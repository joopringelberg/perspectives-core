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CE532" w14:textId="77777777" w:rsidR="00716207" w:rsidRDefault="00CD42B0">
      <w:pPr>
        <w:pStyle w:val="Titel"/>
      </w:pPr>
      <w:r>
        <w:t>Metatypen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268A54E" w14:textId="77777777">
        <w:trPr>
          <w:trHeight w:hRule="exact" w:val="461"/>
        </w:trPr>
        <w:tc>
          <w:tcPr>
            <w:tcW w:w="3870" w:type="dxa"/>
          </w:tcPr>
          <w:p w14:paraId="703190A5" w14:textId="77777777" w:rsidR="00716207" w:rsidRDefault="002A5403">
            <w:r>
              <w:t>Joop Ringelberg</w:t>
            </w:r>
          </w:p>
        </w:tc>
        <w:tc>
          <w:tcPr>
            <w:tcW w:w="2363" w:type="dxa"/>
          </w:tcPr>
          <w:p w14:paraId="3886EFD8" w14:textId="77777777" w:rsidR="00716207" w:rsidRDefault="002A5403" w:rsidP="002A5403">
            <w:r>
              <w:fldChar w:fldCharType="begin"/>
            </w:r>
            <w:r>
              <w:instrText xml:space="preserve"> CREATEDATE \@ "dd-MM-yy" \* MERGEFORMAT </w:instrText>
            </w:r>
            <w:r>
              <w:fldChar w:fldCharType="separate"/>
            </w:r>
            <w:r w:rsidR="00CD42B0">
              <w:rPr>
                <w:noProof/>
              </w:rPr>
              <w:t>21-11-17</w:t>
            </w:r>
            <w:r>
              <w:fldChar w:fldCharType="end"/>
            </w:r>
          </w:p>
        </w:tc>
        <w:tc>
          <w:tcPr>
            <w:tcW w:w="3117" w:type="dxa"/>
          </w:tcPr>
          <w:p w14:paraId="2BAC0C82" w14:textId="77777777" w:rsidR="00716207" w:rsidRDefault="002A5403" w:rsidP="002A5403">
            <w:pPr>
              <w:jc w:val="right"/>
            </w:pPr>
            <w:r>
              <w:t>Versie: 1</w:t>
            </w:r>
          </w:p>
        </w:tc>
      </w:tr>
    </w:tbl>
    <w:p w14:paraId="039A5F28" w14:textId="77777777" w:rsidR="00716207" w:rsidRDefault="002A5403" w:rsidP="002A5403">
      <w:pPr>
        <w:pStyle w:val="Kop1"/>
      </w:pPr>
      <w:r>
        <w:t>Introductie</w:t>
      </w:r>
    </w:p>
    <w:p w14:paraId="3331C24D" w14:textId="1565E959" w:rsidR="00924E07" w:rsidRDefault="0084698B" w:rsidP="007A076C">
      <w:proofErr w:type="spellStart"/>
      <w:r>
        <w:t>Perspect</w:t>
      </w:r>
      <w:proofErr w:type="spellEnd"/>
      <w:r>
        <w:t xml:space="preserve"> is gebouwd op twee typen records, namelijk (</w:t>
      </w:r>
      <w:proofErr w:type="spellStart"/>
      <w:r>
        <w:t>Perspect</w:t>
      </w:r>
      <w:proofErr w:type="spellEnd"/>
      <w:r>
        <w:t>)Context en (</w:t>
      </w:r>
      <w:proofErr w:type="spellStart"/>
      <w:r>
        <w:t>Perspect</w:t>
      </w:r>
      <w:proofErr w:type="spellEnd"/>
      <w:r>
        <w:t xml:space="preserve">)Rol. Samen vormen zij het abstracte datatype (ADT) </w:t>
      </w:r>
      <w:proofErr w:type="spellStart"/>
      <w:r>
        <w:t>PerspectEntity</w:t>
      </w:r>
      <w:proofErr w:type="spellEnd"/>
      <w:r>
        <w:t xml:space="preserve">. </w:t>
      </w:r>
      <w:r w:rsidR="00924E07">
        <w:t xml:space="preserve">Hiermee is </w:t>
      </w:r>
      <w:proofErr w:type="spellStart"/>
      <w:r w:rsidR="00924E07">
        <w:t>Perspect</w:t>
      </w:r>
      <w:proofErr w:type="spellEnd"/>
      <w:r w:rsidR="00924E07">
        <w:t xml:space="preserve"> dus van boven tot onder gebaseerd op dezelfde conceptuele bouwstenen.</w:t>
      </w:r>
    </w:p>
    <w:p w14:paraId="3AC6996C" w14:textId="33A979BB" w:rsidR="007A076C" w:rsidRDefault="0084698B" w:rsidP="007A076C">
      <w:r>
        <w:t>In deze tekst verken ik de manier waarop we in termen van dat basis-</w:t>
      </w:r>
      <w:proofErr w:type="spellStart"/>
      <w:r>
        <w:t>vocabulair</w:t>
      </w:r>
      <w:proofErr w:type="spellEnd"/>
      <w:r>
        <w:t xml:space="preserve"> de complexere concepten zoals Domain en Partij, Property en </w:t>
      </w:r>
      <w:proofErr w:type="spellStart"/>
      <w:r>
        <w:t>PropertyPerspectief</w:t>
      </w:r>
      <w:proofErr w:type="spellEnd"/>
      <w:r>
        <w:t xml:space="preserve"> en typen en instanties daarvan kunnen </w:t>
      </w:r>
      <w:r w:rsidR="00924E07">
        <w:t>representeren</w:t>
      </w:r>
      <w:r>
        <w:t>.</w:t>
      </w:r>
    </w:p>
    <w:p w14:paraId="0B575440" w14:textId="4FA9F208" w:rsidR="008635B4" w:rsidRDefault="008635B4" w:rsidP="0084698B">
      <w:pPr>
        <w:pStyle w:val="Kop1"/>
      </w:pPr>
      <w:r>
        <w:t>Rol, property</w:t>
      </w:r>
    </w:p>
    <w:p w14:paraId="3047DB04" w14:textId="7762778A" w:rsidR="008635B4" w:rsidRDefault="00686B47" w:rsidP="008635B4">
      <w:r>
        <w:t xml:space="preserve">‘Property’ reserveren we voor de eigenschappen van een rol – en hier bedoelen we een instantie, geen type. Wanneer de modelleur een rol definieert, maakt hij een </w:t>
      </w:r>
      <w:r>
        <w:rPr>
          <w:i/>
        </w:rPr>
        <w:t xml:space="preserve">type </w:t>
      </w:r>
      <w:r w:rsidRPr="00686B47">
        <w:t>rol</w:t>
      </w:r>
      <w:r>
        <w:t xml:space="preserve">. In </w:t>
      </w:r>
      <w:r w:rsidR="00EC216F">
        <w:t>de brontekst schrijft</w:t>
      </w:r>
      <w:r>
        <w:t xml:space="preserve"> </w:t>
      </w:r>
      <w:r w:rsidR="00EC216F">
        <w:t>de modelleur</w:t>
      </w:r>
      <w:r>
        <w:t xml:space="preserve"> zo’n type met een hoofdletter: Rol.</w:t>
      </w:r>
      <w:r w:rsidR="00EC216F">
        <w:t xml:space="preserve"> </w:t>
      </w:r>
      <w:proofErr w:type="gramStart"/>
      <w:r w:rsidR="00EC216F">
        <w:t xml:space="preserve">Bijvoorbeeld </w:t>
      </w:r>
      <w:r w:rsidR="00EC216F" w:rsidRPr="00EC216F">
        <w:rPr>
          <w:rStyle w:val="inlinecode"/>
        </w:rPr>
        <w:t>:Aangever</w:t>
      </w:r>
      <w:proofErr w:type="gramEnd"/>
      <w:r w:rsidR="00EC216F">
        <w:t xml:space="preserve"> in de tekst hieronder</w:t>
      </w:r>
      <w:r w:rsidR="00A9256E">
        <w:rPr>
          <w:rStyle w:val="Voetnootmarkering"/>
        </w:rPr>
        <w:footnoteReference w:id="1"/>
      </w:r>
      <w:r w:rsidR="00EC216F">
        <w:t>:</w:t>
      </w:r>
    </w:p>
    <w:p w14:paraId="1ECA3A54" w14:textId="03E4AE1D" w:rsidR="00EC216F" w:rsidRDefault="00EC216F" w:rsidP="00EC216F">
      <w:pPr>
        <w:pStyle w:val="Code"/>
      </w:pPr>
      <w:r>
        <w:tab/>
      </w:r>
      <w:proofErr w:type="gramStart"/>
      <w:r>
        <w:t>:</w:t>
      </w:r>
      <w:proofErr w:type="spellStart"/>
      <w:r>
        <w:t>ContextType</w:t>
      </w:r>
      <w:proofErr w:type="spellEnd"/>
      <w:proofErr w:type="gramEnd"/>
      <w:r>
        <w:t xml:space="preserve"> :Aangifte</w:t>
      </w:r>
    </w:p>
    <w:p w14:paraId="2D99E4A1" w14:textId="2B34B3D8" w:rsidR="00EC216F" w:rsidRDefault="00EC216F" w:rsidP="00EC216F">
      <w:pPr>
        <w:pStyle w:val="Code"/>
      </w:pPr>
      <w:r>
        <w:tab/>
      </w:r>
      <w:r>
        <w:tab/>
      </w:r>
      <w:proofErr w:type="gramStart"/>
      <w:r>
        <w:t>:</w:t>
      </w:r>
      <w:proofErr w:type="spellStart"/>
      <w:r>
        <w:t>RolInContextType</w:t>
      </w:r>
      <w:proofErr w:type="spellEnd"/>
      <w:proofErr w:type="gramEnd"/>
      <w:r>
        <w:t xml:space="preserve"> :Aangever</w:t>
      </w:r>
    </w:p>
    <w:p w14:paraId="76F835CB" w14:textId="77777777" w:rsidR="00EC216F" w:rsidRDefault="00EC216F" w:rsidP="00EC216F">
      <w:pPr>
        <w:pStyle w:val="Code"/>
      </w:pPr>
    </w:p>
    <w:p w14:paraId="6C9FD974" w14:textId="79A551C3" w:rsidR="00686B47" w:rsidRDefault="00686B47" w:rsidP="008635B4">
      <w:r>
        <w:t xml:space="preserve">In de expressie waarmee we een berekende rol beschrijven – met andere woorden, in een </w:t>
      </w:r>
      <w:r>
        <w:rPr>
          <w:i/>
        </w:rPr>
        <w:t>query</w:t>
      </w:r>
      <w:r>
        <w:t xml:space="preserve"> – schrijven we, als we aangeven dat w</w:t>
      </w:r>
      <w:r w:rsidR="00A9256E">
        <w:t>e van een context een bepaald type</w:t>
      </w:r>
      <w:r>
        <w:t xml:space="preserve"> Rol selecteren, de naam van </w:t>
      </w:r>
      <w:r w:rsidR="00A9256E">
        <w:t xml:space="preserve">die </w:t>
      </w:r>
      <w:r>
        <w:t xml:space="preserve">rol met een </w:t>
      </w:r>
      <w:r w:rsidRPr="00686B47">
        <w:rPr>
          <w:i/>
        </w:rPr>
        <w:t>kleine letter</w:t>
      </w:r>
      <w:r>
        <w:t>.</w:t>
      </w:r>
      <w:r w:rsidR="00EC216F">
        <w:t xml:space="preserve"> </w:t>
      </w:r>
      <w:proofErr w:type="gramStart"/>
      <w:r w:rsidR="00EC216F">
        <w:t>Bijvoorbeeld</w:t>
      </w:r>
      <w:r w:rsidR="0070045E">
        <w:t xml:space="preserve"> </w:t>
      </w:r>
      <w:r w:rsidR="0070045E" w:rsidRPr="0070045E">
        <w:rPr>
          <w:rStyle w:val="inlinecode"/>
        </w:rPr>
        <w:t>:aangever</w:t>
      </w:r>
      <w:proofErr w:type="gramEnd"/>
      <w:r w:rsidR="0070045E">
        <w:t xml:space="preserve"> in de query hieronder</w:t>
      </w:r>
      <w:r w:rsidR="00EC216F">
        <w:t>:</w:t>
      </w:r>
    </w:p>
    <w:p w14:paraId="37800030" w14:textId="77777777" w:rsidR="00EC216F" w:rsidRDefault="00EC216F" w:rsidP="00EC216F">
      <w:pPr>
        <w:pStyle w:val="Code"/>
      </w:pPr>
      <w:r>
        <w:tab/>
      </w:r>
      <w:proofErr w:type="gramStart"/>
      <w:r>
        <w:t>:</w:t>
      </w:r>
      <w:proofErr w:type="spellStart"/>
      <w:r>
        <w:t>ContextType</w:t>
      </w:r>
      <w:proofErr w:type="spellEnd"/>
      <w:proofErr w:type="gramEnd"/>
      <w:r>
        <w:t xml:space="preserve"> :Aangifte</w:t>
      </w:r>
    </w:p>
    <w:p w14:paraId="44941398" w14:textId="77777777" w:rsidR="00EC216F" w:rsidRDefault="00EC216F" w:rsidP="00EC216F">
      <w:pPr>
        <w:pStyle w:val="Code"/>
      </w:pPr>
      <w:r>
        <w:tab/>
      </w:r>
      <w:r>
        <w:tab/>
      </w:r>
      <w:proofErr w:type="gramStart"/>
      <w:r>
        <w:t>:</w:t>
      </w:r>
      <w:proofErr w:type="spellStart"/>
      <w:r>
        <w:t>RolInContextType</w:t>
      </w:r>
      <w:proofErr w:type="spellEnd"/>
      <w:proofErr w:type="gramEnd"/>
      <w:r>
        <w:t xml:space="preserve"> :Aangever</w:t>
      </w:r>
    </w:p>
    <w:p w14:paraId="7FC0861B" w14:textId="4BA38B2A" w:rsidR="00EC216F" w:rsidRDefault="00EC216F" w:rsidP="00EC216F">
      <w:pPr>
        <w:pStyle w:val="Code"/>
      </w:pPr>
      <w:r>
        <w:tab/>
      </w:r>
      <w:r>
        <w:tab/>
      </w:r>
      <w:proofErr w:type="gramStart"/>
      <w:r>
        <w:t>:</w:t>
      </w:r>
      <w:proofErr w:type="spellStart"/>
      <w:r>
        <w:t>BerekendeRolType</w:t>
      </w:r>
      <w:proofErr w:type="spellEnd"/>
      <w:proofErr w:type="gramEnd"/>
      <w:r>
        <w:t xml:space="preserve"> :</w:t>
      </w:r>
      <w:proofErr w:type="spellStart"/>
      <w:r w:rsidR="0070045E">
        <w:t>AfgeleideVanAangever</w:t>
      </w:r>
      <w:proofErr w:type="spellEnd"/>
    </w:p>
    <w:p w14:paraId="17E5BC7C" w14:textId="44BA1F7B" w:rsidR="00EC216F" w:rsidRDefault="00EC216F" w:rsidP="00EC216F">
      <w:pPr>
        <w:pStyle w:val="Code"/>
      </w:pPr>
      <w:r>
        <w:tab/>
      </w:r>
      <w:r>
        <w:tab/>
      </w:r>
      <w:r>
        <w:tab/>
      </w:r>
      <w:proofErr w:type="gramStart"/>
      <w:r w:rsidR="00660CDC">
        <w:t>query</w:t>
      </w:r>
      <w:r>
        <w:t xml:space="preserve"> :aangever</w:t>
      </w:r>
      <w:proofErr w:type="gramEnd"/>
      <w:r>
        <w:t xml:space="preserve"> ...</w:t>
      </w:r>
    </w:p>
    <w:p w14:paraId="2605D393" w14:textId="1E258948" w:rsidR="00EC216F" w:rsidRDefault="00EC216F" w:rsidP="00EC216F">
      <w:pPr>
        <w:pStyle w:val="Code"/>
      </w:pPr>
    </w:p>
    <w:p w14:paraId="21105F55" w14:textId="08857720" w:rsidR="0070045E" w:rsidRDefault="0070045E" w:rsidP="0070045E">
      <w:r>
        <w:t xml:space="preserve">We kunnen denken over de </w:t>
      </w:r>
      <w:proofErr w:type="gramStart"/>
      <w:r>
        <w:t xml:space="preserve">operator </w:t>
      </w:r>
      <w:r w:rsidRPr="0070045E">
        <w:rPr>
          <w:rStyle w:val="inlinecode"/>
        </w:rPr>
        <w:t>:aangever</w:t>
      </w:r>
      <w:proofErr w:type="gramEnd"/>
      <w:r>
        <w:t xml:space="preserve"> in de query als een ‘property van de context’. In die zin is een rol aan een context gebonden via zo’n property. </w:t>
      </w:r>
      <w:r w:rsidR="00B5395B">
        <w:t>We zullen in deze tekst echter de term property vermijden als we het over rollen van een context hebben en kortweg schrijven “de rol van de context”.</w:t>
      </w:r>
    </w:p>
    <w:p w14:paraId="442E1646" w14:textId="60E6F5DF" w:rsidR="00C86093" w:rsidRPr="00C86093" w:rsidRDefault="00C86093" w:rsidP="0070045E">
      <w:r>
        <w:rPr>
          <w:b/>
        </w:rPr>
        <w:lastRenderedPageBreak/>
        <w:t>Let op:</w:t>
      </w:r>
      <w:r>
        <w:t xml:space="preserve"> alle query-operatoren</w:t>
      </w:r>
      <w:r w:rsidR="00FA5D45">
        <w:rPr>
          <w:rStyle w:val="Voetnootmarkering"/>
        </w:rPr>
        <w:footnoteReference w:id="2"/>
      </w:r>
      <w:r>
        <w:t xml:space="preserve"> leveren een </w:t>
      </w:r>
      <w:r w:rsidRPr="00C86093">
        <w:rPr>
          <w:i/>
        </w:rPr>
        <w:t>sequentie</w:t>
      </w:r>
      <w:r>
        <w:t xml:space="preserve"> van rollen, of een sequentie van contexten. In de </w:t>
      </w:r>
      <w:proofErr w:type="spellStart"/>
      <w:r>
        <w:t>Purescript</w:t>
      </w:r>
      <w:proofErr w:type="spellEnd"/>
      <w:r>
        <w:t xml:space="preserve"> representatie is dat een Array. </w:t>
      </w:r>
      <w:r w:rsidR="00FA5D45">
        <w:t>Dit geldt óók</w:t>
      </w:r>
      <w:r>
        <w:t xml:space="preserve"> voor rollen met ee</w:t>
      </w:r>
      <w:r w:rsidR="00FA5D45">
        <w:t xml:space="preserve">n </w:t>
      </w:r>
      <w:proofErr w:type="spellStart"/>
      <w:r w:rsidR="00FA5D45">
        <w:t>ariteit</w:t>
      </w:r>
      <w:proofErr w:type="spellEnd"/>
      <w:r w:rsidR="00FA5D45">
        <w:t xml:space="preserve"> van 1, zoals </w:t>
      </w:r>
      <w:r w:rsidR="00FA5D45" w:rsidRPr="00FA5D45">
        <w:rPr>
          <w:rStyle w:val="inlinecode"/>
        </w:rPr>
        <w:t>binding</w:t>
      </w:r>
      <w:r w:rsidR="00FA5D45">
        <w:t>.</w:t>
      </w:r>
    </w:p>
    <w:p w14:paraId="02A07B9C" w14:textId="7A43AEF3" w:rsidR="0084698B" w:rsidRDefault="006E2A14" w:rsidP="0084698B">
      <w:pPr>
        <w:pStyle w:val="Kop1"/>
      </w:pPr>
      <w:r>
        <w:t>Grafische notatie</w:t>
      </w:r>
    </w:p>
    <w:p w14:paraId="08F35655" w14:textId="52932066" w:rsidR="006E2A14" w:rsidRDefault="006E2A14" w:rsidP="006E2A14">
      <w:r>
        <w:t xml:space="preserve">De twee typen records kunnen we grafisch weergeven. Deze weergave sluit aan bij de grafische notatie van </w:t>
      </w:r>
      <w:proofErr w:type="spellStart"/>
      <w:r>
        <w:t>Perspect</w:t>
      </w:r>
      <w:proofErr w:type="spellEnd"/>
      <w:r>
        <w:t xml:space="preserve"> modellen en breidt die uit met property-waarde toekenning</w:t>
      </w:r>
      <w:r w:rsidR="00AC6603">
        <w:t xml:space="preserve"> </w:t>
      </w:r>
      <w:r w:rsidR="00AC6603" w:rsidRPr="00876996">
        <w:rPr>
          <w:noProof/>
          <w:lang w:eastAsia="nl-NL"/>
        </w:rPr>
        <mc:AlternateContent>
          <mc:Choice Requires="wpc">
            <w:drawing>
              <wp:anchor distT="0" distB="0" distL="0" distR="0" simplePos="0" relativeHeight="251673600" behindDoc="0" locked="0" layoutInCell="1" allowOverlap="1" wp14:anchorId="46155775" wp14:editId="2E9CCC61">
                <wp:simplePos x="0" y="0"/>
                <wp:positionH relativeFrom="column">
                  <wp:posOffset>0</wp:posOffset>
                </wp:positionH>
                <wp:positionV relativeFrom="line">
                  <wp:posOffset>360045</wp:posOffset>
                </wp:positionV>
                <wp:extent cx="6389370" cy="3187696"/>
                <wp:effectExtent l="0" t="0" r="0" b="0"/>
                <wp:wrapTopAndBottom/>
                <wp:docPr id="120" name="Canvas 1"/>
                <wp:cNvGraphicFramePr/>
                <a:graphic xmlns:a="http://schemas.openxmlformats.org/drawingml/2006/main">
                  <a:graphicData uri="http://schemas.microsoft.com/office/word/2010/wordprocessingCanvas">
                    <wpc:wpc>
                      <wpc:bg/>
                      <wpc:whole/>
                      <wps:wsp>
                        <wps:cNvPr id="232" name="Rechthoek 232"/>
                        <wps:cNvSpPr/>
                        <wps:spPr>
                          <a:xfrm>
                            <a:off x="1162920" y="0"/>
                            <a:ext cx="2763785" cy="13714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ECA152" w14:textId="77777777" w:rsidR="00A03C3B" w:rsidRDefault="00A03C3B"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wps:txbx>
                        <wps:bodyPr rtlCol="0" anchor="t" anchorCtr="0"/>
                      </wps:wsp>
                      <wps:wsp>
                        <wps:cNvPr id="233" name="Ovaal 233"/>
                        <wps:cNvSpPr/>
                        <wps:spPr>
                          <a:xfrm>
                            <a:off x="0" y="559809"/>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Rechte verbindingslijn 234"/>
                        <wps:cNvCnPr>
                          <a:stCxn id="233" idx="6"/>
                          <a:endCxn id="232" idx="1"/>
                        </wps:cNvCnPr>
                        <wps:spPr>
                          <a:xfrm>
                            <a:off x="250882" y="685744"/>
                            <a:ext cx="9120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Tekstvak 235"/>
                        <wps:cNvSpPr txBox="1"/>
                        <wps:spPr>
                          <a:xfrm>
                            <a:off x="279388" y="416201"/>
                            <a:ext cx="939165" cy="297815"/>
                          </a:xfrm>
                          <a:prstGeom prst="rect">
                            <a:avLst/>
                          </a:prstGeom>
                          <a:noFill/>
                        </wps:spPr>
                        <wps:txbx>
                          <w:txbxContent>
                            <w:p w14:paraId="4E1AC161"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buitenRol</w:t>
                              </w:r>
                              <w:proofErr w:type="spellEnd"/>
                              <w:proofErr w:type="gramEnd"/>
                            </w:p>
                          </w:txbxContent>
                        </wps:txbx>
                        <wps:bodyPr wrap="none" rtlCol="0">
                          <a:spAutoFit/>
                        </wps:bodyPr>
                      </wps:wsp>
                      <wps:wsp>
                        <wps:cNvPr id="236" name="Ovaal 236"/>
                        <wps:cNvSpPr/>
                        <wps:spPr>
                          <a:xfrm>
                            <a:off x="1973835" y="559808"/>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Tekstvak 237"/>
                        <wps:cNvSpPr txBox="1"/>
                        <wps:spPr>
                          <a:xfrm>
                            <a:off x="1144035" y="416200"/>
                            <a:ext cx="965200" cy="297815"/>
                          </a:xfrm>
                          <a:prstGeom prst="rect">
                            <a:avLst/>
                          </a:prstGeom>
                          <a:noFill/>
                        </wps:spPr>
                        <wps:txbx>
                          <w:txbxContent>
                            <w:p w14:paraId="35EC013D"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binnenRol</w:t>
                              </w:r>
                              <w:proofErr w:type="spellEnd"/>
                              <w:proofErr w:type="gramEnd"/>
                            </w:p>
                          </w:txbxContent>
                        </wps:txbx>
                        <wps:bodyPr wrap="none" rtlCol="0">
                          <a:spAutoFit/>
                        </wps:bodyPr>
                      </wps:wsp>
                      <wps:wsp>
                        <wps:cNvPr id="238" name="Rechte verbindingslijn 238"/>
                        <wps:cNvCnPr>
                          <a:endCxn id="237" idx="2"/>
                        </wps:cNvCnPr>
                        <wps:spPr>
                          <a:xfrm>
                            <a:off x="1144148" y="685743"/>
                            <a:ext cx="8296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Ovaal 239"/>
                        <wps:cNvSpPr/>
                        <wps:spPr>
                          <a:xfrm>
                            <a:off x="3528983" y="164383"/>
                            <a:ext cx="250881" cy="2518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Tekstvak 240"/>
                        <wps:cNvSpPr txBox="1"/>
                        <wps:spPr>
                          <a:xfrm>
                            <a:off x="3031251" y="146743"/>
                            <a:ext cx="537210" cy="297815"/>
                          </a:xfrm>
                          <a:prstGeom prst="rect">
                            <a:avLst/>
                          </a:prstGeom>
                          <a:noFill/>
                        </wps:spPr>
                        <wps:txbx>
                          <w:txbxContent>
                            <w:p w14:paraId="1A221CFC" w14:textId="77777777" w:rsidR="00A03C3B" w:rsidRDefault="00A03C3B" w:rsidP="001974DF">
                              <w:pPr>
                                <w:pStyle w:val="Normaalweb"/>
                                <w:spacing w:before="0" w:beforeAutospacing="0" w:after="0" w:afterAutospacing="0"/>
                              </w:pPr>
                              <w:proofErr w:type="gramStart"/>
                              <w:r>
                                <w:rPr>
                                  <w:rFonts w:asciiTheme="minorHAnsi" w:hAnsi="Trebuchet MS" w:cstheme="minorBidi"/>
                                  <w:color w:val="000000" w:themeColor="text1"/>
                                  <w:kern w:val="24"/>
                                  <w:sz w:val="28"/>
                                  <w:szCs w:val="28"/>
                                </w:rPr>
                                <w:t>type</w:t>
                              </w:r>
                              <w:proofErr w:type="gramEnd"/>
                            </w:p>
                          </w:txbxContent>
                        </wps:txbx>
                        <wps:bodyPr wrap="none" rtlCol="0">
                          <a:spAutoFit/>
                        </wps:bodyPr>
                      </wps:wsp>
                      <wps:wsp>
                        <wps:cNvPr id="241" name="Rechte verbindingslijn met pijl 241"/>
                        <wps:cNvCnPr>
                          <a:endCxn id="244" idx="6"/>
                        </wps:cNvCnPr>
                        <wps:spPr>
                          <a:xfrm flipH="1">
                            <a:off x="3779864" y="290317"/>
                            <a:ext cx="89565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Ovaal 242"/>
                        <wps:cNvSpPr/>
                        <wps:spPr>
                          <a:xfrm>
                            <a:off x="2989765" y="559808"/>
                            <a:ext cx="250881"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Rechte verbindingslijn 243"/>
                        <wps:cNvCnPr>
                          <a:stCxn id="232" idx="2"/>
                        </wps:cNvCnPr>
                        <wps:spPr>
                          <a:xfrm flipV="1">
                            <a:off x="2544813" y="811677"/>
                            <a:ext cx="570393" cy="559810"/>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44" name="Tekstvak 244"/>
                        <wps:cNvSpPr txBox="1"/>
                        <wps:spPr>
                          <a:xfrm>
                            <a:off x="2899339" y="902258"/>
                            <a:ext cx="1172845" cy="297815"/>
                          </a:xfrm>
                          <a:prstGeom prst="rect">
                            <a:avLst/>
                          </a:prstGeom>
                          <a:noFill/>
                        </wps:spPr>
                        <wps:txbx>
                          <w:txbxContent>
                            <w:p w14:paraId="63253716"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B3B3B3" w:themeColor="background2" w:themeShade="BF"/>
                                  <w:kern w:val="24"/>
                                  <w:sz w:val="28"/>
                                  <w:szCs w:val="28"/>
                                </w:rPr>
                                <w:t>rolInContext</w:t>
                              </w:r>
                              <w:proofErr w:type="spellEnd"/>
                              <w:proofErr w:type="gramEnd"/>
                            </w:p>
                          </w:txbxContent>
                        </wps:txbx>
                        <wps:bodyPr wrap="none" rtlCol="0">
                          <a:spAutoFit/>
                        </wps:bodyPr>
                      </wps:wsp>
                      <wps:wsp>
                        <wps:cNvPr id="245" name="Tekstvak 245"/>
                        <wps:cNvSpPr txBox="1"/>
                        <wps:spPr>
                          <a:xfrm>
                            <a:off x="748073" y="1857371"/>
                            <a:ext cx="3228975" cy="1330325"/>
                          </a:xfrm>
                          <a:prstGeom prst="rect">
                            <a:avLst/>
                          </a:prstGeom>
                          <a:noFill/>
                        </wps:spPr>
                        <wps:txbx>
                          <w:txbxContent>
                            <w:p w14:paraId="636DA690"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rPr>
                                <w:t>newtype</w:t>
                              </w:r>
                              <w:proofErr w:type="spellEnd"/>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w:t>
                              </w:r>
                            </w:p>
                            <w:p w14:paraId="009BD8C7"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r>
                              <w:proofErr w:type="gramStart"/>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id</w:t>
                              </w:r>
                              <w:proofErr w:type="spellEnd"/>
                              <w:proofErr w:type="gramEnd"/>
                              <w:r>
                                <w:rPr>
                                  <w:rFonts w:asciiTheme="minorHAnsi" w:hAnsi="Trebuchet MS" w:cstheme="minorBidi"/>
                                  <w:color w:val="000000" w:themeColor="text1"/>
                                  <w:kern w:val="24"/>
                                </w:rPr>
                                <w:t xml:space="preserve"> :: ID  </w:t>
                              </w:r>
                            </w:p>
                            <w:p w14:paraId="75D8046F"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pspType</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7B2F14BA"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binnenRol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PerspectRol</w:t>
                              </w:r>
                              <w:proofErr w:type="spellEnd"/>
                              <w:r>
                                <w:rPr>
                                  <w:rFonts w:asciiTheme="minorHAnsi" w:hAnsi="Trebuchet MS" w:cstheme="minorBidi"/>
                                  <w:color w:val="000000" w:themeColor="text1"/>
                                  <w:kern w:val="24"/>
                                </w:rPr>
                                <w:t xml:space="preserve">  </w:t>
                              </w:r>
                            </w:p>
                            <w:p w14:paraId="583B196E"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buitenRol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6E4B8685"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rolInContext</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p w14:paraId="62749C4B"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6155775" id="Canvas 1" o:spid="_x0000_s1026" style="position:absolute;margin-left:0;margin-top:28.35pt;width:503.1pt;height:251pt;z-index:251673600;mso-wrap-distance-left:0;mso-wrap-distance-right:0;mso-position-vertical-relative:line;mso-width-relative:margin;mso-height-relative:margin" coordsize="6389370,3187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9370;height:3187065;visibility:visible;mso-wrap-style:square">
                  <v:fill o:detectmouseclick="t"/>
                  <v:path o:connecttype="none"/>
                </v:shape>
                <v:rect id="Rechthoek 232" o:spid="_x0000_s1028" style="position:absolute;left:1162920;width:2763785;height:13714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ixQAA&#10;ANwAAAAPAAAAZHJzL2Rvd25yZXYueG1sRI9Ba8JAFITvBf/D8oTemo1RRFJXEUFpDilUxdDbI/tM&#10;gtm3Ibtq+u+7hYLHYWa+YZbrwbTiTr1rLCuYRDEI4tLqhisFp+PubQHCeWSNrWVS8EMO1qvRyxJT&#10;bR/8RfeDr0SAsEtRQe19l0rpypoMush2xMG72N6gD7KvpO7xEeCmlUkcz6XBhsNCjR1tayqvh5tR&#10;MGvONPuOs7KY74rPqdvf8jwjpV7Hw+YdhKfBP8P/7Q+tIJkm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iP6LFAAAA3AAAAA8AAAAAAAAAAAAAAAAAlwIAAGRycy9k&#10;b3ducmV2LnhtbFBLBQYAAAAABAAEAPUAAACJAwAAAAA=&#10;" filled="f" strokecolor="#003444 [1604]" strokeweight="1pt">
                  <v:textbox>
                    <w:txbxContent>
                      <w:p w14:paraId="05ECA152" w14:textId="77777777" w:rsidR="00A03C3B" w:rsidRDefault="00A03C3B"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v:textbox>
                </v:rect>
                <v:oval id="Ovaal 233" o:spid="_x0000_s1029" style="position:absolute;top:559809;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fdyxQAA&#10;ANwAAAAPAAAAZHJzL2Rvd25yZXYueG1sRI9Ba8JAFITvhf6H5RV6q5sqiKZupBQKPbQHNQePr7vP&#10;JGb3bchuY+qvdwXB4zAz3zCr9eisGKgPjWcFr5MMBLH2puFKQbn7fFmACBHZoPVMCv4pwLp4fFhh&#10;bvyJNzRsYyUShEOOCuoYu1zKoGtyGCa+I07ewfcOY5J9JU2PpwR3Vk6zbC4dNpwWauzooybdbv+c&#10;Am3K6vjdnof4q+1+Z+zSc/Oj1PPT+P4GItIY7+Fb+8somM5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93LFAAAA3AAAAA8AAAAAAAAAAAAAAAAAlwIAAGRycy9k&#10;b3ducmV2LnhtbFBLBQYAAAAABAAEAPUAAACJAwAAAAA=&#10;" filled="f" strokecolor="#003444 [1604]" strokeweight="1pt">
                  <v:stroke joinstyle="miter"/>
                </v:oval>
                <v:line id="Rechte verbindingslijn 234" o:spid="_x0000_s1030" style="position:absolute;visibility:visible;mso-wrap-style:square" from="250882,685744" to="1162920,685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rBssQAAADcAAAADwAAAGRycy9kb3ducmV2LnhtbESPQWvCQBSE70L/w/IK3nRTFVtSVymC&#10;4knQtgdvj+wzG82+jdk1if/eFQSPw8x8w8wWnS1FQ7UvHCv4GCYgiDOnC84V/P2uBl8gfEDWWDom&#10;BTfysJi/9WaYatfyjpp9yEWEsE9RgQmhSqX0mSGLfugq4ugdXW0xRFnnUtfYRrgt5ShJptJiwXHB&#10;YEVLQ9l5f7UKLpityB7+103SmmY8PVbbz9NBqf579/MNIlAXXuFne6MVjMYTeJyJR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asGyxAAAANwAAAAPAAAAAAAAAAAA&#10;AAAAAKECAABkcnMvZG93bnJldi54bWxQSwUGAAAAAAQABAD5AAAAkgMAAAAA&#10;" strokecolor="#006a89 [3204]" strokeweight=".5pt">
                  <v:stroke joinstyle="miter"/>
                </v:line>
                <v:shapetype id="_x0000_t202" coordsize="21600,21600" o:spt="202" path="m0,0l0,21600,21600,21600,21600,0xe">
                  <v:stroke joinstyle="miter"/>
                  <v:path gradientshapeok="t" o:connecttype="rect"/>
                </v:shapetype>
                <v:shape id="Tekstvak 235" o:spid="_x0000_s1031" type="#_x0000_t202" style="position:absolute;left:279388;top:416201;width:93916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O+sxAAA&#10;ANwAAAAPAAAAZHJzL2Rvd25yZXYueG1sRI/NbsIwEITvlfoO1lbiBg5pQZBiEKIg9cbvA6ziJU4T&#10;r6PYQOjT10hIPY5m5hvNbNHZWlyp9aVjBcNBAoI4d7rkQsHpuOlPQPiArLF2TAru5GExf32ZYabd&#10;jfd0PYRCRAj7DBWYEJpMSp8bsugHriGO3tm1FkOUbSF1i7cIt7VMk2QsLZYcFww2tDKUV4eLVTBJ&#10;7LaqpunO24/f4cisvty6+VGq99YtP0EE6sJ/+Nn+1grS9xE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zvrMQAAADcAAAADwAAAAAAAAAAAAAAAACXAgAAZHJzL2Rv&#10;d25yZXYueG1sUEsFBgAAAAAEAAQA9QAAAIgDAAAAAA==&#10;" filled="f" stroked="f">
                  <v:textbox style="mso-fit-shape-to-text:t">
                    <w:txbxContent>
                      <w:p w14:paraId="4E1AC161"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buitenRol</w:t>
                        </w:r>
                        <w:proofErr w:type="spellEnd"/>
                        <w:proofErr w:type="gramEnd"/>
                      </w:p>
                    </w:txbxContent>
                  </v:textbox>
                </v:shape>
                <v:oval id="Ovaal 236" o:spid="_x0000_s1032" style="position:absolute;left:1973835;top:559808;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lTqwwAA&#10;ANwAAAAPAAAAZHJzL2Rvd25yZXYueG1sRI9BawIxFITvBf9DeEJvNauC2NUoIgge7KHqocdn8txd&#10;TV6WTVy3/fWNIHgcZuYbZr7snBUtNaHyrGA4yEAQa28qLhQcD5uPKYgQkQ1az6TglwIsF723OebG&#10;3/mb2n0sRIJwyFFBGWOdSxl0SQ7DwNfEyTv7xmFMsimkafCe4M7KUZZNpMOK00KJNa1L0tf9zSnQ&#10;5lhcdte/Np60/TkY++m5+lLqvd+tZiAidfEVfra3RsFoPIH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UlTqwwAAANwAAAAPAAAAAAAAAAAAAAAAAJcCAABkcnMvZG93&#10;bnJldi54bWxQSwUGAAAAAAQABAD1AAAAhwMAAAAA&#10;" filled="f" strokecolor="#003444 [1604]" strokeweight="1pt">
                  <v:stroke joinstyle="miter"/>
                </v:oval>
                <v:shape id="Tekstvak 237" o:spid="_x0000_s1033" type="#_x0000_t202" style="position:absolute;left:1144035;top:416200;width:96520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tRA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sE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1EDFAAAA3AAAAA8AAAAAAAAAAAAAAAAAlwIAAGRycy9k&#10;b3ducmV2LnhtbFBLBQYAAAAABAAEAPUAAACJAwAAAAA=&#10;" filled="f" stroked="f">
                  <v:textbox style="mso-fit-shape-to-text:t">
                    <w:txbxContent>
                      <w:p w14:paraId="35EC013D"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binnenRol</w:t>
                        </w:r>
                        <w:proofErr w:type="spellEnd"/>
                        <w:proofErr w:type="gramEnd"/>
                      </w:p>
                    </w:txbxContent>
                  </v:textbox>
                </v:shape>
                <v:line id="Rechte verbindingslijn 238" o:spid="_x0000_s1034" style="position:absolute;visibility:visible;mso-wrap-style:square" from="1144148,685743" to="1973835,685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fLt8AAAADcAAAADwAAAGRycy9kb3ducmV2LnhtbERPTYvCMBC9C/6HMII3TVVwpRpFBMWT&#10;oLt78DY0Y1NtJrWJbf335rCwx8f7Xm06W4qGal84VjAZJyCIM6cLzhX8fO9HCxA+IGssHZOCN3nY&#10;rPu9FabatXym5hJyEUPYp6jAhFClUvrMkEU/dhVx5G6uthgirHOpa2xjuC3lNEnm0mLBscFgRTtD&#10;2ePysgqemO3JXn8PTdKaZja/Vaev+1Wp4aDbLkEE6sK/+M991Aqms7g2nolHQK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sny7fAAAAA3AAAAA8AAAAAAAAAAAAAAAAA&#10;oQIAAGRycy9kb3ducmV2LnhtbFBLBQYAAAAABAAEAPkAAACOAwAAAAA=&#10;" strokecolor="#006a89 [3204]" strokeweight=".5pt">
                  <v:stroke joinstyle="miter"/>
                </v:line>
                <v:oval id="Ovaal 239" o:spid="_x0000_s1035" style="position:absolute;left:3528983;top:164383;width:250881;height:251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cCYxAAA&#10;ANwAAAAPAAAAZHJzL2Rvd25yZXYueG1sRI9BawIxFITvBf9DeEJvNauFUlfjIoLgwR6qHnp8TZ67&#10;6yYvyyauW3+9KRR6HGbmG2ZZDM6KnrpQe1YwnWQgiLU3NZcKTsftyzuIEJENWs+k4IcCFKvR0xJz&#10;42/8Sf0hliJBOOSooIqxzaUMuiKHYeJb4uSdfecwJtmV0nR4S3Bn5SzL3qTDmtNChS1tKtLN4eoU&#10;aHMqL/vm3sdvbb+Oxs491x9KPY+H9QJEpCH+h//aO6Ng9jqH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s3AmMQAAADcAAAADwAAAAAAAAAAAAAAAACXAgAAZHJzL2Rv&#10;d25yZXYueG1sUEsFBgAAAAAEAAQA9QAAAIgDAAAAAA==&#10;" filled="f" strokecolor="#003444 [1604]" strokeweight="1pt">
                  <v:stroke joinstyle="miter"/>
                </v:oval>
                <v:shape id="Tekstvak 240" o:spid="_x0000_s1036" type="#_x0000_t202" style="position:absolute;left:3031251;top:146743;width:5372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T9JwAAA&#10;ANwAAAAPAAAAZHJzL2Rvd25yZXYueG1sRE/LisIwFN0P+A/hCu7G1OKIVqOIjjA7nx9waa5NbXNT&#10;mox25uvNQnB5OO/FqrO1uFPrS8cKRsMEBHHudMmFgst59zkF4QOyxtoxKfgjD6tl72OBmXYPPtL9&#10;FAoRQ9hnqMCE0GRS+tyQRT90DXHkrq61GCJsC6lbfMRwW8s0SSbSYsmxwWBDG0N5dfq1CqaJ3VfV&#10;LD14O/4ffZnN1n03N6UG/W49BxGoC2/xy/2jFaTjOD+eiUdAL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HT9JwAAAANwAAAAPAAAAAAAAAAAAAAAAAJcCAABkcnMvZG93bnJl&#10;di54bWxQSwUGAAAAAAQABAD1AAAAhAMAAAAA&#10;" filled="f" stroked="f">
                  <v:textbox style="mso-fit-shape-to-text:t">
                    <w:txbxContent>
                      <w:p w14:paraId="1A221CFC" w14:textId="77777777" w:rsidR="00A03C3B" w:rsidRDefault="00A03C3B" w:rsidP="001974DF">
                        <w:pPr>
                          <w:pStyle w:val="Normaalweb"/>
                          <w:spacing w:before="0" w:beforeAutospacing="0" w:after="0" w:afterAutospacing="0"/>
                        </w:pPr>
                        <w:proofErr w:type="gramStart"/>
                        <w:r>
                          <w:rPr>
                            <w:rFonts w:asciiTheme="minorHAnsi" w:hAnsi="Trebuchet MS" w:cstheme="minorBidi"/>
                            <w:color w:val="000000" w:themeColor="text1"/>
                            <w:kern w:val="24"/>
                            <w:sz w:val="28"/>
                            <w:szCs w:val="28"/>
                          </w:rPr>
                          <w:t>type</w:t>
                        </w:r>
                        <w:proofErr w:type="gramEnd"/>
                      </w:p>
                    </w:txbxContent>
                  </v:textbox>
                </v:shape>
                <v:shapetype id="_x0000_t32" coordsize="21600,21600" o:spt="32" o:oned="t" path="m0,0l21600,21600e" filled="f">
                  <v:path arrowok="t" fillok="f" o:connecttype="none"/>
                  <o:lock v:ext="edit" shapetype="t"/>
                </v:shapetype>
                <v:shape id="Rechte verbindingslijn met pijl 241" o:spid="_x0000_s1037" type="#_x0000_t32" style="position:absolute;left:3779864;top:290317;width:89565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VzcYAAADcAAAADwAAAGRycy9kb3ducmV2LnhtbESPQWvCQBSE74L/YXlCL0U3WhWJrtJG&#10;Cr1WBfX2yD6zabNv0+w2pv31XaHgcZiZb5jVprOVaKnxpWMF41ECgjh3uuRCwWH/OlyA8AFZY+WY&#10;FPyQh82631thqt2V36ndhUJECPsUFZgQ6lRKnxuy6EeuJo7exTUWQ5RNIXWD1wi3lZwkyVxaLDku&#10;GKwpM5R/7r6tgvNlptuXbFvm5pQ9HR+nv18fp61SD4PueQkiUBfu4f/2m1YwmY7hdiYeAb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f1c3GAAAA3AAAAA8AAAAAAAAA&#10;AAAAAAAAoQIAAGRycy9kb3ducmV2LnhtbFBLBQYAAAAABAAEAPkAAACUAwAAAAA=&#10;" strokecolor="#006a89 [3204]" strokeweight=".5pt">
                  <v:stroke endarrow="block" joinstyle="miter"/>
                </v:shape>
                <v:oval id="Ovaal 242" o:spid="_x0000_s1038" style="position:absolute;left:2989765;top:559808;width:250881;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yGUxAAA&#10;ANwAAAAPAAAAZHJzL2Rvd25yZXYueG1sRI9BawIxFITvBf9DeEJvNetSim6NUgTBgz1UPXh8Jq+7&#10;W5OXZRPXrb/eCILHYWa+YWaL3lnRURtqzwrGowwEsfam5lLBfrd6m4AIEdmg9UwK/inAYj54mWFh&#10;/IV/qNvGUiQIhwIVVDE2hZRBV+QwjHxDnLxf3zqMSbalNC1eEtxZmWfZh3RYc1qosKFlRfq0PTsF&#10;2uzLv83p2sWjtoedsVPP9bdSr8P+6xNEpD4+w4/22ijI33O4n0lH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8hlMQAAADcAAAADwAAAAAAAAAAAAAAAACXAgAAZHJzL2Rv&#10;d25yZXYueG1sUEsFBgAAAAAEAAQA9QAAAIgDAAAAAA==&#10;" filled="f" strokecolor="#003444 [1604]" strokeweight="1pt">
                  <v:stroke joinstyle="miter"/>
                </v:oval>
                <v:line id="Rechte verbindingslijn 243" o:spid="_x0000_s1039" style="position:absolute;flip:y;visibility:visible;mso-wrap-style:square" from="2544813,811677" to="3115206,13714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Jp88QAAADcAAAADwAAAGRycy9kb3ducmV2LnhtbESPQWvCQBSE7wX/w/IEb3WTWEqJrlIU&#10;RfTSRr2/Zl+T0OzbuLua9N93C4Ueh5n5hlmsBtOKOznfWFaQThMQxKXVDVcKzqft4wsIH5A1tpZJ&#10;wTd5WC1HDwvMte35ne5FqESEsM9RQR1Cl0vpy5oM+qntiKP3aZ3BEKWrpHbYR7hpZZYkz9Jgw3Gh&#10;xo7WNZVfxc0oOH684eGS9puiu86OO73RrimDUpPx8DoHEWgI/+G/9l4ryJ5m8HsmHgG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mnzxAAAANwAAAAPAAAAAAAAAAAA&#10;AAAAAKECAABkcnMvZG93bnJldi54bWxQSwUGAAAAAAQABAD5AAAAkgMAAAAA&#10;" strokecolor="#006a89 [3204]" strokeweight=".5pt">
                  <v:stroke dashstyle="longDash" endarrow="block" joinstyle="miter"/>
                </v:line>
                <v:shape id="Tekstvak 244" o:spid="_x0000_s1040" type="#_x0000_t202" style="position:absolute;left:2899339;top:902258;width:11728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jlKxAAA&#10;ANwAAAAPAAAAZHJzL2Rvd25yZXYueG1sRI/RasJAFETfhf7Dcgu+6cYQxabZSLEKvmltP+CSvc2m&#10;yd4N2VXTfr1bKPRxmJkzTLEZbSeuNPjGsYLFPAFBXDndcK3g430/W4PwAVlj55gUfJOHTfkwKTDX&#10;7sZvdD2HWkQI+xwVmBD6XEpfGbLo564njt6nGyyGKIda6gFvEW47mSbJSlpsOC4Y7GlrqGrPF6tg&#10;ndhj2z6lJ2+zn8XSbF/drv9Savo4vjyDCDSG//Bf+6AVpFkGv2fiEZD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yY5SsQAAADcAAAADwAAAAAAAAAAAAAAAACXAgAAZHJzL2Rv&#10;d25yZXYueG1sUEsFBgAAAAAEAAQA9QAAAIgDAAAAAA==&#10;" filled="f" stroked="f">
                  <v:textbox style="mso-fit-shape-to-text:t">
                    <w:txbxContent>
                      <w:p w14:paraId="63253716"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B3B3B3" w:themeColor="background2" w:themeShade="BF"/>
                            <w:kern w:val="24"/>
                            <w:sz w:val="28"/>
                            <w:szCs w:val="28"/>
                          </w:rPr>
                          <w:t>rolInContext</w:t>
                        </w:r>
                        <w:proofErr w:type="spellEnd"/>
                        <w:proofErr w:type="gramEnd"/>
                      </w:p>
                    </w:txbxContent>
                  </v:textbox>
                </v:shape>
                <v:shape id="Tekstvak 245" o:spid="_x0000_s1041" type="#_x0000_t202" style="position:absolute;left:748073;top:1857371;width:3228975;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pzRxAAA&#10;ANwAAAAPAAAAZHJzL2Rvd25yZXYueG1sRI/dasJAFITvC77Dcgre1Y1Bi6auIv5A76w/D3DInmbT&#10;ZM+G7KqxT+8KgpfDzHzDzBadrcWFWl86VjAcJCCIc6dLLhScjtuPCQgfkDXWjknBjTws5r23GWba&#10;XXlPl0MoRISwz1CBCaHJpPS5IYt+4Bri6P261mKIsi2kbvEa4baWaZJ8SoslxwWDDa0M5dXhbBVM&#10;Erurqmn64+3ofzg2q7XbNH9K9d+75ReIQF14hZ/tb60gHY3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qc0cQAAADcAAAADwAAAAAAAAAAAAAAAACXAgAAZHJzL2Rv&#10;d25yZXYueG1sUEsFBgAAAAAEAAQA9QAAAIgDAAAAAA==&#10;" filled="f" stroked="f">
                  <v:textbox style="mso-fit-shape-to-text:t">
                    <w:txbxContent>
                      <w:p w14:paraId="636DA690" w14:textId="77777777" w:rsidR="00A03C3B" w:rsidRDefault="00A03C3B"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rPr>
                          <w:t>newtype</w:t>
                        </w:r>
                        <w:proofErr w:type="spellEnd"/>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w:t>
                        </w:r>
                      </w:p>
                      <w:p w14:paraId="009BD8C7"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r>
                        <w:proofErr w:type="gramStart"/>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id</w:t>
                        </w:r>
                        <w:proofErr w:type="spellEnd"/>
                        <w:proofErr w:type="gramEnd"/>
                        <w:r>
                          <w:rPr>
                            <w:rFonts w:asciiTheme="minorHAnsi" w:hAnsi="Trebuchet MS" w:cstheme="minorBidi"/>
                            <w:color w:val="000000" w:themeColor="text1"/>
                            <w:kern w:val="24"/>
                          </w:rPr>
                          <w:t xml:space="preserve"> :: ID  </w:t>
                        </w:r>
                      </w:p>
                      <w:p w14:paraId="75D8046F"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pspType</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7B2F14BA"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binnenRol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PerspectRol</w:t>
                        </w:r>
                        <w:proofErr w:type="spellEnd"/>
                        <w:r>
                          <w:rPr>
                            <w:rFonts w:asciiTheme="minorHAnsi" w:hAnsi="Trebuchet MS" w:cstheme="minorBidi"/>
                            <w:color w:val="000000" w:themeColor="text1"/>
                            <w:kern w:val="24"/>
                          </w:rPr>
                          <w:t xml:space="preserve">  </w:t>
                        </w:r>
                      </w:p>
                      <w:p w14:paraId="583B196E"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buitenRol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6E4B8685"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rolInContext</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p w14:paraId="62749C4B"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v:textbox>
                </v:shape>
                <w10:wrap type="topAndBottom" anchory="line"/>
              </v:group>
            </w:pict>
          </mc:Fallback>
        </mc:AlternateContent>
      </w:r>
      <w:r w:rsidR="00AC6603">
        <w:t xml:space="preserve">en </w:t>
      </w:r>
      <w:proofErr w:type="spellStart"/>
      <w:r w:rsidR="00AC6603">
        <w:t>ariteit</w:t>
      </w:r>
      <w:proofErr w:type="spellEnd"/>
      <w:r w:rsidR="000314E2">
        <w:t xml:space="preserve"> van rollen</w:t>
      </w:r>
      <w:r>
        <w:t>.</w:t>
      </w:r>
      <w:r w:rsidR="00FC409A" w:rsidRPr="00FC409A">
        <w:rPr>
          <w:noProof/>
          <w:lang w:eastAsia="nl-NL"/>
        </w:rPr>
        <w:t xml:space="preserve"> </w:t>
      </w:r>
    </w:p>
    <w:p w14:paraId="2D1FFCBE" w14:textId="1947AF1C" w:rsidR="006E2A14" w:rsidRDefault="006E2A14" w:rsidP="006E2A14"/>
    <w:p w14:paraId="1DAD1E35" w14:textId="77777777" w:rsidR="00B83745" w:rsidRDefault="00B83745" w:rsidP="006E2A14">
      <w:r>
        <w:rPr>
          <w:b/>
        </w:rPr>
        <w:t>Opmerkingen.</w:t>
      </w:r>
      <w:r>
        <w:t xml:space="preserve"> </w:t>
      </w:r>
    </w:p>
    <w:p w14:paraId="0F78F231" w14:textId="22A58E8B" w:rsidR="00B83745" w:rsidRDefault="00B83745" w:rsidP="00B83745">
      <w:pPr>
        <w:pStyle w:val="Lijstalinea"/>
        <w:numPr>
          <w:ilvl w:val="0"/>
          <w:numId w:val="16"/>
        </w:numPr>
      </w:pPr>
      <w:r>
        <w:t xml:space="preserve">Het </w:t>
      </w:r>
      <w:proofErr w:type="spellStart"/>
      <w:r>
        <w:t>pspType</w:t>
      </w:r>
      <w:proofErr w:type="spellEnd"/>
      <w:r>
        <w:t xml:space="preserve"> is als rol weergegeven</w:t>
      </w:r>
      <w:r w:rsidR="0049015E">
        <w:t xml:space="preserve"> (met de naam ‘type’)</w:t>
      </w:r>
      <w:r>
        <w:t xml:space="preserve">, maar wordt niet met een gewone </w:t>
      </w:r>
      <w:proofErr w:type="spellStart"/>
      <w:r>
        <w:t>RolInContext</w:t>
      </w:r>
      <w:proofErr w:type="spellEnd"/>
      <w:r>
        <w:t xml:space="preserve"> gemodelleerd. Het is een property van het record</w:t>
      </w:r>
      <w:r w:rsidR="008651E2">
        <w:t xml:space="preserve"> met een enkelvoudige waarde</w:t>
      </w:r>
      <w:r>
        <w:t>. Dientengevolge kan een Context precies één type hebben.</w:t>
      </w:r>
    </w:p>
    <w:p w14:paraId="20F4CFA9" w14:textId="6ACF5598" w:rsidR="0049015E" w:rsidRDefault="0049015E" w:rsidP="00B83745">
      <w:pPr>
        <w:pStyle w:val="Lijstalinea"/>
        <w:numPr>
          <w:ilvl w:val="0"/>
          <w:numId w:val="16"/>
        </w:numPr>
      </w:pPr>
      <w:r>
        <w:t xml:space="preserve">Het type kan in een query opgevraagd worden met de operator </w:t>
      </w:r>
      <w:r w:rsidRPr="0049015E">
        <w:rPr>
          <w:rStyle w:val="inlinecode"/>
        </w:rPr>
        <w:t>type</w:t>
      </w:r>
      <w:r>
        <w:t>.</w:t>
      </w:r>
    </w:p>
    <w:p w14:paraId="7B7055FA" w14:textId="3F6826E5" w:rsidR="00B83745" w:rsidRDefault="00B83745" w:rsidP="00B83745">
      <w:pPr>
        <w:pStyle w:val="Lijstalinea"/>
        <w:numPr>
          <w:ilvl w:val="0"/>
          <w:numId w:val="16"/>
        </w:numPr>
      </w:pPr>
      <w:r>
        <w:t xml:space="preserve">De query-operator </w:t>
      </w:r>
      <w:proofErr w:type="spellStart"/>
      <w:r w:rsidRPr="0049015E">
        <w:rPr>
          <w:rStyle w:val="inlinecode"/>
        </w:rPr>
        <w:t>rolInContext</w:t>
      </w:r>
      <w:proofErr w:type="spellEnd"/>
      <w:r>
        <w:t xml:space="preserve"> geeft alle rollen van een Context. </w:t>
      </w:r>
      <w:r w:rsidR="0049015E">
        <w:t>We kunnen</w:t>
      </w:r>
      <w:r w:rsidR="008635B4">
        <w:t xml:space="preserve"> ons een rol met de naam </w:t>
      </w:r>
      <w:proofErr w:type="spellStart"/>
      <w:r w:rsidR="008635B4" w:rsidRPr="0049015E">
        <w:rPr>
          <w:rStyle w:val="inlinecode"/>
        </w:rPr>
        <w:t>rolInContext</w:t>
      </w:r>
      <w:proofErr w:type="spellEnd"/>
      <w:r w:rsidR="008635B4">
        <w:t xml:space="preserve"> voorstellen die alle in de Context aanwezige rollen </w:t>
      </w:r>
      <w:r w:rsidR="000D61C2">
        <w:t>als waarde heeft</w:t>
      </w:r>
      <w:r w:rsidR="008635B4">
        <w:t>.</w:t>
      </w:r>
      <w:r w:rsidR="000D61C2">
        <w:t xml:space="preserve"> Uiteraard is de query-operator </w:t>
      </w:r>
      <w:proofErr w:type="spellStart"/>
      <w:r w:rsidR="000D61C2" w:rsidRPr="008A75C7">
        <w:rPr>
          <w:rStyle w:val="inlinecode"/>
        </w:rPr>
        <w:t>rolInContext</w:t>
      </w:r>
      <w:proofErr w:type="spellEnd"/>
      <w:r w:rsidR="000D61C2">
        <w:t xml:space="preserve"> geïmplementeerd als een functie die alle waarden </w:t>
      </w:r>
      <w:r w:rsidR="008A75C7">
        <w:t xml:space="preserve">levert </w:t>
      </w:r>
      <w:r w:rsidR="000D61C2">
        <w:t>van de stringmap die de waarde van de property ‘</w:t>
      </w:r>
      <w:proofErr w:type="spellStart"/>
      <w:r w:rsidR="000D61C2">
        <w:t>rolInContext</w:t>
      </w:r>
      <w:proofErr w:type="spellEnd"/>
      <w:r w:rsidR="000D61C2">
        <w:t>’ van de context is.</w:t>
      </w:r>
    </w:p>
    <w:p w14:paraId="27BE6D8F" w14:textId="5979B42B" w:rsidR="008A75C7" w:rsidRDefault="008A75C7" w:rsidP="00B83745">
      <w:pPr>
        <w:pStyle w:val="Lijstalinea"/>
        <w:numPr>
          <w:ilvl w:val="0"/>
          <w:numId w:val="16"/>
        </w:numPr>
      </w:pPr>
      <w:proofErr w:type="gramStart"/>
      <w:r>
        <w:t>de</w:t>
      </w:r>
      <w:proofErr w:type="gramEnd"/>
      <w:r>
        <w:t xml:space="preserve"> query-operatoren </w:t>
      </w:r>
      <w:proofErr w:type="spellStart"/>
      <w:r w:rsidRPr="008A75C7">
        <w:rPr>
          <w:rStyle w:val="inlinecode"/>
        </w:rPr>
        <w:t>binnenRol</w:t>
      </w:r>
      <w:proofErr w:type="spellEnd"/>
      <w:r>
        <w:t xml:space="preserve"> en </w:t>
      </w:r>
      <w:proofErr w:type="spellStart"/>
      <w:r w:rsidRPr="008A75C7">
        <w:rPr>
          <w:rStyle w:val="inlinecode"/>
        </w:rPr>
        <w:t>buitenRol</w:t>
      </w:r>
      <w:proofErr w:type="spellEnd"/>
      <w:r>
        <w:t xml:space="preserve"> zijn geen gewone rollen maar kunnen wel zo worden gebruikt. Ook deze operatoren hebben een specifieke implementatie. Overigens zal de modelleur deze operatoren zelden hoeven te gebruiken, omdat</w:t>
      </w:r>
    </w:p>
    <w:p w14:paraId="0FCA2853" w14:textId="1D5214DD" w:rsidR="008A75C7" w:rsidRDefault="008A75C7" w:rsidP="008A75C7">
      <w:pPr>
        <w:pStyle w:val="Lijstalinea"/>
        <w:numPr>
          <w:ilvl w:val="1"/>
          <w:numId w:val="16"/>
        </w:numPr>
      </w:pPr>
      <w:proofErr w:type="gramStart"/>
      <w:r>
        <w:lastRenderedPageBreak/>
        <w:t>hij</w:t>
      </w:r>
      <w:proofErr w:type="gramEnd"/>
      <w:r>
        <w:t xml:space="preserve"> een property van een context kan opvragen (waarmee impliciet de binnen- en buitenrol bevraagd worden)</w:t>
      </w:r>
    </w:p>
    <w:p w14:paraId="378C52D2" w14:textId="5301E064" w:rsidR="008A75C7" w:rsidRDefault="008A75C7" w:rsidP="008A75C7">
      <w:pPr>
        <w:pStyle w:val="Lijstalinea"/>
        <w:numPr>
          <w:ilvl w:val="1"/>
          <w:numId w:val="16"/>
        </w:numPr>
      </w:pPr>
      <w:proofErr w:type="gramStart"/>
      <w:r>
        <w:t>hij</w:t>
      </w:r>
      <w:proofErr w:type="gramEnd"/>
      <w:r>
        <w:t xml:space="preserve"> een context binden aan een rol (waarmee impliciet de operator </w:t>
      </w:r>
      <w:proofErr w:type="spellStart"/>
      <w:r w:rsidRPr="008A75C7">
        <w:rPr>
          <w:rStyle w:val="inlinecode"/>
        </w:rPr>
        <w:t>buitenRol</w:t>
      </w:r>
      <w:proofErr w:type="spellEnd"/>
      <w:r>
        <w:t xml:space="preserve"> gebruikt wordt).</w:t>
      </w:r>
    </w:p>
    <w:p w14:paraId="5E73173B" w14:textId="5BB25B70" w:rsidR="001B6249" w:rsidRDefault="00277E8B" w:rsidP="00277E8B">
      <w:pPr>
        <w:pStyle w:val="Lijstalinea"/>
        <w:numPr>
          <w:ilvl w:val="0"/>
          <w:numId w:val="16"/>
        </w:numPr>
      </w:pPr>
      <w:proofErr w:type="gramStart"/>
      <w:r>
        <w:t>elke</w:t>
      </w:r>
      <w:proofErr w:type="gramEnd"/>
      <w:r>
        <w:t xml:space="preserve"> rol-naam</w:t>
      </w:r>
      <w:r>
        <w:t xml:space="preserve"> (beginnend met een kleine letter!)</w:t>
      </w:r>
      <w:r>
        <w:t xml:space="preserve"> kan dus als query-operator gebruikt worden</w:t>
      </w:r>
    </w:p>
    <w:p w14:paraId="38561059" w14:textId="3D4F6ED2" w:rsidR="004B4ACE" w:rsidRDefault="0049015E" w:rsidP="0049015E">
      <w:r>
        <w:t>De modelleur beschrijft een type context volgens de re</w:t>
      </w:r>
      <w:r w:rsidR="004B4ACE">
        <w:t xml:space="preserve">gels van de </w:t>
      </w:r>
      <w:proofErr w:type="spellStart"/>
      <w:r w:rsidR="004B4ACE">
        <w:t>Perspect</w:t>
      </w:r>
      <w:proofErr w:type="spellEnd"/>
      <w:r w:rsidR="004B4ACE">
        <w:t xml:space="preserve"> grammatica, zoals het voorbeeld in de vorige paragraaf.</w:t>
      </w:r>
    </w:p>
    <w:p w14:paraId="1FB351A2" w14:textId="1EE729A7" w:rsidR="004B4ACE" w:rsidRDefault="000B5F5F" w:rsidP="0049015E">
      <w:r w:rsidRPr="00876996">
        <w:rPr>
          <w:noProof/>
          <w:lang w:eastAsia="nl-NL"/>
        </w:rPr>
        <mc:AlternateContent>
          <mc:Choice Requires="wpc">
            <w:drawing>
              <wp:anchor distT="0" distB="0" distL="0" distR="0" simplePos="0" relativeHeight="251675648" behindDoc="0" locked="0" layoutInCell="1" allowOverlap="1" wp14:anchorId="25BCA70E" wp14:editId="07948DCB">
                <wp:simplePos x="0" y="0"/>
                <wp:positionH relativeFrom="column">
                  <wp:posOffset>0</wp:posOffset>
                </wp:positionH>
                <wp:positionV relativeFrom="line">
                  <wp:posOffset>283845</wp:posOffset>
                </wp:positionV>
                <wp:extent cx="6388735" cy="3520039"/>
                <wp:effectExtent l="0" t="0" r="0" b="0"/>
                <wp:wrapTopAndBottom/>
                <wp:docPr id="181" name="Canvas 1"/>
                <wp:cNvGraphicFramePr/>
                <a:graphic xmlns:a="http://schemas.openxmlformats.org/drawingml/2006/main">
                  <a:graphicData uri="http://schemas.microsoft.com/office/word/2010/wordprocessingCanvas">
                    <wpc:wpc>
                      <wpc:bg/>
                      <wpc:whole/>
                      <wps:wsp>
                        <wps:cNvPr id="246" name="Tekstvak 246"/>
                        <wps:cNvSpPr txBox="1"/>
                        <wps:spPr>
                          <a:xfrm>
                            <a:off x="2289073" y="340744"/>
                            <a:ext cx="549910" cy="297815"/>
                          </a:xfrm>
                          <a:prstGeom prst="rect">
                            <a:avLst/>
                          </a:prstGeom>
                          <a:noFill/>
                        </wps:spPr>
                        <wps:txbx>
                          <w:txbxContent>
                            <w:p w14:paraId="34C3190F" w14:textId="77777777" w:rsidR="00A03C3B" w:rsidRDefault="00A03C3B"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wps:txbx>
                        <wps:bodyPr wrap="none" rtlCol="0">
                          <a:spAutoFit/>
                        </wps:bodyPr>
                      </wps:wsp>
                      <wps:wsp>
                        <wps:cNvPr id="247" name="Rechthoek 247"/>
                        <wps:cNvSpPr/>
                        <wps:spPr>
                          <a:xfrm>
                            <a:off x="709377" y="180000"/>
                            <a:ext cx="2962733" cy="1470212"/>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tlCol="0" anchor="t" anchorCtr="0"/>
                      </wps:wsp>
                      <wps:wsp>
                        <wps:cNvPr id="248" name="Ovaal 248"/>
                        <wps:cNvSpPr/>
                        <wps:spPr>
                          <a:xfrm>
                            <a:off x="2257543" y="648268"/>
                            <a:ext cx="540000" cy="5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04E9F2" w14:textId="77777777" w:rsidR="00A03C3B" w:rsidRDefault="00A03C3B"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wps:txbx>
                        <wps:bodyPr rtlCol="0" anchor="ctr"/>
                      </wps:wsp>
                      <wps:wsp>
                        <wps:cNvPr id="249" name="Rechte verbindingslijn 249"/>
                        <wps:cNvCnPr/>
                        <wps:spPr>
                          <a:xfrm flipH="1">
                            <a:off x="2190744" y="1188268"/>
                            <a:ext cx="336799" cy="461944"/>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Tekstvak 250"/>
                        <wps:cNvSpPr txBox="1"/>
                        <wps:spPr>
                          <a:xfrm>
                            <a:off x="2436884" y="1188718"/>
                            <a:ext cx="790575" cy="297815"/>
                          </a:xfrm>
                          <a:prstGeom prst="rect">
                            <a:avLst/>
                          </a:prstGeom>
                          <a:noFill/>
                        </wps:spPr>
                        <wps:txbx>
                          <w:txbxContent>
                            <w:p w14:paraId="31B9C52D" w14:textId="77777777" w:rsidR="00A03C3B" w:rsidRDefault="00A03C3B" w:rsidP="00A64C38">
                              <w:pPr>
                                <w:pStyle w:val="Normaalweb"/>
                                <w:spacing w:before="0" w:beforeAutospacing="0" w:after="0" w:afterAutospacing="0"/>
                              </w:pPr>
                              <w:proofErr w:type="gramStart"/>
                              <w:r>
                                <w:rPr>
                                  <w:rFonts w:asciiTheme="minorHAnsi" w:hAnsi="Trebuchet MS" w:cstheme="minorBidi"/>
                                  <w:color w:val="B3B3B3" w:themeColor="background2" w:themeShade="BF"/>
                                  <w:kern w:val="24"/>
                                  <w:sz w:val="28"/>
                                  <w:szCs w:val="28"/>
                                </w:rPr>
                                <w:t>context</w:t>
                              </w:r>
                              <w:proofErr w:type="gramEnd"/>
                            </w:p>
                          </w:txbxContent>
                        </wps:txbx>
                        <wps:bodyPr wrap="none" rtlCol="0">
                          <a:spAutoFit/>
                        </wps:bodyPr>
                      </wps:wsp>
                      <wps:wsp>
                        <wps:cNvPr id="251" name="Rechte verbindingslijn met pijl 251"/>
                        <wps:cNvCnPr/>
                        <wps:spPr>
                          <a:xfrm>
                            <a:off x="367766" y="915106"/>
                            <a:ext cx="1889777" cy="3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Tekstvak 252"/>
                        <wps:cNvSpPr txBox="1"/>
                        <wps:spPr>
                          <a:xfrm>
                            <a:off x="1396643" y="648205"/>
                            <a:ext cx="766445" cy="297815"/>
                          </a:xfrm>
                          <a:prstGeom prst="rect">
                            <a:avLst/>
                          </a:prstGeom>
                          <a:noFill/>
                        </wps:spPr>
                        <wps:txbx>
                          <w:txbxContent>
                            <w:p w14:paraId="2C2C47E9" w14:textId="77777777" w:rsidR="00A03C3B" w:rsidRDefault="00A03C3B"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binding</w:t>
                              </w:r>
                              <w:proofErr w:type="gramEnd"/>
                            </w:p>
                          </w:txbxContent>
                        </wps:txbx>
                        <wps:bodyPr wrap="none" rtlCol="0">
                          <a:spAutoFit/>
                        </wps:bodyPr>
                      </wps:wsp>
                      <wps:wsp>
                        <wps:cNvPr id="253" name="Tekstvak 253"/>
                        <wps:cNvSpPr txBox="1"/>
                        <wps:spPr>
                          <a:xfrm>
                            <a:off x="2747138" y="588385"/>
                            <a:ext cx="1019810" cy="504190"/>
                          </a:xfrm>
                          <a:prstGeom prst="rect">
                            <a:avLst/>
                          </a:prstGeom>
                          <a:noFill/>
                        </wps:spPr>
                        <wps:txbx>
                          <w:txbxContent>
                            <w:p w14:paraId="630DA1E4" w14:textId="77777777" w:rsidR="00A03C3B" w:rsidRDefault="00A03C3B"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1 = v1</w:t>
                              </w:r>
                            </w:p>
                            <w:p w14:paraId="1D0898BF" w14:textId="77777777" w:rsidR="00A03C3B" w:rsidRDefault="00A03C3B"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2 = v2</w:t>
                              </w:r>
                            </w:p>
                          </w:txbxContent>
                        </wps:txbx>
                        <wps:bodyPr wrap="none" rtlCol="0">
                          <a:spAutoFit/>
                        </wps:bodyPr>
                      </wps:wsp>
                      <wps:wsp>
                        <wps:cNvPr id="254" name="Tekstvak 254"/>
                        <wps:cNvSpPr txBox="1"/>
                        <wps:spPr>
                          <a:xfrm>
                            <a:off x="180000" y="2189714"/>
                            <a:ext cx="3305810" cy="1330325"/>
                          </a:xfrm>
                          <a:prstGeom prst="rect">
                            <a:avLst/>
                          </a:prstGeom>
                          <a:noFill/>
                        </wps:spPr>
                        <wps:txbx>
                          <w:txbxContent>
                            <w:p w14:paraId="6866DA77" w14:textId="77777777" w:rsidR="00A03C3B" w:rsidRPr="00A64C38" w:rsidRDefault="00A03C3B" w:rsidP="00A64C38">
                              <w:pPr>
                                <w:pStyle w:val="Normaalweb"/>
                                <w:spacing w:before="0" w:beforeAutospacing="0" w:after="0" w:afterAutospacing="0"/>
                                <w:rPr>
                                  <w:lang w:val="en-US"/>
                                </w:rPr>
                              </w:pPr>
                              <w:proofErr w:type="spellStart"/>
                              <w:r w:rsidRPr="00A64C38">
                                <w:rPr>
                                  <w:rFonts w:asciiTheme="minorHAnsi" w:hAnsi="Trebuchet MS" w:cstheme="minorBidi"/>
                                  <w:color w:val="000000" w:themeColor="text1"/>
                                  <w:kern w:val="24"/>
                                  <w:lang w:val="en-US"/>
                                </w:rPr>
                                <w:t>newtype</w:t>
                              </w:r>
                              <w:proofErr w:type="spell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r w:rsidRPr="00A64C38">
                                <w:rPr>
                                  <w:rFonts w:asciiTheme="minorHAnsi" w:hAnsi="Trebuchet MS" w:cstheme="minorBidi"/>
                                  <w:color w:val="000000" w:themeColor="text1"/>
                                  <w:kern w:val="24"/>
                                  <w:lang w:val="en-US"/>
                                </w:rPr>
                                <w:t xml:space="preserve"> </w:t>
                              </w:r>
                              <w:proofErr w:type="gramStart"/>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proofErr w:type="gramEnd"/>
                              <w:r w:rsidRPr="00A64C38">
                                <w:rPr>
                                  <w:rFonts w:asciiTheme="minorHAnsi" w:hAnsi="Trebuchet MS" w:cstheme="minorBidi"/>
                                  <w:color w:val="000000" w:themeColor="text1"/>
                                  <w:kern w:val="24"/>
                                  <w:lang w:val="en-US"/>
                                </w:rPr>
                                <w:t xml:space="preserve">   </w:t>
                              </w:r>
                            </w:p>
                            <w:p w14:paraId="4CD7F5D3"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r>
                              <w:proofErr w:type="gramStart"/>
                              <w:r w:rsidRPr="00A64C38">
                                <w:rPr>
                                  <w:rFonts w:asciiTheme="minorHAnsi" w:hAnsi="Trebuchet MS" w:cstheme="minorBidi"/>
                                  <w:color w:val="000000" w:themeColor="text1"/>
                                  <w:kern w:val="24"/>
                                  <w:lang w:val="en-US"/>
                                </w:rPr>
                                <w:t>{ id</w:t>
                              </w:r>
                              <w:proofErr w:type="gramEnd"/>
                              <w:r w:rsidRPr="00A64C38">
                                <w:rPr>
                                  <w:rFonts w:asciiTheme="minorHAnsi" w:hAnsi="Trebuchet MS" w:cstheme="minorBidi"/>
                                  <w:color w:val="000000" w:themeColor="text1"/>
                                  <w:kern w:val="24"/>
                                  <w:lang w:val="en-US"/>
                                </w:rPr>
                                <w:t xml:space="preserve"> :: </w:t>
                              </w:r>
                              <w:proofErr w:type="spellStart"/>
                              <w:r w:rsidRPr="00A64C38">
                                <w:rPr>
                                  <w:rFonts w:asciiTheme="minorHAnsi" w:hAnsi="Trebuchet MS" w:cstheme="minorBidi"/>
                                  <w:color w:val="000000" w:themeColor="text1"/>
                                  <w:kern w:val="24"/>
                                  <w:lang w:val="en-US"/>
                                </w:rPr>
                                <w:t>ID</w:t>
                              </w:r>
                              <w:proofErr w:type="spellEnd"/>
                              <w:r w:rsidRPr="00A64C38">
                                <w:rPr>
                                  <w:rFonts w:asciiTheme="minorHAnsi" w:hAnsi="Trebuchet MS" w:cstheme="minorBidi"/>
                                  <w:color w:val="000000" w:themeColor="text1"/>
                                  <w:kern w:val="24"/>
                                  <w:lang w:val="en-US"/>
                                </w:rPr>
                                <w:t xml:space="preserve">    </w:t>
                              </w:r>
                            </w:p>
                            <w:p w14:paraId="13FE7D64"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spellStart"/>
                              <w:proofErr w:type="gramStart"/>
                              <w:r w:rsidRPr="00A64C38">
                                <w:rPr>
                                  <w:rFonts w:asciiTheme="minorHAnsi" w:hAnsi="Trebuchet MS" w:cstheme="minorBidi"/>
                                  <w:color w:val="000000" w:themeColor="text1"/>
                                  <w:kern w:val="24"/>
                                  <w:lang w:val="en-US"/>
                                </w:rPr>
                                <w:t>pspType</w:t>
                              </w:r>
                              <w:proofErr w:type="spellEnd"/>
                              <w:r w:rsidRPr="00A64C38">
                                <w:rPr>
                                  <w:rFonts w:asciiTheme="minorHAnsi" w:hAnsi="Trebuchet MS" w:cstheme="minorBidi"/>
                                  <w:color w:val="000000" w:themeColor="text1"/>
                                  <w:kern w:val="24"/>
                                  <w:lang w:val="en-US"/>
                                </w:rPr>
                                <w:t xml:space="preserve"> :</w:t>
                              </w:r>
                              <w:proofErr w:type="gramEnd"/>
                              <w:r w:rsidRPr="00A64C38">
                                <w:rPr>
                                  <w:rFonts w:asciiTheme="minorHAnsi" w:hAnsi="Trebuchet MS" w:cstheme="minorBidi"/>
                                  <w:color w:val="000000" w:themeColor="text1"/>
                                  <w:kern w:val="24"/>
                                  <w:lang w:val="en-US"/>
                                </w:rPr>
                                <w:t xml:space="preserve">: ID    </w:t>
                              </w:r>
                            </w:p>
                            <w:p w14:paraId="251D21B9"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binding :</w:t>
                              </w:r>
                              <w:proofErr w:type="gramEnd"/>
                              <w:r w:rsidRPr="00A64C38">
                                <w:rPr>
                                  <w:rFonts w:asciiTheme="minorHAnsi" w:hAnsi="Trebuchet MS" w:cstheme="minorBidi"/>
                                  <w:color w:val="000000" w:themeColor="text1"/>
                                  <w:kern w:val="24"/>
                                  <w:lang w:val="en-US"/>
                                </w:rPr>
                                <w:t xml:space="preserve">: Maybe ID    </w:t>
                              </w:r>
                            </w:p>
                            <w:p w14:paraId="69A3791E"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context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PerspectContext</w:t>
                              </w:r>
                              <w:proofErr w:type="spellEnd"/>
                              <w:r w:rsidRPr="00A64C38">
                                <w:rPr>
                                  <w:rFonts w:asciiTheme="minorHAnsi" w:hAnsi="Trebuchet MS" w:cstheme="minorBidi"/>
                                  <w:color w:val="000000" w:themeColor="text1"/>
                                  <w:kern w:val="24"/>
                                  <w:lang w:val="en-US"/>
                                </w:rPr>
                                <w:t xml:space="preserve">    </w:t>
                              </w:r>
                            </w:p>
                            <w:p w14:paraId="3F6A559B"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properties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StrMap</w:t>
                              </w:r>
                              <w:proofErr w:type="spellEnd"/>
                              <w:r w:rsidRPr="00A64C38">
                                <w:rPr>
                                  <w:rFonts w:asciiTheme="minorHAnsi" w:hAnsi="Trebuchet MS" w:cstheme="minorBidi"/>
                                  <w:color w:val="000000" w:themeColor="text1"/>
                                  <w:kern w:val="24"/>
                                  <w:lang w:val="en-US"/>
                                </w:rPr>
                                <w:t xml:space="preserve"> (Array String)    </w:t>
                              </w:r>
                            </w:p>
                            <w:p w14:paraId="6D62EFC0" w14:textId="77777777" w:rsidR="00A03C3B" w:rsidRDefault="00A03C3B"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5BCA70E" id="_x0000_s1042" style="position:absolute;margin-left:0;margin-top:22.35pt;width:503.05pt;height:277.15pt;z-index:251675648;mso-wrap-distance-left:0;mso-wrap-distance-right:0;mso-position-vertical-relative:line;mso-width-relative:margin;mso-height-relative:margin" coordsize="6388735,3519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">
                <v:shape id="_x0000_s1043" type="#_x0000_t75" style="position:absolute;width:6388735;height:3519805;visibility:visible;mso-wrap-style:square">
                  <v:fill o:detectmouseclick="t"/>
                  <v:path o:connecttype="none"/>
                </v:shape>
                <v:shape id="Tekstvak 246" o:spid="_x0000_s1044" type="#_x0000_t202" style="position:absolute;left:2289073;top:340744;width:5499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AKmxQAA&#10;ANwAAAAPAAAAZHJzL2Rvd25yZXYueG1sRI/RasJAFETfC/2H5Qp9q5sEKza6kaIt+Fab9gMu2Ws2&#10;Jns3ZFdN/fpuQfBxmJkzzGo92k6cafCNYwXpNAFBXDndcK3g5/vjeQHCB2SNnWNS8Ese1sXjwwpz&#10;7S78Recy1CJC2OeowITQ51L6ypBFP3U9cfQObrAYohxqqQe8RLjtZJYkc2mx4bhgsKeNoaotT1bB&#10;IrGfbfua7b2dXdMXs9m69/6o1NNkfFuCCDSGe/jW3mkF2WwO/2fiEZ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4AqbFAAAA3AAAAA8AAAAAAAAAAAAAAAAAlwIAAGRycy9k&#10;b3ducmV2LnhtbFBLBQYAAAAABAAEAPUAAACJAwAAAAA=&#10;" filled="f" stroked="f">
                  <v:textbox style="mso-fit-shape-to-text:t">
                    <w:txbxContent>
                      <w:p w14:paraId="34C3190F" w14:textId="77777777" w:rsidR="002204BE" w:rsidRDefault="002204BE"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v:textbox>
                </v:shape>
                <v:rect id="Rechthoek 247" o:spid="_x0000_s1045" style="position:absolute;left:709377;top:180000;width:2962733;height:1470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WTHxgAA&#10;ANwAAAAPAAAAZHJzL2Rvd25yZXYueG1sRI9Ba8JAFITvQv/D8oReRDex0taYVUol0IMItR7q7ZF9&#10;JiHZtyG7xvTfdwXB4zAz3zDpZjCN6KlzlWUF8SwCQZxbXXGh4PiTTd9BOI+ssbFMCv7IwWb9NEox&#10;0fbK39QffCEChF2CCkrv20RKl5dk0M1sSxy8s+0M+iC7QuoOrwFuGjmPoldpsOKwUGJLnyXl9eFi&#10;FPBu2e6jSVb31cs2O/Eu/j1xrNTzePhYgfA0+Ef43v7SCuaLN7idCUdAr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tWTHxgAAANwAAAAPAAAAAAAAAAAAAAAAAJcCAABkcnMv&#10;ZG93bnJldi54bWxQSwUGAAAAAAQABAD1AAAAigMAAAAA&#10;" filled="f" strokecolor="#003444 [1604]" strokeweight="1pt">
                  <v:stroke dashstyle="longDash"/>
                </v:rect>
                <v:oval id="Ovaal 248" o:spid="_x0000_s1046" style="position:absolute;left:2257543;top:648268;width:540000;height:54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xZ+wgAA&#10;ANwAAAAPAAAAZHJzL2Rvd25yZXYueG1sRE/Pa8IwFL4P/B/CE3abqWUMV40ig8EO28HWw47P5NlW&#10;k5fSZG23v94cBh4/vt+b3eSsGKgPrWcFy0UGglh703Kt4Fi9P61AhIhs0HomBb8UYLedPWywMH7k&#10;Aw1lrEUK4VCggibGrpAy6IYchoXviBN39r3DmGBfS9PjmMKdlXmWvUiHLaeGBjt6a0hfyx+nQJtj&#10;ffm8/g3xpO13Zeyr5/ZLqcf5tF+DiDTFu/jf/WEU5M9pbTqTjoD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HFn7CAAAA3AAAAA8AAAAAAAAAAAAAAAAAlwIAAGRycy9kb3du&#10;cmV2LnhtbFBLBQYAAAAABAAEAPUAAACGAwAAAAA=&#10;" filled="f" strokecolor="#003444 [1604]" strokeweight="1pt">
                  <v:stroke joinstyle="miter"/>
                  <v:textbox>
                    <w:txbxContent>
                      <w:p w14:paraId="7204E9F2" w14:textId="77777777" w:rsidR="002204BE" w:rsidRDefault="002204BE"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v:textbox>
                </v:oval>
                <v:line id="Rechte verbindingslijn 249" o:spid="_x0000_s1047" style="position:absolute;flip:x;visibility:visible;mso-wrap-style:square" from="2190744,1188268" to="2527543,1650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peGcQAAADcAAAADwAAAGRycy9kb3ducmV2LnhtbESPQWvCQBSE7wX/w/KE3sxGLaWNriKK&#10;pdSLpvX+zD6TYPZt3N2a9N93C0KPw8x8w8yXvWnEjZyvLSsYJykI4sLqmksFX5/b0QsIH5A1NpZJ&#10;wQ95WC4GD3PMtO34QLc8lCJC2GeooAqhzaT0RUUGfWJb4uidrTMYonSl1A67CDeNnKTpszRYc1yo&#10;sKV1RcUl/zYKdqc9fhzH3SZvr9Pdm95oVxdBqcdhv5qBCNSH//C9/a4VTJ5e4e9MPAJy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Kl4ZxAAAANwAAAAPAAAAAAAAAAAA&#10;AAAAAKECAABkcnMvZG93bnJldi54bWxQSwUGAAAAAAQABAD5AAAAkgMAAAAA&#10;" strokecolor="#006a89 [3204]" strokeweight=".5pt">
                  <v:stroke dashstyle="longDash" endarrow="block" joinstyle="miter"/>
                </v:line>
                <v:shape id="Tekstvak 250" o:spid="_x0000_s1048" type="#_x0000_t202" style="position:absolute;left:2436884;top:1188718;width:79057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xKmUwAAA&#10;ANwAAAAPAAAAZHJzL2Rvd25yZXYueG1sRE/LisIwFN0L8w/hDrjT1KLidIwyOArufMx8wKW5NrXN&#10;TWmiVr/eLASXh/OeLztbiyu1vnSsYDRMQBDnTpdcKPj/2wxmIHxA1lg7JgV38rBcfPTmmGl34wNd&#10;j6EQMYR9hgpMCE0mpc8NWfRD1xBH7uRaiyHCtpC6xVsMt7VMk2QqLZYcGww2tDKUV8eLVTBL7K6q&#10;vtK9t+PHaGJWv27dnJXqf3Y/3yACdeEtfrm3WkE6i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xKmUwAAAANwAAAAPAAAAAAAAAAAAAAAAAJcCAABkcnMvZG93bnJl&#10;di54bWxQSwUGAAAAAAQABAD1AAAAhAMAAAAA&#10;" filled="f" stroked="f">
                  <v:textbox style="mso-fit-shape-to-text:t">
                    <w:txbxContent>
                      <w:p w14:paraId="31B9C52D"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B3B3B3" w:themeColor="background2" w:themeShade="BF"/>
                            <w:kern w:val="24"/>
                            <w:sz w:val="28"/>
                            <w:szCs w:val="28"/>
                          </w:rPr>
                          <w:t>context</w:t>
                        </w:r>
                        <w:proofErr w:type="gramEnd"/>
                      </w:p>
                    </w:txbxContent>
                  </v:textbox>
                </v:shape>
                <v:shape id="Rechte verbindingslijn met pijl 251" o:spid="_x0000_s1049" type="#_x0000_t32" style="position:absolute;left:367766;top:915106;width:1889777;height:31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qWf8MAAADcAAAADwAAAGRycy9kb3ducmV2LnhtbESPT2vCQBDF74V+h2UKvYhuElTa1FVK&#10;obRXoxaPQ3aaDWZnQ3aq8dt3C0KPj/fnx1ttRt+pMw2xDWwgn2WgiOtgW24M7Hfv0ydQUZAtdoHJ&#10;wJUibNb3dyssbbjwls6VNCqNcCzRgBPpS61j7chjnIWeOHnfYfAoSQ6NtgNe0rjvdJFlS+2x5URw&#10;2NObo/pU/fjEpX0xqRaT5/npAw/HLyfXeS7GPD6Mry+ghEb5D9/an9ZAscjh70w6An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aln/DAAAA3AAAAA8AAAAAAAAAAAAA&#10;AAAAoQIAAGRycy9kb3ducmV2LnhtbFBLBQYAAAAABAAEAPkAAACRAwAAAAA=&#10;" strokecolor="#006a89 [3204]" strokeweight=".5pt">
                  <v:stroke endarrow="block" joinstyle="miter"/>
                </v:shape>
                <v:shape id="Tekstvak 252" o:spid="_x0000_s1050" type="#_x0000_t202" style="position:absolute;left:1396643;top:648205;width:7664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pJ4wwAA&#10;ANwAAAAPAAAAZHJzL2Rvd25yZXYueG1sRI/dasJAFITvhb7Dcgq9042hikZXKdZC7/x9gEP2mI3J&#10;ng3ZVdM+vSsIXg4z8w0zX3a2FldqfelYwXCQgCDOnS65UHA8/PQnIHxA1lg7JgV/5GG5eOvNMdPu&#10;xju67kMhIoR9hgpMCE0mpc8NWfQD1xBH7+RaiyHKtpC6xVuE21qmSTKWFkuOCwYbWhnKq/3FKpgk&#10;dlNV03Tr7ef/cGRW327dnJX6eO++ZiACdeEVfrZ/tYJ0lMLjTDwC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pJ4wwAAANwAAAAPAAAAAAAAAAAAAAAAAJcCAABkcnMvZG93&#10;bnJldi54bWxQSwUGAAAAAAQABAD1AAAAhwMAAAAA&#10;" filled="f" stroked="f">
                  <v:textbox style="mso-fit-shape-to-text:t">
                    <w:txbxContent>
                      <w:p w14:paraId="2C2C47E9"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binding</w:t>
                        </w:r>
                        <w:proofErr w:type="gramEnd"/>
                      </w:p>
                    </w:txbxContent>
                  </v:textbox>
                </v:shape>
                <v:shape id="Tekstvak 253" o:spid="_x0000_s1051" type="#_x0000_t202" style="position:absolute;left:2747138;top:588385;width:1019810;height:5041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fjxAAA&#10;ANwAAAAPAAAAZHJzL2Rvd25yZXYueG1sRI/NbsIwEITvlfoO1lbiBg5pQZBiEKIg9cbvA6ziJU4T&#10;r6PYQOjT10hIPY5m5hvNbNHZWlyp9aVjBcNBAoI4d7rkQsHpuOlPQPiArLF2TAru5GExf32ZYabd&#10;jfd0PYRCRAj7DBWYEJpMSp8bsugHriGO3tm1FkOUbSF1i7cIt7VMk2QsLZYcFww2tDKUV4eLVTBJ&#10;7LaqpunO24/f4cisvty6+VGq99YtP0EE6sJ/+Nn+1grS0Ts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Y348QAAADcAAAADwAAAAAAAAAAAAAAAACXAgAAZHJzL2Rv&#10;d25yZXYueG1sUEsFBgAAAAAEAAQA9QAAAIgDAAAAAA==&#10;" filled="f" stroked="f">
                  <v:textbox style="mso-fit-shape-to-text:t">
                    <w:txbxContent>
                      <w:p w14:paraId="630DA1E4"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1 = v1</w:t>
                        </w:r>
                      </w:p>
                      <w:p w14:paraId="1D0898BF"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2 = v2</w:t>
                        </w:r>
                      </w:p>
                    </w:txbxContent>
                  </v:textbox>
                </v:shape>
                <v:shape id="Tekstvak 254" o:spid="_x0000_s1052" type="#_x0000_t202" style="position:absolute;left:180000;top:2189714;width:3305810;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XxAAA&#10;ANwAAAAPAAAAZHJzL2Rvd25yZXYueG1sRI/dasJAFITvC77Dcgre1Y1Bi6auIv5A76w/D3DInmbT&#10;ZM+G7KqxT+8KgpfDzHzDzBadrcWFWl86VjAcJCCIc6dLLhScjtuPCQgfkDXWjknBjTws5r23GWba&#10;XXlPl0MoRISwz1CBCaHJpPS5IYt+4Bri6P261mKIsi2kbvEa4baWaZJ8SoslxwWDDa0M5dXhbBVM&#10;Erurqmn64+3ofzg2q7XbNH9K9d+75ReIQF14hZ/tb60gHY/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v+vl8QAAADcAAAADwAAAAAAAAAAAAAAAACXAgAAZHJzL2Rv&#10;d25yZXYueG1sUEsFBgAAAAAEAAQA9QAAAIgDAAAAAA==&#10;" filled="f" stroked="f">
                  <v:textbox style="mso-fit-shape-to-text:t">
                    <w:txbxContent>
                      <w:p w14:paraId="6866DA77" w14:textId="77777777" w:rsidR="002204BE" w:rsidRPr="00A64C38" w:rsidRDefault="002204BE" w:rsidP="00A64C38">
                        <w:pPr>
                          <w:pStyle w:val="Normaalweb"/>
                          <w:spacing w:before="0" w:beforeAutospacing="0" w:after="0" w:afterAutospacing="0"/>
                          <w:rPr>
                            <w:lang w:val="en-US"/>
                          </w:rPr>
                        </w:pPr>
                        <w:proofErr w:type="spellStart"/>
                        <w:r w:rsidRPr="00A64C38">
                          <w:rPr>
                            <w:rFonts w:asciiTheme="minorHAnsi" w:hAnsi="Trebuchet MS" w:cstheme="minorBidi"/>
                            <w:color w:val="000000" w:themeColor="text1"/>
                            <w:kern w:val="24"/>
                            <w:lang w:val="en-US"/>
                          </w:rPr>
                          <w:t>newtype</w:t>
                        </w:r>
                        <w:proofErr w:type="spell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r w:rsidRPr="00A64C38">
                          <w:rPr>
                            <w:rFonts w:asciiTheme="minorHAnsi" w:hAnsi="Trebuchet MS" w:cstheme="minorBidi"/>
                            <w:color w:val="000000" w:themeColor="text1"/>
                            <w:kern w:val="24"/>
                            <w:lang w:val="en-US"/>
                          </w:rPr>
                          <w:t xml:space="preserve"> </w:t>
                        </w:r>
                        <w:proofErr w:type="gramStart"/>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proofErr w:type="gramEnd"/>
                        <w:r w:rsidRPr="00A64C38">
                          <w:rPr>
                            <w:rFonts w:asciiTheme="minorHAnsi" w:hAnsi="Trebuchet MS" w:cstheme="minorBidi"/>
                            <w:color w:val="000000" w:themeColor="text1"/>
                            <w:kern w:val="24"/>
                            <w:lang w:val="en-US"/>
                          </w:rPr>
                          <w:t xml:space="preserve">   </w:t>
                        </w:r>
                      </w:p>
                      <w:p w14:paraId="4CD7F5D3"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r>
                        <w:proofErr w:type="gramStart"/>
                        <w:r w:rsidRPr="00A64C38">
                          <w:rPr>
                            <w:rFonts w:asciiTheme="minorHAnsi" w:hAnsi="Trebuchet MS" w:cstheme="minorBidi"/>
                            <w:color w:val="000000" w:themeColor="text1"/>
                            <w:kern w:val="24"/>
                            <w:lang w:val="en-US"/>
                          </w:rPr>
                          <w:t>{ id</w:t>
                        </w:r>
                        <w:proofErr w:type="gramEnd"/>
                        <w:r w:rsidRPr="00A64C38">
                          <w:rPr>
                            <w:rFonts w:asciiTheme="minorHAnsi" w:hAnsi="Trebuchet MS" w:cstheme="minorBidi"/>
                            <w:color w:val="000000" w:themeColor="text1"/>
                            <w:kern w:val="24"/>
                            <w:lang w:val="en-US"/>
                          </w:rPr>
                          <w:t xml:space="preserve"> :: </w:t>
                        </w:r>
                        <w:proofErr w:type="spellStart"/>
                        <w:r w:rsidRPr="00A64C38">
                          <w:rPr>
                            <w:rFonts w:asciiTheme="minorHAnsi" w:hAnsi="Trebuchet MS" w:cstheme="minorBidi"/>
                            <w:color w:val="000000" w:themeColor="text1"/>
                            <w:kern w:val="24"/>
                            <w:lang w:val="en-US"/>
                          </w:rPr>
                          <w:t>ID</w:t>
                        </w:r>
                        <w:proofErr w:type="spellEnd"/>
                        <w:r w:rsidRPr="00A64C38">
                          <w:rPr>
                            <w:rFonts w:asciiTheme="minorHAnsi" w:hAnsi="Trebuchet MS" w:cstheme="minorBidi"/>
                            <w:color w:val="000000" w:themeColor="text1"/>
                            <w:kern w:val="24"/>
                            <w:lang w:val="en-US"/>
                          </w:rPr>
                          <w:t xml:space="preserve">    </w:t>
                        </w:r>
                      </w:p>
                      <w:p w14:paraId="13FE7D64"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spellStart"/>
                        <w:proofErr w:type="gramStart"/>
                        <w:r w:rsidRPr="00A64C38">
                          <w:rPr>
                            <w:rFonts w:asciiTheme="minorHAnsi" w:hAnsi="Trebuchet MS" w:cstheme="minorBidi"/>
                            <w:color w:val="000000" w:themeColor="text1"/>
                            <w:kern w:val="24"/>
                            <w:lang w:val="en-US"/>
                          </w:rPr>
                          <w:t>pspType</w:t>
                        </w:r>
                        <w:proofErr w:type="spellEnd"/>
                        <w:r w:rsidRPr="00A64C38">
                          <w:rPr>
                            <w:rFonts w:asciiTheme="minorHAnsi" w:hAnsi="Trebuchet MS" w:cstheme="minorBidi"/>
                            <w:color w:val="000000" w:themeColor="text1"/>
                            <w:kern w:val="24"/>
                            <w:lang w:val="en-US"/>
                          </w:rPr>
                          <w:t xml:space="preserve"> :</w:t>
                        </w:r>
                        <w:proofErr w:type="gramEnd"/>
                        <w:r w:rsidRPr="00A64C38">
                          <w:rPr>
                            <w:rFonts w:asciiTheme="minorHAnsi" w:hAnsi="Trebuchet MS" w:cstheme="minorBidi"/>
                            <w:color w:val="000000" w:themeColor="text1"/>
                            <w:kern w:val="24"/>
                            <w:lang w:val="en-US"/>
                          </w:rPr>
                          <w:t xml:space="preserve">: ID    </w:t>
                        </w:r>
                      </w:p>
                      <w:p w14:paraId="251D21B9"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binding :</w:t>
                        </w:r>
                        <w:proofErr w:type="gramEnd"/>
                        <w:r w:rsidRPr="00A64C38">
                          <w:rPr>
                            <w:rFonts w:asciiTheme="minorHAnsi" w:hAnsi="Trebuchet MS" w:cstheme="minorBidi"/>
                            <w:color w:val="000000" w:themeColor="text1"/>
                            <w:kern w:val="24"/>
                            <w:lang w:val="en-US"/>
                          </w:rPr>
                          <w:t xml:space="preserve">: Maybe ID    </w:t>
                        </w:r>
                      </w:p>
                      <w:p w14:paraId="69A3791E"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context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PerspectContext</w:t>
                        </w:r>
                        <w:proofErr w:type="spellEnd"/>
                        <w:r w:rsidRPr="00A64C38">
                          <w:rPr>
                            <w:rFonts w:asciiTheme="minorHAnsi" w:hAnsi="Trebuchet MS" w:cstheme="minorBidi"/>
                            <w:color w:val="000000" w:themeColor="text1"/>
                            <w:kern w:val="24"/>
                            <w:lang w:val="en-US"/>
                          </w:rPr>
                          <w:t xml:space="preserve">    </w:t>
                        </w:r>
                      </w:p>
                      <w:p w14:paraId="3F6A559B"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properties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StrMap</w:t>
                        </w:r>
                        <w:proofErr w:type="spellEnd"/>
                        <w:r w:rsidRPr="00A64C38">
                          <w:rPr>
                            <w:rFonts w:asciiTheme="minorHAnsi" w:hAnsi="Trebuchet MS" w:cstheme="minorBidi"/>
                            <w:color w:val="000000" w:themeColor="text1"/>
                            <w:kern w:val="24"/>
                            <w:lang w:val="en-US"/>
                          </w:rPr>
                          <w:t xml:space="preserve"> (Array String)    </w:t>
                        </w:r>
                      </w:p>
                      <w:p w14:paraId="6D62EFC0" w14:textId="77777777" w:rsidR="002204BE" w:rsidRDefault="002204BE"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v:textbox>
                </v:shape>
                <w10:wrap type="topAndBottom" anchory="line"/>
              </v:group>
            </w:pict>
          </mc:Fallback>
        </mc:AlternateContent>
      </w:r>
      <w:r w:rsidR="004B4ACE">
        <w:t>Een rol wordt als volgt getekend:</w:t>
      </w:r>
      <w:r w:rsidR="004B4ACE" w:rsidRPr="004B4ACE">
        <w:rPr>
          <w:noProof/>
          <w:lang w:eastAsia="nl-NL"/>
        </w:rPr>
        <w:t xml:space="preserve"> </w:t>
      </w:r>
    </w:p>
    <w:p w14:paraId="757F3484" w14:textId="2B56A46E" w:rsidR="004B4ACE" w:rsidRDefault="000B5F5F" w:rsidP="0049015E">
      <w:r>
        <w:rPr>
          <w:b/>
        </w:rPr>
        <w:t>Opmerkingen.</w:t>
      </w:r>
    </w:p>
    <w:p w14:paraId="35EEDBCA" w14:textId="181150EB" w:rsidR="000B5F5F" w:rsidRDefault="000B5F5F" w:rsidP="000B5F5F">
      <w:pPr>
        <w:pStyle w:val="Lijstalinea"/>
        <w:numPr>
          <w:ilvl w:val="0"/>
          <w:numId w:val="17"/>
        </w:numPr>
      </w:pPr>
      <w:r>
        <w:t xml:space="preserve">De ID van een rol tekenen we zelden. Het is de identificatie van een bepaalde rol-instantie; niet de naam van het type rol! Indien nodig, tekenen we die </w:t>
      </w:r>
      <w:r>
        <w:rPr>
          <w:u w:val="single"/>
        </w:rPr>
        <w:t>in</w:t>
      </w:r>
      <w:r>
        <w:t xml:space="preserve"> de rol.</w:t>
      </w:r>
    </w:p>
    <w:p w14:paraId="6887061E" w14:textId="388AA783" w:rsidR="000B5F5F" w:rsidRDefault="000B5F5F" w:rsidP="000B5F5F">
      <w:pPr>
        <w:pStyle w:val="Lijstalinea"/>
        <w:numPr>
          <w:ilvl w:val="0"/>
          <w:numId w:val="17"/>
        </w:numPr>
      </w:pPr>
      <w:r>
        <w:t xml:space="preserve">Het type van de rol geven we aan met </w:t>
      </w:r>
      <w:proofErr w:type="gramStart"/>
      <w:r>
        <w:t>het</w:t>
      </w:r>
      <w:proofErr w:type="gramEnd"/>
      <w:r>
        <w:t xml:space="preserve"> label </w:t>
      </w:r>
      <w:r w:rsidRPr="000B5F5F">
        <w:rPr>
          <w:u w:val="single"/>
        </w:rPr>
        <w:t>buiten</w:t>
      </w:r>
      <w:r>
        <w:t xml:space="preserve"> de rol zelf.</w:t>
      </w:r>
    </w:p>
    <w:p w14:paraId="6B5A08EE" w14:textId="7D47D988" w:rsidR="000B5F5F" w:rsidRDefault="000B5F5F" w:rsidP="000B5F5F">
      <w:pPr>
        <w:pStyle w:val="Lijstalinea"/>
        <w:numPr>
          <w:ilvl w:val="0"/>
          <w:numId w:val="17"/>
        </w:numPr>
      </w:pPr>
      <w:r>
        <w:t xml:space="preserve">De query-operator </w:t>
      </w:r>
      <w:r w:rsidRPr="000B5F5F">
        <w:rPr>
          <w:rStyle w:val="inlinecode"/>
        </w:rPr>
        <w:t>context</w:t>
      </w:r>
      <w:r>
        <w:t xml:space="preserve"> geeft van een rol zijn context. Deze operator is anders dan gewone rol-</w:t>
      </w:r>
      <w:proofErr w:type="spellStart"/>
      <w:r>
        <w:t>properties</w:t>
      </w:r>
      <w:proofErr w:type="spellEnd"/>
      <w:r>
        <w:t>, want die kunnen alleen een eenvoudige waarde (</w:t>
      </w:r>
      <w:proofErr w:type="spellStart"/>
      <w:r>
        <w:t>simpleValue</w:t>
      </w:r>
      <w:proofErr w:type="spellEnd"/>
      <w:r>
        <w:t xml:space="preserve">: </w:t>
      </w:r>
      <w:proofErr w:type="spellStart"/>
      <w:r>
        <w:t>Number</w:t>
      </w:r>
      <w:proofErr w:type="spellEnd"/>
      <w:r>
        <w:t xml:space="preserve">, </w:t>
      </w:r>
      <w:proofErr w:type="spellStart"/>
      <w:r>
        <w:t>Boolean</w:t>
      </w:r>
      <w:proofErr w:type="spellEnd"/>
      <w:r>
        <w:t>, Date of String) hebben.</w:t>
      </w:r>
      <w:r w:rsidR="00924E07">
        <w:t xml:space="preserve"> Deze operator is de omgekeerde van </w:t>
      </w:r>
      <w:proofErr w:type="spellStart"/>
      <w:r w:rsidR="00924E07" w:rsidRPr="00924E07">
        <w:rPr>
          <w:rStyle w:val="inlinecode"/>
        </w:rPr>
        <w:t>rolInContext</w:t>
      </w:r>
      <w:proofErr w:type="spellEnd"/>
      <w:r w:rsidR="00924E07">
        <w:t>.</w:t>
      </w:r>
    </w:p>
    <w:p w14:paraId="02F8A8DC" w14:textId="126476E4" w:rsidR="0085699A" w:rsidRDefault="0085699A" w:rsidP="000B5F5F">
      <w:pPr>
        <w:pStyle w:val="Lijstalinea"/>
        <w:numPr>
          <w:ilvl w:val="0"/>
          <w:numId w:val="17"/>
        </w:numPr>
      </w:pPr>
      <w:r>
        <w:t>De naam van elke property van een rol kan als query-operator gebruikt worden (vergelijk dit met de rolnamen bij een context).</w:t>
      </w:r>
      <w:r w:rsidR="00924E07">
        <w:t xml:space="preserve"> Het resultaat is een </w:t>
      </w:r>
      <w:proofErr w:type="spellStart"/>
      <w:r w:rsidR="00924E07">
        <w:t>simpleValue</w:t>
      </w:r>
      <w:proofErr w:type="spellEnd"/>
      <w:r w:rsidR="00924E07">
        <w:t>.</w:t>
      </w:r>
    </w:p>
    <w:p w14:paraId="301C786E" w14:textId="4F44E69B" w:rsidR="0085699A" w:rsidRPr="000B5F5F" w:rsidRDefault="0085699A" w:rsidP="000B5F5F">
      <w:pPr>
        <w:pStyle w:val="Lijstalinea"/>
        <w:numPr>
          <w:ilvl w:val="0"/>
          <w:numId w:val="17"/>
        </w:numPr>
      </w:pPr>
      <w:r>
        <w:t xml:space="preserve">De query-operator </w:t>
      </w:r>
      <w:r w:rsidRPr="0085699A">
        <w:rPr>
          <w:rStyle w:val="inlinecode"/>
        </w:rPr>
        <w:t>binding</w:t>
      </w:r>
      <w:r>
        <w:t xml:space="preserve"> geeft van een rol de rol of context waarmee de rol gevuld is.</w:t>
      </w:r>
    </w:p>
    <w:p w14:paraId="19C9D531" w14:textId="768BF1DE" w:rsidR="000B5F5F" w:rsidRDefault="000314E2" w:rsidP="000314E2">
      <w:pPr>
        <w:pStyle w:val="Kop2"/>
      </w:pPr>
      <w:proofErr w:type="spellStart"/>
      <w:r>
        <w:lastRenderedPageBreak/>
        <w:t>Cardinaliteit</w:t>
      </w:r>
      <w:proofErr w:type="spellEnd"/>
    </w:p>
    <w:p w14:paraId="714EC943" w14:textId="2FD0E452" w:rsidR="000314E2" w:rsidRDefault="000314E2" w:rsidP="000314E2">
      <w:r>
        <w:t xml:space="preserve">Zowel rollen als </w:t>
      </w:r>
      <w:proofErr w:type="spellStart"/>
      <w:r>
        <w:t>properties</w:t>
      </w:r>
      <w:proofErr w:type="spellEnd"/>
      <w:r>
        <w:t xml:space="preserve"> </w:t>
      </w:r>
      <w:r w:rsidR="006C5D86">
        <w:t>kunnen in principe nul, één, of meer waarden hebben. Let op: een Rol heeft altijd maar één binding, maar een context kan wel meerdere instanties van dezelfde Rol hebben (een Aangifte met meerdere Aangevers, bijvoorbeeld).</w:t>
      </w:r>
      <w:r w:rsidR="00F57321">
        <w:t xml:space="preserve"> In tekst geeft de modelleur dat </w:t>
      </w:r>
      <w:r w:rsidR="001974DF">
        <w:t xml:space="preserve">door </w:t>
      </w:r>
      <w:r w:rsidR="00F57321">
        <w:t xml:space="preserve">twee </w:t>
      </w:r>
      <w:proofErr w:type="spellStart"/>
      <w:r w:rsidR="00F57321">
        <w:t>properties</w:t>
      </w:r>
      <w:proofErr w:type="spellEnd"/>
      <w:r w:rsidR="001974DF">
        <w:t xml:space="preserve"> van de definitie van een rol een waarde te geven</w:t>
      </w:r>
      <w:r w:rsidR="00F57321">
        <w:t>:</w:t>
      </w:r>
    </w:p>
    <w:p w14:paraId="51FF2128" w14:textId="4F25AEEA" w:rsidR="00F57321" w:rsidRDefault="00F57321" w:rsidP="00F57321">
      <w:pPr>
        <w:pStyle w:val="Lijstalinea"/>
        <w:numPr>
          <w:ilvl w:val="0"/>
          <w:numId w:val="18"/>
        </w:numPr>
      </w:pPr>
      <w:proofErr w:type="spellStart"/>
      <w:proofErr w:type="gramStart"/>
      <w:r>
        <w:t>isFunctional</w:t>
      </w:r>
      <w:proofErr w:type="spellEnd"/>
      <w:proofErr w:type="gramEnd"/>
    </w:p>
    <w:p w14:paraId="3A68522F" w14:textId="5F23A499" w:rsidR="00F57321" w:rsidRDefault="00F57321" w:rsidP="00F57321">
      <w:pPr>
        <w:pStyle w:val="Lijstalinea"/>
        <w:numPr>
          <w:ilvl w:val="0"/>
          <w:numId w:val="18"/>
        </w:numPr>
      </w:pPr>
      <w:proofErr w:type="spellStart"/>
      <w:proofErr w:type="gramStart"/>
      <w:r>
        <w:t>isVerplicht</w:t>
      </w:r>
      <w:proofErr w:type="spellEnd"/>
      <w:proofErr w:type="gramEnd"/>
    </w:p>
    <w:p w14:paraId="73B418AD" w14:textId="16E43DDE" w:rsidR="00F57321" w:rsidRDefault="001974DF" w:rsidP="00F57321">
      <w:r>
        <w:t>(</w:t>
      </w:r>
      <w:proofErr w:type="gramStart"/>
      <w:r>
        <w:t>beide</w:t>
      </w:r>
      <w:proofErr w:type="gramEnd"/>
      <w:r>
        <w:t xml:space="preserve"> met een </w:t>
      </w:r>
      <w:proofErr w:type="spellStart"/>
      <w:r>
        <w:t>boolean</w:t>
      </w:r>
      <w:proofErr w:type="spellEnd"/>
      <w:r>
        <w:t xml:space="preserve"> waarde).</w:t>
      </w:r>
    </w:p>
    <w:p w14:paraId="445A32A7" w14:textId="57CBA2C9" w:rsidR="00305589" w:rsidRDefault="00305589" w:rsidP="00F57321">
      <w:proofErr w:type="spellStart"/>
      <w:r>
        <w:t>Cardinaliteit</w:t>
      </w:r>
      <w:proofErr w:type="spellEnd"/>
      <w:r>
        <w:t xml:space="preserve"> is een concept dat alleen relevant is voor </w:t>
      </w:r>
      <w:r>
        <w:rPr>
          <w:i/>
        </w:rPr>
        <w:t>types</w:t>
      </w:r>
      <w:r>
        <w:t>. In de grafische notatie, die alleen voor instanties is bedoeld, komt het dus niet voor</w:t>
      </w:r>
      <w:r w:rsidR="009017CB">
        <w:t xml:space="preserve">. Maar omdat we bij een rol wel </w:t>
      </w:r>
      <w:proofErr w:type="spellStart"/>
      <w:r w:rsidR="009017CB">
        <w:t>propertie-assignments</w:t>
      </w:r>
      <w:proofErr w:type="spellEnd"/>
      <w:r w:rsidR="009017CB">
        <w:t xml:space="preserve"> kunn</w:t>
      </w:r>
      <w:r w:rsidR="004D1B6E">
        <w:t xml:space="preserve">en intekenen, kunnen iets van </w:t>
      </w:r>
      <w:proofErr w:type="spellStart"/>
      <w:r w:rsidR="004D1B6E">
        <w:t>cardinaliteit</w:t>
      </w:r>
      <w:proofErr w:type="spellEnd"/>
      <w:r w:rsidR="004D1B6E">
        <w:t xml:space="preserve"> wel in de tekeningen terug laten komen</w:t>
      </w:r>
      <w:r w:rsidR="001C5F88">
        <w:t>.</w:t>
      </w:r>
    </w:p>
    <w:p w14:paraId="15F6DCFD" w14:textId="77777777" w:rsidR="00DD58BB" w:rsidRDefault="00C6487D" w:rsidP="00F57321">
      <w:pPr>
        <w:rPr>
          <w:noProof/>
          <w:lang w:eastAsia="nl-NL"/>
        </w:rPr>
      </w:pPr>
      <w:r>
        <w:t xml:space="preserve">In plaats van de volle naam van de </w:t>
      </w:r>
      <w:proofErr w:type="spellStart"/>
      <w:r>
        <w:t>properties</w:t>
      </w:r>
      <w:proofErr w:type="spellEnd"/>
      <w:r>
        <w:t xml:space="preserve"> uit te spellen, gebruiken we ook een verkorte notatie:</w:t>
      </w:r>
      <w:r w:rsidR="00DD58BB" w:rsidRPr="00DD58BB">
        <w:rPr>
          <w:noProof/>
          <w:lang w:eastAsia="nl-NL"/>
        </w:rPr>
        <w:t xml:space="preserve"> </w:t>
      </w:r>
    </w:p>
    <w:tbl>
      <w:tblPr>
        <w:tblStyle w:val="Tabelraster"/>
        <w:tblW w:w="0" w:type="auto"/>
        <w:tblLook w:val="04A0" w:firstRow="1" w:lastRow="0" w:firstColumn="1" w:lastColumn="0" w:noHBand="0" w:noVBand="1"/>
      </w:tblPr>
      <w:tblGrid>
        <w:gridCol w:w="3005"/>
        <w:gridCol w:w="3006"/>
        <w:gridCol w:w="3006"/>
      </w:tblGrid>
      <w:tr w:rsidR="00DD58BB" w14:paraId="33373494" w14:textId="77777777" w:rsidTr="00DD58BB">
        <w:tc>
          <w:tcPr>
            <w:tcW w:w="3005" w:type="dxa"/>
          </w:tcPr>
          <w:p w14:paraId="24ECB78E" w14:textId="6CD31DD8" w:rsidR="00DD58BB" w:rsidRDefault="00DD58BB" w:rsidP="00DD58BB">
            <w:pPr>
              <w:rPr>
                <w:noProof/>
                <w:lang w:eastAsia="nl-NL"/>
              </w:rPr>
            </w:pPr>
            <w:r>
              <w:rPr>
                <w:noProof/>
                <w:lang w:eastAsia="nl-NL"/>
              </w:rPr>
              <w:t>isFunctioneel</w:t>
            </w:r>
          </w:p>
        </w:tc>
        <w:tc>
          <w:tcPr>
            <w:tcW w:w="3006" w:type="dxa"/>
          </w:tcPr>
          <w:p w14:paraId="284A936F" w14:textId="7A2CD024" w:rsidR="00DD58BB" w:rsidRDefault="00DD58BB" w:rsidP="00DD58BB">
            <w:pPr>
              <w:rPr>
                <w:noProof/>
                <w:lang w:eastAsia="nl-NL"/>
              </w:rPr>
            </w:pPr>
            <w:r>
              <w:rPr>
                <w:noProof/>
                <w:lang w:eastAsia="nl-NL"/>
              </w:rPr>
              <w:t>isVerplicht</w:t>
            </w:r>
          </w:p>
        </w:tc>
        <w:tc>
          <w:tcPr>
            <w:tcW w:w="3006" w:type="dxa"/>
          </w:tcPr>
          <w:p w14:paraId="5006E2CA" w14:textId="2439EBD7" w:rsidR="00DD58BB" w:rsidRDefault="00DD58BB" w:rsidP="00DD58BB">
            <w:pPr>
              <w:rPr>
                <w:noProof/>
                <w:lang w:eastAsia="nl-NL"/>
              </w:rPr>
            </w:pPr>
            <w:r>
              <w:rPr>
                <w:noProof/>
                <w:lang w:eastAsia="nl-NL"/>
              </w:rPr>
              <w:t>Verkort</w:t>
            </w:r>
          </w:p>
        </w:tc>
      </w:tr>
      <w:tr w:rsidR="00DD58BB" w14:paraId="291BCC82" w14:textId="77777777" w:rsidTr="00DD58BB">
        <w:tc>
          <w:tcPr>
            <w:tcW w:w="3005" w:type="dxa"/>
          </w:tcPr>
          <w:p w14:paraId="67E8D965" w14:textId="2BFE365A" w:rsidR="00DD58BB" w:rsidRDefault="00DD58BB" w:rsidP="00DD58BB">
            <w:pPr>
              <w:rPr>
                <w:noProof/>
                <w:lang w:eastAsia="nl-NL"/>
              </w:rPr>
            </w:pPr>
            <w:r>
              <w:rPr>
                <w:noProof/>
                <w:lang w:eastAsia="nl-NL"/>
              </w:rPr>
              <w:t>True</w:t>
            </w:r>
          </w:p>
        </w:tc>
        <w:tc>
          <w:tcPr>
            <w:tcW w:w="3006" w:type="dxa"/>
          </w:tcPr>
          <w:p w14:paraId="6AE8EA68" w14:textId="4F5E2BB9" w:rsidR="00DD58BB" w:rsidRDefault="00DD58BB" w:rsidP="00DD58BB">
            <w:pPr>
              <w:rPr>
                <w:noProof/>
                <w:lang w:eastAsia="nl-NL"/>
              </w:rPr>
            </w:pPr>
            <w:r>
              <w:rPr>
                <w:noProof/>
                <w:lang w:eastAsia="nl-NL"/>
              </w:rPr>
              <w:t>True</w:t>
            </w:r>
          </w:p>
        </w:tc>
        <w:tc>
          <w:tcPr>
            <w:tcW w:w="3006" w:type="dxa"/>
          </w:tcPr>
          <w:p w14:paraId="04757525" w14:textId="6AC02827" w:rsidR="00DD58BB" w:rsidRDefault="00DD58BB" w:rsidP="00DD58BB">
            <w:pPr>
              <w:rPr>
                <w:noProof/>
                <w:lang w:eastAsia="nl-NL"/>
              </w:rPr>
            </w:pPr>
            <w:r>
              <w:rPr>
                <w:noProof/>
                <w:lang w:eastAsia="nl-NL"/>
              </w:rPr>
              <w:t>1</w:t>
            </w:r>
          </w:p>
        </w:tc>
      </w:tr>
      <w:tr w:rsidR="00DD58BB" w14:paraId="2EA0E08C" w14:textId="77777777" w:rsidTr="00DD58BB">
        <w:tc>
          <w:tcPr>
            <w:tcW w:w="3005" w:type="dxa"/>
          </w:tcPr>
          <w:p w14:paraId="2A815651" w14:textId="68D1591A" w:rsidR="00DD58BB" w:rsidRDefault="00DD58BB" w:rsidP="00DD58BB">
            <w:pPr>
              <w:rPr>
                <w:noProof/>
                <w:lang w:eastAsia="nl-NL"/>
              </w:rPr>
            </w:pPr>
            <w:r>
              <w:rPr>
                <w:noProof/>
                <w:lang w:eastAsia="nl-NL"/>
              </w:rPr>
              <w:t>True</w:t>
            </w:r>
          </w:p>
        </w:tc>
        <w:tc>
          <w:tcPr>
            <w:tcW w:w="3006" w:type="dxa"/>
          </w:tcPr>
          <w:p w14:paraId="3ED93904" w14:textId="42541ABA" w:rsidR="00DD58BB" w:rsidRDefault="00DD58BB" w:rsidP="00DD58BB">
            <w:pPr>
              <w:rPr>
                <w:noProof/>
                <w:lang w:eastAsia="nl-NL"/>
              </w:rPr>
            </w:pPr>
            <w:r>
              <w:rPr>
                <w:noProof/>
                <w:lang w:eastAsia="nl-NL"/>
              </w:rPr>
              <w:t>False</w:t>
            </w:r>
          </w:p>
        </w:tc>
        <w:tc>
          <w:tcPr>
            <w:tcW w:w="3006" w:type="dxa"/>
          </w:tcPr>
          <w:p w14:paraId="2E6D3542" w14:textId="7B7A8A32" w:rsidR="00DD58BB" w:rsidRDefault="00DD58BB" w:rsidP="00DD58BB">
            <w:pPr>
              <w:rPr>
                <w:noProof/>
                <w:lang w:eastAsia="nl-NL"/>
              </w:rPr>
            </w:pPr>
            <w:r>
              <w:rPr>
                <w:noProof/>
                <w:lang w:eastAsia="nl-NL"/>
              </w:rPr>
              <w:t>0-1</w:t>
            </w:r>
          </w:p>
        </w:tc>
      </w:tr>
      <w:tr w:rsidR="00DD58BB" w14:paraId="299F50F3" w14:textId="77777777" w:rsidTr="00DD58BB">
        <w:tc>
          <w:tcPr>
            <w:tcW w:w="3005" w:type="dxa"/>
          </w:tcPr>
          <w:p w14:paraId="2910D28B" w14:textId="5FF14534" w:rsidR="00DD58BB" w:rsidRDefault="00DD58BB" w:rsidP="00DD58BB">
            <w:pPr>
              <w:rPr>
                <w:noProof/>
                <w:lang w:eastAsia="nl-NL"/>
              </w:rPr>
            </w:pPr>
            <w:r>
              <w:rPr>
                <w:noProof/>
                <w:lang w:eastAsia="nl-NL"/>
              </w:rPr>
              <w:t>False</w:t>
            </w:r>
          </w:p>
        </w:tc>
        <w:tc>
          <w:tcPr>
            <w:tcW w:w="3006" w:type="dxa"/>
          </w:tcPr>
          <w:p w14:paraId="0569E0A9" w14:textId="45F8CE4E" w:rsidR="00DD58BB" w:rsidRDefault="00DD58BB" w:rsidP="00DD58BB">
            <w:pPr>
              <w:rPr>
                <w:noProof/>
                <w:lang w:eastAsia="nl-NL"/>
              </w:rPr>
            </w:pPr>
            <w:r>
              <w:rPr>
                <w:noProof/>
                <w:lang w:eastAsia="nl-NL"/>
              </w:rPr>
              <w:t>True</w:t>
            </w:r>
          </w:p>
        </w:tc>
        <w:tc>
          <w:tcPr>
            <w:tcW w:w="3006" w:type="dxa"/>
          </w:tcPr>
          <w:p w14:paraId="49DC75C8" w14:textId="5DEE812B" w:rsidR="00DD58BB" w:rsidRDefault="00DD58BB" w:rsidP="00DD58BB">
            <w:pPr>
              <w:rPr>
                <w:noProof/>
                <w:lang w:eastAsia="nl-NL"/>
              </w:rPr>
            </w:pPr>
            <w:r>
              <w:rPr>
                <w:noProof/>
                <w:lang w:eastAsia="nl-NL"/>
              </w:rPr>
              <w:t>1-n</w:t>
            </w:r>
          </w:p>
        </w:tc>
      </w:tr>
      <w:tr w:rsidR="00DD58BB" w14:paraId="49EF49F4" w14:textId="77777777" w:rsidTr="00DD58BB">
        <w:tc>
          <w:tcPr>
            <w:tcW w:w="3005" w:type="dxa"/>
          </w:tcPr>
          <w:p w14:paraId="4A83E288" w14:textId="7BF4E117" w:rsidR="00DD58BB" w:rsidRDefault="00DD58BB" w:rsidP="00DD58BB">
            <w:pPr>
              <w:rPr>
                <w:noProof/>
                <w:lang w:eastAsia="nl-NL"/>
              </w:rPr>
            </w:pPr>
            <w:r>
              <w:rPr>
                <w:noProof/>
                <w:lang w:eastAsia="nl-NL"/>
              </w:rPr>
              <w:t>False</w:t>
            </w:r>
          </w:p>
        </w:tc>
        <w:tc>
          <w:tcPr>
            <w:tcW w:w="3006" w:type="dxa"/>
          </w:tcPr>
          <w:p w14:paraId="40965C5D" w14:textId="7C6C2C2F" w:rsidR="00DD58BB" w:rsidRDefault="00DD58BB" w:rsidP="00DD58BB">
            <w:pPr>
              <w:rPr>
                <w:noProof/>
                <w:lang w:eastAsia="nl-NL"/>
              </w:rPr>
            </w:pPr>
            <w:r>
              <w:rPr>
                <w:noProof/>
                <w:lang w:eastAsia="nl-NL"/>
              </w:rPr>
              <w:t>False</w:t>
            </w:r>
          </w:p>
        </w:tc>
        <w:tc>
          <w:tcPr>
            <w:tcW w:w="3006" w:type="dxa"/>
          </w:tcPr>
          <w:p w14:paraId="63623745" w14:textId="5CE7F897" w:rsidR="00DD58BB" w:rsidRDefault="00DD58BB" w:rsidP="00DD58BB">
            <w:pPr>
              <w:rPr>
                <w:noProof/>
                <w:lang w:eastAsia="nl-NL"/>
              </w:rPr>
            </w:pPr>
            <w:r>
              <w:rPr>
                <w:noProof/>
                <w:lang w:eastAsia="nl-NL"/>
              </w:rPr>
              <w:t>0-n</w:t>
            </w:r>
          </w:p>
        </w:tc>
      </w:tr>
    </w:tbl>
    <w:p w14:paraId="0E082ECD" w14:textId="74B19103" w:rsidR="00DD58BB" w:rsidRDefault="00DD58BB" w:rsidP="00DD58BB">
      <w:pPr>
        <w:rPr>
          <w:noProof/>
          <w:lang w:eastAsia="nl-NL"/>
        </w:rPr>
      </w:pPr>
    </w:p>
    <w:p w14:paraId="1B9E55A0" w14:textId="2441DEAC" w:rsidR="00C6487D" w:rsidRPr="00305589" w:rsidRDefault="00DD58BB" w:rsidP="00F57321">
      <w:r>
        <w:rPr>
          <w:noProof/>
          <w:lang w:eastAsia="nl-NL"/>
        </w:rPr>
        <w:t>Grafisch:</w:t>
      </w:r>
      <w:r w:rsidRPr="00876996">
        <w:rPr>
          <w:noProof/>
          <w:lang w:eastAsia="nl-NL"/>
        </w:rPr>
        <mc:AlternateContent>
          <mc:Choice Requires="wpc">
            <w:drawing>
              <wp:anchor distT="0" distB="0" distL="0" distR="0" simplePos="0" relativeHeight="251692032" behindDoc="0" locked="0" layoutInCell="1" allowOverlap="1" wp14:anchorId="4B2F2C91" wp14:editId="37BE2DFC">
                <wp:simplePos x="0" y="0"/>
                <wp:positionH relativeFrom="column">
                  <wp:posOffset>0</wp:posOffset>
                </wp:positionH>
                <wp:positionV relativeFrom="line">
                  <wp:posOffset>285115</wp:posOffset>
                </wp:positionV>
                <wp:extent cx="5309870" cy="1529715"/>
                <wp:effectExtent l="0" t="0" r="0" b="19685"/>
                <wp:wrapTopAndBottom/>
                <wp:docPr id="1568" name="Canvas 1"/>
                <wp:cNvGraphicFramePr/>
                <a:graphic xmlns:a="http://schemas.openxmlformats.org/drawingml/2006/main">
                  <a:graphicData uri="http://schemas.microsoft.com/office/word/2010/wordprocessingCanvas">
                    <wpc:wpc>
                      <wpc:bg/>
                      <wpc:whole/>
                      <wps:wsp>
                        <wps:cNvPr id="1569" name="Rechthoek 1569"/>
                        <wps:cNvSpPr/>
                        <wps:spPr>
                          <a:xfrm>
                            <a:off x="618990" y="540000"/>
                            <a:ext cx="1601778" cy="9755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6F172D" w14:textId="77777777" w:rsidR="00A03C3B" w:rsidRDefault="00A03C3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570" name="Ovaal 1570"/>
                        <wps:cNvSpPr/>
                        <wps:spPr>
                          <a:xfrm>
                            <a:off x="848861"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1" name="Ovaal 1571"/>
                        <wps:cNvSpPr/>
                        <wps:spPr>
                          <a:xfrm>
                            <a:off x="132987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2" name="Rechte verbindingslijn 1572"/>
                        <wps:cNvCnPr>
                          <a:stCxn id="1572" idx="0"/>
                        </wps:cNvCnPr>
                        <wps:spPr>
                          <a:xfrm flipV="1">
                            <a:off x="1419879"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3" name="Tekstvak 1573"/>
                        <wps:cNvSpPr txBox="1"/>
                        <wps:spPr>
                          <a:xfrm>
                            <a:off x="995616" y="788167"/>
                            <a:ext cx="1168400" cy="489585"/>
                          </a:xfrm>
                          <a:prstGeom prst="rect">
                            <a:avLst/>
                          </a:prstGeom>
                          <a:noFill/>
                        </wps:spPr>
                        <wps:txbx>
                          <w:txbxContent>
                            <w:p w14:paraId="64E7178B" w14:textId="77777777" w:rsidR="00A03C3B" w:rsidRDefault="00A03C3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107F2DAE" w14:textId="77777777" w:rsidR="00A03C3B" w:rsidRDefault="00A03C3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7A081B30"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574" name="Rechthoek 1574"/>
                        <wps:cNvSpPr/>
                        <wps:spPr>
                          <a:xfrm>
                            <a:off x="3021657" y="540000"/>
                            <a:ext cx="1601778" cy="621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4A4D9D" w14:textId="77777777" w:rsidR="00A03C3B" w:rsidRDefault="00A03C3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575" name="Ovaal 1575"/>
                        <wps:cNvSpPr/>
                        <wps:spPr>
                          <a:xfrm>
                            <a:off x="3251528"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6" name="Ovaal 1576"/>
                        <wps:cNvSpPr/>
                        <wps:spPr>
                          <a:xfrm>
                            <a:off x="373254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7" name="Rechte verbindingslijn 1577"/>
                        <wps:cNvCnPr>
                          <a:stCxn id="1577" idx="0"/>
                        </wps:cNvCnPr>
                        <wps:spPr>
                          <a:xfrm flipV="1">
                            <a:off x="3822546"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8" name="Tekstvak 1578"/>
                        <wps:cNvSpPr txBox="1"/>
                        <wps:spPr>
                          <a:xfrm>
                            <a:off x="3398283" y="788167"/>
                            <a:ext cx="560705" cy="224155"/>
                          </a:xfrm>
                          <a:prstGeom prst="rect">
                            <a:avLst/>
                          </a:prstGeom>
                          <a:noFill/>
                        </wps:spPr>
                        <wps:txbx>
                          <w:txbxContent>
                            <w:p w14:paraId="1B31C5E8"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B2F2C91" id="_x0000_s1053" style="position:absolute;margin-left:0;margin-top:22.45pt;width:418.1pt;height:120.45pt;z-index:251692032;mso-wrap-distance-left:0;mso-wrap-distance-right:0;mso-position-vertical-relative:line;mso-width-relative:margin;mso-height-relative:margin" coordsize="5309870,1529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">
                <v:shape id="_x0000_s1054" type="#_x0000_t75" style="position:absolute;width:5309870;height:1529715;visibility:visible;mso-wrap-style:square">
                  <v:fill o:detectmouseclick="t"/>
                  <v:path o:connecttype="none"/>
                </v:shape>
                <v:rect id="Rechthoek 1569" o:spid="_x0000_s1055" style="position:absolute;left:618990;top:540000;width:1601778;height:975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IA1xQAA&#10;AN0AAAAPAAAAZHJzL2Rvd25yZXYueG1sRE9Na8JAEL0X+h+WEXqrG6uGGl1DEVLqQUFbKt6G7JiE&#10;ZmdDdmPSf98tCN7m8T5nlQ6mFldqXWVZwWQcgSDOra64UPD1mT2/gnAeWWNtmRT8koN0/fiwwkTb&#10;ng90PfpChBB2CSoovW8SKV1ekkE3tg1x4C62NegDbAupW+xDuKnlSxTF0mDFoaHEhjYl5T/HziiY&#10;Vd80O0fb/BRnp/3UvXe73ZaUehoNb0sQngZ/F9/cHzrMn8cL+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0gDXFAAAA3QAAAA8AAAAAAAAAAAAAAAAAlwIAAGRycy9k&#10;b3ducmV2LnhtbFBLBQYAAAAABAAEAPUAAACJAwAAAAA=&#10;" filled="f" strokecolor="#003444 [1604]" strokeweight="1pt">
                  <v:textbox>
                    <w:txbxContent>
                      <w:p w14:paraId="1A6F172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0" o:spid="_x0000_s1056" style="position:absolute;left:848861;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kr+xgAA&#10;AN0AAAAPAAAAZHJzL2Rvd25yZXYueG1sRI9BT8MwDIXvSPyHyEjcWAoSMErTaZqEtAMcWHfY0SSm&#10;LUucqsm6wq/HByRutt7ze5+r1Ry8mmhMfWQDt4sCFLGNrufWwL55uVmCShnZoY9MBr4pwaq+vKiw&#10;dPHM7zTtcqskhFOJBrqch1LrZDsKmBZxIBbtM44Bs6xjq92IZwkPXt8VxYMO2LM0dDjQpiN73J2C&#10;Aev27dfr8WfKH9YfGuefIvdvxlxfzetnUJnm/G/+u946wb9/F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Akr+xgAAAN0AAAAPAAAAAAAAAAAAAAAAAJcCAABkcnMv&#10;ZG93bnJldi54bWxQSwUGAAAAAAQABAD1AAAAigMAAAAA&#10;" filled="f" strokecolor="#003444 [1604]" strokeweight="1pt">
                  <v:stroke joinstyle="miter"/>
                </v:oval>
                <v:oval id="Ovaal 1571" o:spid="_x0000_s1057" style="position:absolute;left:132987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u9lxAAA&#10;AN0AAAAPAAAAZHJzL2Rvd25yZXYueG1sRE9LawIxEL4X+h/CFLzVrAWr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7vZcQAAADdAAAADwAAAAAAAAAAAAAAAACXAgAAZHJzL2Rv&#10;d25yZXYueG1sUEsFBgAAAAAEAAQA9QAAAIgDAAAAAA==&#10;" filled="f" strokecolor="#003444 [1604]" strokeweight="1pt">
                  <v:stroke joinstyle="miter"/>
                </v:oval>
                <v:line id="Rechte verbindingslijn 1572" o:spid="_x0000_s1058" style="position:absolute;flip:y;visibility:visible;mso-wrap-style:square" from="1419879,360000" to="1419879,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rVScUAAADdAAAADwAAAGRycy9kb3ducmV2LnhtbERPTWvCQBC9F/wPywi91U2FWBuziohC&#10;QFrQNgdvY3ZMUrOzIbuN8d93C4Xe5vE+J10NphE9da62rOB5EoEgLqyuuVTw+bF7moNwHlljY5kU&#10;3MnBajl6SDHR9sYH6o++FCGEXYIKKu/bREpXVGTQTWxLHLiL7Qz6ALtS6g5vIdw0chpFM2mw5tBQ&#10;YUubiorr8dso2Om3M89f3fspt/Vsn321+TaOlXocD+sFCE+D/xf/uTMd5scvU/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PrVScUAAADdAAAADwAAAAAAAAAA&#10;AAAAAAChAgAAZHJzL2Rvd25yZXYueG1sUEsFBgAAAAAEAAQA+QAAAJMDAAAAAA==&#10;" strokecolor="#006a89 [3204]" strokeweight=".5pt">
                  <v:stroke joinstyle="miter"/>
                </v:line>
                <v:shape id="Tekstvak 1573" o:spid="_x0000_s1059" type="#_x0000_t202" style="position:absolute;left:995616;top:788167;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FgxwwAA&#10;AN0AAAAPAAAAZHJzL2Rvd25yZXYueG1sRE9LbsIwEN1X4g7WIHVXnFCgkOIgRKnEroVygFE8jUPi&#10;cRS7EDh9jVSpu3l631muetuIM3W+cqwgHSUgiAunKy4VHL/en+YgfEDW2DgmBVfysMoHD0vMtLvw&#10;ns6HUIoYwj5DBSaENpPSF4Ys+pFriSP37TqLIcKulLrDSwy3jRwnyUxarDg2GGxpY6ioDz9WwTyx&#10;H3W9GH96O7mlU7N5c9v2pNTjsF+/ggjUh3/xn3un4/zpyzP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UFgxwwAAAN0AAAAPAAAAAAAAAAAAAAAAAJcCAABkcnMvZG93&#10;bnJldi54bWxQSwUGAAAAAAQABAD1AAAAhwMAAAAA&#10;" filled="f" stroked="f">
                  <v:textbox style="mso-fit-shape-to-text:t">
                    <w:txbxContent>
                      <w:p w14:paraId="64E7178B"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107F2DAE"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7A081B30"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574" o:spid="_x0000_s1060" style="position:absolute;left:3021657;top:540000;width:1601778;height:621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Ll2xQAA&#10;AN0AAAAPAAAAZHJzL2Rvd25yZXYueG1sRE9Na8JAEL0X+h+WKXirm7ZpLNFVSkExB4WqKL0N2TEJ&#10;zc6G7JrEf+8Khd7m8T5nthhMLTpqXWVZwcs4AkGcW11xoeCwXz5/gHAeWWNtmRRcycFi/vgww1Tb&#10;nr+p2/lChBB2KSoovW9SKV1ekkE3tg1x4M62NegDbAupW+xDuKnlaxQl0mDFoaHEhr5Kyn93F6Mg&#10;ro4U/0RZfkqWp+2bW102m4yUGj0Nn1MQngb/L/5zr3WY/z6J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suXbFAAAA3QAAAA8AAAAAAAAAAAAAAAAAlwIAAGRycy9k&#10;b3ducmV2LnhtbFBLBQYAAAAABAAEAPUAAACJAwAAAAA=&#10;" filled="f" strokecolor="#003444 [1604]" strokeweight="1pt">
                  <v:textbox>
                    <w:txbxContent>
                      <w:p w14:paraId="294A4D9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5" o:spid="_x0000_s1061" style="position:absolute;left:3251528;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elmxAAA&#10;AN0AAAAPAAAAZHJzL2Rvd25yZXYueG1sRE9LawIxEL4X+h/CFHqr2Qo+um5WilDoQQ9VDz2OyXR3&#10;azJZNum6+utNQfA2H99ziuXgrOipC41nBa+jDASx9qbhSsF+9/EyBxEiskHrmRScKcCyfHwoMDf+&#10;xF/Ub2MlUgiHHBXUMba5lEHX5DCMfEucuB/fOYwJdpU0HZ5SuLNynGVT6bDh1FBjS6ua9HH75xRo&#10;s69+18dLHw/afu+MffPcbJR6fhreFyAiDfEuvrk/TZo/mU3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XpZsQAAADdAAAADwAAAAAAAAAAAAAAAACXAgAAZHJzL2Rv&#10;d25yZXYueG1sUEsFBgAAAAAEAAQA9QAAAIgDAAAAAA==&#10;" filled="f" strokecolor="#003444 [1604]" strokeweight="1pt">
                  <v:stroke joinstyle="miter"/>
                </v:oval>
                <v:oval id="Ovaal 1576" o:spid="_x0000_s1062" style="position:absolute;left:373254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3cRxAAA&#10;AN0AAAAPAAAAZHJzL2Rvd25yZXYueG1sRE9NawIxEL0L/Q9hCt40W6H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d3EcQAAADdAAAADwAAAAAAAAAAAAAAAACXAgAAZHJzL2Rv&#10;d25yZXYueG1sUEsFBgAAAAAEAAQA9QAAAIgDAAAAAA==&#10;" filled="f" strokecolor="#003444 [1604]" strokeweight="1pt">
                  <v:stroke joinstyle="miter"/>
                </v:oval>
                <v:line id="Rechte verbindingslijn 1577" o:spid="_x0000_s1063" style="position:absolute;flip:y;visibility:visible;mso-wrap-style:square" from="3822546,360000" to="3822546,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120cUAAADdAAAADwAAAGRycy9kb3ducmV2LnhtbERPTWvCQBC9F/wPywi9NZsK0TR1lSIN&#10;CKKg1kNv0+w0SZudDdk1xn/fLQje5vE+Z74cTCN66lxtWcFzFIMgLqyuuVTwccyfUhDOI2tsLJOC&#10;KzlYLkYPc8y0vfCe+oMvRQhhl6GCyvs2k9IVFRl0kW2JA/dtO4M+wK6UusNLCDeNnMTxVBqsOTRU&#10;2NKqouL3cDYKcr394vTF7T5Ptp5u1j/t6T1JlHocD2+vIDwN/i6+udc6zE9m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120cUAAADdAAAADwAAAAAAAAAA&#10;AAAAAAChAgAAZHJzL2Rvd25yZXYueG1sUEsFBgAAAAAEAAQA+QAAAJMDAAAAAA==&#10;" strokecolor="#006a89 [3204]" strokeweight=".5pt">
                  <v:stroke joinstyle="miter"/>
                </v:line>
                <v:shape id="Tekstvak 1578" o:spid="_x0000_s1064" type="#_x0000_t202" style="position:absolute;left:3398283;top:78816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9MpAxQAA&#10;AN0AAAAPAAAAZHJzL2Rvd25yZXYueG1sRI9Bb8IwDIXvk/YfIiPtBiloMNYR0ARD4jZg+wFW4zWl&#10;jVM1ATp+PT5M2s3We37v82LV+0ZdqItVYAPjUQaKuAi24tLA99d2OAcVE7LFJjAZ+KUIq+XjwwJz&#10;G658oMsxlUpCOOZowKXU5lrHwpHHOAotsWg/ofOYZO1KbTu8Srhv9CTLZtpjxdLgsKW1o6I+nr2B&#10;eeY/6/p1so/++TaeuvUmfLQnY54G/fsbqER9+jf/Xe+s4E9fBF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30ykDFAAAA3QAAAA8AAAAAAAAAAAAAAAAAlwIAAGRycy9k&#10;b3ducmV2LnhtbFBLBQYAAAAABAAEAPUAAACJAwAAAAA=&#10;" filled="f" stroked="f">
                  <v:textbox style="mso-fit-shape-to-text:t">
                    <w:txbxContent>
                      <w:p w14:paraId="1B31C5E8"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w10:wrap type="topAndBottom" anchory="line"/>
              </v:group>
            </w:pict>
          </mc:Fallback>
        </mc:AlternateContent>
      </w:r>
    </w:p>
    <w:p w14:paraId="57E41E8C" w14:textId="4115F68E" w:rsidR="0084698B" w:rsidRPr="007A076C" w:rsidRDefault="0084698B" w:rsidP="0084698B">
      <w:pPr>
        <w:pStyle w:val="Kop1"/>
      </w:pPr>
      <w:r>
        <w:t>Instanties, typen en metatypen</w:t>
      </w:r>
    </w:p>
    <w:p w14:paraId="54412F64" w14:textId="77777777" w:rsidR="002A5403" w:rsidRDefault="00CD42B0" w:rsidP="002A5403">
      <w:r>
        <w:t xml:space="preserve">Een context heeft als type </w:t>
      </w:r>
      <w:proofErr w:type="spellStart"/>
      <w:r>
        <w:t>ContextType</w:t>
      </w:r>
      <w:proofErr w:type="spellEnd"/>
      <w:r>
        <w:t xml:space="preserve"> en die heeft als type </w:t>
      </w:r>
      <w:proofErr w:type="spellStart"/>
      <w:r>
        <w:t>MetaType</w:t>
      </w:r>
      <w:proofErr w:type="spellEnd"/>
      <w:r>
        <w:t xml:space="preserve">. Zo zijn er ook </w:t>
      </w:r>
      <w:proofErr w:type="spellStart"/>
      <w:r>
        <w:t>RolInContextType</w:t>
      </w:r>
      <w:proofErr w:type="spellEnd"/>
      <w:r>
        <w:t xml:space="preserve">, </w:t>
      </w:r>
      <w:proofErr w:type="spellStart"/>
      <w:r>
        <w:t>PropertyType</w:t>
      </w:r>
      <w:proofErr w:type="spellEnd"/>
      <w:r>
        <w:t>, enzovoort. In deze tekst geef ik hun definitie en hun gebruik.</w:t>
      </w:r>
    </w:p>
    <w:p w14:paraId="4171D971" w14:textId="637A327A" w:rsidR="003630AE" w:rsidRDefault="003630AE" w:rsidP="002A5403">
      <w:r>
        <w:t xml:space="preserve">Elk </w:t>
      </w:r>
      <w:proofErr w:type="spellStart"/>
      <w:r>
        <w:t>MetaType</w:t>
      </w:r>
      <w:proofErr w:type="spellEnd"/>
      <w:r>
        <w:t xml:space="preserve"> wordt gerepresenteerd met een Context met Rollen. Deze Rollen hebben vaste </w:t>
      </w:r>
      <w:proofErr w:type="spellStart"/>
      <w:r>
        <w:t>properties</w:t>
      </w:r>
      <w:proofErr w:type="spellEnd"/>
      <w:r>
        <w:t>:</w:t>
      </w:r>
    </w:p>
    <w:p w14:paraId="479969BC" w14:textId="1F1E5012" w:rsidR="003630AE" w:rsidRDefault="003630AE" w:rsidP="003630AE">
      <w:pPr>
        <w:pStyle w:val="Lijstalinea"/>
        <w:numPr>
          <w:ilvl w:val="0"/>
          <w:numId w:val="13"/>
        </w:numPr>
      </w:pPr>
      <w:proofErr w:type="spellStart"/>
      <w:proofErr w:type="gramStart"/>
      <w:r>
        <w:t>isFunctional</w:t>
      </w:r>
      <w:proofErr w:type="spellEnd"/>
      <w:proofErr w:type="gramEnd"/>
      <w:r>
        <w:t xml:space="preserve">, een </w:t>
      </w:r>
      <w:proofErr w:type="spellStart"/>
      <w:r>
        <w:t>boolean</w:t>
      </w:r>
      <w:proofErr w:type="spellEnd"/>
      <w:r>
        <w:t xml:space="preserve"> property;</w:t>
      </w:r>
    </w:p>
    <w:p w14:paraId="7A3A06A8" w14:textId="3CD39904" w:rsidR="003630AE" w:rsidRDefault="003630AE" w:rsidP="003630AE">
      <w:pPr>
        <w:pStyle w:val="Lijstalinea"/>
        <w:numPr>
          <w:ilvl w:val="0"/>
          <w:numId w:val="13"/>
        </w:numPr>
      </w:pPr>
      <w:proofErr w:type="spellStart"/>
      <w:proofErr w:type="gramStart"/>
      <w:r>
        <w:t>isVerplicht</w:t>
      </w:r>
      <w:proofErr w:type="spellEnd"/>
      <w:proofErr w:type="gramEnd"/>
      <w:r>
        <w:t xml:space="preserve">, ook een </w:t>
      </w:r>
      <w:proofErr w:type="spellStart"/>
      <w:r>
        <w:t>boolean</w:t>
      </w:r>
      <w:proofErr w:type="spellEnd"/>
      <w:r>
        <w:t xml:space="preserve"> property.</w:t>
      </w:r>
    </w:p>
    <w:p w14:paraId="68F291E3" w14:textId="706ECED5" w:rsidR="003630AE" w:rsidRDefault="003630AE" w:rsidP="003630AE">
      <w:r>
        <w:t xml:space="preserve">Samen coderen ze de </w:t>
      </w:r>
      <w:proofErr w:type="spellStart"/>
      <w:r>
        <w:t>ariteit</w:t>
      </w:r>
      <w:proofErr w:type="spellEnd"/>
      <w:r>
        <w:t xml:space="preserve"> van Rollen en </w:t>
      </w:r>
      <w:proofErr w:type="spellStart"/>
      <w:r>
        <w:t>Properties</w:t>
      </w:r>
      <w:proofErr w:type="spellEnd"/>
      <w:r>
        <w:t>.</w:t>
      </w:r>
    </w:p>
    <w:p w14:paraId="616D3DCF" w14:textId="296125B5" w:rsidR="004E2478" w:rsidRDefault="004E2478" w:rsidP="003630AE">
      <w:r>
        <w:lastRenderedPageBreak/>
        <w:t>Taalgebruik:</w:t>
      </w:r>
    </w:p>
    <w:p w14:paraId="5C767C2E" w14:textId="28D33BB7" w:rsidR="004E2478" w:rsidRDefault="004E2478" w:rsidP="004E2478">
      <w:pPr>
        <w:pStyle w:val="Lijstalinea"/>
        <w:numPr>
          <w:ilvl w:val="0"/>
          <w:numId w:val="14"/>
        </w:numPr>
      </w:pPr>
      <w:r>
        <w:t>‘</w:t>
      </w:r>
      <w:proofErr w:type="gramStart"/>
      <w:r>
        <w:t>een</w:t>
      </w:r>
      <w:proofErr w:type="gramEnd"/>
      <w:r>
        <w:t xml:space="preserve"> </w:t>
      </w:r>
      <w:proofErr w:type="spellStart"/>
      <w:r>
        <w:t>MetaType</w:t>
      </w:r>
      <w:proofErr w:type="spellEnd"/>
      <w:r>
        <w:t xml:space="preserve">’ is een instantie van </w:t>
      </w:r>
      <w:proofErr w:type="spellStart"/>
      <w:r>
        <w:t>MetaType</w:t>
      </w:r>
      <w:proofErr w:type="spellEnd"/>
      <w:r>
        <w:t xml:space="preserve">. Er is maar een beperkt aantal </w:t>
      </w:r>
      <w:proofErr w:type="spellStart"/>
      <w:r>
        <w:t>MetaTypen</w:t>
      </w:r>
      <w:proofErr w:type="spellEnd"/>
      <w:r>
        <w:t xml:space="preserve">, namelijk: </w:t>
      </w:r>
      <w:proofErr w:type="spellStart"/>
      <w:r>
        <w:t>ContexType</w:t>
      </w:r>
      <w:proofErr w:type="spellEnd"/>
      <w:r>
        <w:t xml:space="preserve">, </w:t>
      </w:r>
      <w:proofErr w:type="spellStart"/>
      <w:r>
        <w:t>RolInContextType</w:t>
      </w:r>
      <w:proofErr w:type="spellEnd"/>
      <w:r>
        <w:t xml:space="preserve">, </w:t>
      </w:r>
      <w:proofErr w:type="spellStart"/>
      <w:r>
        <w:t>PropertyType</w:t>
      </w:r>
      <w:proofErr w:type="spellEnd"/>
      <w:r>
        <w:t xml:space="preserve">, enzovoort. De naam van al deze </w:t>
      </w:r>
      <w:proofErr w:type="gramStart"/>
      <w:r>
        <w:t>instanties  eindigt</w:t>
      </w:r>
      <w:proofErr w:type="gramEnd"/>
      <w:r>
        <w:t xml:space="preserve"> op “Type”.</w:t>
      </w:r>
    </w:p>
    <w:p w14:paraId="68E2C59D" w14:textId="0B347498" w:rsidR="004E2478" w:rsidRDefault="004E2478" w:rsidP="004E2478">
      <w:pPr>
        <w:pStyle w:val="Lijstalinea"/>
        <w:numPr>
          <w:ilvl w:val="0"/>
          <w:numId w:val="14"/>
        </w:numPr>
      </w:pPr>
      <w:r>
        <w:t>‘</w:t>
      </w:r>
      <w:proofErr w:type="gramStart"/>
      <w:r>
        <w:t>een</w:t>
      </w:r>
      <w:proofErr w:type="gramEnd"/>
      <w:r>
        <w:t xml:space="preserve"> </w:t>
      </w:r>
      <w:proofErr w:type="spellStart"/>
      <w:r>
        <w:t>ContextType</w:t>
      </w:r>
      <w:proofErr w:type="spellEnd"/>
      <w:r>
        <w:t xml:space="preserve">’ is een instantie van </w:t>
      </w:r>
      <w:proofErr w:type="spellStart"/>
      <w:r>
        <w:t>ContextType</w:t>
      </w:r>
      <w:proofErr w:type="spellEnd"/>
      <w:r>
        <w:t xml:space="preserve"> en definieert dus een type Context. Er is in beginsel een onbegrensd aantal </w:t>
      </w:r>
      <w:proofErr w:type="spellStart"/>
      <w:r>
        <w:t>ContextTypen</w:t>
      </w:r>
      <w:proofErr w:type="spellEnd"/>
      <w:r>
        <w:t>. Een voorbeeld is ‘Aangifte’.</w:t>
      </w:r>
    </w:p>
    <w:p w14:paraId="5A0EF75C" w14:textId="67AAD2F0" w:rsidR="004E2478" w:rsidRDefault="004E2478" w:rsidP="004E2478">
      <w:pPr>
        <w:pStyle w:val="Lijstalinea"/>
        <w:numPr>
          <w:ilvl w:val="0"/>
          <w:numId w:val="14"/>
        </w:numPr>
      </w:pPr>
      <w:r>
        <w:t>‘</w:t>
      </w:r>
      <w:proofErr w:type="gramStart"/>
      <w:r>
        <w:t>een</w:t>
      </w:r>
      <w:proofErr w:type="gramEnd"/>
      <w:r>
        <w:t xml:space="preserve"> Aangifte’ is een instantie van Aangifte. Het is een context.</w:t>
      </w:r>
    </w:p>
    <w:p w14:paraId="7EB68871" w14:textId="1EB603F3" w:rsidR="00E2483D" w:rsidRDefault="00E2483D" w:rsidP="004E2478">
      <w:pPr>
        <w:pStyle w:val="Kop1"/>
      </w:pPr>
      <w:proofErr w:type="spellStart"/>
      <w:r>
        <w:t>MetaType</w:t>
      </w:r>
      <w:proofErr w:type="spellEnd"/>
    </w:p>
    <w:p w14:paraId="3B9D5AED" w14:textId="6268E0BF" w:rsidR="00E2483D" w:rsidRDefault="00E2483D" w:rsidP="00E2483D">
      <w:proofErr w:type="spellStart"/>
      <w:r>
        <w:t>MetaType</w:t>
      </w:r>
      <w:proofErr w:type="spellEnd"/>
      <w:r>
        <w:t xml:space="preserve"> is het meest abstracte concept. Het is een context met </w:t>
      </w:r>
      <w:r w:rsidR="00A944FA">
        <w:t>twee</w:t>
      </w:r>
      <w:r>
        <w:t xml:space="preserve"> rol</w:t>
      </w:r>
      <w:r w:rsidR="00A944FA">
        <w:t>len. De belangrijkste is</w:t>
      </w:r>
      <w:r>
        <w:t xml:space="preserve"> </w:t>
      </w:r>
      <w:proofErr w:type="spellStart"/>
      <w:r>
        <w:t>RolInContext</w:t>
      </w:r>
      <w:proofErr w:type="spellEnd"/>
      <w:r>
        <w:t xml:space="preserve">. </w:t>
      </w:r>
      <w:r w:rsidR="005030A5">
        <w:t>De modelleur mag d</w:t>
      </w:r>
      <w:r>
        <w:t xml:space="preserve">eze rol </w:t>
      </w:r>
      <w:r w:rsidR="005030A5">
        <w:t xml:space="preserve">zo vaak gebruiken bij een </w:t>
      </w:r>
      <w:proofErr w:type="spellStart"/>
      <w:r w:rsidR="005030A5">
        <w:t>MetaType</w:t>
      </w:r>
      <w:proofErr w:type="spellEnd"/>
      <w:r w:rsidR="005030A5">
        <w:t xml:space="preserve"> als hem goeddunkt</w:t>
      </w:r>
      <w:r>
        <w:t xml:space="preserve">. </w:t>
      </w:r>
      <w:r w:rsidR="00A944FA">
        <w:t xml:space="preserve">De tweede rol is Range en die wordt gebruikt om bij definities van een property een type voor de mogelijke waarden te geven. </w:t>
      </w:r>
      <w:proofErr w:type="spellStart"/>
      <w:r w:rsidR="00A944FA">
        <w:t>MetaType</w:t>
      </w:r>
      <w:proofErr w:type="spellEnd"/>
      <w:r w:rsidR="00A944FA">
        <w:t xml:space="preserve"> heeft </w:t>
      </w:r>
      <w:r w:rsidR="00A944FA" w:rsidRPr="00876996">
        <w:rPr>
          <w:noProof/>
          <w:lang w:eastAsia="nl-NL"/>
        </w:rPr>
        <mc:AlternateContent>
          <mc:Choice Requires="wpc">
            <w:drawing>
              <wp:anchor distT="0" distB="0" distL="0" distR="0" simplePos="0" relativeHeight="251659264" behindDoc="0" locked="0" layoutInCell="1" allowOverlap="1" wp14:anchorId="124F7B78" wp14:editId="7BC71E94">
                <wp:simplePos x="0" y="0"/>
                <wp:positionH relativeFrom="column">
                  <wp:posOffset>0</wp:posOffset>
                </wp:positionH>
                <wp:positionV relativeFrom="line">
                  <wp:posOffset>360045</wp:posOffset>
                </wp:positionV>
                <wp:extent cx="5310000" cy="2502000"/>
                <wp:effectExtent l="0" t="0" r="0" b="0"/>
                <wp:wrapTopAndBottom/>
                <wp:docPr id="66" name="Canvas 1"/>
                <wp:cNvGraphicFramePr/>
                <a:graphic xmlns:a="http://schemas.openxmlformats.org/drawingml/2006/main">
                  <a:graphicData uri="http://schemas.microsoft.com/office/word/2010/wordprocessingCanvas">
                    <wpc:wpc>
                      <wpc:bg/>
                      <wpc:whole/>
                      <wps:wsp>
                        <wps:cNvPr id="1754" name="Rechthoek 1754"/>
                        <wps:cNvSpPr/>
                        <wps:spPr>
                          <a:xfrm>
                            <a:off x="2563694" y="540000"/>
                            <a:ext cx="1601778" cy="1176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43F600" w14:textId="77777777" w:rsidR="00A03C3B" w:rsidRDefault="00A03C3B"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755" name="Ovaal 1755"/>
                        <wps:cNvSpPr/>
                        <wps:spPr>
                          <a:xfrm>
                            <a:off x="2793565"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6" name="Ovaal 1756"/>
                        <wps:cNvSpPr/>
                        <wps:spPr>
                          <a:xfrm>
                            <a:off x="327458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7" name="Rechte verbindingslijn 1757"/>
                        <wps:cNvCnPr>
                          <a:stCxn id="1757" idx="0"/>
                          <a:endCxn id="1759" idx="4"/>
                        </wps:cNvCnPr>
                        <wps:spPr>
                          <a:xfrm flipV="1">
                            <a:off x="3364583"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 name="Tekstvak 1758"/>
                        <wps:cNvSpPr txBox="1"/>
                        <wps:spPr>
                          <a:xfrm>
                            <a:off x="2940248" y="788135"/>
                            <a:ext cx="1168400" cy="489585"/>
                          </a:xfrm>
                          <a:prstGeom prst="rect">
                            <a:avLst/>
                          </a:prstGeom>
                          <a:noFill/>
                        </wps:spPr>
                        <wps:txbx>
                          <w:txbxContent>
                            <w:p w14:paraId="0FC6DE80" w14:textId="77777777" w:rsidR="00A03C3B" w:rsidRDefault="00A03C3B"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5B529BD5" w14:textId="77777777" w:rsidR="00A03C3B" w:rsidRDefault="00A03C3B"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0B311139"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759" name="Rechthoek 1759"/>
                        <wps:cNvSpPr/>
                        <wps:spPr>
                          <a:xfrm>
                            <a:off x="180000" y="62468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29D8A9" w14:textId="77777777" w:rsidR="00A03C3B" w:rsidRDefault="00A03C3B"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1760" name="Ovaal 1760"/>
                        <wps:cNvSpPr/>
                        <wps:spPr>
                          <a:xfrm>
                            <a:off x="293754"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1" name="Ovaal 1761"/>
                        <wps:cNvSpPr/>
                        <wps:spPr>
                          <a:xfrm>
                            <a:off x="610788"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2" name="Ovaal 1762"/>
                        <wps:cNvSpPr/>
                        <wps:spPr>
                          <a:xfrm>
                            <a:off x="927822"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3" name="Ovaal 1763"/>
                        <wps:cNvSpPr/>
                        <wps:spPr>
                          <a:xfrm>
                            <a:off x="1819985" y="8376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4" name="Rechte verbindingslijn 1764"/>
                        <wps:cNvCnPr>
                          <a:stCxn id="1769" idx="3"/>
                        </wps:cNvCnPr>
                        <wps:spPr>
                          <a:xfrm>
                            <a:off x="1632506" y="923441"/>
                            <a:ext cx="187479" cy="42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5" name="Rechte verbindingslijn met pijl 1765"/>
                        <wps:cNvCnPr>
                          <a:endCxn id="1758" idx="2"/>
                        </wps:cNvCnPr>
                        <wps:spPr>
                          <a:xfrm>
                            <a:off x="1999985" y="927658"/>
                            <a:ext cx="793580" cy="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6" name="Ovaal 1766"/>
                        <wps:cNvSpPr/>
                        <wps:spPr>
                          <a:xfrm>
                            <a:off x="2793564" y="13082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7" name="Tekstvak 1767"/>
                        <wps:cNvSpPr txBox="1"/>
                        <wps:spPr>
                          <a:xfrm>
                            <a:off x="2940247" y="1257587"/>
                            <a:ext cx="1137920" cy="489585"/>
                          </a:xfrm>
                          <a:prstGeom prst="rect">
                            <a:avLst/>
                          </a:prstGeom>
                          <a:noFill/>
                        </wps:spPr>
                        <wps:txbx>
                          <w:txbxContent>
                            <w:p w14:paraId="0D31CBBE" w14:textId="77777777" w:rsidR="00A03C3B" w:rsidRDefault="00A03C3B"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4A61F072" w14:textId="77777777" w:rsidR="00A03C3B" w:rsidRDefault="00A03C3B"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true</w:t>
                              </w:r>
                              <w:proofErr w:type="spellEnd"/>
                            </w:p>
                            <w:p w14:paraId="2A5216A3"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768" name="Rechthoek 1768"/>
                        <wps:cNvSpPr/>
                        <wps:spPr>
                          <a:xfrm>
                            <a:off x="974521" y="209731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D988E" w14:textId="77777777" w:rsidR="00A03C3B" w:rsidRDefault="00A03C3B"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769" name="Ovaal 1769"/>
                        <wps:cNvSpPr/>
                        <wps:spPr>
                          <a:xfrm>
                            <a:off x="1610774" y="176546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0" name="Rechte verbindingslijn 1770"/>
                        <wps:cNvCnPr/>
                        <wps:spPr>
                          <a:xfrm flipV="1">
                            <a:off x="1700774" y="194546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 name="Tekstvak 1771"/>
                        <wps:cNvSpPr txBox="1"/>
                        <wps:spPr>
                          <a:xfrm>
                            <a:off x="790769" y="1820407"/>
                            <a:ext cx="1148715" cy="224155"/>
                          </a:xfrm>
                          <a:prstGeom prst="rect">
                            <a:avLst/>
                          </a:prstGeom>
                          <a:noFill/>
                        </wps:spPr>
                        <wps:txbx>
                          <w:txbxContent>
                            <w:p w14:paraId="45AF93D5" w14:textId="77777777" w:rsidR="00A03C3B" w:rsidRDefault="00A03C3B" w:rsidP="00FB39A0">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simpleValue</w:t>
                              </w:r>
                              <w:proofErr w:type="spellEnd"/>
                            </w:p>
                          </w:txbxContent>
                        </wps:txbx>
                        <wps:bodyPr wrap="none" rtlCol="0">
                          <a:spAutoFit/>
                        </wps:bodyPr>
                      </wps:wsp>
                      <wps:wsp>
                        <wps:cNvPr id="1772" name="Rechte verbindingslijn met pijl 1772"/>
                        <wps:cNvCnPr/>
                        <wps:spPr>
                          <a:xfrm flipV="1">
                            <a:off x="1790774" y="1398229"/>
                            <a:ext cx="1002790" cy="45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24F7B78" id="_x0000_s1065" style="position:absolute;margin-left:0;margin-top:28.35pt;width:418.1pt;height:197pt;z-index:251659264;mso-wrap-distance-left:0;mso-wrap-distance-right:0;mso-position-vertical-relative:line;mso-width-relative:margin;mso-height-relative:margin" coordsize="5309870,250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">
                <v:shape id="_x0000_s1066" type="#_x0000_t75" style="position:absolute;width:5309870;height:2501900;visibility:visible;mso-wrap-style:square">
                  <v:fill o:detectmouseclick="t"/>
                  <v:path o:connecttype="none"/>
                </v:shape>
                <v:rect id="Rechthoek 1754" o:spid="_x0000_s1067" style="position:absolute;left:2563694;top:540000;width:1601778;height:1176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Yv3xQAA&#10;AN0AAAAPAAAAZHJzL2Rvd25yZXYueG1sRE9Na8JAEL0X+h+WKXirm7ZpLNFVSkExB4WqKL0N2TEJ&#10;zc6G7JrEf+8Khd7m8T5nthhMLTpqXWVZwcs4AkGcW11xoeCwXz5/gHAeWWNtmRRcycFi/vgww1Tb&#10;nr+p2/lChBB2KSoovW9SKV1ekkE3tg1x4M62NegDbAupW+xDuKnlaxQl0mDFoaHEhr5Kyn93F6Mg&#10;ro4U/0RZfkqWp+2bW102m4yUGj0Nn1MQngb/L/5zr3WYP3mP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di/fFAAAA3QAAAA8AAAAAAAAAAAAAAAAAlwIAAGRycy9k&#10;b3ducmV2LnhtbFBLBQYAAAAABAAEAPUAAACJAwAAAAA=&#10;" filled="f" strokecolor="#003444 [1604]" strokeweight="1pt">
                  <v:textbox>
                    <w:txbxContent>
                      <w:p w14:paraId="3F43F600"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755" o:spid="_x0000_s1068" style="position:absolute;left:2793565;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NvnxAAA&#10;AN0AAAAPAAAAZHJzL2Rvd25yZXYueG1sRE9LawIxEL4X+h/CFHqr2Qo+um5WilDoQQ9VDz2OyXR3&#10;azJZNum6+utNQfA2H99ziuXgrOipC41nBa+jDASx9qbhSsF+9/EyBxEiskHrmRScKcCyfHwoMDf+&#10;xF/Ub2MlUgiHHBXUMba5lEHX5DCMfEucuB/fOYwJdpU0HZ5SuLNynGVT6bDh1FBjS6ua9HH75xRo&#10;s69+18dLHw/afu+MffPcbJR6fhreFyAiDfEuvrk/TZo/m0z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Tb58QAAADdAAAADwAAAAAAAAAAAAAAAACXAgAAZHJzL2Rv&#10;d25yZXYueG1sUEsFBgAAAAAEAAQA9QAAAIgDAAAAAA==&#10;" filled="f" strokecolor="#003444 [1604]" strokeweight="1pt">
                  <v:stroke joinstyle="miter"/>
                </v:oval>
                <v:oval id="Ovaal 1756" o:spid="_x0000_s1069" style="position:absolute;left:327458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kWQxAAA&#10;AN0AAAAPAAAAZHJzL2Rvd25yZXYueG1sRE9NawIxEL0L/Q9hCt40W6HarpuVIhR60EPVQ49jMt3d&#10;mkyWTbqu/npTEHqbx/ucYjU4K3rqQuNZwdM0A0GsvWm4UnDYv09eQISIbNB6JgUXCrAqH0YF5saf&#10;+ZP6XaxECuGQo4I6xjaXMuiaHIapb4kT9+07hzHBrpKmw3MKd1bOsmwuHTacGmpsaV2TPu1+nQJt&#10;DtXP5nTt41Hbr72xr56brVLjx+FtCSLSEP/Fd/eHSfMXz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ZFkMQAAADdAAAADwAAAAAAAAAAAAAAAACXAgAAZHJzL2Rv&#10;d25yZXYueG1sUEsFBgAAAAAEAAQA9QAAAIgDAAAAAA==&#10;" filled="f" strokecolor="#003444 [1604]" strokeweight="1pt">
                  <v:stroke joinstyle="miter"/>
                </v:oval>
                <v:line id="Rechte verbindingslijn 1757" o:spid="_x0000_s1070" style="position:absolute;flip:y;visibility:visible;mso-wrap-style:square" from="3364583,360000" to="3364583,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xEUMUAAADdAAAADwAAAGRycy9kb3ducmV2LnhtbERPTWvCQBC9F/wPywi9NZsK0TR1lSIN&#10;CKKg1kNv0+w0SZudDdk1xn/fLQje5vE+Z74cTCN66lxtWcFzFIMgLqyuuVTwccyfUhDOI2tsLJOC&#10;KzlYLkYPc8y0vfCe+oMvRQhhl6GCyvs2k9IVFRl0kW2JA/dtO4M+wK6UusNLCDeNnMTxVBqsOTRU&#10;2NKqouL3cDYKcr394vTF7T5Ptp5u1j/t6T1JlHocD2+vIDwN/i6+udc6zJ8l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vxEUMUAAADdAAAADwAAAAAAAAAA&#10;AAAAAAChAgAAZHJzL2Rvd25yZXYueG1sUEsFBgAAAAAEAAQA+QAAAJMDAAAAAA==&#10;" strokecolor="#006a89 [3204]" strokeweight=".5pt">
                  <v:stroke joinstyle="miter"/>
                </v:line>
                <v:shape id="Tekstvak 1758" o:spid="_x0000_s1071" type="#_x0000_t202" style="position:absolute;left:2940248;top:788135;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fjBxQAA&#10;AN0AAAAPAAAAZHJzL2Rvd25yZXYueG1sRI9Bb8IwDIXvk/YfIiPtBiloMNYR0ARD4jZg+wFW4zWl&#10;jVM1ATp+PT5M2s3We37v82LV+0ZdqItVYAPjUQaKuAi24tLA99d2OAcVE7LFJjAZ+KUIq+XjwwJz&#10;G658oMsxlUpCOOZowKXU5lrHwpHHOAotsWg/ofOYZO1KbTu8Srhv9CTLZtpjxdLgsKW1o6I+nr2B&#10;eeY/6/p1so/++TaeuvUmfLQnY54G/fsbqER9+jf/Xe+s4L9MBV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F+MHFAAAA3QAAAA8AAAAAAAAAAAAAAAAAlwIAAGRycy9k&#10;b3ducmV2LnhtbFBLBQYAAAAABAAEAPUAAACJAwAAAAA=&#10;" filled="f" stroked="f">
                  <v:textbox style="mso-fit-shape-to-text:t">
                    <w:txbxContent>
                      <w:p w14:paraId="0FC6DE80"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5B529BD5"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0B311139"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759" o:spid="_x0000_s1072" style="position:absolute;left:180000;top:62468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CRpwwAA&#10;AN0AAAAPAAAAZHJzL2Rvd25yZXYueG1sRE9Li8IwEL4L/ocwgjdNfWs1yrLgsh4UfKB4G5qxLTaT&#10;0kTt/vvNgrC3+fies1jVphBPqlxuWUGvG4EgTqzOOVVwOq47UxDOI2ssLJOCH3KwWjYbC4y1ffGe&#10;ngefihDCLkYFmfdlLKVLMjLourYkDtzNVgZ9gFUqdYWvEG4K2Y+isTSYc2jIsKTPjJL74WEUDPMz&#10;Da/RJrmM15fdwH09ttsNKdVu1R9zEJ5q/y9+u791mD8Zz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nCRpwwAAAN0AAAAPAAAAAAAAAAAAAAAAAJcCAABkcnMvZG93&#10;bnJldi54bWxQSwUGAAAAAAQABAD1AAAAhwMAAAAA&#10;" filled="f" strokecolor="#003444 [1604]" strokeweight="1pt">
                  <v:textbox>
                    <w:txbxContent>
                      <w:p w14:paraId="2C29D8A9"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760" o:spid="_x0000_s1073" style="position:absolute;left:293754;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H7LCxQAA&#10;AN0AAAAPAAAAZHJzL2Rvd25yZXYueG1sRI8xbwIxDIX3SvyHyEjdSq4M0B4EVCEhMdChwNDRJO7d&#10;lcQ5XcJx7a+vB6Rutt7ze5+X6yF41VOXmsgGnicFKGIbXcOVgdNx+/QCKmVkhz4yGfihBOvV6GGJ&#10;pYs3/qD+kCslIZxKNFDn3JZaJ1tTwDSJLbFoX7ELmGXtKu06vEl48HpaFDMdsGFpqLGlTU32crgG&#10;A9adqu/95bfPZ+s/j86/Rm7ejXkcD28LUJmG/G++X++c4M9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fssLFAAAA3QAAAA8AAAAAAAAAAAAAAAAAlwIAAGRycy9k&#10;b3ducmV2LnhtbFBLBQYAAAAABAAEAPUAAACJAwAAAAA=&#10;" filled="f" strokecolor="#003444 [1604]" strokeweight="1pt">
                  <v:stroke joinstyle="miter"/>
                </v:oval>
                <v:oval id="Ovaal 1761" o:spid="_x0000_s1074" style="position:absolute;left:610788;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xdZwgAA&#10;AN0AAAAPAAAAZHJzL2Rvd25yZXYueG1sRE89b8IwEN2R+A/WIbGBQwdKAwYhpEoMdCgwdDzsIwnY&#10;5yg2Ie2vr5GQ2O7pfd5i1TkrWmpC5VnBZJyBINbeVFwoOB4+RzMQISIbtJ5JwS8FWC37vQXmxt/5&#10;m9p9LEQK4ZCjgjLGOpcy6JIchrGviRN39o3DmGBTSNPgPYU7K9+ybCodVpwaSqxpU5K+7m9OgTbH&#10;4rK7/rXxpO3PwdgPz9WXUsNBt56DiNTFl/jp3po0/306gcc36QS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TF1nCAAAA3QAAAA8AAAAAAAAAAAAAAAAAlwIAAGRycy9kb3du&#10;cmV2LnhtbFBLBQYAAAAABAAEAPUAAACGAwAAAAA=&#10;" filled="f" strokecolor="#003444 [1604]" strokeweight="1pt">
                  <v:stroke joinstyle="miter"/>
                </v:oval>
                <v:oval id="Ovaal 1762" o:spid="_x0000_s1075" style="position:absolute;left:927822;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YkuwgAA&#10;AN0AAAAPAAAAZHJzL2Rvd25yZXYueG1sRE89b8IwEN2R+A/WIbGBAwNtAwYhJCQGGAoMHQ/7SAL2&#10;OYpNCP31daVK3e7pfd5i1TkrWmpC5VnBZJyBINbeVFwoOJ+2o3cQISIbtJ5JwYsCrJb93gJz45/8&#10;Se0xFiKFcMhRQRljnUsZdEkOw9jXxIm7+sZhTLAppGnwmcKdldMsm0mHFaeGEmvalKTvx4dToM25&#10;uO3v3228aPt1MvbDc3VQajjo1nMQkbr4L/5z70ya/zabwu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BiS7CAAAA3QAAAA8AAAAAAAAAAAAAAAAAlwIAAGRycy9kb3du&#10;cmV2LnhtbFBLBQYAAAAABAAEAPUAAACGAwAAAAA=&#10;" filled="f" strokecolor="#003444 [1604]" strokeweight="1pt">
                  <v:stroke joinstyle="miter"/>
                </v:oval>
                <v:oval id="Ovaal 1763" o:spid="_x0000_s1076" style="position:absolute;left:1819985;top:8376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Sy1xAAA&#10;AN0AAAAPAAAAZHJzL2Rvd25yZXYueG1sRE9NawIxEL0L/Q9hCt40WwvarpuVIhR60EPVQ49jMt3d&#10;mkyWTbqu/npTEHqbx/ucYjU4K3rqQuNZwdM0A0GsvWm4UnDYv09eQISIbNB6JgUXCrAqH0YF5saf&#10;+ZP6XaxECuGQo4I6xjaXMuiaHIapb4kT9+07hzHBrpKmw3MKd1bOsmwuHTacGmpsaV2TPu1+nQJt&#10;DtXP5nTt41Hbr72xr56brVLjx+FtCSLSEP/Fd/eHSfMX82f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0stcQAAADdAAAADwAAAAAAAAAAAAAAAACXAgAAZHJzL2Rv&#10;d25yZXYueG1sUEsFBgAAAAAEAAQA9QAAAIgDAAAAAA==&#10;" filled="f" strokecolor="#003444 [1604]" strokeweight="1pt">
                  <v:stroke joinstyle="miter"/>
                </v:oval>
                <v:line id="Rechte verbindingslijn 1764" o:spid="_x0000_s1077" style="position:absolute;visibility:visible;mso-wrap-style:square" from="1632506,923441" to="1819985,927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mzksQAAADdAAAADwAAAGRycy9kb3ducmV2LnhtbERPS2vCQBC+F/wPywje6kYtsaTZiBQU&#10;T4X6OHgbsmM2bXY2za5J+u+7hUJv8/E9J9+MthE9db52rGAxT0AQl07XXCk4n3aPzyB8QNbYOCYF&#10;3+RhU0wecsy0G/id+mOoRAxhn6ECE0KbSelLQxb93LXEkbu5zmKIsKuk7nCI4baRyyRJpcWaY4PB&#10;ll4NlZ/Hu1XwheWO7PWy75PB9Kv01r6tP65Kzabj9gVEoDH8i//cBx3nr9Mn+P0mni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bOSxAAAAN0AAAAPAAAAAAAAAAAA&#10;AAAAAKECAABkcnMvZG93bnJldi54bWxQSwUGAAAAAAQABAD5AAAAkgMAAAAA&#10;" strokecolor="#006a89 [3204]" strokeweight=".5pt">
                  <v:stroke joinstyle="miter"/>
                </v:line>
                <v:shape id="Rechte verbindingslijn met pijl 1765" o:spid="_x0000_s1078" type="#_x0000_t32" style="position:absolute;left:1999985;top:927658;width:793580;height:11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BQX8YAAADdAAAADwAAAGRycy9kb3ducmV2LnhtbESPT2vCQBDF74V+h2UKXkQ3in/a1FWK&#10;IPba1JYeh+w0G8zOhuxU47fvCoK3Gd6b93uz2vS+USfqYh3YwGScgSIug625MnD43I2eQUVBttgE&#10;JgMXirBZPz6sMLfhzB90KqRSKYRjjgacSJtrHUtHHuM4tMRJ+w2dR0lrV2nb4TmF+0ZPs2yhPdac&#10;CA5b2joqj8WfT1w6TIfFfPgyO+7x6+fbyWU2EWMGT/3bKyihXu7m2/W7TfWXizlcv0kj6P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AUF/GAAAA3QAAAA8AAAAAAAAA&#10;AAAAAAAAoQIAAGRycy9kb3ducmV2LnhtbFBLBQYAAAAABAAEAPkAAACUAwAAAAA=&#10;" strokecolor="#006a89 [3204]" strokeweight=".5pt">
                  <v:stroke endarrow="block" joinstyle="miter"/>
                </v:shape>
                <v:oval id="Ovaal 1766" o:spid="_x0000_s1079" style="position:absolute;left:2793564;top:13082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uo8twwAA&#10;AN0AAAAPAAAAZHJzL2Rvd25yZXYueG1sRE87b8IwEN4r9T9YV6lbccoQaMAgVAmpQxl4DIxX+0gC&#10;9jmK3RD49RgJie0+fc+bzntnRUdtqD0r+BxkIIi1NzWXCnbb5ccYRIjIBq1nUnChAPPZ68sUC+PP&#10;vKZuE0uRQjgUqKCKsSmkDLoih2HgG+LEHXzrMCbYltK0eE7hzsphluXSYc2pocKGvivSp82/U6DN&#10;rjz+nq5d/NN2vzX2y3O9Uur9rV9MQETq41P8cP+YNH+U53D/Jp0gZ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uo8twwAAAN0AAAAPAAAAAAAAAAAAAAAAAJcCAABkcnMvZG93&#10;bnJldi54bWxQSwUGAAAAAAQABAD1AAAAhwMAAAAA&#10;" filled="f" strokecolor="#003444 [1604]" strokeweight="1pt">
                  <v:stroke joinstyle="miter"/>
                </v:oval>
                <v:shape id="Tekstvak 1767" o:spid="_x0000_s1080" type="#_x0000_t202" style="position:absolute;left:2940247;top:1257587;width:113792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qYOwwAA&#10;AN0AAAAPAAAAZHJzL2Rvd25yZXYueG1sRE/JasMwEL0H+g9iCrk1skNWN3IoWaC3tGk/YLAmlmtr&#10;ZCw1cfL1VaCQ2zzeOqt1bxtxps5XjhWkowQEceF0xaWC76/9ywKED8gaG8ek4Eoe1vnTYIWZdhf+&#10;pPMxlCKGsM9QgQmhzaT0hSGLfuRa4sidXGcxRNiVUnd4ieG2keMkmUmLFccGgy1tDBX18dcqWCT2&#10;UNfL8Ye3k1s6NZut27U/Sg2f+7dXEIH68BD/u991nD+fzeH+TTxB5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dqYOwwAAAN0AAAAPAAAAAAAAAAAAAAAAAJcCAABkcnMvZG93&#10;bnJldi54bWxQSwUGAAAAAAQABAD1AAAAhwMAAAAA&#10;" filled="f" stroked="f">
                  <v:textbox style="mso-fit-shape-to-text:t">
                    <w:txbxContent>
                      <w:p w14:paraId="0D31CBBE"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4A61F072"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true</w:t>
                        </w:r>
                        <w:proofErr w:type="spellEnd"/>
                      </w:p>
                      <w:p w14:paraId="2A5216A3"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rect id="Rechthoek 1768" o:spid="_x0000_s1081" style="position:absolute;left:974521;top:209731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EtPxgAA&#10;AN0AAAAPAAAAZHJzL2Rvd25yZXYueG1sRI9Ba8JAEIXvBf/DMkJvurGVWFJXEcFSDwpqUbwN2WkS&#10;zM6G7Krpv3cOQm8zvDfvfTOdd65WN2pD5dnAaJiAIs69rbgw8HNYDT5AhYhssfZMBv4owHzWe5li&#10;Zv2dd3Tbx0JJCIcMDZQxNpnWIS/JYRj6hli0X986jLK2hbYt3iXc1fotSVLtsGJpKLGhZUn5ZX91&#10;BsbVkcbnZJ2f0tVp+x6+rpvNmox57XeLT1CRuvhvfl5/W8GfpIIr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vEtPxgAAAN0AAAAPAAAAAAAAAAAAAAAAAJcCAABkcnMv&#10;ZG93bnJldi54bWxQSwUGAAAAAAQABAD1AAAAigMAAAAA&#10;" filled="f" strokecolor="#003444 [1604]" strokeweight="1pt">
                  <v:textbox>
                    <w:txbxContent>
                      <w:p w14:paraId="257D988E" w14:textId="77777777" w:rsidR="00FB39A0" w:rsidRDefault="00FB39A0"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769" o:spid="_x0000_s1082" style="position:absolute;left:1610774;top:176546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JRtfwgAA&#10;AN0AAAAPAAAAZHJzL2Rvd25yZXYueG1sRE87b8IwEN4r8R+sQ2IrDgxQUgxCSEgMMPAYOl7taxKw&#10;z1FsQuDX40qVut2n73nzZeesaKkJlWcFo2EGglh7U3Gh4HzavH+ACBHZoPVMCh4UYLnovc0xN/7O&#10;B2qPsRAphEOOCsoY61zKoEtyGIa+Jk7cj28cxgSbQpoG7yncWTnOsol0WHFqKLGmdUn6erw5Bdqc&#10;i8vu+mzjt7ZfJ2Nnnqu9UoN+t/oEEamL/+I/99ak+dPJDH6/SSfIx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lG1/CAAAA3QAAAA8AAAAAAAAAAAAAAAAAlwIAAGRycy9kb3du&#10;cmV2LnhtbFBLBQYAAAAABAAEAPUAAACGAwAAAAA=&#10;" filled="f" strokecolor="#003444 [1604]" strokeweight="1pt">
                  <v:stroke joinstyle="miter"/>
                </v:oval>
                <v:line id="Rechte verbindingslijn 1770" o:spid="_x0000_s1083" style="position:absolute;flip:y;visibility:visible;mso-wrap-style:square" from="1700774,1945468" to="1700774,2097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CARMcAAADdAAAADwAAAGRycy9kb3ducmV2LnhtbESPT2vCQBDF70K/wzIFb7qp4J+mriKi&#10;IIiCth56m2anSdrsbMiuGr+9cxC8zfDevPeb6bx1lbpQE0rPBt76CSjizNuScwNfn+veBFSIyBYr&#10;z2TgRgHms5fOFFPrr3ygyzHmSkI4pGigiLFOtQ5ZQQ5D39fEov36xmGUtcm1bfAq4a7SgyQZaYcl&#10;S0OBNS0Lyv6PZ2dgbXc/PHkP+++TL0fbzV99Wg2HxnRf28UHqEhtfJof1xsr+OOx8Ms3MoKe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oIBExwAAAN0AAAAPAAAAAAAA&#10;AAAAAAAAAKECAABkcnMvZG93bnJldi54bWxQSwUGAAAAAAQABAD5AAAAlQMAAAAA&#10;" strokecolor="#006a89 [3204]" strokeweight=".5pt">
                  <v:stroke joinstyle="miter"/>
                </v:line>
                <v:shape id="Tekstvak 1771" o:spid="_x0000_s1084" type="#_x0000_t202" style="position:absolute;left:790769;top:1820407;width:114871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g08wwAA&#10;AN0AAAAPAAAAZHJzL2Rvd25yZXYueG1sRE/NasJAEL4LvsMyBW91E7Fq02xErAVvWtsHGLLTbJrs&#10;bMhuNfbpu0LB23x8v5OvB9uKM/W+dqwgnSYgiEuna64UfH68Pa5A+ICssXVMCq7kYV2MRzlm2l34&#10;nc6nUIkYwj5DBSaELpPSl4Ys+qnriCP35XqLIcK+krrHSwy3rZwlyUJarDk2GOxoa6hsTj9WwSqx&#10;h6Z5nh29nf+mT2b76nbdt1KTh2HzAiLQEO7if/dex/nLZQq3b+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Cg08wwAAAN0AAAAPAAAAAAAAAAAAAAAAAJcCAABkcnMvZG93&#10;bnJldi54bWxQSwUGAAAAAAQABAD1AAAAhwMAAAAA&#10;" filled="f" stroked="f">
                  <v:textbox style="mso-fit-shape-to-text:t">
                    <w:txbxContent>
                      <w:p w14:paraId="45AF93D5" w14:textId="77777777" w:rsidR="00FB39A0" w:rsidRDefault="00FB39A0" w:rsidP="00FB39A0">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simpleValue</w:t>
                        </w:r>
                        <w:proofErr w:type="spellEnd"/>
                      </w:p>
                    </w:txbxContent>
                  </v:textbox>
                </v:shape>
                <v:shape id="Rechte verbindingslijn met pijl 1772" o:spid="_x0000_s1085" type="#_x0000_t32" style="position:absolute;left:1790774;top:1398229;width:1002790;height:4572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lZrsUAAADdAAAADwAAAGRycy9kb3ducmV2LnhtbERPTWvCQBC9C/6HZYReim60rUrqKjZS&#10;6LVWUG9DdsymZmdjdhvT/vpuoeBtHu9zFqvOVqKlxpeOFYxHCQji3OmSCwW7j9fhHIQPyBorx6Tg&#10;mzyslv3eAlPtrvxO7TYUIoawT1GBCaFOpfS5IYt+5GriyJ1cYzFE2BRSN3iN4baSkySZSoslxwaD&#10;NWWG8vP2yyo4np50+5Jtytwcsof9/ePP5fOwUepu0K2fQQTqwk38737Tcf5sNoG/b+IJ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ilZrsUAAADdAAAADwAAAAAAAAAA&#10;AAAAAAChAgAAZHJzL2Rvd25yZXYueG1sUEsFBgAAAAAEAAQA+QAAAJMDAAAAAA==&#10;" strokecolor="#006a89 [3204]" strokeweight=".5pt">
                  <v:stroke endarrow="block" joinstyle="miter"/>
                </v:shape>
                <w10:wrap type="topAndBottom" anchory="line"/>
              </v:group>
            </w:pict>
          </mc:Fallback>
        </mc:AlternateContent>
      </w:r>
      <w:r w:rsidR="00A944FA">
        <w:t xml:space="preserve">geen </w:t>
      </w:r>
      <w:proofErr w:type="spellStart"/>
      <w:r w:rsidR="00A944FA">
        <w:t>properties</w:t>
      </w:r>
      <w:proofErr w:type="spellEnd"/>
      <w:r w:rsidR="00A944FA">
        <w:t>.</w:t>
      </w:r>
    </w:p>
    <w:p w14:paraId="66FA0E1D" w14:textId="5EF4FB91" w:rsidR="00DA0801" w:rsidRDefault="00DA0801" w:rsidP="00E2483D">
      <w:r>
        <w:t xml:space="preserve">Merk op dat we de typenaam van de rollen niet ingetekend hebben, om de tekeningen overzichtelijk te houden. Alle rollen in de </w:t>
      </w:r>
      <w:proofErr w:type="spellStart"/>
      <w:r>
        <w:t>MetaTypes</w:t>
      </w:r>
      <w:proofErr w:type="spellEnd"/>
      <w:r>
        <w:t xml:space="preserve"> zijn van het type </w:t>
      </w:r>
      <w:proofErr w:type="spellStart"/>
      <w:r>
        <w:t>RolInContext</w:t>
      </w:r>
      <w:proofErr w:type="spellEnd"/>
      <w:r>
        <w:t>.</w:t>
      </w:r>
    </w:p>
    <w:p w14:paraId="0E93B93F" w14:textId="0AC7DC86" w:rsidR="00E2483D" w:rsidRDefault="00834CD9" w:rsidP="00E2483D">
      <w:r>
        <w:t xml:space="preserve">De definitie van </w:t>
      </w:r>
      <w:proofErr w:type="spellStart"/>
      <w:r>
        <w:t>MetaType</w:t>
      </w:r>
      <w:proofErr w:type="spellEnd"/>
      <w:r>
        <w:t xml:space="preserve"> luidt:</w:t>
      </w:r>
    </w:p>
    <w:p w14:paraId="66EA42C8" w14:textId="6AE6DCF4" w:rsidR="00834CD9" w:rsidRDefault="00834CD9" w:rsidP="00931559">
      <w:pPr>
        <w:pStyle w:val="Code"/>
      </w:pPr>
      <w:proofErr w:type="gramStart"/>
      <w:r w:rsidRPr="00834CD9">
        <w:lastRenderedPageBreak/>
        <w:t>:</w:t>
      </w:r>
      <w:proofErr w:type="spellStart"/>
      <w:r w:rsidRPr="00834CD9">
        <w:t>MetaType</w:t>
      </w:r>
      <w:proofErr w:type="spellEnd"/>
      <w:proofErr w:type="gramEnd"/>
      <w:r w:rsidRPr="00834CD9">
        <w:t xml:space="preserve"> :</w:t>
      </w:r>
      <w:proofErr w:type="spellStart"/>
      <w:r w:rsidRPr="00834CD9">
        <w:t>MetaType</w:t>
      </w:r>
      <w:proofErr w:type="spellEnd"/>
    </w:p>
    <w:p w14:paraId="24666586" w14:textId="7D7F7668" w:rsidR="00931559" w:rsidRDefault="00931559" w:rsidP="00834CD9">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rsidRPr="00931559">
        <w:t>RolInContextType</w:t>
      </w:r>
      <w:proofErr w:type="spellEnd"/>
    </w:p>
    <w:p w14:paraId="6A8EFB85" w14:textId="57E929E4" w:rsidR="00931559" w:rsidRDefault="00931559" w:rsidP="00834CD9">
      <w:pPr>
        <w:pStyle w:val="Code"/>
      </w:pPr>
      <w:r>
        <w:tab/>
      </w:r>
      <w:r>
        <w:tab/>
      </w:r>
      <w:proofErr w:type="spellStart"/>
      <w:proofErr w:type="gramStart"/>
      <w:r>
        <w:t>isFunctioneel</w:t>
      </w:r>
      <w:proofErr w:type="spellEnd"/>
      <w:proofErr w:type="gramEnd"/>
      <w:r>
        <w:t xml:space="preserve"> = </w:t>
      </w:r>
      <w:proofErr w:type="spellStart"/>
      <w:r>
        <w:t>false</w:t>
      </w:r>
      <w:proofErr w:type="spellEnd"/>
    </w:p>
    <w:p w14:paraId="0A541CFF" w14:textId="26F90611" w:rsidR="00931559" w:rsidRDefault="00931559" w:rsidP="00834CD9">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59820173" w14:textId="6B7E8B7D" w:rsidR="00AF136D" w:rsidRPr="000F6496" w:rsidRDefault="00AF136D" w:rsidP="00834CD9">
      <w:pPr>
        <w:pStyle w:val="Code"/>
        <w:rPr>
          <w:lang w:val="en-US"/>
        </w:rPr>
      </w:pPr>
      <w:r>
        <w:tab/>
      </w:r>
      <w:r>
        <w:tab/>
      </w:r>
      <w:r w:rsidRPr="000F6496">
        <w:rPr>
          <w:lang w:val="en-US"/>
        </w:rPr>
        <w:t xml:space="preserve">pragma = </w:t>
      </w:r>
      <w:proofErr w:type="spellStart"/>
      <w:r w:rsidRPr="000F6496">
        <w:rPr>
          <w:lang w:val="en-US"/>
        </w:rPr>
        <w:t>typeDeclaration</w:t>
      </w:r>
      <w:proofErr w:type="spellEnd"/>
    </w:p>
    <w:p w14:paraId="73FC4001" w14:textId="6BB3DED6" w:rsidR="005A64EC" w:rsidRPr="000F6496" w:rsidRDefault="005A64EC" w:rsidP="00834CD9">
      <w:pPr>
        <w:pStyle w:val="Code"/>
        <w:rPr>
          <w:lang w:val="en-US"/>
        </w:rPr>
      </w:pPr>
      <w:r w:rsidRPr="000F6496">
        <w:rPr>
          <w:lang w:val="en-US"/>
        </w:rPr>
        <w:tab/>
      </w:r>
      <w:proofErr w:type="gramStart"/>
      <w:r w:rsidRPr="000F6496">
        <w:rPr>
          <w:lang w:val="en-US"/>
        </w:rPr>
        <w:t>:</w:t>
      </w:r>
      <w:proofErr w:type="spellStart"/>
      <w:r w:rsidRPr="000F6496">
        <w:rPr>
          <w:lang w:val="en-US"/>
        </w:rPr>
        <w:t>RolInContextType</w:t>
      </w:r>
      <w:proofErr w:type="spellEnd"/>
      <w:proofErr w:type="gramEnd"/>
      <w:r w:rsidRPr="000F6496">
        <w:rPr>
          <w:lang w:val="en-US"/>
        </w:rPr>
        <w:t xml:space="preserve"> :Range</w:t>
      </w:r>
    </w:p>
    <w:p w14:paraId="5C1C811C" w14:textId="077FFF8A" w:rsidR="005A64EC" w:rsidRPr="000F6496" w:rsidRDefault="005A64EC" w:rsidP="005A64EC">
      <w:pPr>
        <w:pStyle w:val="Code"/>
        <w:rPr>
          <w:lang w:val="en-US"/>
        </w:rPr>
      </w:pPr>
      <w:r w:rsidRPr="000F6496">
        <w:rPr>
          <w:lang w:val="en-US"/>
        </w:rPr>
        <w:tab/>
      </w:r>
      <w:r w:rsidRPr="000F6496">
        <w:rPr>
          <w:lang w:val="en-US"/>
        </w:rPr>
        <w:tab/>
      </w:r>
      <w:proofErr w:type="spellStart"/>
      <w:r w:rsidRPr="000F6496">
        <w:rPr>
          <w:lang w:val="en-US"/>
        </w:rPr>
        <w:t>isFunctioneel</w:t>
      </w:r>
      <w:proofErr w:type="spellEnd"/>
      <w:r w:rsidRPr="000F6496">
        <w:rPr>
          <w:lang w:val="en-US"/>
        </w:rPr>
        <w:t xml:space="preserve"> = true</w:t>
      </w:r>
    </w:p>
    <w:p w14:paraId="4C920628" w14:textId="77777777" w:rsidR="005A64EC" w:rsidRPr="000F6496" w:rsidRDefault="005A64EC" w:rsidP="005A64EC">
      <w:pPr>
        <w:pStyle w:val="Code"/>
        <w:rPr>
          <w:lang w:val="en-US"/>
        </w:rPr>
      </w:pPr>
      <w:r w:rsidRPr="000F6496">
        <w:rPr>
          <w:lang w:val="en-US"/>
        </w:rPr>
        <w:tab/>
      </w:r>
      <w:r w:rsidRPr="000F6496">
        <w:rPr>
          <w:lang w:val="en-US"/>
        </w:rPr>
        <w:tab/>
      </w:r>
      <w:proofErr w:type="spellStart"/>
      <w:r w:rsidRPr="000F6496">
        <w:rPr>
          <w:lang w:val="en-US"/>
        </w:rPr>
        <w:t>isVerplicht</w:t>
      </w:r>
      <w:proofErr w:type="spellEnd"/>
      <w:r w:rsidRPr="000F6496">
        <w:rPr>
          <w:lang w:val="en-US"/>
        </w:rPr>
        <w:t xml:space="preserve"> = false</w:t>
      </w:r>
    </w:p>
    <w:p w14:paraId="19031775" w14:textId="0DFC8B64" w:rsidR="005A64EC" w:rsidRPr="000F6496" w:rsidRDefault="005A64EC" w:rsidP="005A64EC">
      <w:pPr>
        <w:pStyle w:val="Code"/>
        <w:rPr>
          <w:lang w:val="en-US"/>
        </w:rPr>
      </w:pPr>
      <w:r w:rsidRPr="000F6496">
        <w:rPr>
          <w:lang w:val="en-US"/>
        </w:rPr>
        <w:tab/>
      </w:r>
      <w:r w:rsidRPr="000F6496">
        <w:rPr>
          <w:lang w:val="en-US"/>
        </w:rPr>
        <w:tab/>
        <w:t xml:space="preserve">pragma = </w:t>
      </w:r>
      <w:proofErr w:type="spellStart"/>
      <w:r w:rsidRPr="000F6496">
        <w:rPr>
          <w:lang w:val="en-US"/>
        </w:rPr>
        <w:t>propertyAssignment</w:t>
      </w:r>
      <w:proofErr w:type="spellEnd"/>
    </w:p>
    <w:p w14:paraId="1646052B" w14:textId="77777777" w:rsidR="00C114C9" w:rsidRPr="000F6496" w:rsidRDefault="00C114C9" w:rsidP="005A64EC">
      <w:pPr>
        <w:pStyle w:val="Code"/>
        <w:rPr>
          <w:lang w:val="en-US"/>
        </w:rPr>
      </w:pPr>
    </w:p>
    <w:p w14:paraId="17410FA6" w14:textId="0AF84839" w:rsidR="00C114C9" w:rsidRPr="000F6496" w:rsidRDefault="00C114C9" w:rsidP="005A64EC">
      <w:pPr>
        <w:pStyle w:val="Code"/>
        <w:rPr>
          <w:lang w:val="en-US"/>
        </w:rPr>
      </w:pPr>
      <w:proofErr w:type="gramStart"/>
      <w:r w:rsidRPr="000F6496">
        <w:rPr>
          <w:lang w:val="en-US"/>
        </w:rPr>
        <w:t>:</w:t>
      </w:r>
      <w:proofErr w:type="spellStart"/>
      <w:r w:rsidRPr="000F6496">
        <w:rPr>
          <w:lang w:val="en-US"/>
        </w:rPr>
        <w:t>ContextType</w:t>
      </w:r>
      <w:proofErr w:type="spellEnd"/>
      <w:proofErr w:type="gramEnd"/>
      <w:r w:rsidRPr="000F6496">
        <w:rPr>
          <w:lang w:val="en-US"/>
        </w:rPr>
        <w:t xml:space="preserve"> :Range</w:t>
      </w:r>
    </w:p>
    <w:p w14:paraId="360222A8" w14:textId="05BDA0E6" w:rsidR="00C114C9" w:rsidRPr="000F6496" w:rsidRDefault="00C114C9" w:rsidP="005A64EC">
      <w:pPr>
        <w:pStyle w:val="Code"/>
        <w:rPr>
          <w:lang w:val="en-US"/>
        </w:rPr>
      </w:pPr>
      <w:r w:rsidRPr="000F6496">
        <w:rPr>
          <w:lang w:val="en-US"/>
        </w:rPr>
        <w:tab/>
        <w:t xml:space="preserve">range = </w:t>
      </w:r>
      <w:proofErr w:type="spellStart"/>
      <w:r w:rsidR="00FB39A0" w:rsidRPr="000F6496">
        <w:rPr>
          <w:lang w:val="en-US"/>
        </w:rPr>
        <w:t>simpleValue</w:t>
      </w:r>
      <w:proofErr w:type="spellEnd"/>
    </w:p>
    <w:p w14:paraId="3A6A85C7" w14:textId="77777777" w:rsidR="00931559" w:rsidRPr="000F6496" w:rsidRDefault="00931559" w:rsidP="00834CD9">
      <w:pPr>
        <w:pStyle w:val="Code"/>
        <w:rPr>
          <w:lang w:val="en-US"/>
        </w:rPr>
      </w:pPr>
    </w:p>
    <w:p w14:paraId="70BA3E22" w14:textId="479F2AF0" w:rsidR="00AF136D" w:rsidRPr="00AF136D" w:rsidRDefault="00DA0801" w:rsidP="00E2483D">
      <w:r>
        <w:t xml:space="preserve">Door te </w:t>
      </w:r>
      <w:proofErr w:type="spellStart"/>
      <w:r>
        <w:t>specifieren</w:t>
      </w:r>
      <w:proofErr w:type="spellEnd"/>
      <w:r>
        <w:t xml:space="preserve"> dat de rol niet verplicht is en evenmin functioneel, geven we aan dat we hem in instanties van </w:t>
      </w:r>
      <w:proofErr w:type="spellStart"/>
      <w:r>
        <w:t>MetaType</w:t>
      </w:r>
      <w:proofErr w:type="spellEnd"/>
      <w:r>
        <w:t xml:space="preserve"> willekeurig vaak mogen inzetten.</w:t>
      </w:r>
    </w:p>
    <w:p w14:paraId="5751ACB9" w14:textId="518FC545" w:rsidR="00040A21" w:rsidRDefault="00F875B1" w:rsidP="00E2483D">
      <w:r>
        <w:rPr>
          <w:b/>
        </w:rPr>
        <w:t xml:space="preserve">De bijzondere </w:t>
      </w:r>
      <w:r w:rsidR="00DA0801">
        <w:rPr>
          <w:b/>
        </w:rPr>
        <w:t>behandeling</w:t>
      </w:r>
      <w:r>
        <w:rPr>
          <w:b/>
        </w:rPr>
        <w:t xml:space="preserve"> van ‘Type’</w:t>
      </w:r>
      <w:r w:rsidR="00AE41DA">
        <w:t xml:space="preserve">. </w:t>
      </w:r>
      <w:r w:rsidR="00040A21">
        <w:t xml:space="preserve">Uiteraard heeft bijvoorbeeld elk </w:t>
      </w:r>
      <w:proofErr w:type="spellStart"/>
      <w:r w:rsidR="00040A21">
        <w:t>ContextType</w:t>
      </w:r>
      <w:proofErr w:type="spellEnd"/>
      <w:r w:rsidR="00040A21">
        <w:t xml:space="preserve"> (zoals Aangifte) een type. In de teksteditor </w:t>
      </w:r>
      <w:r w:rsidR="0078199F">
        <w:t xml:space="preserve">schrijft de modelleur een </w:t>
      </w:r>
      <w:r w:rsidR="0078199F">
        <w:rPr>
          <w:i/>
        </w:rPr>
        <w:t xml:space="preserve">type </w:t>
      </w:r>
      <w:r w:rsidR="0078199F" w:rsidRPr="0078199F">
        <w:rPr>
          <w:i/>
        </w:rPr>
        <w:t>declaratie</w:t>
      </w:r>
      <w:r w:rsidR="0078199F">
        <w:rPr>
          <w:i/>
        </w:rPr>
        <w:t xml:space="preserve">. </w:t>
      </w:r>
      <w:r w:rsidR="0078199F">
        <w:t xml:space="preserve">Dit is een </w:t>
      </w:r>
      <w:r w:rsidR="00AE41DA">
        <w:t>(</w:t>
      </w:r>
      <w:r w:rsidR="00040A21">
        <w:t>Meta</w:t>
      </w:r>
      <w:r w:rsidR="00AE41DA">
        <w:t>)</w:t>
      </w:r>
      <w:r w:rsidR="00040A21">
        <w:t xml:space="preserve">Type naam (zoals </w:t>
      </w:r>
      <w:proofErr w:type="spellStart"/>
      <w:r w:rsidR="00040A21">
        <w:t>ContextType</w:t>
      </w:r>
      <w:proofErr w:type="spellEnd"/>
      <w:r w:rsidR="00040A21">
        <w:t>)</w:t>
      </w:r>
      <w:r w:rsidR="0078199F">
        <w:t>,</w:t>
      </w:r>
      <w:r w:rsidR="00040A21">
        <w:t xml:space="preserve"> </w:t>
      </w:r>
      <w:r w:rsidR="0078199F">
        <w:t xml:space="preserve">gevolgd door </w:t>
      </w:r>
      <w:r w:rsidR="00040A21">
        <w:t xml:space="preserve">de naam van het type dat hij gaat beschrijven. Er is nooit een moment dat hij ‘type’ intikt. </w:t>
      </w:r>
      <w:r w:rsidR="0078199F">
        <w:t>‘</w:t>
      </w:r>
      <w:proofErr w:type="gramStart"/>
      <w:r w:rsidR="0078199F">
        <w:t>type</w:t>
      </w:r>
      <w:proofErr w:type="gramEnd"/>
      <w:r w:rsidR="0078199F">
        <w:t xml:space="preserve">’ </w:t>
      </w:r>
      <w:r w:rsidR="00040A21">
        <w:t>is impliciet in de syntax.</w:t>
      </w:r>
    </w:p>
    <w:p w14:paraId="4A9C2080" w14:textId="3398146B" w:rsidR="009D4693" w:rsidRPr="00F875B1" w:rsidRDefault="009D4693" w:rsidP="00E2483D">
      <w:r>
        <w:t xml:space="preserve">De typering is natuurlijk expliciet in de representatie in contexten en rollen. </w:t>
      </w:r>
      <w:r w:rsidR="00AE41DA">
        <w:t>V</w:t>
      </w:r>
      <w:r>
        <w:t xml:space="preserve">andaar dat de rol “Type” in de afbeeldingen </w:t>
      </w:r>
      <w:r w:rsidR="006F0617">
        <w:t>voor moet kunnen komen</w:t>
      </w:r>
      <w:r>
        <w:t>.</w:t>
      </w:r>
      <w:r w:rsidR="006F0617">
        <w:t xml:space="preserve"> Maar omdat alle </w:t>
      </w:r>
      <w:proofErr w:type="spellStart"/>
      <w:r w:rsidR="006F0617">
        <w:t>MetaTypen</w:t>
      </w:r>
      <w:proofErr w:type="spellEnd"/>
      <w:r w:rsidR="006F0617">
        <w:t xml:space="preserve"> het type </w:t>
      </w:r>
      <w:proofErr w:type="spellStart"/>
      <w:r w:rsidR="006F0617">
        <w:t>MetaType</w:t>
      </w:r>
      <w:proofErr w:type="spellEnd"/>
      <w:r w:rsidR="006F0617">
        <w:t xml:space="preserve"> hebben, heb ik “Type” weggelaten om de tekeningen te vereenvoudigen.</w:t>
      </w:r>
    </w:p>
    <w:p w14:paraId="47E968F8" w14:textId="46FE16D6" w:rsidR="004E2478" w:rsidRDefault="004E2478" w:rsidP="004E2478">
      <w:pPr>
        <w:pStyle w:val="Kop1"/>
      </w:pPr>
      <w:proofErr w:type="spellStart"/>
      <w:r>
        <w:lastRenderedPageBreak/>
        <w:t>ContextType</w:t>
      </w:r>
      <w:proofErr w:type="spellEnd"/>
    </w:p>
    <w:p w14:paraId="606CBF91" w14:textId="0EE2B9D8" w:rsidR="004E2478" w:rsidRDefault="00347DF4" w:rsidP="004E2478">
      <w:r w:rsidRPr="00876996">
        <w:rPr>
          <w:noProof/>
          <w:lang w:eastAsia="nl-NL"/>
        </w:rPr>
        <mc:AlternateContent>
          <mc:Choice Requires="wpc">
            <w:drawing>
              <wp:anchor distT="0" distB="0" distL="0" distR="0" simplePos="0" relativeHeight="251661312" behindDoc="0" locked="0" layoutInCell="1" allowOverlap="1" wp14:anchorId="0D6BD601" wp14:editId="0C80BE8E">
                <wp:simplePos x="0" y="0"/>
                <wp:positionH relativeFrom="column">
                  <wp:posOffset>0</wp:posOffset>
                </wp:positionH>
                <wp:positionV relativeFrom="line">
                  <wp:posOffset>365760</wp:posOffset>
                </wp:positionV>
                <wp:extent cx="5537200" cy="4282440"/>
                <wp:effectExtent l="0" t="0" r="0" b="0"/>
                <wp:wrapTopAndBottom/>
                <wp:docPr id="6" name="Canvas 1"/>
                <wp:cNvGraphicFramePr/>
                <a:graphic xmlns:a="http://schemas.openxmlformats.org/drawingml/2006/main">
                  <a:graphicData uri="http://schemas.microsoft.com/office/word/2010/wordprocessingCanvas">
                    <wpc:wpc>
                      <wpc:bg/>
                      <wpc:whole/>
                      <wps:wsp>
                        <wps:cNvPr id="1579" name="Rechthoek 1579"/>
                        <wps:cNvSpPr/>
                        <wps:spPr>
                          <a:xfrm>
                            <a:off x="2093197" y="172068"/>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7CBA9" w14:textId="77777777" w:rsidR="00A03C3B" w:rsidRDefault="00A03C3B"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ContextType</w:t>
                              </w:r>
                              <w:proofErr w:type="spellEnd"/>
                            </w:p>
                          </w:txbxContent>
                        </wps:txbx>
                        <wps:bodyPr rtlCol="0" anchor="t" anchorCtr="0"/>
                      </wps:wsp>
                      <wps:wsp>
                        <wps:cNvPr id="1580" name="Ovaal 1580"/>
                        <wps:cNvSpPr/>
                        <wps:spPr>
                          <a:xfrm>
                            <a:off x="2206951"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1" name="Ovaal 1581"/>
                        <wps:cNvSpPr/>
                        <wps:spPr>
                          <a:xfrm>
                            <a:off x="2523985"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2" name="Ovaal 1582"/>
                        <wps:cNvSpPr/>
                        <wps:spPr>
                          <a:xfrm>
                            <a:off x="2841019"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3" name="Ovaal 1583"/>
                        <wps:cNvSpPr/>
                        <wps:spPr>
                          <a:xfrm>
                            <a:off x="3158053"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4" name="Rechthoek 1584"/>
                        <wps:cNvSpPr/>
                        <wps:spPr>
                          <a:xfrm>
                            <a:off x="180000" y="145186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85FDFF" w14:textId="77777777" w:rsidR="00A03C3B" w:rsidRDefault="00A03C3B"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1585" name="Ovaal 1585"/>
                        <wps:cNvSpPr/>
                        <wps:spPr>
                          <a:xfrm>
                            <a:off x="293754"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6" name="Ovaal 1586"/>
                        <wps:cNvSpPr/>
                        <wps:spPr>
                          <a:xfrm>
                            <a:off x="610788"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7" name="Ovaal 1587"/>
                        <wps:cNvSpPr/>
                        <wps:spPr>
                          <a:xfrm>
                            <a:off x="927822"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8" name="Ovaal 1588"/>
                        <wps:cNvSpPr/>
                        <wps:spPr>
                          <a:xfrm>
                            <a:off x="816253" y="11200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Rechte verbindingslijn 1589"/>
                        <wps:cNvCnPr>
                          <a:stCxn id="1588" idx="0"/>
                          <a:endCxn id="1593" idx="4"/>
                        </wps:cNvCnPr>
                        <wps:spPr>
                          <a:xfrm flipV="1">
                            <a:off x="906253" y="130001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0" name="Rechte verbindingslijn met pijl 1590"/>
                        <wps:cNvCnPr>
                          <a:stCxn id="1593" idx="7"/>
                          <a:endCxn id="1580" idx="2"/>
                        </wps:cNvCnPr>
                        <wps:spPr>
                          <a:xfrm flipV="1">
                            <a:off x="969893" y="750715"/>
                            <a:ext cx="1237058" cy="39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1" name="Rechthoek 1591"/>
                        <wps:cNvSpPr/>
                        <wps:spPr>
                          <a:xfrm>
                            <a:off x="1024129" y="2454367"/>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819CC4" w14:textId="77777777" w:rsidR="00A03C3B" w:rsidRDefault="00A03C3B"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BinnenRolType</w:t>
                              </w:r>
                              <w:proofErr w:type="spellEnd"/>
                            </w:p>
                          </w:txbxContent>
                        </wps:txbx>
                        <wps:bodyPr rtlCol="0" anchor="t" anchorCtr="0"/>
                      </wps:wsp>
                      <wps:wsp>
                        <wps:cNvPr id="1592" name="Ovaal 1592"/>
                        <wps:cNvSpPr/>
                        <wps:spPr>
                          <a:xfrm>
                            <a:off x="1137883"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3" name="Ovaal 1593"/>
                        <wps:cNvSpPr/>
                        <wps:spPr>
                          <a:xfrm>
                            <a:off x="1454917"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Ovaal 1594"/>
                        <wps:cNvSpPr/>
                        <wps:spPr>
                          <a:xfrm>
                            <a:off x="1771951"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5" name="Ovaal 1595"/>
                        <wps:cNvSpPr/>
                        <wps:spPr>
                          <a:xfrm>
                            <a:off x="1660382" y="2122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6" name="Rechte verbindingslijn 1596"/>
                        <wps:cNvCnPr>
                          <a:stCxn id="1605" idx="0"/>
                          <a:endCxn id="1609" idx="4"/>
                        </wps:cNvCnPr>
                        <wps:spPr>
                          <a:xfrm flipV="1">
                            <a:off x="1750382" y="2302519"/>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 name="Rechthoek 1597"/>
                        <wps:cNvSpPr/>
                        <wps:spPr>
                          <a:xfrm>
                            <a:off x="2016940" y="3456872"/>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5965E6" w14:textId="77777777" w:rsidR="00A03C3B" w:rsidRDefault="00A03C3B"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BuitenRolType</w:t>
                              </w:r>
                              <w:proofErr w:type="spellEnd"/>
                            </w:p>
                          </w:txbxContent>
                        </wps:txbx>
                        <wps:bodyPr rtlCol="0" anchor="t" anchorCtr="0"/>
                      </wps:wsp>
                      <wps:wsp>
                        <wps:cNvPr id="1598" name="Ovaal 1598"/>
                        <wps:cNvSpPr/>
                        <wps:spPr>
                          <a:xfrm>
                            <a:off x="2130694"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9" name="Ovaal 1599"/>
                        <wps:cNvSpPr/>
                        <wps:spPr>
                          <a:xfrm>
                            <a:off x="2447728"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0" name="Ovaal 1600"/>
                        <wps:cNvSpPr/>
                        <wps:spPr>
                          <a:xfrm>
                            <a:off x="2653193" y="312502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1" name="Rechte verbindingslijn 1601"/>
                        <wps:cNvCnPr>
                          <a:stCxn id="1612" idx="0"/>
                        </wps:cNvCnPr>
                        <wps:spPr>
                          <a:xfrm flipV="1">
                            <a:off x="2743193" y="3305024"/>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Rechthoek 1602"/>
                        <wps:cNvSpPr/>
                        <wps:spPr>
                          <a:xfrm>
                            <a:off x="3812636" y="345577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CC50" w14:textId="77777777" w:rsidR="00A03C3B" w:rsidRDefault="00A03C3B"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BerekendeRolType</w:t>
                              </w:r>
                              <w:proofErr w:type="spellEnd"/>
                            </w:p>
                          </w:txbxContent>
                        </wps:txbx>
                        <wps:bodyPr rtlCol="0" anchor="t" anchorCtr="0"/>
                      </wps:wsp>
                      <wps:wsp>
                        <wps:cNvPr id="1603" name="Ovaal 1603"/>
                        <wps:cNvSpPr/>
                        <wps:spPr>
                          <a:xfrm>
                            <a:off x="3926390" y="37534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4" name="Ovaal 1604"/>
                        <wps:cNvSpPr/>
                        <wps:spPr>
                          <a:xfrm>
                            <a:off x="4448889" y="31239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5" name="Rechte verbindingslijn 1605"/>
                        <wps:cNvCnPr/>
                        <wps:spPr>
                          <a:xfrm flipV="1">
                            <a:off x="4538889" y="330392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Rechte verbindingslijn met pijl 1606"/>
                        <wps:cNvCnPr>
                          <a:stCxn id="1609" idx="0"/>
                          <a:endCxn id="1581" idx="3"/>
                        </wps:cNvCnPr>
                        <wps:spPr>
                          <a:xfrm flipV="1">
                            <a:off x="1750382" y="814355"/>
                            <a:ext cx="799963" cy="1308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7" name="Rechte verbindingslijn met pijl 1607"/>
                        <wps:cNvCnPr>
                          <a:endCxn id="1582" idx="4"/>
                        </wps:cNvCnPr>
                        <wps:spPr>
                          <a:xfrm flipV="1">
                            <a:off x="2743193" y="840715"/>
                            <a:ext cx="187826" cy="2284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Rechte verbindingslijn met pijl 1608"/>
                        <wps:cNvCnPr>
                          <a:endCxn id="1583" idx="5"/>
                        </wps:cNvCnPr>
                        <wps:spPr>
                          <a:xfrm flipH="1" flipV="1">
                            <a:off x="3311693" y="814355"/>
                            <a:ext cx="1227196" cy="2309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9" name="Tekstvak 1609"/>
                        <wps:cNvSpPr txBox="1"/>
                        <wps:spPr>
                          <a:xfrm>
                            <a:off x="2127528" y="348934"/>
                            <a:ext cx="347345" cy="356870"/>
                          </a:xfrm>
                          <a:prstGeom prst="rect">
                            <a:avLst/>
                          </a:prstGeom>
                          <a:noFill/>
                        </wps:spPr>
                        <wps:txbx>
                          <w:txbxContent>
                            <w:p w14:paraId="0A5B7478"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0" name="Tekstvak 1610"/>
                        <wps:cNvSpPr txBox="1"/>
                        <wps:spPr>
                          <a:xfrm>
                            <a:off x="2446311" y="352098"/>
                            <a:ext cx="344805" cy="356870"/>
                          </a:xfrm>
                          <a:prstGeom prst="rect">
                            <a:avLst/>
                          </a:prstGeom>
                          <a:noFill/>
                        </wps:spPr>
                        <wps:txbx>
                          <w:txbxContent>
                            <w:p w14:paraId="3D3F0A53"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1" name="Tekstvak 1611"/>
                        <wps:cNvSpPr txBox="1"/>
                        <wps:spPr>
                          <a:xfrm>
                            <a:off x="2772012" y="354216"/>
                            <a:ext cx="344805" cy="356870"/>
                          </a:xfrm>
                          <a:prstGeom prst="rect">
                            <a:avLst/>
                          </a:prstGeom>
                          <a:noFill/>
                        </wps:spPr>
                        <wps:txbx>
                          <w:txbxContent>
                            <w:p w14:paraId="4638F1B3"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2" name="Tekstvak 1612"/>
                        <wps:cNvSpPr txBox="1"/>
                        <wps:spPr>
                          <a:xfrm>
                            <a:off x="3087589" y="357196"/>
                            <a:ext cx="347345" cy="356870"/>
                          </a:xfrm>
                          <a:prstGeom prst="rect">
                            <a:avLst/>
                          </a:prstGeom>
                          <a:noFill/>
                        </wps:spPr>
                        <wps:txbx>
                          <w:txbxContent>
                            <w:p w14:paraId="65FDB165"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0D6BD601" id="_x0000_s1086" style="position:absolute;margin-left:0;margin-top:28.8pt;width:436pt;height:337.2pt;z-index:251661312;mso-wrap-distance-left:0;mso-wrap-distance-right:0;mso-position-vertical-relative:line;mso-width-relative:margin;mso-height-relative:margin" coordsize="5537200,4282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">
                <v:shape id="_x0000_s1087" type="#_x0000_t75" style="position:absolute;width:5537200;height:4282440;visibility:visible;mso-wrap-style:square">
                  <v:fill o:detectmouseclick="t"/>
                  <v:path o:connecttype="none"/>
                </v:shape>
                <v:rect id="Rechthoek 1579" o:spid="_x0000_s1088" style="position:absolute;left:2093197;top:172068;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RbowwAA&#10;AN0AAAAPAAAAZHJzL2Rvd25yZXYueG1sRE9Li8IwEL4L/ocwgjdNfWs1yrLgsh4UfKB4G5qxLTaT&#10;0kTt/vvNgrC3+fies1jVphBPqlxuWUGvG4EgTqzOOVVwOq47UxDOI2ssLJOCH3KwWjYbC4y1ffGe&#10;ngefihDCLkYFmfdlLKVLMjLourYkDtzNVgZ9gFUqdYWvEG4K2Y+isTSYc2jIsKTPjJL74WEUDPMz&#10;Da/RJrmM15fdwH09ttsNKdVu1R9zEJ5q/y9+u791mD+azO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RbowwAAAN0AAAAPAAAAAAAAAAAAAAAAAJcCAABkcnMvZG93&#10;bnJldi54bWxQSwUGAAAAAAQABAD1AAAAhwMAAAAA&#10;" filled="f" strokecolor="#003444 [1604]" strokeweight="1pt">
                  <v:textbox>
                    <w:txbxContent>
                      <w:p w14:paraId="17F7CBA9"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ContextType</w:t>
                        </w:r>
                        <w:proofErr w:type="spellEnd"/>
                      </w:p>
                    </w:txbxContent>
                  </v:textbox>
                </v:rect>
                <v:oval id="Ovaal 1580" o:spid="_x0000_s1089" style="position:absolute;left:2206951;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zrZxgAA&#10;AN0AAAAPAAAAZHJzL2Rvd25yZXYueG1sRI9Pb8IwDMXvSHyHyEi7QTqk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1zrZxgAAAN0AAAAPAAAAAAAAAAAAAAAAAJcCAABkcnMv&#10;ZG93bnJldi54bWxQSwUGAAAAAAQABAD1AAAAigMAAAAA&#10;" filled="f" strokecolor="#003444 [1604]" strokeweight="1pt">
                  <v:stroke joinstyle="miter"/>
                </v:oval>
                <v:oval id="Ovaal 1581" o:spid="_x0000_s1090" style="position:absolute;left:2523985;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59CwwAA&#10;AN0AAAAPAAAAZHJzL2Rvd25yZXYueG1sRE9Na8JAEL0X+h+WKXirG4UWTd1IKQg91IOag8fp7pjE&#10;7M6G7DZGf71bKPQ2j/c5q/XorBioD41nBbNpBoJYe9NwpaA8bJ4XIEJENmg9k4IrBVgXjw8rzI2/&#10;8I6GfaxECuGQo4I6xi6XMuiaHIap74gTd/K9w5hgX0nT4yWFOyvnWfYqHTacGmrs6KMm3e5/nAJt&#10;yur81d6G+K3t8WDs0nOzVWryNL6/gYg0xn/xn/vTpPkvixn8fpNOk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m59CwwAAAN0AAAAPAAAAAAAAAAAAAAAAAJcCAABkcnMvZG93&#10;bnJldi54bWxQSwUGAAAAAAQABAD1AAAAhwMAAAAA&#10;" filled="f" strokecolor="#003444 [1604]" strokeweight="1pt">
                  <v:stroke joinstyle="miter"/>
                </v:oval>
                <v:oval id="Ovaal 1582" o:spid="_x0000_s1091" style="position:absolute;left:2841019;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QE1wgAA&#10;AN0AAAAPAAAAZHJzL2Rvd25yZXYueG1sRE9NawIxEL0X/A9hhN5qVk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JATXCAAAA3QAAAA8AAAAAAAAAAAAAAAAAlwIAAGRycy9kb3du&#10;cmV2LnhtbFBLBQYAAAAABAAEAPUAAACGAwAAAAA=&#10;" filled="f" strokecolor="#003444 [1604]" strokeweight="1pt">
                  <v:stroke joinstyle="miter"/>
                </v:oval>
                <v:oval id="Ovaal 1583" o:spid="_x0000_s1092" style="position:absolute;left:3158053;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aSuwwAA&#10;AN0AAAAPAAAAZHJzL2Rvd25yZXYueG1sRE9LawIxEL4L/Q9hCt40W8WiW6OUguDBHnwcPI7JdHdr&#10;Mlk2cV37641Q8DYf33Pmy85Z0VITKs8K3oYZCGLtTcWFgsN+NZiCCBHZoPVMCm4UYLl46c0xN/7K&#10;W2p3sRAphEOOCsoY61zKoEtyGIa+Jk7cj28cxgSbQpoGryncWTnKsnfpsOLUUGJNXyXp8+7iFGhz&#10;KH435782nrQ97o2dea6+leq/dp8fICJ18Sn+d69Nmj+Zju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BaSuwwAAAN0AAAAPAAAAAAAAAAAAAAAAAJcCAABkcnMvZG93&#10;bnJldi54bWxQSwUGAAAAAAQABAD1AAAAhwMAAAAA&#10;" filled="f" strokecolor="#003444 [1604]" strokeweight="1pt">
                  <v:stroke joinstyle="miter"/>
                </v:oval>
                <v:rect id="Rechthoek 1584" o:spid="_x0000_s1093" style="position:absolute;left:180000;top:145186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clRwgAA&#10;AN0AAAAPAAAAZHJzL2Rvd25yZXYueG1sRE9Ni8IwEL0L/ocwgjdNXatI1yiyoOhBQV1W9jY0Y1ts&#10;JqWJWv+9EQRv83ifM503phQ3ql1hWcGgH4EgTq0uOFPwe1z2JiCcR9ZYWiYFD3Iwn7VbU0y0vfOe&#10;bgefiRDCLkEFufdVIqVLczLo+rYiDtzZ1gZ9gHUmdY33EG5K+RVFY2mw4NCQY0U/OaWXw9UoiIs/&#10;iv+jTXoaL0+7oVtdt9sNKdXtNItvEJ4a/xG/3Wsd5o8m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5yVHCAAAA3QAAAA8AAAAAAAAAAAAAAAAAlwIAAGRycy9kb3du&#10;cmV2LnhtbFBLBQYAAAAABAAEAPUAAACGAwAAAAA=&#10;" filled="f" strokecolor="#003444 [1604]" strokeweight="1pt">
                  <v:textbox>
                    <w:txbxContent>
                      <w:p w14:paraId="5585FDFF"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585" o:spid="_x0000_s1094" style="position:absolute;left:293754;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JlBwwAA&#10;AN0AAAAPAAAAZHJzL2Rvd25yZXYueG1sRE9Na8JAEL0X+h+WKXirmwoWTd1IKRR6aA9qDh6nu2MS&#10;szsbsmuM/fVuQfA2j/c5q/XorBioD41nBS/TDASx9qbhSkG5+3xegAgR2aD1TAouFGBdPD6sMDf+&#10;zBsatrESKYRDjgrqGLtcyqBrchimviNO3MH3DmOCfSVNj+cU7qycZdmrdNhwaqixo4+adLs9OQXa&#10;lNXxu/0b4q+2+52xS8/Nj1KTp/H9DUSkMd7FN/eXSfPnizn8f5NO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oJlBwwAAAN0AAAAPAAAAAAAAAAAAAAAAAJcCAABkcnMvZG93&#10;bnJldi54bWxQSwUGAAAAAAQABAD1AAAAhwMAAAAA&#10;" filled="f" strokecolor="#003444 [1604]" strokeweight="1pt">
                  <v:stroke joinstyle="miter"/>
                </v:oval>
                <v:oval id="Ovaal 1586" o:spid="_x0000_s1095" style="position:absolute;left:610788;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gc2wwAA&#10;AN0AAAAPAAAAZHJzL2Rvd25yZXYueG1sRE9NawIxEL0X+h/CFHqr2QoV3RqlCIIHe1D34HGajLur&#10;yWTZxHXrrzeC4G0e73Om895Z0VEbas8KPgcZCGLtTc2lgmK3/BiDCBHZoPVMCv4pwHz2+jLF3PgL&#10;b6jbxlKkEA45KqhibHIpg67IYRj4hjhxB986jAm2pTQtXlK4s3KYZSPpsObUUGFDi4r0aXt2CrQp&#10;yuP6dO3in7b7nbETz/WvUu9v/c83iEh9fIof7pVJ87/GI7h/k06Qs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cgc2wwAAAN0AAAAPAAAAAAAAAAAAAAAAAJcCAABkcnMvZG93&#10;bnJldi54bWxQSwUGAAAAAAQABAD1AAAAhwMAAAAA&#10;" filled="f" strokecolor="#003444 [1604]" strokeweight="1pt">
                  <v:stroke joinstyle="miter"/>
                </v:oval>
                <v:oval id="Ovaal 1587" o:spid="_x0000_s1096" style="position:absolute;left:927822;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qKtwwAA&#10;AN0AAAAPAAAAZHJzL2Rvd25yZXYueG1sRE9LawIxEL4L/Q9hCt40W0GrW6OUguDBHnwcPI7JdHdr&#10;Mlk2cV37641Q8DYf33Pmy85Z0VITKs8K3oYZCGLtTcWFgsN+NZiCCBHZoPVMCm4UYLl46c0xN/7K&#10;W2p3sRAphEOOCsoY61zKoEtyGIa+Jk7cj28cxgSbQpoGryncWTnKsol0WHFqKLGmr5L0eXdxCrQ5&#10;FL+b818bT9oe98bOPFffSvVfu88PEJG6+BT/u9cmzR9P3+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PqKtwwAAAN0AAAAPAAAAAAAAAAAAAAAAAJcCAABkcnMvZG93&#10;bnJldi54bWxQSwUGAAAAAAQABAD1AAAAhwMAAAAA&#10;" filled="f" strokecolor="#003444 [1604]" strokeweight="1pt">
                  <v:stroke joinstyle="miter"/>
                </v:oval>
                <v:oval id="Ovaal 1588" o:spid="_x0000_s1097" style="position:absolute;left:816253;top:11200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TbfxgAA&#10;AN0AAAAPAAAAZHJzL2Rvd25yZXYueG1sRI9Pb8IwDMXvSHyHyEi7QTqkIVYIaJo0aYftwJ/Djibx&#10;2o7EqZpQun36+YDEzdZ7fu/n9XYIXvXUpSaygcdZAYrYRtdwZeB4eJsuQaWM7NBHJgO/lGC7GY/W&#10;WLp45R31+1wpCeFUooE657bUOtmaAqZZbIlF+45dwCxrV2nX4VXCg9fzoljogA1LQ40tvdZkz/tL&#10;MGDdsfr5OP/1+WT918H558jNpzEPk+FlBSrTkO/m2/W7E/ynpeDK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oTbfxgAAAN0AAAAPAAAAAAAAAAAAAAAAAJcCAABkcnMv&#10;ZG93bnJldi54bWxQSwUGAAAAAAQABAD1AAAAigMAAAAA&#10;" filled="f" strokecolor="#003444 [1604]" strokeweight="1pt">
                  <v:stroke joinstyle="miter"/>
                </v:oval>
                <v:line id="Rechte verbindingslijn 1589" o:spid="_x0000_s1098" style="position:absolute;flip:y;visibility:visible;mso-wrap-style:square" from="906253,1300012" to="906253,1451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s3H8MAAADdAAAADwAAAGRycy9kb3ducmV2LnhtbERPS4vCMBC+L/gfwgje1lShUrtGEVEQ&#10;RGF9HLzNNrNt12ZSmqj13xthwdt8fM+ZzFpTiRs1rrSsYNCPQBBnVpecKzgeVp8JCOeRNVaWScGD&#10;HMymnY8Jptre+Ztue5+LEMIuRQWF93UqpcsKMuj6tiYO3K9tDPoAm1zqBu8h3FRyGEUjabDk0FBg&#10;TYuCssv+ahSs9PaHk7HbnU+2HG3Wf/VpGcdK9brt/AuEp9a/xf/utQ7z42QMr2/CC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eLNx/DAAAA3QAAAA8AAAAAAAAAAAAA&#10;AAAAoQIAAGRycy9kb3ducmV2LnhtbFBLBQYAAAAABAAEAPkAAACRAwAAAAA=&#10;" strokecolor="#006a89 [3204]" strokeweight=".5pt">
                  <v:stroke joinstyle="miter"/>
                </v:line>
                <v:shape id="Rechte verbindingslijn met pijl 1590" o:spid="_x0000_s1099" type="#_x0000_t32" style="position:absolute;left:969893;top:750715;width:1237058;height:39565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qWcgAAADdAAAADwAAAGRycy9kb3ducmV2LnhtbESPQU/DMAyF70j7D5GRdkEsZWMIyrIJ&#10;Ok3iykBi3KzGa8oapzRZV/j18wGJm633/N7nxWrwjeqpi3VgAzeTDBRxGWzNlYH3t831PaiYkC02&#10;gcnAD0VYLUcXC8xtOPEr9dtUKQnhmKMBl1Kbax1LRx7jJLTEou1D5zHJ2lXadniScN/oaZbdaY81&#10;S4PDlgpH5WF79AY+93PbPxfrunS7YvZxdfv7/bVbGzO+HJ4eQSUa0r/57/rFCv78QfjlGxlBL8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H/qWcgAAADdAAAADwAAAAAA&#10;AAAAAAAAAAChAgAAZHJzL2Rvd25yZXYueG1sUEsFBgAAAAAEAAQA+QAAAJYDAAAAAA==&#10;" strokecolor="#006a89 [3204]" strokeweight=".5pt">
                  <v:stroke endarrow="block" joinstyle="miter"/>
                </v:shape>
                <v:rect id="Rechthoek 1591" o:spid="_x0000_s1100" style="position:absolute;left:1024129;top:2454367;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wUwwAA&#10;AN0AAAAPAAAAZHJzL2Rvd25yZXYueG1sRE9Li8IwEL4L/ocwwt409YlWo4jgsh5c8IHibWjGtthM&#10;ShO1+++NIOxtPr7nzBa1KcSDKpdbVtDtRCCIE6tzThUcD+v2GITzyBoLy6Tgjxws5s3GDGNtn7yj&#10;x96nIoSwi1FB5n0ZS+mSjAy6ji2JA3e1lUEfYJVKXeEzhJtC9qJoJA3mHBoyLGmVUXLb342CQX6i&#10;wSXaJOfR+vzbd9/37XZDSn216uUUhKfa/4s/7h8d5g8nXX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l/wUwwAAAN0AAAAPAAAAAAAAAAAAAAAAAJcCAABkcnMvZG93&#10;bnJldi54bWxQSwUGAAAAAAQABAD1AAAAhwMAAAAA&#10;" filled="f" strokecolor="#003444 [1604]" strokeweight="1pt">
                  <v:textbox>
                    <w:txbxContent>
                      <w:p w14:paraId="71819CC4"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BinnenRolType</w:t>
                        </w:r>
                        <w:proofErr w:type="spellEnd"/>
                      </w:p>
                    </w:txbxContent>
                  </v:textbox>
                </v:rect>
                <v:oval id="Ovaal 1592" o:spid="_x0000_s1101" style="position:absolute;left:1137883;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JfowwAA&#10;AN0AAAAPAAAAZHJzL2Rvd25yZXYueG1sRE9NawIxEL0X/A9hhN5qVqFFV6OIUPBgD9U9eByTcXc1&#10;mSybdN321zeC4G0e73MWq95Z0VEbas8KxqMMBLH2puZSQXH4fJuCCBHZoPVMCn4pwGo5eFlgbvyN&#10;v6nbx1KkEA45KqhibHIpg67IYRj5hjhxZ986jAm2pTQt3lK4s3KSZR/SYc2pocKGNhXp6/7HKdCm&#10;KC+7618XT9oeD8bOPNdfSr0O+/UcRKQ+PsUP99ak+e+zC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JfowwAAAN0AAAAPAAAAAAAAAAAAAAAAAJcCAABkcnMvZG93&#10;bnJldi54bWxQSwUGAAAAAAQABAD1AAAAhwMAAAAA&#10;" filled="f" strokecolor="#003444 [1604]" strokeweight="1pt">
                  <v:stroke joinstyle="miter"/>
                </v:oval>
                <v:oval id="Ovaal 1593" o:spid="_x0000_s1102" style="position:absolute;left:1454917;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3DJzxAAA&#10;AN0AAAAPAAAAZHJzL2Rvd25yZXYueG1sRE9NawIxEL0L/Q9hCr1ptha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wyc8QAAADdAAAADwAAAAAAAAAAAAAAAACXAgAAZHJzL2Rv&#10;d25yZXYueG1sUEsFBgAAAAAEAAQA9QAAAIgDAAAAAA==&#10;" filled="f" strokecolor="#003444 [1604]" strokeweight="1pt">
                  <v:stroke joinstyle="miter"/>
                </v:oval>
                <v:oval id="Ovaal 1594" o:spid="_x0000_s1103" style="position:absolute;left:1771951;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aoHxAAA&#10;AN0AAAAPAAAAZHJzL2Rvd25yZXYueG1sRE9NawIxEL0L/Q9hCr1ptlK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WqB8QAAADdAAAADwAAAAAAAAAAAAAAAACXAgAAZHJzL2Rv&#10;d25yZXYueG1sUEsFBgAAAAAEAAQA9QAAAIgDAAAAAA==&#10;" filled="f" strokecolor="#003444 [1604]" strokeweight="1pt">
                  <v:stroke joinstyle="miter"/>
                </v:oval>
                <v:oval id="Ovaal 1595" o:spid="_x0000_s1104" style="position:absolute;left:1660382;top:2122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Q+cwgAA&#10;AN0AAAAPAAAAZHJzL2Rvd25yZXYueG1sRE9LawIxEL4X/A9hBG81q6DUrVFEEDzowcehx2ky3V1N&#10;Jssmrqu/3hQKvc3H95z5snNWtNSEyrOC0TADQay9qbhQcD5t3j9AhIhs0HomBQ8KsFz03uaYG3/n&#10;A7XHWIgUwiFHBWWMdS5l0CU5DENfEyfuxzcOY4JNIU2D9xTurBxn2VQ6rDg1lFjTuiR9Pd6cAm3O&#10;xWV3fbbxW9uvk7Ezz9VeqUG/W32CiNTFf/Gfe2vS/MlsA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5D5zCAAAA3QAAAA8AAAAAAAAAAAAAAAAAlwIAAGRycy9kb3du&#10;cmV2LnhtbFBLBQYAAAAABAAEAPUAAACGAwAAAAA=&#10;" filled="f" strokecolor="#003444 [1604]" strokeweight="1pt">
                  <v:stroke joinstyle="miter"/>
                </v:oval>
                <v:line id="Rechte verbindingslijn 1596" o:spid="_x0000_s1105" style="position:absolute;flip:y;visibility:visible;mso-wrap-style:square" from="1750382,2302519" to="1750382,2454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01sMMAAADdAAAADwAAAGRycy9kb3ducmV2LnhtbERPS4vCMBC+C/6HMII3TV1o0a5RRFYQ&#10;RGF9HLzNNrNt12ZSmqj13xthwdt8fM+ZzltTiRs1rrSsYDSMQBBnVpecKzgeVoMxCOeRNVaWScGD&#10;HMxn3c4UU23v/E23vc9FCGGXooLC+zqV0mUFGXRDWxMH7tc2Bn2ATS51g/cQbir5EUWJNFhyaCiw&#10;pmVB2WV/NQpWevvD44nbnU+2TDbrv/r0FcdK9Xvt4hOEp9a/xf/utQ7z40kCr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PNNbDDAAAA3QAAAA8AAAAAAAAAAAAA&#10;AAAAoQIAAGRycy9kb3ducmV2LnhtbFBLBQYAAAAABAAEAPkAAACRAwAAAAA=&#10;" strokecolor="#006a89 [3204]" strokeweight=".5pt">
                  <v:stroke joinstyle="miter"/>
                </v:line>
                <v:rect id="Rechthoek 1597" o:spid="_x0000_s1106" style="position:absolute;left:2016940;top:3456872;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H7wwAA&#10;AN0AAAAPAAAAZHJzL2Rvd25yZXYueG1sRE9Li8IwEL4L/ocwgjdNfWs1yrLgsh4UfKB4G5qxLTaT&#10;0kTt/vvNgrC3+fies1jVphBPqlxuWUGvG4EgTqzOOVVwOq47UxDOI2ssLJOCH3KwWjYbC4y1ffGe&#10;ngefihDCLkYFmfdlLKVLMjLourYkDtzNVgZ9gFUqdYWvEG4K2Y+isTSYc2jIsKTPjJL74WEUDPMz&#10;Da/RJrmM15fdwH09ttsNKdVu1R9zEJ5q/y9+u791mD+aT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sH7wwAAAN0AAAAPAAAAAAAAAAAAAAAAAJcCAABkcnMvZG93&#10;bnJldi54bWxQSwUGAAAAAAQABAD1AAAAhwMAAAAA&#10;" filled="f" strokecolor="#003444 [1604]" strokeweight="1pt">
                  <v:textbox>
                    <w:txbxContent>
                      <w:p w14:paraId="7F5965E6"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BuitenRolType</w:t>
                        </w:r>
                        <w:proofErr w:type="spellEnd"/>
                      </w:p>
                    </w:txbxContent>
                  </v:textbox>
                </v:rect>
                <v:oval id="Ovaal 1598" o:spid="_x0000_s1107" style="position:absolute;left:2130694;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ACxgAA&#10;AN0AAAAPAAAAZHJzL2Rvd25yZXYueG1sRI9Bb8IwDIXvk/gPkZF2GymTQNAR0IQ0iQM7DDjs6CVe&#10;25E4VRNKt18/H5C42XrP731ebYbgVU9daiIbmE4KUMQ2uoYrA6fj29MCVMrIDn1kMvBLCTbr0cMK&#10;Sxev/EH9IVdKQjiVaKDOuS21TramgGkSW2LRvmMXMMvaVdp1eJXw4PVzUcx1wIalocaWtjXZ8+ES&#10;DFh3qn72578+f1n/eXR+Gbl5N+ZxPLy+gMo05Lv5dr1zgj9bCq58IyPo9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eKACxgAAAN0AAAAPAAAAAAAAAAAAAAAAAJcCAABkcnMv&#10;ZG93bnJldi54bWxQSwUGAAAAAAQABAD1AAAAigMAAAAA&#10;" filled="f" strokecolor="#003444 [1604]" strokeweight="1pt">
                  <v:stroke joinstyle="miter"/>
                </v:oval>
                <v:oval id="Ovaal 1599" o:spid="_x0000_s1108" style="position:absolute;left:2447728;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AWZwwAA&#10;AN0AAAAPAAAAZHJzL2Rvd25yZXYueG1sRE87a8MwEN4D/Q/iCtkSuYGE2o1iSqHQoRnyGDJepavt&#10;WjoZS3Gc/voqEOh2H9/z1uXorBioD41nBU/zDASx9qbhSsHx8D57BhEiskHrmRRcKUC5eZissTD+&#10;wjsa9rESKYRDgQrqGLtCyqBrchjmviNO3LfvHcYE+0qaHi8p3Fm5yLKVdNhwaqixo7eadLs/OwXa&#10;HKufz/Z3iF/ang7G5p6brVLTx/H1BUSkMf6L7+4Pk+Yv8xxu36QT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AWZwwAAAN0AAAAPAAAAAAAAAAAAAAAAAJcCAABkcnMvZG93&#10;bnJldi54bWxQSwUGAAAAAAQABAD1AAAAhwMAAAAA&#10;" filled="f" strokecolor="#003444 [1604]" strokeweight="1pt">
                  <v:stroke joinstyle="miter"/>
                </v:oval>
                <v:oval id="Ovaal 1600" o:spid="_x0000_s1109" style="position:absolute;left:2653193;top:312502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j/xQAA&#10;AN0AAAAPAAAAZHJzL2Rvd25yZXYueG1sRI8/bwIxDMV3pH6HyEjdIEcHRA8CqipV6tAO/BkYTeLe&#10;XUmc0yU9Dj49HpC62XrP7/282gzBq5661EQ2MJsWoIhtdA1XBg77j8kCVMrIDn1kMnClBJv102iF&#10;pYsX3lK/y5WSEE4lGqhzbkutk60pYJrGlli0n9gFzLJ2lXYdXiQ8eP1SFHMdsGFpqLGl95rsefcX&#10;DFh3qH6/zrc+n6w/7p1/jdx8G/M8Ht6WoDIN+d/8uP50gj8vhF++kRH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hWP/FAAAA3QAAAA8AAAAAAAAAAAAAAAAAlwIAAGRycy9k&#10;b3ducmV2LnhtbFBLBQYAAAAABAAEAPUAAACJAwAAAAA=&#10;" filled="f" strokecolor="#003444 [1604]" strokeweight="1pt">
                  <v:stroke joinstyle="miter"/>
                </v:oval>
                <v:line id="Rechte verbindingslijn 1601" o:spid="_x0000_s1110" style="position:absolute;flip:y;visibility:visible;mso-wrap-style:square" from="2743193,3305024" to="2743193,34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P8IAAADdAAAADwAAAGRycy9kb3ducmV2LnhtbERPTYvCMBC9C/6HMMLeNHXBotUoIisI&#10;oqCrB29jM7bVZlKarNZ/bwRhb/N4nzOZNaYUd6pdYVlBvxeBIE6tLjhTcPhddocgnEfWWFomBU9y&#10;MJu2WxNMtH3wju57n4kQwi5BBbn3VSKlS3My6Hq2Ig7cxdYGfYB1JnWNjxBuSvkdRbE0WHBoyLGi&#10;RU7pbf9nFCz15szDkduejraI16trdfwZDJT66jTzMQhPjf8Xf9wrHebHUR/e34QT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wtZP8IAAADdAAAADwAAAAAAAAAAAAAA&#10;AAChAgAAZHJzL2Rvd25yZXYueG1sUEsFBgAAAAAEAAQA+QAAAJADAAAAAA==&#10;" strokecolor="#006a89 [3204]" strokeweight=".5pt">
                  <v:stroke joinstyle="miter"/>
                </v:line>
                <v:rect id="Rechthoek 1602" o:spid="_x0000_s1111" style="position:absolute;left:3812636;top:345577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paYxAAA&#10;AN0AAAAPAAAAZHJzL2Rvd25yZXYueG1sRE9Na8JAEL0X+h+WKfRWd2tDKNFVSiGlHhSMpdLbkB2T&#10;0OxsyG40/ntXELzN433OfDnaVhyp941jDa8TBYK4dKbhSsPPLn95B+EDssHWMWk4k4fl4vFhjplx&#10;J97SsQiViCHsM9RQh9BlUvqyJot+4jriyB1cbzFE2FfS9HiK4baVU6VSabHh2FBjR581lf/FYDUk&#10;zS8lf2pV7tN8v3nzX8N6vSKtn5/GjxmIQGO4i2/ubxPnp2oK12/iCXJ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qWmMQAAADdAAAADwAAAAAAAAAAAAAAAACXAgAAZHJzL2Rv&#10;d25yZXYueG1sUEsFBgAAAAAEAAQA9QAAAIgDAAAAAA==&#10;" filled="f" strokecolor="#003444 [1604]" strokeweight="1pt">
                  <v:textbox>
                    <w:txbxContent>
                      <w:p w14:paraId="42B7CC50"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BerekendeRolType</w:t>
                        </w:r>
                        <w:proofErr w:type="spellEnd"/>
                      </w:p>
                    </w:txbxContent>
                  </v:textbox>
                </v:rect>
                <v:oval id="Ovaal 1603" o:spid="_x0000_s1112" style="position:absolute;left:3926390;top:37534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88aIwgAA&#10;AN0AAAAPAAAAZHJzL2Rvd25yZXYueG1sRE9NawIxEL0L/Q9hCr1ptgp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zxojCAAAA3QAAAA8AAAAAAAAAAAAAAAAAlwIAAGRycy9kb3du&#10;cmV2LnhtbFBLBQYAAAAABAAEAPUAAACGAwAAAAA=&#10;" filled="f" strokecolor="#003444 [1604]" strokeweight="1pt">
                  <v:stroke joinstyle="miter"/>
                </v:oval>
                <v:oval id="Ovaal 1604" o:spid="_x0000_s1113" style="position:absolute;left:4448889;top:31239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l78wgAA&#10;AN0AAAAPAAAAZHJzL2Rvd25yZXYueG1sRE9NawIxEL0L/Q9hCr1ptiJ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aXvzCAAAA3QAAAA8AAAAAAAAAAAAAAAAAlwIAAGRycy9kb3du&#10;cmV2LnhtbFBLBQYAAAAABAAEAPUAAACGAwAAAAA=&#10;" filled="f" strokecolor="#003444 [1604]" strokeweight="1pt">
                  <v:stroke joinstyle="miter"/>
                </v:oval>
                <v:line id="Rechte verbindingslijn 1605" o:spid="_x0000_s1114" style="position:absolute;flip:y;visibility:visible;mso-wrap-style:square" from="4538889,3303922" to="4538889,3455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fPMQAAADdAAAADwAAAGRycy9kb3ducmV2LnhtbERPTWvCQBC9F/oflhG8NRsLCRpdpZQK&#10;Qmmh0Ry8jdlpkjY7G7Krif/eLRS8zeN9zmozmlZcqHeNZQWzKAZBXFrdcKXgsN8+zUE4j6yxtUwK&#10;ruRgs358WGGm7cBfdMl9JUIIuwwV1N53mZSurMmgi2xHHLhv2xv0AfaV1D0OIdy08jmOU2mw4dBQ&#10;Y0evNZW/+dko2OqPE88X7vNY2CZ93/10xVuSKDWdjC9LEJ5Gfxf/u3c6zE/jBP6+CSfI9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MF88xAAAAN0AAAAPAAAAAAAAAAAA&#10;AAAAAKECAABkcnMvZG93bnJldi54bWxQSwUGAAAAAAQABAD5AAAAkgMAAAAA&#10;" strokecolor="#006a89 [3204]" strokeweight=".5pt">
                  <v:stroke joinstyle="miter"/>
                </v:line>
                <v:shape id="Rechte verbindingslijn met pijl 1606" o:spid="_x0000_s1115" type="#_x0000_t32" style="position:absolute;left:1750382;top:814355;width:799963;height:130816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jTcUAAADdAAAADwAAAGRycy9kb3ducmV2LnhtbERPTWvCQBC9F/oflhG8lLpR2yCpq9SI&#10;0GttoXobsmM2NTsbs2tM/fVuodDbPN7nzJe9rUVHra8cKxiPEhDEhdMVlwo+PzaPMxA+IGusHZOC&#10;H/KwXNzfzTHT7sLv1G1DKWII+wwVmBCaTEpfGLLoR64hjtzBtRZDhG0pdYuXGG5rOUmSVFqsODYY&#10;bCg3VBy3Z6tgf3jW3SpfV4XZ5dOvh6fr6Xu3Vmo46F9fQATqw7/4z/2m4/w0SeH3m3iC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UjTcUAAADdAAAADwAAAAAAAAAA&#10;AAAAAAChAgAAZHJzL2Rvd25yZXYueG1sUEsFBgAAAAAEAAQA+QAAAJMDAAAAAA==&#10;" strokecolor="#006a89 [3204]" strokeweight=".5pt">
                  <v:stroke endarrow="block" joinstyle="miter"/>
                </v:shape>
                <v:shape id="Rechte verbindingslijn met pijl 1607" o:spid="_x0000_s1116" type="#_x0000_t32" style="position:absolute;left:2743193;top:840715;width:187826;height:2284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mG1sUAAADdAAAADwAAAGRycy9kb3ducmV2LnhtbERPS2vCQBC+F/oflhG8FN3UtirRVdpI&#10;oVcfoN6G7JiNzc6m2W2M/vpuodDbfHzPmS87W4mWGl86VvA4TEAQ506XXCjYbd8HUxA+IGusHJOC&#10;K3lYLu7v5phqd+E1tZtQiBjCPkUFJoQ6ldLnhiz6oauJI3dyjcUQYVNI3eAlhttKjpJkLC2WHBsM&#10;1pQZyj8331bB8fSi27dsVebmkD3tH55vX+fDSql+r3udgQjUhX/xn/tDx/njZAK/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LmG1sUAAADdAAAADwAAAAAAAAAA&#10;AAAAAAChAgAAZHJzL2Rvd25yZXYueG1sUEsFBgAAAAAEAAQA+QAAAJMDAAAAAA==&#10;" strokecolor="#006a89 [3204]" strokeweight=".5pt">
                  <v:stroke endarrow="block" joinstyle="miter"/>
                </v:shape>
                <v:shape id="Rechte verbindingslijn met pijl 1608" o:spid="_x0000_s1117" type="#_x0000_t32" style="position:absolute;left:3311693;top:814355;width:1227196;height:230956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M60cUAAADdAAAADwAAAGRycy9kb3ducmV2LnhtbESPzWrDQAyE74W8w6JCb826pTXBzSYk&#10;geJeQn4fQHhV28SrNbvrxHn76lDITWJGM5/my9F16kohtp4NvE0zUMSVty3XBs6n79cZqJiQLXae&#10;ycCdIiwXk6c5Ftbf+EDXY6qVhHAs0ECTUl9oHauGHMap74lF+/XBYZI11NoGvEm46/R7luXaYcvS&#10;0GBPm4aqy3FwBoYyP/frz3Da7cuP7W5bbmZDuBvz8jyuvkAlGtPD/H/9YwU/zwRXvpER9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lM60cUAAADdAAAADwAAAAAAAAAA&#10;AAAAAAChAgAAZHJzL2Rvd25yZXYueG1sUEsFBgAAAAAEAAQA+QAAAJMDAAAAAA==&#10;" strokecolor="#006a89 [3204]" strokeweight=".5pt">
                  <v:stroke endarrow="block" joinstyle="miter"/>
                </v:shape>
                <v:shape id="Tekstvak 1609" o:spid="_x0000_s1118" type="#_x0000_t202" style="position:absolute;left:2127528;top:348934;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33awwAA&#10;AN0AAAAPAAAAZHJzL2Rvd25yZXYueG1sRE/dasIwFL4f+A7hCLubSWWKdqYy3Aa7mz97gENzbGqb&#10;k9Jk2u3pzUDw7nx8v2e1HlwrztSH2rOGbKJAEJfe1Fxp+D58PC1AhIhssPVMGn4pwLoYPawwN/7C&#10;OzrvYyVSCIccNdgYu1zKUFpyGCa+I07c0fcOY4J9JU2PlxTuWjlVai4d1pwaLHa0sVQ2+x+nYaHc&#10;V9Msp9vgnv+ymd28+ffupPXjeHh9ARFpiHfxzf1p0vy5WsL/N+kEWV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33awwAAAN0AAAAPAAAAAAAAAAAAAAAAAJcCAABkcnMvZG93&#10;bnJldi54bWxQSwUGAAAAAAQABAD1AAAAhwMAAAAA&#10;" filled="f" stroked="f">
                  <v:textbox style="mso-fit-shape-to-text:t">
                    <w:txbxContent>
                      <w:p w14:paraId="0A5B7478"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0" o:spid="_x0000_s1119" type="#_x0000_t202" style="position:absolute;left:2446311;top:352098;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EKaxQAA&#10;AN0AAAAPAAAAZHJzL2Rvd25yZXYueG1sRI9Bb8IwDIXvk/YfIk/iNtIiQKwjoIkxaTcG2w+wGtOU&#10;Nk7VBOj26/EBaTdb7/m9z8v14Ft1oT7WgQ3k4wwUcRlszZWBn++P5wWomJAttoHJwC9FWK8eH5ZY&#10;2HDlPV0OqVISwrFAAy6lrtA6lo48xnHoiEU7ht5jkrWvtO3xKuG+1ZMsm2uPNUuDw442jsrmcPYG&#10;FpnfNc3L5Cv66V8+c5v3sO1OxoyehrdXUImG9G++X39awZ/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4QprFAAAA3QAAAA8AAAAAAAAAAAAAAAAAlwIAAGRycy9k&#10;b3ducmV2LnhtbFBLBQYAAAAABAAEAPUAAACJAwAAAAA=&#10;" filled="f" stroked="f">
                  <v:textbox style="mso-fit-shape-to-text:t">
                    <w:txbxContent>
                      <w:p w14:paraId="3D3F0A5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1" o:spid="_x0000_s1120" type="#_x0000_t202" style="position:absolute;left:2772012;top:354216;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OcBwwAA&#10;AN0AAAAPAAAAZHJzL2Rvd25yZXYueG1sRE/NasJAEL4LfYdlCr3pJlJFo5tQrAVvtWkfYMhOs2my&#10;syG7aurTuwWht/n4fmdbjLYTZxp841hBOktAEFdON1wr+Pp8m65A+ICssXNMCn7JQ5E/TLaYaXfh&#10;DzqXoRYxhH2GCkwIfSalrwxZ9DPXE0fu2w0WQ4RDLfWAlxhuOzlPkqW02HBsMNjTzlDVlierYJXY&#10;97Zdz4/ePl/Thdm9un3/o9TT4/iyARFoDP/iu/ug4/xlmsLfN/EEm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NOcBwwAAAN0AAAAPAAAAAAAAAAAAAAAAAJcCAABkcnMvZG93&#10;bnJldi54bWxQSwUGAAAAAAQABAD1AAAAhwMAAAAA&#10;" filled="f" stroked="f">
                  <v:textbox style="mso-fit-shape-to-text:t">
                    <w:txbxContent>
                      <w:p w14:paraId="4638F1B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2" o:spid="_x0000_s1121" type="#_x0000_t202" style="position:absolute;left:3087589;top:357196;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nl2wgAA&#10;AN0AAAAPAAAAZHJzL2Rvd25yZXYueG1sRE/basJAEH0X/IdlBN90k2DFpq4iXqBvtrYfMGTHbEx2&#10;NmRXjf36rlDo2xzOdZbr3jbiRp2vHCtIpwkI4sLpiksF31+HyQKED8gaG8ek4EEe1qvhYIm5dnf+&#10;pNsplCKGsM9RgQmhzaX0hSGLfupa4sidXWcxRNiVUnd4j+G2kVmSzKXFimODwZa2hor6dLUKFok9&#10;1vVr9uHt7Cd9Mdud27cXpcajfvMGIlAf/sV/7ncd58/TDJ7fxB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meXbCAAAA3QAAAA8AAAAAAAAAAAAAAAAAlwIAAGRycy9kb3du&#10;cmV2LnhtbFBLBQYAAAAABAAEAPUAAACGAwAAAAA=&#10;" filled="f" stroked="f">
                  <v:textbox style="mso-fit-shape-to-text:t">
                    <w:txbxContent>
                      <w:p w14:paraId="65FDB16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w10:wrap type="topAndBottom" anchory="line"/>
              </v:group>
            </w:pict>
          </mc:Fallback>
        </mc:AlternateContent>
      </w:r>
      <w:r w:rsidR="004E2478">
        <w:t xml:space="preserve">De context waarmee we het type van context-typen definiëren </w:t>
      </w:r>
      <w:proofErr w:type="gramStart"/>
      <w:r w:rsidR="004E2478">
        <w:t xml:space="preserve">is </w:t>
      </w:r>
      <w:r w:rsidR="00F466BD">
        <w:t xml:space="preserve"> </w:t>
      </w:r>
      <w:r w:rsidR="004E2478">
        <w:t>‘</w:t>
      </w:r>
      <w:proofErr w:type="spellStart"/>
      <w:proofErr w:type="gramEnd"/>
      <w:r w:rsidR="004E2478">
        <w:t>ContextType</w:t>
      </w:r>
      <w:proofErr w:type="spellEnd"/>
      <w:r w:rsidR="004E2478">
        <w:t xml:space="preserve">’. </w:t>
      </w:r>
      <w:proofErr w:type="spellStart"/>
      <w:r w:rsidR="00914603">
        <w:t>ContextType</w:t>
      </w:r>
      <w:proofErr w:type="spellEnd"/>
      <w:r w:rsidR="00914603">
        <w:t xml:space="preserve"> is een </w:t>
      </w:r>
      <w:proofErr w:type="spellStart"/>
      <w:r w:rsidR="00914603">
        <w:t>MetaType</w:t>
      </w:r>
      <w:proofErr w:type="spellEnd"/>
      <w:r w:rsidR="00914603">
        <w:t xml:space="preserve"> en </w:t>
      </w:r>
      <w:r w:rsidR="00491756">
        <w:t xml:space="preserve">heeft </w:t>
      </w:r>
      <w:r w:rsidR="00E20D28">
        <w:t>vier</w:t>
      </w:r>
      <w:r w:rsidR="00491756">
        <w:t xml:space="preserve"> rollen</w:t>
      </w:r>
      <w:r w:rsidR="00B92488">
        <w:t xml:space="preserve"> in context</w:t>
      </w:r>
      <w:r w:rsidR="00E20D28">
        <w:t xml:space="preserve"> (waarbij we </w:t>
      </w:r>
      <w:r w:rsidR="00E20D28" w:rsidRPr="00E20D28">
        <w:rPr>
          <w:rStyle w:val="inlinecode"/>
        </w:rPr>
        <w:t>type</w:t>
      </w:r>
      <w:r w:rsidR="00E20D28">
        <w:t xml:space="preserve"> weglaten)</w:t>
      </w:r>
      <w:r w:rsidR="00491756">
        <w:t>.</w:t>
      </w:r>
      <w:r w:rsidR="00331F82">
        <w:t xml:space="preserve"> </w:t>
      </w:r>
    </w:p>
    <w:p w14:paraId="684696C0" w14:textId="4BFCA570" w:rsidR="000317D1" w:rsidRDefault="000317D1" w:rsidP="000317D1">
      <w:pPr>
        <w:pStyle w:val="Code"/>
      </w:pPr>
      <w:proofErr w:type="gramStart"/>
      <w:r w:rsidRPr="00834CD9">
        <w:lastRenderedPageBreak/>
        <w:t>:</w:t>
      </w:r>
      <w:proofErr w:type="spellStart"/>
      <w:r w:rsidRPr="00834CD9">
        <w:t>MetaType</w:t>
      </w:r>
      <w:proofErr w:type="spellEnd"/>
      <w:proofErr w:type="gramEnd"/>
      <w:r w:rsidRPr="00834CD9">
        <w:t xml:space="preserve"> :</w:t>
      </w:r>
      <w:proofErr w:type="spellStart"/>
      <w:r>
        <w:t>Context</w:t>
      </w:r>
      <w:r w:rsidRPr="00834CD9">
        <w:t>Type</w:t>
      </w:r>
      <w:proofErr w:type="spellEnd"/>
    </w:p>
    <w:p w14:paraId="7712412D" w14:textId="77777777" w:rsidR="000317D1" w:rsidRDefault="000317D1" w:rsidP="000317D1">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rsidRPr="00931559">
        <w:t>RolInContextType</w:t>
      </w:r>
      <w:proofErr w:type="spellEnd"/>
    </w:p>
    <w:p w14:paraId="0325817F" w14:textId="145302BF" w:rsidR="00506F53" w:rsidRDefault="00506F53" w:rsidP="000317D1">
      <w:pPr>
        <w:pStyle w:val="Code"/>
      </w:pPr>
      <w:r>
        <w:tab/>
      </w:r>
      <w:r>
        <w:tab/>
      </w:r>
      <w:proofErr w:type="spellStart"/>
      <w:proofErr w:type="gramStart"/>
      <w:r>
        <w:t>isFunctional</w:t>
      </w:r>
      <w:proofErr w:type="spellEnd"/>
      <w:proofErr w:type="gramEnd"/>
      <w:r>
        <w:t xml:space="preserve"> = </w:t>
      </w:r>
      <w:proofErr w:type="spellStart"/>
      <w:r>
        <w:t>false</w:t>
      </w:r>
      <w:proofErr w:type="spellEnd"/>
    </w:p>
    <w:p w14:paraId="50E5A0B4" w14:textId="56EF2CDC" w:rsidR="00506F53" w:rsidRDefault="00506F53" w:rsidP="000317D1">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4F9D0C56" w14:textId="3098EA29" w:rsidR="00506F53" w:rsidRDefault="00506F53" w:rsidP="000317D1">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66B677BB" w14:textId="77777777" w:rsidR="000317D1" w:rsidRDefault="000317D1" w:rsidP="000317D1">
      <w:pPr>
        <w:pStyle w:val="Code"/>
      </w:pPr>
      <w:r>
        <w:tab/>
      </w:r>
      <w:proofErr w:type="gramStart"/>
      <w:r>
        <w:t>:</w:t>
      </w:r>
      <w:proofErr w:type="spellStart"/>
      <w:r>
        <w:t>RolInContextType</w:t>
      </w:r>
      <w:proofErr w:type="spellEnd"/>
      <w:proofErr w:type="gramEnd"/>
      <w:r>
        <w:t xml:space="preserve"> :</w:t>
      </w:r>
      <w:proofErr w:type="spellStart"/>
      <w:r>
        <w:t>BinnenRolType</w:t>
      </w:r>
      <w:proofErr w:type="spellEnd"/>
    </w:p>
    <w:p w14:paraId="1EDCB413" w14:textId="22A281DD"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true</w:t>
      </w:r>
      <w:proofErr w:type="spellEnd"/>
    </w:p>
    <w:p w14:paraId="13F50AE8"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3AB01D21"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1E36FCBB" w14:textId="77777777" w:rsidR="000317D1" w:rsidRDefault="000317D1" w:rsidP="000317D1">
      <w:pPr>
        <w:pStyle w:val="Code"/>
      </w:pPr>
      <w:r>
        <w:tab/>
      </w:r>
      <w:proofErr w:type="gramStart"/>
      <w:r>
        <w:t>:</w:t>
      </w:r>
      <w:proofErr w:type="spellStart"/>
      <w:r>
        <w:t>RolInContextType</w:t>
      </w:r>
      <w:proofErr w:type="spellEnd"/>
      <w:proofErr w:type="gramEnd"/>
      <w:r>
        <w:t xml:space="preserve"> :</w:t>
      </w:r>
      <w:proofErr w:type="spellStart"/>
      <w:r>
        <w:t>BuitenRolType</w:t>
      </w:r>
      <w:proofErr w:type="spellEnd"/>
    </w:p>
    <w:p w14:paraId="115A5355" w14:textId="34A5DE1D"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true</w:t>
      </w:r>
      <w:proofErr w:type="spellEnd"/>
    </w:p>
    <w:p w14:paraId="513B9D46"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770D6583"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71919D39" w14:textId="1B15DEE1" w:rsidR="00F466BD" w:rsidRDefault="00F466BD" w:rsidP="00F466BD">
      <w:pPr>
        <w:pStyle w:val="Code"/>
      </w:pPr>
      <w:r>
        <w:tab/>
      </w:r>
      <w:proofErr w:type="gramStart"/>
      <w:r>
        <w:t>:</w:t>
      </w:r>
      <w:proofErr w:type="spellStart"/>
      <w:r>
        <w:t>RolInContextType</w:t>
      </w:r>
      <w:proofErr w:type="spellEnd"/>
      <w:proofErr w:type="gramEnd"/>
      <w:r>
        <w:t xml:space="preserve"> :</w:t>
      </w:r>
      <w:proofErr w:type="spellStart"/>
      <w:r>
        <w:t>BerekendeRolType</w:t>
      </w:r>
      <w:proofErr w:type="spellEnd"/>
    </w:p>
    <w:p w14:paraId="57FC3FAF" w14:textId="77777777"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false</w:t>
      </w:r>
      <w:proofErr w:type="spellEnd"/>
    </w:p>
    <w:p w14:paraId="03240866"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1862F325"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1C620068" w14:textId="7220B6EF" w:rsidR="000317D1" w:rsidRDefault="000317D1" w:rsidP="000317D1">
      <w:pPr>
        <w:pStyle w:val="Code"/>
      </w:pPr>
    </w:p>
    <w:p w14:paraId="4EAC0A4D" w14:textId="39141ACB" w:rsidR="00932EB5" w:rsidRDefault="00932EB5" w:rsidP="00932EB5">
      <w:pPr>
        <w:pStyle w:val="Kop1"/>
      </w:pPr>
      <w:r>
        <w:t xml:space="preserve">Het nuttig gebruik van </w:t>
      </w:r>
      <w:proofErr w:type="spellStart"/>
      <w:r>
        <w:t>MetaTypen</w:t>
      </w:r>
      <w:proofErr w:type="spellEnd"/>
    </w:p>
    <w:p w14:paraId="0BCD9129" w14:textId="0784F9F1" w:rsidR="000317D1" w:rsidRDefault="00932EB5" w:rsidP="004E2478">
      <w:r>
        <w:t>Als de modelleur in de (tekst)editor heeft ingetikt:</w:t>
      </w:r>
    </w:p>
    <w:p w14:paraId="6742C4CE" w14:textId="4B0776DE" w:rsidR="00932EB5" w:rsidRDefault="00932EB5" w:rsidP="00932EB5">
      <w:pPr>
        <w:pStyle w:val="Code"/>
      </w:pPr>
      <w:proofErr w:type="spellStart"/>
      <w:proofErr w:type="gramStart"/>
      <w:r>
        <w:t>ContextType</w:t>
      </w:r>
      <w:proofErr w:type="spellEnd"/>
      <w:r>
        <w:t xml:space="preserve"> :Aangifte</w:t>
      </w:r>
      <w:proofErr w:type="gramEnd"/>
    </w:p>
    <w:p w14:paraId="14B0505B" w14:textId="77777777" w:rsidR="00932EB5" w:rsidRDefault="00932EB5" w:rsidP="00932EB5">
      <w:pPr>
        <w:pStyle w:val="Code"/>
      </w:pPr>
    </w:p>
    <w:p w14:paraId="6E3A69DB" w14:textId="1D20EC9D" w:rsidR="00932EB5" w:rsidRDefault="00932EB5" w:rsidP="00932EB5">
      <w:proofErr w:type="gramStart"/>
      <w:r>
        <w:t>dan</w:t>
      </w:r>
      <w:proofErr w:type="gramEnd"/>
      <w:r>
        <w:t xml:space="preserve"> laat het systeem hem zien dat op de regel daaronder </w:t>
      </w:r>
      <w:r w:rsidR="00427F20">
        <w:t>vier</w:t>
      </w:r>
      <w:r>
        <w:t xml:space="preserve"> verschillende soorten componenten kunnen worden ingevoegd: </w:t>
      </w:r>
      <w:proofErr w:type="spellStart"/>
      <w:r>
        <w:t>BinnenRolType</w:t>
      </w:r>
      <w:proofErr w:type="spellEnd"/>
      <w:r>
        <w:t xml:space="preserve">, </w:t>
      </w:r>
      <w:proofErr w:type="spellStart"/>
      <w:r>
        <w:t>BuitenRolType</w:t>
      </w:r>
      <w:proofErr w:type="spellEnd"/>
      <w:r>
        <w:t xml:space="preserve">, </w:t>
      </w:r>
      <w:proofErr w:type="spellStart"/>
      <w:r>
        <w:t>RolInContextType</w:t>
      </w:r>
      <w:proofErr w:type="spellEnd"/>
      <w:r>
        <w:t xml:space="preserve"> of </w:t>
      </w:r>
      <w:proofErr w:type="spellStart"/>
      <w:r>
        <w:t>BerekendeRolType</w:t>
      </w:r>
      <w:proofErr w:type="spellEnd"/>
      <w:r>
        <w:t>. Het vervolg zou dus kunnen zijn:</w:t>
      </w:r>
    </w:p>
    <w:p w14:paraId="3F7A461E" w14:textId="77777777" w:rsidR="00932EB5" w:rsidRDefault="00932EB5" w:rsidP="00932EB5">
      <w:pPr>
        <w:pStyle w:val="Code"/>
      </w:pPr>
      <w:proofErr w:type="spellStart"/>
      <w:proofErr w:type="gramStart"/>
      <w:r>
        <w:t>ContextType</w:t>
      </w:r>
      <w:proofErr w:type="spellEnd"/>
      <w:r>
        <w:t xml:space="preserve"> :Aangifte</w:t>
      </w:r>
      <w:proofErr w:type="gramEnd"/>
    </w:p>
    <w:p w14:paraId="50E0D5CC" w14:textId="5C76D856" w:rsidR="00932EB5" w:rsidRDefault="00932EB5" w:rsidP="00932EB5">
      <w:pPr>
        <w:pStyle w:val="Code"/>
      </w:pPr>
      <w:r>
        <w:tab/>
      </w:r>
      <w:proofErr w:type="spellStart"/>
      <w:proofErr w:type="gramStart"/>
      <w:r>
        <w:t>RolInContextType</w:t>
      </w:r>
      <w:proofErr w:type="spellEnd"/>
      <w:r>
        <w:t xml:space="preserve"> :Aangever</w:t>
      </w:r>
      <w:proofErr w:type="gramEnd"/>
    </w:p>
    <w:p w14:paraId="397F52A1" w14:textId="77777777" w:rsidR="00932EB5" w:rsidRDefault="00932EB5" w:rsidP="00932EB5">
      <w:pPr>
        <w:pStyle w:val="Code"/>
      </w:pPr>
    </w:p>
    <w:p w14:paraId="5656444A" w14:textId="0D3BB942" w:rsidR="00932EB5" w:rsidRDefault="00B1224F" w:rsidP="00932EB5">
      <w:r>
        <w:t xml:space="preserve">Oftewel: het systeem voert een query uit op </w:t>
      </w:r>
      <w:proofErr w:type="spellStart"/>
      <w:r>
        <w:t>ContextType</w:t>
      </w:r>
      <w:proofErr w:type="spellEnd"/>
      <w:r>
        <w:t xml:space="preserve"> die als resultaat de contexten levert die de rol </w:t>
      </w:r>
      <w:proofErr w:type="spellStart"/>
      <w:r>
        <w:t>RolInContext</w:t>
      </w:r>
      <w:proofErr w:type="spellEnd"/>
      <w:r>
        <w:t xml:space="preserve"> vullen. Elk van die contexten levert een kandidaat om de definitie van Aangifte mee te vervolgen.</w:t>
      </w:r>
      <w:r w:rsidR="00427F20">
        <w:t xml:space="preserve"> Daa</w:t>
      </w:r>
      <w:r w:rsidR="00EF4E10">
        <w:t xml:space="preserve">rbij vergelijkt het systeem de </w:t>
      </w:r>
      <w:proofErr w:type="spellStart"/>
      <w:r w:rsidR="00EF4E10">
        <w:t>c</w:t>
      </w:r>
      <w:r w:rsidR="00427F20">
        <w:t>ardinaliteitsproperties</w:t>
      </w:r>
      <w:proofErr w:type="spellEnd"/>
      <w:r w:rsidR="00427F20">
        <w:t xml:space="preserve"> van de</w:t>
      </w:r>
      <w:r w:rsidR="00EF4E10">
        <w:t xml:space="preserve"> rol die de</w:t>
      </w:r>
      <w:r w:rsidR="00427F20">
        <w:t xml:space="preserve"> kandidaat </w:t>
      </w:r>
      <w:r w:rsidR="00EF4E10">
        <w:t xml:space="preserve">vult </w:t>
      </w:r>
      <w:r w:rsidR="00427F20">
        <w:t>met wat de modelleur al heeft geschreven.</w:t>
      </w:r>
      <w:r w:rsidR="00AC6F4B">
        <w:t xml:space="preserve"> Deze query luidt:</w:t>
      </w:r>
    </w:p>
    <w:p w14:paraId="604D36C9" w14:textId="4DD4BFB8" w:rsidR="00AC6F4B" w:rsidRDefault="00AC6F4B" w:rsidP="00AC6F4B">
      <w:pPr>
        <w:pStyle w:val="Code"/>
      </w:pPr>
      <w:proofErr w:type="spellStart"/>
      <w:r>
        <w:t>ContextType</w:t>
      </w:r>
      <w:proofErr w:type="spellEnd"/>
      <w:r>
        <w:t xml:space="preserve"> ## </w:t>
      </w:r>
      <w:proofErr w:type="spellStart"/>
      <w:r>
        <w:t>rolInContext</w:t>
      </w:r>
      <w:proofErr w:type="spellEnd"/>
      <w:r>
        <w:t xml:space="preserve"> ~&gt; binding</w:t>
      </w:r>
    </w:p>
    <w:p w14:paraId="473EC33C" w14:textId="77777777" w:rsidR="00AC6F4B" w:rsidRDefault="00AC6F4B" w:rsidP="00AC6F4B">
      <w:pPr>
        <w:pStyle w:val="Code"/>
      </w:pPr>
    </w:p>
    <w:p w14:paraId="75CBD766" w14:textId="53F2F995" w:rsidR="00AC6F4B" w:rsidRDefault="00AC6F4B" w:rsidP="00AC6F4B">
      <w:proofErr w:type="gramStart"/>
      <w:r>
        <w:t>of</w:t>
      </w:r>
      <w:proofErr w:type="gramEnd"/>
      <w:r>
        <w:t>, equivalent:</w:t>
      </w:r>
    </w:p>
    <w:p w14:paraId="125D26C7" w14:textId="1AA55678" w:rsidR="00AC6F4B" w:rsidRDefault="00AC6F4B" w:rsidP="00AC6F4B">
      <w:pPr>
        <w:pStyle w:val="Code"/>
      </w:pPr>
      <w:proofErr w:type="spellStart"/>
      <w:r>
        <w:t>ContextType</w:t>
      </w:r>
      <w:proofErr w:type="spellEnd"/>
      <w:r>
        <w:t xml:space="preserve"> ## </w:t>
      </w:r>
      <w:proofErr w:type="spellStart"/>
      <w:r>
        <w:t>rolInContextType</w:t>
      </w:r>
      <w:proofErr w:type="spellEnd"/>
      <w:r>
        <w:t xml:space="preserve"> ~&gt; binding</w:t>
      </w:r>
    </w:p>
    <w:p w14:paraId="281350ED" w14:textId="77777777" w:rsidR="00AC6F4B" w:rsidRDefault="00AC6F4B" w:rsidP="00AC6F4B">
      <w:pPr>
        <w:pStyle w:val="Code"/>
      </w:pPr>
    </w:p>
    <w:p w14:paraId="1BA5141C" w14:textId="27012C6C" w:rsidR="00E24BAB" w:rsidRDefault="00E24BAB" w:rsidP="00E24BAB">
      <w:r>
        <w:t xml:space="preserve">Hier zijn beiden gelijk omdat alle rollen van het type </w:t>
      </w:r>
      <w:proofErr w:type="spellStart"/>
      <w:r>
        <w:t>RolInContextType</w:t>
      </w:r>
      <w:proofErr w:type="spellEnd"/>
      <w:r>
        <w:t xml:space="preserve"> zijn!</w:t>
      </w:r>
    </w:p>
    <w:p w14:paraId="0E54485C" w14:textId="77777777" w:rsidR="00A43BF6" w:rsidRDefault="00A43BF6" w:rsidP="00E24BAB"/>
    <w:p w14:paraId="31A7B0C0" w14:textId="09347A9D" w:rsidR="003A7827" w:rsidRDefault="003A7827" w:rsidP="003A7827">
      <w:pPr>
        <w:pStyle w:val="Kop1"/>
      </w:pPr>
      <w:proofErr w:type="spellStart"/>
      <w:r>
        <w:t>RolInContextType</w:t>
      </w:r>
      <w:proofErr w:type="spellEnd"/>
    </w:p>
    <w:p w14:paraId="3D5089BD" w14:textId="765C9F0C" w:rsidR="003A7827" w:rsidRDefault="003A7827" w:rsidP="003A7827">
      <w:r>
        <w:t xml:space="preserve">De context waarmee we het type van een </w:t>
      </w:r>
      <w:proofErr w:type="spellStart"/>
      <w:r>
        <w:t>RolInContext</w:t>
      </w:r>
      <w:proofErr w:type="spellEnd"/>
      <w:r>
        <w:t xml:space="preserve"> definiëren is </w:t>
      </w:r>
      <w:proofErr w:type="spellStart"/>
      <w:r>
        <w:t>RolInContextType</w:t>
      </w:r>
      <w:proofErr w:type="spellEnd"/>
      <w:r>
        <w:t xml:space="preserve">. </w:t>
      </w:r>
      <w:r w:rsidR="00026EF8" w:rsidRPr="00876996">
        <w:rPr>
          <w:noProof/>
          <w:lang w:eastAsia="nl-NL"/>
        </w:rPr>
        <mc:AlternateContent>
          <mc:Choice Requires="wpc">
            <w:drawing>
              <wp:anchor distT="0" distB="0" distL="0" distR="0" simplePos="0" relativeHeight="251665408" behindDoc="0" locked="0" layoutInCell="1" allowOverlap="1" wp14:anchorId="1777E727" wp14:editId="52921D2E">
                <wp:simplePos x="0" y="0"/>
                <wp:positionH relativeFrom="column">
                  <wp:posOffset>152400</wp:posOffset>
                </wp:positionH>
                <wp:positionV relativeFrom="line">
                  <wp:posOffset>360045</wp:posOffset>
                </wp:positionV>
                <wp:extent cx="5873715" cy="4077335"/>
                <wp:effectExtent l="0" t="0" r="0" b="12065"/>
                <wp:wrapTopAndBottom/>
                <wp:docPr id="54" name="Canvas 1"/>
                <wp:cNvGraphicFramePr/>
                <a:graphic xmlns:a="http://schemas.openxmlformats.org/drawingml/2006/main">
                  <a:graphicData uri="http://schemas.microsoft.com/office/word/2010/wordprocessingCanvas">
                    <wpc:wpc>
                      <wpc:bg/>
                      <wpc:whole/>
                      <wps:wsp>
                        <wps:cNvPr id="432" name="Ovaal 432"/>
                        <wps:cNvSpPr/>
                        <wps:spPr>
                          <a:xfrm>
                            <a:off x="282718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3" name="Rechte verbindingslijn 433"/>
                        <wps:cNvCnPr>
                          <a:stCxn id="471" idx="0"/>
                          <a:endCxn id="436" idx="4"/>
                        </wps:cNvCnPr>
                        <wps:spPr>
                          <a:xfrm flipV="1">
                            <a:off x="2917185" y="360000"/>
                            <a:ext cx="0" cy="18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Rechthoek 434"/>
                        <wps:cNvSpPr/>
                        <wps:spPr>
                          <a:xfrm>
                            <a:off x="180000" y="1369258"/>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A60795"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435" name="Ovaal 435"/>
                        <wps:cNvSpPr/>
                        <wps:spPr>
                          <a:xfrm>
                            <a:off x="293754"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6" name="Ovaal 436"/>
                        <wps:cNvSpPr/>
                        <wps:spPr>
                          <a:xfrm>
                            <a:off x="610788"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al 437"/>
                        <wps:cNvSpPr/>
                        <wps:spPr>
                          <a:xfrm>
                            <a:off x="927822"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Ovaal 438"/>
                        <wps:cNvSpPr/>
                        <wps:spPr>
                          <a:xfrm>
                            <a:off x="816253" y="10374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9" name="Rechte verbindingslijn 439"/>
                        <wps:cNvCnPr/>
                        <wps:spPr>
                          <a:xfrm flipV="1">
                            <a:off x="906253" y="121741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Rechthoek 440"/>
                        <wps:cNvSpPr/>
                        <wps:spPr>
                          <a:xfrm>
                            <a:off x="1145944" y="2424989"/>
                            <a:ext cx="1606641"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02C27C"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wps:txbx>
                        <wps:bodyPr rtlCol="0" anchor="t" anchorCtr="0"/>
                      </wps:wsp>
                      <wps:wsp>
                        <wps:cNvPr id="441" name="Ovaal 441"/>
                        <wps:cNvSpPr/>
                        <wps:spPr>
                          <a:xfrm>
                            <a:off x="1259699"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2" name="Ovaal 442"/>
                        <wps:cNvSpPr/>
                        <wps:spPr>
                          <a:xfrm>
                            <a:off x="1576733"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3" name="Ovaal 443"/>
                        <wps:cNvSpPr/>
                        <wps:spPr>
                          <a:xfrm>
                            <a:off x="1893767"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4" name="Ovaal 444"/>
                        <wps:cNvSpPr/>
                        <wps:spPr>
                          <a:xfrm>
                            <a:off x="1782198" y="209314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5" name="Rechte verbindingslijn 445"/>
                        <wps:cNvCnPr/>
                        <wps:spPr>
                          <a:xfrm flipV="1">
                            <a:off x="1872198" y="2273141"/>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Rechthoek 446"/>
                        <wps:cNvSpPr/>
                        <wps:spPr>
                          <a:xfrm>
                            <a:off x="2116333" y="3459399"/>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1D4F85"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MogelijkeBinding</w:t>
                              </w:r>
                              <w:proofErr w:type="spellEnd"/>
                            </w:p>
                          </w:txbxContent>
                        </wps:txbx>
                        <wps:bodyPr rtlCol="0" anchor="t" anchorCtr="0"/>
                      </wps:wsp>
                      <wps:wsp>
                        <wps:cNvPr id="447" name="Ovaal 447"/>
                        <wps:cNvSpPr/>
                        <wps:spPr>
                          <a:xfrm>
                            <a:off x="2752586" y="312755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8" name="Rechte verbindingslijn 448"/>
                        <wps:cNvCnPr/>
                        <wps:spPr>
                          <a:xfrm flipV="1">
                            <a:off x="2842586" y="3307551"/>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Rechte verbindingslijn met pijl 449"/>
                        <wps:cNvCnPr>
                          <a:stCxn id="443" idx="6"/>
                          <a:endCxn id="472" idx="2"/>
                        </wps:cNvCnPr>
                        <wps:spPr>
                          <a:xfrm flipV="1">
                            <a:off x="996253" y="1127322"/>
                            <a:ext cx="1079699" cy="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Rechte verbindingslijn met pijl 450"/>
                        <wps:cNvCnPr>
                          <a:stCxn id="450" idx="0"/>
                          <a:endCxn id="473" idx="4"/>
                        </wps:cNvCnPr>
                        <wps:spPr>
                          <a:xfrm flipV="1">
                            <a:off x="1872198" y="1217322"/>
                            <a:ext cx="610788" cy="87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1" name="Rechte verbindingslijn met pijl 451"/>
                        <wps:cNvCnPr>
                          <a:stCxn id="457" idx="0"/>
                          <a:endCxn id="474" idx="4"/>
                        </wps:cNvCnPr>
                        <wps:spPr>
                          <a:xfrm flipH="1" flipV="1">
                            <a:off x="2800020" y="1217322"/>
                            <a:ext cx="42566" cy="1910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2" name="Rechthoek 452"/>
                        <wps:cNvSpPr/>
                        <wps:spPr>
                          <a:xfrm>
                            <a:off x="1962198" y="548675"/>
                            <a:ext cx="1909974"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FBB140"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453" name="Ovaal 453"/>
                        <wps:cNvSpPr/>
                        <wps:spPr>
                          <a:xfrm>
                            <a:off x="2075952"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4" name="Ovaal 454"/>
                        <wps:cNvSpPr/>
                        <wps:spPr>
                          <a:xfrm>
                            <a:off x="2392986"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5" name="Ovaal 455"/>
                        <wps:cNvSpPr/>
                        <wps:spPr>
                          <a:xfrm>
                            <a:off x="2710020"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6" name="Tekstvak 456"/>
                        <wps:cNvSpPr txBox="1"/>
                        <wps:spPr>
                          <a:xfrm>
                            <a:off x="1996387" y="725541"/>
                            <a:ext cx="347345" cy="356870"/>
                          </a:xfrm>
                          <a:prstGeom prst="rect">
                            <a:avLst/>
                          </a:prstGeom>
                          <a:noFill/>
                        </wps:spPr>
                        <wps:txbx>
                          <w:txbxContent>
                            <w:p w14:paraId="65835CD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7B8C9C55"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457" name="Tekstvak 457"/>
                        <wps:cNvSpPr txBox="1"/>
                        <wps:spPr>
                          <a:xfrm>
                            <a:off x="2315147" y="728705"/>
                            <a:ext cx="347345" cy="356870"/>
                          </a:xfrm>
                          <a:prstGeom prst="rect">
                            <a:avLst/>
                          </a:prstGeom>
                          <a:noFill/>
                        </wps:spPr>
                        <wps:txbx>
                          <w:txbxContent>
                            <w:p w14:paraId="263B4EA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4C45CD43"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458" name="Tekstvak 458"/>
                        <wps:cNvSpPr txBox="1"/>
                        <wps:spPr>
                          <a:xfrm>
                            <a:off x="2640825" y="730823"/>
                            <a:ext cx="314325" cy="356870"/>
                          </a:xfrm>
                          <a:prstGeom prst="rect">
                            <a:avLst/>
                          </a:prstGeom>
                          <a:noFill/>
                        </wps:spPr>
                        <wps:txbx>
                          <w:txbxContent>
                            <w:p w14:paraId="5709341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1720C74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RB</w:t>
                              </w:r>
                            </w:p>
                          </w:txbxContent>
                        </wps:txbx>
                        <wps:bodyPr wrap="none" rtlCol="0">
                          <a:spAutoFit/>
                        </wps:bodyPr>
                      </wps:wsp>
                      <wps:wsp>
                        <wps:cNvPr id="459" name="Rechthoek 459"/>
                        <wps:cNvSpPr/>
                        <wps:spPr>
                          <a:xfrm>
                            <a:off x="3217806" y="2770812"/>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A2D55A"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wps:txbx>
                        <wps:bodyPr rtlCol="0" anchor="t" anchorCtr="0"/>
                      </wps:wsp>
                      <wps:wsp>
                        <wps:cNvPr id="460" name="Ovaal 460"/>
                        <wps:cNvSpPr/>
                        <wps:spPr>
                          <a:xfrm>
                            <a:off x="3854059" y="238371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1" name="Tekstvak 461"/>
                        <wps:cNvSpPr txBox="1"/>
                        <wps:spPr>
                          <a:xfrm>
                            <a:off x="2978766" y="2371245"/>
                            <a:ext cx="934720" cy="224155"/>
                          </a:xfrm>
                          <a:prstGeom prst="rect">
                            <a:avLst/>
                          </a:prstGeom>
                          <a:noFill/>
                        </wps:spPr>
                        <wps:txbx>
                          <w:txbxContent>
                            <w:p w14:paraId="3A867476"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462" name="Rechthoek 462"/>
                        <wps:cNvSpPr/>
                        <wps:spPr>
                          <a:xfrm>
                            <a:off x="4188194" y="1904166"/>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636B62" w14:textId="77777777" w:rsidR="00F874F3" w:rsidRDefault="00F874F3" w:rsidP="00F874F3">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wps:txbx>
                        <wps:bodyPr rtlCol="0" anchor="t" anchorCtr="0"/>
                      </wps:wsp>
                      <wps:wsp>
                        <wps:cNvPr id="463" name="Ovaal 463"/>
                        <wps:cNvSpPr/>
                        <wps:spPr>
                          <a:xfrm>
                            <a:off x="4824447" y="15723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4" name="Rechte verbindingslijn 464"/>
                        <wps:cNvCnPr/>
                        <wps:spPr>
                          <a:xfrm flipV="1">
                            <a:off x="4914447" y="175231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 name="Rechte verbindingslijn met pijl 465"/>
                        <wps:cNvCnPr/>
                        <wps:spPr>
                          <a:xfrm flipH="1" flipV="1">
                            <a:off x="3426683" y="1197195"/>
                            <a:ext cx="1397764" cy="46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6" name="Ovaal 466"/>
                        <wps:cNvSpPr/>
                        <wps:spPr>
                          <a:xfrm>
                            <a:off x="2997724" y="10467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7" name="Ovaal 467"/>
                        <wps:cNvSpPr/>
                        <wps:spPr>
                          <a:xfrm>
                            <a:off x="3273043" y="104355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8" name="Tekstvak 468"/>
                        <wps:cNvSpPr txBox="1"/>
                        <wps:spPr>
                          <a:xfrm>
                            <a:off x="2918093" y="734938"/>
                            <a:ext cx="314325" cy="356870"/>
                          </a:xfrm>
                          <a:prstGeom prst="rect">
                            <a:avLst/>
                          </a:prstGeom>
                          <a:noFill/>
                        </wps:spPr>
                        <wps:txbx>
                          <w:txbxContent>
                            <w:p w14:paraId="5C3699E9"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35BB5464"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69" name="Tekstvak 469"/>
                        <wps:cNvSpPr txBox="1"/>
                        <wps:spPr>
                          <a:xfrm>
                            <a:off x="3195141" y="734938"/>
                            <a:ext cx="314325" cy="356870"/>
                          </a:xfrm>
                          <a:prstGeom prst="rect">
                            <a:avLst/>
                          </a:prstGeom>
                          <a:noFill/>
                        </wps:spPr>
                        <wps:txbx>
                          <w:txbxContent>
                            <w:p w14:paraId="71AD8D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2A12EBB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70" name="Tekstvak 470"/>
                        <wps:cNvSpPr txBox="1"/>
                        <wps:spPr>
                          <a:xfrm>
                            <a:off x="3979196" y="1559849"/>
                            <a:ext cx="934720" cy="224155"/>
                          </a:xfrm>
                          <a:prstGeom prst="rect">
                            <a:avLst/>
                          </a:prstGeom>
                          <a:noFill/>
                        </wps:spPr>
                        <wps:txbx>
                          <w:txbxContent>
                            <w:p w14:paraId="4362B12D"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471" name="Rechte verbindingslijn met pijl 471"/>
                        <wps:cNvCnPr/>
                        <wps:spPr>
                          <a:xfrm flipH="1" flipV="1">
                            <a:off x="3151364" y="1200359"/>
                            <a:ext cx="729055" cy="120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Rechte verbindingslijn 472"/>
                        <wps:cNvCnPr/>
                        <wps:spPr>
                          <a:xfrm flipV="1">
                            <a:off x="3944059" y="2563713"/>
                            <a:ext cx="0" cy="207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Rechthoek 473"/>
                        <wps:cNvSpPr/>
                        <wps:spPr>
                          <a:xfrm>
                            <a:off x="4178793" y="981566"/>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77BB33" w14:textId="77777777" w:rsidR="00F874F3" w:rsidRDefault="00F874F3" w:rsidP="00F874F3">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pragma</w:t>
                              </w:r>
                              <w:proofErr w:type="spellEnd"/>
                              <w:proofErr w:type="gramEnd"/>
                            </w:p>
                          </w:txbxContent>
                        </wps:txbx>
                        <wps:bodyPr rtlCol="0" anchor="t" anchorCtr="0"/>
                      </wps:wsp>
                      <wps:wsp>
                        <wps:cNvPr id="474" name="Ovaal 474"/>
                        <wps:cNvSpPr/>
                        <wps:spPr>
                          <a:xfrm>
                            <a:off x="4815046" y="547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5" name="Rechte verbindingslijn 475"/>
                        <wps:cNvCnPr/>
                        <wps:spPr>
                          <a:xfrm flipV="1">
                            <a:off x="4905046" y="727408"/>
                            <a:ext cx="0" cy="254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Tekstvak 476"/>
                        <wps:cNvSpPr txBox="1"/>
                        <wps:spPr>
                          <a:xfrm>
                            <a:off x="4963760" y="619522"/>
                            <a:ext cx="909955" cy="224155"/>
                          </a:xfrm>
                          <a:prstGeom prst="rect">
                            <a:avLst/>
                          </a:prstGeom>
                          <a:noFill/>
                        </wps:spPr>
                        <wps:txbx>
                          <w:txbxContent>
                            <w:p w14:paraId="6E5876D8"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pragma</w:t>
                              </w:r>
                              <w:proofErr w:type="spellEnd"/>
                            </w:p>
                          </w:txbxContent>
                        </wps:txbx>
                        <wps:bodyPr wrap="none" rtlCol="0">
                          <a:spAutoFit/>
                        </wps:bodyPr>
                      </wps:wsp>
                      <wps:wsp>
                        <wps:cNvPr id="477" name="Ovaal 477"/>
                        <wps:cNvSpPr/>
                        <wps:spPr>
                          <a:xfrm>
                            <a:off x="3578481" y="1037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8" name="Tekstvak 478"/>
                        <wps:cNvSpPr txBox="1"/>
                        <wps:spPr>
                          <a:xfrm>
                            <a:off x="3500449" y="728722"/>
                            <a:ext cx="344805" cy="356870"/>
                          </a:xfrm>
                          <a:prstGeom prst="rect">
                            <a:avLst/>
                          </a:prstGeom>
                          <a:noFill/>
                        </wps:spPr>
                        <wps:txbx>
                          <w:txbxContent>
                            <w:p w14:paraId="27C248D0"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0-1</w:t>
                              </w:r>
                            </w:p>
                            <w:p w14:paraId="637028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79" name="Rechte verbindingslijn met pijl 479"/>
                        <wps:cNvCnPr/>
                        <wps:spPr>
                          <a:xfrm flipH="1">
                            <a:off x="3758481" y="637408"/>
                            <a:ext cx="1056565" cy="489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777E727" id="_x0000_s1122" style="position:absolute;margin-left:12pt;margin-top:28.35pt;width:462.5pt;height:321.05pt;z-index:251665408;mso-wrap-distance-left:0;mso-wrap-distance-right:0;mso-position-vertical-relative:line;mso-width-relative:margin;mso-height-relative:margin" coordsize="5873115,4077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">
                <v:shape id="_x0000_s1123" type="#_x0000_t75" style="position:absolute;width:5873115;height:4077335;visibility:visible;mso-wrap-style:square">
                  <v:fill o:detectmouseclick="t"/>
                  <v:path o:connecttype="none"/>
                </v:shape>
                <v:oval id="Ovaal 432" o:spid="_x0000_s1124" style="position:absolute;left:282718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pARxAAA&#10;ANwAAAAPAAAAZHJzL2Rvd25yZXYueG1sRI9PawIxFMTvgt8hPKE3zWql1NUoUih4aA/+OXh8Js/d&#10;1eRl2cR1209vhEKPw8z8hlmsOmdFS02oPCsYjzIQxNqbigsFh/3n8B1EiMgGrWdS8EMBVst+b4G5&#10;8XfeUruLhUgQDjkqKGOscymDLslhGPmaOHln3ziMSTaFNA3eE9xZOcmyN+mw4rRQYk0fJenr7uYU&#10;aHMoLl/X3zaetD3ujZ15rr6Vehl06zmISF38D/+1N0bB9HUCzzPp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KQEcQAAADcAAAADwAAAAAAAAAAAAAAAACXAgAAZHJzL2Rv&#10;d25yZXYueG1sUEsFBgAAAAAEAAQA9QAAAIgDAAAAAA==&#10;" filled="f" strokecolor="#003444 [1604]" strokeweight="1pt">
                  <v:stroke joinstyle="miter"/>
                </v:oval>
                <v:line id="Rechte verbindingslijn 433" o:spid="_x0000_s1125" style="position:absolute;flip:y;visibility:visible;mso-wrap-style:square" from="2917185,360000" to="2917185,548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D98MUAAADcAAAADwAAAAAAAAAA&#10;AAAAAAChAgAAZHJzL2Rvd25yZXYueG1sUEsFBgAAAAAEAAQA+QAAAJMDAAAAAA==&#10;" strokecolor="#006a89 [3204]" strokeweight=".5pt">
                  <v:stroke joinstyle="miter"/>
                </v:line>
                <v:rect id="Rechthoek 434" o:spid="_x0000_s1126" style="position:absolute;left:180000;top:1369258;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zMC1xQAA&#10;ANwAAAAPAAAAZHJzL2Rvd25yZXYueG1sRI9Ba8JAFITvgv9heUJvurEGkegaREipBwu1onh7ZJ9J&#10;MPs2ZNck/ffdQqHHYeabYTbpYGrRUesqywrmswgEcW51xYWC81c2XYFwHlljbZkUfJODdDsebTDR&#10;tudP6k6+EKGEXYIKSu+bREqXl2TQzWxDHLy7bQ36INtC6hb7UG5q+RpFS2mw4rBQYkP7kvLH6WkU&#10;xNWF4lt0yK/L7PqxcG/P4/FASr1Mht0ahKfB/4f/6HcduEUMv2fCEZ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MwLXFAAAA3AAAAA8AAAAAAAAAAAAAAAAAlwIAAGRycy9k&#10;b3ducmV2LnhtbFBLBQYAAAAABAAEAPUAAACJAwAAAAA=&#10;" filled="f" strokecolor="#003444 [1604]" strokeweight="1pt">
                  <v:textbox>
                    <w:txbxContent>
                      <w:p w14:paraId="4EA60795"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435" o:spid="_x0000_s1127" style="position:absolute;left:293754;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whlxQAA&#10;ANwAAAAPAAAAZHJzL2Rvd25yZXYueG1sRI9BawIxFITvBf9DeIK3mlVbqVujiCB4aA91PfT4TF53&#10;V5OXZRPXbX99Uyh4HGbmG2a57p0VHbWh9qxgMs5AEGtvai4VHIvd4wuIEJENWs+k4JsCrFeDhyXm&#10;xt/4g7pDLEWCcMhRQRVjk0sZdEUOw9g3xMn78q3DmGRbStPiLcGdldMsm0uHNaeFChvaVqQvh6tT&#10;oM2xPL9dfrp40vazMHbhuX5XajTsN68gIvXxHv5v742Cp9kz/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LCGXFAAAA3AAAAA8AAAAAAAAAAAAAAAAAlwIAAGRycy9k&#10;b3ducmV2LnhtbFBLBQYAAAAABAAEAPUAAACJAwAAAAA=&#10;" filled="f" strokecolor="#003444 [1604]" strokeweight="1pt">
                  <v:stroke joinstyle="miter"/>
                </v:oval>
                <v:oval id="Ovaal 436" o:spid="_x0000_s1128" style="position:absolute;left:610788;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ZYSxAAA&#10;ANwAAAAPAAAAZHJzL2Rvd25yZXYueG1sRI9BawIxFITvBf9DeEJvNWsVqatRpCB4qIeqB4/P5Lm7&#10;mrwsm7hu++sbQehxmJlvmPmyc1a01ITKs4LhIANBrL2puFBw2K/fPkCEiGzQeiYFPxRguei9zDE3&#10;/s7f1O5iIRKEQ44KyhjrXMqgS3IYBr4mTt7ZNw5jkk0hTYP3BHdWvmfZRDqsOC2UWNNnSfq6uzkF&#10;2hyKy9f1t40nbY97Y6eeq61Sr/1uNQMRqYv/4Wd7YxSMRx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mWEsQAAADcAAAADwAAAAAAAAAAAAAAAACXAgAAZHJzL2Rv&#10;d25yZXYueG1sUEsFBgAAAAAEAAQA9QAAAIgDAAAAAA==&#10;" filled="f" strokecolor="#003444 [1604]" strokeweight="1pt">
                  <v:stroke joinstyle="miter"/>
                </v:oval>
                <v:oval id="Ovaal 437" o:spid="_x0000_s1129" style="position:absolute;left:927822;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OJxQAA&#10;ANwAAAAPAAAAZHJzL2Rvd25yZXYueG1sRI9BawIxFITvBf9DeIK3mlVLrVujiCB4aA91PfT4TF53&#10;V5OXZRPXbX99Uyh4HGbmG2a57p0VHbWh9qxgMs5AEGtvai4VHIvd4wuIEJENWs+k4JsCrFeDhyXm&#10;xt/4g7pDLEWCcMhRQRVjk0sZdEUOw9g3xMn78q3DmGRbStPiLcGdldMse5YOa04LFTa0rUhfDlen&#10;QJtjeX67/HTxpO1nYezCc/2u1GjYb15BROrjPfzf3hsFT7M5/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VM4nFAAAA3AAAAA8AAAAAAAAAAAAAAAAAlwIAAGRycy9k&#10;b3ducmV2LnhtbFBLBQYAAAAABAAEAPUAAACJAwAAAAA=&#10;" filled="f" strokecolor="#003444 [1604]" strokeweight="1pt">
                  <v:stroke joinstyle="miter"/>
                </v:oval>
                <v:oval id="Ovaal 438" o:spid="_x0000_s1130" style="position:absolute;left:816253;top:10374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qf7wQAA&#10;ANwAAAAPAAAAZHJzL2Rvd25yZXYueG1sRE+7bsIwFN2R+g/WrdQNnFKESsAghITEUAYeQ8eLfUlS&#10;7OsoNiHl6/GAxHh03rNF56xoqQmVZwWfgwwEsfam4kLB8bDuf4MIEdmg9UwK/inAYv7Wm2Fu/I13&#10;1O5jIVIIhxwVlDHWuZRBl+QwDHxNnLizbxzGBJtCmgZvKdxZOcyysXRYcWoosaZVSfqyvzoF2hyL&#10;v5/LvY0nbX8Pxk48V1ulPt675RREpC6+xE/3xigYfaW16Uw6An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8qn+8EAAADcAAAADwAAAAAAAAAAAAAAAACXAgAAZHJzL2Rvd25y&#10;ZXYueG1sUEsFBgAAAAAEAAQA9QAAAIUDAAAAAA==&#10;" filled="f" strokecolor="#003444 [1604]" strokeweight="1pt">
                  <v:stroke joinstyle="miter"/>
                </v:oval>
                <v:line id="Rechte verbindingslijn 439" o:spid="_x0000_s1131" style="position:absolute;flip:y;visibility:visible;mso-wrap-style:square" from="906253,1217410" to="906253,1369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jKGsYAAADcAAAADwAAAGRycy9kb3ducmV2LnhtbESPQWvCQBSE7wX/w/KE3pqNbRNMdJUi&#10;CkKxUFsPvT2zzySafRuyW03/vSsIPQ4z8w0znfemEWfqXG1ZwSiKQRAXVtdcKvj+Wj2NQTiPrLGx&#10;TAr+yMF8NniYYq7thT/pvPWlCBB2OSqovG9zKV1RkUEX2ZY4eAfbGfRBdqXUHV4C3DTyOY5TabDm&#10;sFBhS4uKitP21yhY6c2ex5n7+NnZOn1fH9vdMkmUehz2bxMQnnr/H76311rB60sGtzPh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YyhrGAAAA3AAAAA8AAAAAAAAA&#10;AAAAAAAAoQIAAGRycy9kb3ducmV2LnhtbFBLBQYAAAAABAAEAPkAAACUAwAAAAA=&#10;" strokecolor="#006a89 [3204]" strokeweight=".5pt">
                  <v:stroke joinstyle="miter"/>
                </v:line>
                <v:rect id="Rechthoek 440" o:spid="_x0000_s1132" style="position:absolute;left:1145944;top:2424989;width:1606641;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bXLwQAA&#10;ANwAAAAPAAAAZHJzL2Rvd25yZXYueG1sRE9Na8JAEL0L/Q/LFLzppjWIRFcpBUUPFtRS8TZkxySY&#10;nQ3ZVeO/dw4Fj4/3PVt0rlY3akPl2cDHMAFFnHtbcWHg97AcTECFiGyx9kwGHhRgMX/rzTCz/s47&#10;uu1joSSEQ4YGyhibTOuQl+QwDH1DLNzZtw6jwLbQtsW7hLtafybJWDusWBpKbOi7pPyyvzoDafVH&#10;6SnZ5Mfx8vgzCqvrdrshY/rv3dcUVKQuvsT/7rUVXyrz5YwcAT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8/G1y8EAAADcAAAADwAAAAAAAAAAAAAAAACXAgAAZHJzL2Rvd25y&#10;ZXYueG1sUEsFBgAAAAAEAAQA9QAAAIUDAAAAAA==&#10;" filled="f" strokecolor="#003444 [1604]" strokeweight="1pt">
                  <v:textbox>
                    <w:txbxContent>
                      <w:p w14:paraId="4502C27C"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v:textbox>
                </v:rect>
                <v:oval id="Ovaal 441" o:spid="_x0000_s1133" style="position:absolute;left:1259699;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9n0bxQAA&#10;ANwAAAAPAAAAZHJzL2Rvd25yZXYueG1sRI9Ba8JAFITvhf6H5RV6qxtFpKZupBSEHupBzcHj6+4z&#10;idl9G7LbGP31bqHQ4zAz3zCr9eisGKgPjWcF00kGglh703CloDxsXl5BhIhs0HomBVcKsC4eH1aY&#10;G3/hHQ37WIkE4ZCjgjrGLpcy6JochonviJN38r3DmGRfSdPjJcGdlbMsW0iHDaeFGjv6qEm3+x+n&#10;QJuyOn+1tyF+a3s8GLv03GyVen4a399ARBrjf/iv/WkUzOdT+D2TjoA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b2fRvFAAAA3AAAAA8AAAAAAAAAAAAAAAAAlwIAAGRycy9k&#10;b3ducmV2LnhtbFBLBQYAAAAABAAEAPUAAACJAwAAAAA=&#10;" filled="f" strokecolor="#003444 [1604]" strokeweight="1pt">
                  <v:stroke joinstyle="miter"/>
                </v:oval>
                <v:oval id="Ovaal 442" o:spid="_x0000_s1134" style="position:absolute;left:1576733;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JONsxQAA&#10;ANwAAAAPAAAAZHJzL2Rvd25yZXYueG1sRI9Ba8JAFITvhf6H5RV6q5uKiKZupBQKPbQHNQePr7vP&#10;JGb3bchuY+qvdwXB4zAz3zCr9eisGKgPjWcFr5MMBLH2puFKQbn7fFmACBHZoPVMCv4pwLp4fFhh&#10;bvyJNzRsYyUShEOOCuoYu1zKoGtyGCa+I07ewfcOY5J9JU2PpwR3Vk6zbC4dNpwWauzooybdbv+c&#10;Am3K6vjdnof4q+1+Z+zSc/Oj1PPT+P4GItIY7+Fb+8somM2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k42zFAAAA3AAAAA8AAAAAAAAAAAAAAAAAlwIAAGRycy9k&#10;b3ducmV2LnhtbFBLBQYAAAAABAAEAPUAAACJAwAAAAA=&#10;" filled="f" strokecolor="#003444 [1604]" strokeweight="1pt">
                  <v:stroke joinstyle="miter"/>
                </v:oval>
                <v:oval id="Ovaal 443" o:spid="_x0000_s1135" style="position:absolute;left:1893767;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Eb3xAAA&#10;ANwAAAAPAAAAZHJzL2Rvd25yZXYueG1sRI9PawIxFMTvBb9DeEJvNWuVoqtRpCB4aA/+OXh8Js/d&#10;1eRl2cR120/fCAWPw8z8hpkvO2dFS02oPCsYDjIQxNqbigsFh/36bQIiRGSD1jMp+KEAy0XvZY65&#10;8XfeUruLhUgQDjkqKGOscymDLslhGPiaOHln3ziMSTaFNA3eE9xZ+Z5lH9JhxWmhxJo+S9LX3c0p&#10;0OZQXL6uv208aXvcGzv1XH0r9drvVjMQkbr4DP+3N0bBeDyC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hG98QAAADcAAAADwAAAAAAAAAAAAAAAACXAgAAZHJzL2Rv&#10;d25yZXYueG1sUEsFBgAAAAAEAAQA9QAAAIgDAAAAAA==&#10;" filled="f" strokecolor="#003444 [1604]" strokeweight="1pt">
                  <v:stroke joinstyle="miter"/>
                </v:oval>
                <v:oval id="Ovaal 444" o:spid="_x0000_s1136" style="position:absolute;left:1782198;top:209314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d6DxQAA&#10;ANwAAAAPAAAAZHJzL2Rvd25yZXYueG1sRI9Ba8JAFITvQv/D8gq96aYSik1dQykIHtpD1YPH193X&#10;JM3u25BdY+qvdwXB4zAz3zDLcnRWDNSHxrOC51kGglh703ClYL9bTxcgQkQ2aD2Tgn8KUK4eJkss&#10;jD/xNw3bWIkE4VCggjrGrpAy6JochpnviJP363uHMcm+kqbHU4I7K+dZ9iIdNpwWauzooybdbo9O&#10;gTb76u+zPQ/xR9vDzthXz82XUk+P4/sbiEhjvIdv7Y1RkOc5XM+k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B3oPFAAAA3AAAAA8AAAAAAAAAAAAAAAAAlwIAAGRycy9k&#10;b3ducmV2LnhtbFBLBQYAAAAABAAEAPUAAACJAwAAAAA=&#10;" filled="f" strokecolor="#003444 [1604]" strokeweight="1pt">
                  <v:stroke joinstyle="miter"/>
                </v:oval>
                <v:line id="Rechte verbindingslijn 445" o:spid="_x0000_s1137" style="position:absolute;flip:y;visibility:visible;mso-wrap-style:square" from="1872198,2273141" to="1872198,24249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OzYsUAAADcAAAADwAAAGRycy9kb3ducmV2LnhtbESPT4vCMBTE78J+h/AWvGmqWNGuUUQU&#10;BFHw32Fvb5u3bbV5KU3U+u03C4LHYWZ+w0xmjSnFnWpXWFbQ60YgiFOrC84UnI6rzgiE88gaS8uk&#10;4EkOZtOP1gQTbR+8p/vBZyJA2CWoIPe+SqR0aU4GXddWxMH7tbVBH2SdSV3jI8BNKftRNJQGCw4L&#10;OVa0yCm9Hm5GwUpvf3g0drvvsy2Gm/WlOi/jWKn2ZzP/AuGp8e/wq73WCgaDGP7PhCM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OzYsUAAADcAAAADwAAAAAAAAAA&#10;AAAAAAChAgAAZHJzL2Rvd25yZXYueG1sUEsFBgAAAAAEAAQA+QAAAJMDAAAAAA==&#10;" strokecolor="#006a89 [3204]" strokeweight=".5pt">
                  <v:stroke joinstyle="miter"/>
                </v:line>
                <v:rect id="Rechthoek 446" o:spid="_x0000_s1138" style="position:absolute;left:2116333;top:3459399;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IgkxAAA&#10;ANwAAAAPAAAAZHJzL2Rvd25yZXYueG1sRI9Pi8IwFMTvgt8hPMGbpmopUo0igst6cME/KN4ezbMt&#10;Ni+lidr99psFweMw85th5svWVOJJjSstKxgNIxDEmdUl5wpOx81gCsJ5ZI2VZVLwSw6Wi25njqm2&#10;L97T8+BzEUrYpaig8L5OpXRZQQbd0NbEwbvZxqAPssmlbvAVyk0lx1GUSIMlh4UCa1oXlN0PD6Mg&#10;Ls8UX6Ntdkk2l5+J+3rsdltSqt9rVzMQnlr/Cb/pbx24OIH/M+EI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SIJMQAAADcAAAADwAAAAAAAAAAAAAAAACXAgAAZHJzL2Rv&#10;d25yZXYueG1sUEsFBgAAAAAEAAQA9QAAAIgDAAAAAA==&#10;" filled="f" strokecolor="#003444 [1604]" strokeweight="1pt">
                  <v:textbox>
                    <w:txbxContent>
                      <w:p w14:paraId="221D4F85"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MogelijkeBinding</w:t>
                        </w:r>
                        <w:proofErr w:type="spellEnd"/>
                      </w:p>
                    </w:txbxContent>
                  </v:textbox>
                </v:rect>
                <v:oval id="Ovaal 447" o:spid="_x0000_s1139" style="position:absolute;left:2752586;top:312755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0D0xAAA&#10;ANwAAAAPAAAAZHJzL2Rvd25yZXYueG1sRI9PawIxFMTvQr9DeAVvmq2ItqtRiiB4sAf/HHp8Jq+7&#10;W5OXZRPXtZ/eCEKPw8z8hpkvO2dFS02oPCt4G2YgiLU3FRcKjof14B1EiMgGrWdScKMAy8VLb465&#10;8VfeUbuPhUgQDjkqKGOscymDLslhGPqaOHk/vnEYk2wKaRq8JrizcpRlE+mw4rRQYk2rkvR5f3EK&#10;tDkWv9vzXxtP2n4fjP3wXH0p1X/tPmcgInXxP/xsb4yC8XgK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NA9MQAAADcAAAADwAAAAAAAAAAAAAAAACXAgAAZHJzL2Rv&#10;d25yZXYueG1sUEsFBgAAAAAEAAQA9QAAAIgDAAAAAA==&#10;" filled="f" strokecolor="#003444 [1604]" strokeweight="1pt">
                  <v:stroke joinstyle="miter"/>
                </v:oval>
                <v:line id="Rechte verbindingslijn 448" o:spid="_x0000_s1140" style="position:absolute;flip:y;visibility:visible;mso-wrap-style:square" from="2842586,3307551" to="2842586,3459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Ic/MIAAADcAAAADwAAAGRycy9kb3ducmV2LnhtbERPTYvCMBC9C/sfwix403RFRatpEVEQ&#10;REF3PXgbm9m2u82kNFHrvzcHwePjfc/T1lTiRo0rLSv46kcgiDOrS84V/HyvexMQziNrrCyTggc5&#10;SJOPzhxjbe98oNvR5yKEsItRQeF9HUvpsoIMur6tiQP3axuDPsAml7rBewg3lRxE0VgaLDk0FFjT&#10;sqDs/3g1CtZ6d+HJ1O3PJ1uOt5u/+rQajZTqfraLGQhPrX+LX+6NVjAchrXhTDgCMn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Ic/MIAAADcAAAADwAAAAAAAAAAAAAA&#10;AAChAgAAZHJzL2Rvd25yZXYueG1sUEsFBgAAAAAEAAQA+QAAAJADAAAAAA==&#10;" strokecolor="#006a89 [3204]" strokeweight=".5pt">
                  <v:stroke joinstyle="miter"/>
                </v:line>
                <v:shape id="Rechte verbindingslijn met pijl 449" o:spid="_x0000_s1141" type="#_x0000_t32" style="position:absolute;left:996253;top:1127322;width:1079699;height: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IbM8cAAADcAAAADwAAAGRycy9kb3ducmV2LnhtbESPT0vDQBTE74LfYXmCF7EbNZWadls0&#10;peC1f6D19si+ZlOzb2N2TdN+erdQ8DjMzG+Yyay3teio9ZVjBU+DBARx4XTFpYLNevE4AuEDssba&#10;MSk4kYfZ9PZmgpl2R15StwqliBD2GSowITSZlL4wZNEPXEMcvb1rLYYo21LqFo8Rbmv5nCSv0mLF&#10;ccFgQ7mh4nv1axV87Ye6+8jnVWF2+cv2IT3/HHZzpe7v+vcxiEB9+A9f259aQZq+weV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4hszxwAAANwAAAAPAAAAAAAA&#10;AAAAAAAAAKECAABkcnMvZG93bnJldi54bWxQSwUGAAAAAAQABAD5AAAAlQMAAAAA&#10;" strokecolor="#006a89 [3204]" strokeweight=".5pt">
                  <v:stroke endarrow="block" joinstyle="miter"/>
                </v:shape>
                <v:shape id="Rechte verbindingslijn met pijl 450" o:spid="_x0000_s1142" type="#_x0000_t32" style="position:absolute;left:1872198;top:1217322;width:610788;height:8758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Ekc8MAAADcAAAADwAAAGRycy9kb3ducmV2LnhtbERPz2vCMBS+D/wfwhN2GZpuU5FqlK0y&#10;2HUqWG+P5tlUm5euyWq3v345CB4/vt/LdW9r0VHrK8cKnscJCOLC6YpLBfvdx2gOwgdkjbVjUvBL&#10;HtarwcMSU+2u/EXdNpQihrBPUYEJoUml9IUhi37sGuLInVxrMUTYllK3eI3htpYvSTKTFiuODQYb&#10;ygwVl+2PVXA8TXX3nm2qwuTZ6+Fp8vd9zjdKPQ77twWIQH24i2/uT61gMo3z45l4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BJHPDAAAA3AAAAA8AAAAAAAAAAAAA&#10;AAAAoQIAAGRycy9kb3ducmV2LnhtbFBLBQYAAAAABAAEAPkAAACRAwAAAAA=&#10;" strokecolor="#006a89 [3204]" strokeweight=".5pt">
                  <v:stroke endarrow="block" joinstyle="miter"/>
                </v:shape>
                <v:shape id="Rechte verbindingslijn met pijl 451" o:spid="_x0000_s1143" type="#_x0000_t32" style="position:absolute;left:2800020;top:1217322;width:42566;height:191022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XqsMAAADcAAAADwAAAGRycy9kb3ducmV2LnhtbESP3YrCMBSE74V9h3AWvNNUUZFqlFWQ&#10;eiOuPw9waI5t2eakJKnWtzeCsJfDzHzDLNedqcWdnK8sKxgNExDEudUVFwqul91gDsIHZI21ZVLw&#10;JA/r1Vdviam2Dz7R/RwKESHsU1RQhtCkUvq8JIN+aBvi6N2sMxiidIXUDh8Rbmo5TpKZNFhxXCix&#10;oW1J+d+5NQrabHZtNlN3Of5mk8PxkG3nrXsq1f/ufhYgAnXhP/xp77WCyXQE7zPxCMjV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2V6rDAAAA3AAAAA8AAAAAAAAAAAAA&#10;AAAAoQIAAGRycy9kb3ducmV2LnhtbFBLBQYAAAAABAAEAPkAAACRAwAAAAA=&#10;" strokecolor="#006a89 [3204]" strokeweight=".5pt">
                  <v:stroke endarrow="block" joinstyle="miter"/>
                </v:shape>
                <v:rect id="Rechthoek 452" o:spid="_x0000_s1144" style="position:absolute;left:1962198;top:548675;width:1909974;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hj6xQAA&#10;ANwAAAAPAAAAZHJzL2Rvd25yZXYueG1sRI9Pa8JAFMTvBb/D8oTe6kabikRXEcHSHFLwD4q3R/aZ&#10;BLNvQ3Y16bfvFgoeh5nfDLNY9aYWD2pdZVnBeBSBIM6trrhQcDxs32YgnEfWWFsmBT/kYLUcvCww&#10;0bbjHT32vhChhF2CCkrvm0RKl5dk0I1sQxy8q20N+iDbQuoWu1BuajmJoqk0WHFYKLGhTUn5bX83&#10;CuLqRPElSvPzdHv+fnef9yxLSanXYb+eg/DU+2f4n/7SgfuYwN+ZcAT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2GPrFAAAA3AAAAA8AAAAAAAAAAAAAAAAAlwIAAGRycy9k&#10;b3ducmV2LnhtbFBLBQYAAAAABAAEAPUAAACJAwAAAAA=&#10;" filled="f" strokecolor="#003444 [1604]" strokeweight="1pt">
                  <v:textbox>
                    <w:txbxContent>
                      <w:p w14:paraId="68FBB140"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453" o:spid="_x0000_s1145" style="position:absolute;left:2075952;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dAqxQAA&#10;ANwAAAAPAAAAZHJzL2Rvd25yZXYueG1sRI9BawIxFITvBf9DeIK3mlVbqVujiCB4aA91PfT4TF53&#10;V5OXZRPXbX99Uyh4HGbmG2a57p0VHbWh9qxgMs5AEGtvai4VHIvd4wuIEJENWs+k4JsCrFeDhyXm&#10;xt/4g7pDLEWCcMhRQRVjk0sZdEUOw9g3xMn78q3DmGRbStPiLcGdldMsm0uHNaeFChvaVqQvh6tT&#10;oM2xPL9dfrp40vazMHbhuX5XajTsN68gIvXxHv5v742Cp+cZ/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x0CrFAAAA3AAAAA8AAAAAAAAAAAAAAAAAlwIAAGRycy9k&#10;b3ducmV2LnhtbFBLBQYAAAAABAAEAPUAAACJAwAAAAA=&#10;" filled="f" strokecolor="#003444 [1604]" strokeweight="1pt">
                  <v:stroke joinstyle="miter"/>
                </v:oval>
                <v:oval id="Ovaal 454" o:spid="_x0000_s1146" style="position:absolute;left:2392986;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EhexAAA&#10;ANwAAAAPAAAAZHJzL2Rvd25yZXYueG1sRI9PawIxFMTvQr9DeAVvmq2otKtRiiB4sAf/HHp8Jq+7&#10;W5OXZRPXtZ/eCEKPw8z8hpkvO2dFS02oPCt4G2YgiLU3FRcKjof14B1EiMgGrWdScKMAy8VLb465&#10;8VfeUbuPhUgQDjkqKGOscymDLslhGPqaOHk/vnEYk2wKaRq8JrizcpRlU+mw4rRQYk2rkvR5f3EK&#10;tDkWv9vzXxtP2n4fjP3wXH0p1X/tPmcgInXxP/xsb4yC8WQM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hIXsQAAADcAAAADwAAAAAAAAAAAAAAAACXAgAAZHJzL2Rv&#10;d25yZXYueG1sUEsFBgAAAAAEAAQA9QAAAIgDAAAAAA==&#10;" filled="f" strokecolor="#003444 [1604]" strokeweight="1pt">
                  <v:stroke joinstyle="miter"/>
                </v:oval>
                <v:oval id="Ovaal 455" o:spid="_x0000_s1147" style="position:absolute;left:2710020;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FO3FxAAA&#10;ANwAAAAPAAAAZHJzL2Rvd25yZXYueG1sRI9PawIxFMTvBb9DeEJvNWvRoqtRpCB4aA/+OXh8Js/d&#10;1eRl2cR120/fCAWPw8z8hpkvO2dFS02oPCsYDjIQxNqbigsFh/36bQIiRGSD1jMp+KEAy0XvZY65&#10;8XfeUruLhUgQDjkqKGOscymDLslhGPiaOHln3ziMSTaFNA3eE9xZ+Z5lH9JhxWmhxJo+S9LX3c0p&#10;0OZQXL6uv208aXvcGzv1XH0r9drvVjMQkbr4DP+3N0bBaDyG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TtxcQAAADcAAAADwAAAAAAAAAAAAAAAACXAgAAZHJzL2Rv&#10;d25yZXYueG1sUEsFBgAAAAAEAAQA9QAAAIgDAAAAAA==&#10;" filled="f" strokecolor="#003444 [1604]" strokeweight="1pt">
                  <v:stroke joinstyle="miter"/>
                </v:oval>
                <v:shape id="Tekstvak 456" o:spid="_x0000_s1148" type="#_x0000_t202" style="position:absolute;left:1996387;top:725541;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KlaDwwAA&#10;ANwAAAAPAAAAZHJzL2Rvd25yZXYueG1sRI/disIwFITvF/Ydwlnwbk0VFa1GWVwF71x/HuDQHJva&#10;5qQ0UatPb4QFL4eZ+YaZLVpbiSs1vnCsoNdNQBBnThecKzge1t9jED4ga6wck4I7eVjMPz9mmGp3&#10;4x1d9yEXEcI+RQUmhDqV0meGLPquq4mjd3KNxRBlk0vd4C3CbSX7STKSFguOCwZrWhrKyv3FKhgn&#10;dluWk/6ft4NHb2iWv25Vn5XqfLU/UxCB2vAO/7c3WsFgOIL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KlaDwwAAANwAAAAPAAAAAAAAAAAAAAAAAJcCAABkcnMvZG93&#10;bnJldi54bWxQSwUGAAAAAAQABAD1AAAAhwMAAAAA&#10;" filled="f" stroked="f">
                  <v:textbox style="mso-fit-shape-to-text:t">
                    <w:txbxContent>
                      <w:p w14:paraId="65835CD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7B8C9C55"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457" o:spid="_x0000_s1149" type="#_x0000_t202" style="position:absolute;left:2315147;top:728705;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vMYxQAA&#10;ANwAAAAPAAAAZHJzL2Rvd25yZXYueG1sRI/BbsIwEETvSP0Hayv1VpwgoDTEoApaqTcg7Qes4iVO&#10;E6+j2EDK1+NKlTiOZuaNJl8PthVn6n3tWEE6TkAQl07XXCn4/vp4XoDwAVlj65gU/JKH9ephlGOm&#10;3YUPdC5CJSKEfYYKTAhdJqUvDVn0Y9cRR+/oeoshyr6SusdLhNtWTpJkLi3WHBcMdrQxVDbFySpY&#10;JHbXNK+TvbfTazozm617736Uenoc3pYgAg3hHv5vf2oF09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Rm8xjFAAAA3AAAAA8AAAAAAAAAAAAAAAAAlwIAAGRycy9k&#10;b3ducmV2LnhtbFBLBQYAAAAABAAEAPUAAACJAwAAAAA=&#10;" filled="f" stroked="f">
                  <v:textbox style="mso-fit-shape-to-text:t">
                    <w:txbxContent>
                      <w:p w14:paraId="263B4EA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4C45CD43"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458" o:spid="_x0000_s1150" type="#_x0000_t202" style="position:absolute;left:2640825;top:730823;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dqwgAA&#10;ANwAAAAPAAAAZHJzL2Rvd25yZXYueG1sRE9LTsMwEN1X4g7WIHXXOo2aKoS6FQqtxI5+OMAoHuKQ&#10;eBzFpkk5PV4gsXx6/+1+sp240eAbxwpWywQEceV0w7WCj+txkYPwAVlj55gU3MnDfvcw22Kh3chn&#10;ul1CLWII+wIVmBD6QkpfGbLol64njtynGyyGCIda6gHHGG47mSbJRlpsODYY7Kk0VLWXb6sgT+x7&#10;2z6lJ2/XP6vMlK/u0H8pNX+cXp5BBJrCv/jP/aYVrLO4Np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5Z2rCAAAA3AAAAA8AAAAAAAAAAAAAAAAAlwIAAGRycy9kb3du&#10;cmV2LnhtbFBLBQYAAAAABAAEAPUAAACGAwAAAAA=&#10;" filled="f" stroked="f">
                  <v:textbox style="mso-fit-shape-to-text:t">
                    <w:txbxContent>
                      <w:p w14:paraId="5709341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1720C74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RB</w:t>
                        </w:r>
                      </w:p>
                    </w:txbxContent>
                  </v:textbox>
                </v:shape>
                <v:rect id="Rechthoek 459" o:spid="_x0000_s1151" style="position:absolute;left:3217806;top:2770812;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oqLxQAA&#10;ANwAAAAPAAAAZHJzL2Rvd25yZXYueG1sRI9Pi8IwFMTvgt8hPMGbpq5/0GqURVDWg8JWUbw9mmdb&#10;bF5KE7X77TcLwh6Hmd8Ms1g1phRPql1hWcGgH4EgTq0uOFNwOm56UxDOI2ssLZOCH3KwWrZbC4y1&#10;ffE3PROfiVDCLkYFufdVLKVLczLo+rYiDt7N1gZ9kHUmdY2vUG5K+RFFE2mw4LCQY0XrnNJ78jAK&#10;RsWZRtdol14mm8th6LaP/X5HSnU7zecchKfG/4ff9JcO3HgGf2fC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SiovFAAAA3AAAAA8AAAAAAAAAAAAAAAAAlwIAAGRycy9k&#10;b3ducmV2LnhtbFBLBQYAAAAABAAEAPUAAACJAwAAAAA=&#10;" filled="f" strokecolor="#003444 [1604]" strokeweight="1pt">
                  <v:textbox>
                    <w:txbxContent>
                      <w:p w14:paraId="79A2D55A" w14:textId="77777777" w:rsidR="00F874F3" w:rsidRDefault="00F874F3" w:rsidP="00F874F3">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v:textbox>
                </v:rect>
                <v:oval id="Ovaal 460" o:spid="_x0000_s1152" style="position:absolute;left:3854059;top:238371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4TgwQAA&#10;ANwAAAAPAAAAZHJzL2Rvd25yZXYueG1sRE/LisIwFN0L/kO4gjtNR0S0GmUYGJjFuPCxcHlN7rQd&#10;k5vSxFr9erMQXB7Oe7XpnBUtNaHyrOBjnIEg1t5UXCg4Hr5HcxAhIhu0nknBnQJs1v3eCnPjb7yj&#10;dh8LkUI45KigjLHOpQy6JIdh7GvixP35xmFMsCmkafCWwp2VkyybSYcVp4YSa/oqSV/2V6dAm2Px&#10;/3t5tPGs7elg7MJztVVqOOg+lyAidfEtfrl/jILpLM1PZ9IR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g+E4MEAAADcAAAADwAAAAAAAAAAAAAAAACXAgAAZHJzL2Rvd25y&#10;ZXYueG1sUEsFBgAAAAAEAAQA9QAAAIUDAAAAAA==&#10;" filled="f" strokecolor="#003444 [1604]" strokeweight="1pt">
                  <v:stroke joinstyle="miter"/>
                </v:oval>
                <v:shape id="Tekstvak 461" o:spid="_x0000_s1153" type="#_x0000_t202" style="position:absolute;left:2978766;top:2371245;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wRKxAAA&#10;ANwAAAAPAAAAZHJzL2Rvd25yZXYueG1sRI/dasJAFITvC77Dcgq9q5uIiqZugtgWvKt/D3DInmbT&#10;ZM+G7FZTn94tCF4OM/MNsyoG24oz9b52rCAdJyCIS6drrhScjp+vCxA+IGtsHZOCP/JQ5KOnFWba&#10;XXhP50OoRISwz1CBCaHLpPSlIYt+7Dri6H273mKIsq+k7vES4baVkySZS4s1xwWDHW0Mlc3h1ypY&#10;JParaZaTnbfTazozm3f30f0o9fI8rN9ABBrCI3xvb7WC6TyF/zPxCM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8ESsQAAADcAAAADwAAAAAAAAAAAAAAAACXAgAAZHJzL2Rv&#10;d25yZXYueG1sUEsFBgAAAAAEAAQA9QAAAIgDAAAAAA==&#10;" filled="f" stroked="f">
                  <v:textbox style="mso-fit-shape-to-text:t">
                    <w:txbxContent>
                      <w:p w14:paraId="3A867476"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rect id="Rechthoek 462" o:spid="_x0000_s1154" style="position:absolute;left:4188194;top:1904166;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2tJHxQAA&#10;ANwAAAAPAAAAZHJzL2Rvd25yZXYueG1sRI9Ba8JAFITvhf6H5Qm9NRttCCVmI1Kw1IOCaWno7ZF9&#10;JsHs25BdNf33XUHocZj5Zph8NZleXGh0nWUF8ygGQVxb3XGj4Otz8/wKwnlkjb1lUvBLDlbF40OO&#10;mbZXPtCl9I0IJewyVNB6P2RSurolgy6yA3HwjnY06IMcG6lHvIZy08tFHKfSYMdhocWB3lqqT+XZ&#10;KEi6b0p+4m1dpZtq/+Lez7vdlpR6mk3rJQhPk/8P3+kPHbh0Abcz4Qj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a0kfFAAAA3AAAAA8AAAAAAAAAAAAAAAAAlwIAAGRycy9k&#10;b3ducmV2LnhtbFBLBQYAAAAABAAEAPUAAACJAwAAAAA=&#10;" filled="f" strokecolor="#003444 [1604]" strokeweight="1pt">
                  <v:textbox>
                    <w:txbxContent>
                      <w:p w14:paraId="5F636B62" w14:textId="77777777" w:rsidR="00F874F3" w:rsidRDefault="00F874F3" w:rsidP="00F874F3">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v:textbox>
                </v:rect>
                <v:oval id="Ovaal 463" o:spid="_x0000_s1155" style="position:absolute;left:4824447;top:15723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RqXxAAA&#10;ANwAAAAPAAAAZHJzL2Rvd25yZXYueG1sRI9BawIxFITvBf9DeEJvNWsVqatRpCB4qIeqB4/P5Lm7&#10;mrwsm7hu++sbQehxmJlvmPmyc1a01ITKs4LhIANBrL2puFBw2K/fPkCEiGzQeiYFPxRguei9zDE3&#10;/s7f1O5iIRKEQ44KyhjrXMqgS3IYBr4mTt7ZNw5jkk0hTYP3BHdWvmfZRDqsOC2UWNNnSfq6uzkF&#10;2hyKy9f1t40nbY97Y6eeq61Sr/1uNQMRqYv/4Wd7YxSMJy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t0al8QAAADcAAAADwAAAAAAAAAAAAAAAACXAgAAZHJzL2Rv&#10;d25yZXYueG1sUEsFBgAAAAAEAAQA9QAAAIgDAAAAAA==&#10;" filled="f" strokecolor="#003444 [1604]" strokeweight="1pt">
                  <v:stroke joinstyle="miter"/>
                </v:oval>
                <v:line id="Rechte verbindingslijn 464" o:spid="_x0000_s1156" style="position:absolute;flip:y;visibility:visible;mso-wrap-style:square" from="4914447,1752317" to="4914447,1904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pKmcUAAADcAAAADwAAAGRycy9kb3ducmV2LnhtbESPT4vCMBTE78J+h/AWvGmqaNGuUUQU&#10;BFHw32Fvb5u3bbV5KU3U+u03C4LHYWZ+w0xmjSnFnWpXWFbQ60YgiFOrC84UnI6rzgiE88gaS8uk&#10;4EkOZtOP1gQTbR+8p/vBZyJA2CWoIPe+SqR0aU4GXddWxMH7tbVBH2SdSV3jI8BNKftRFEuDBYeF&#10;HCta5JReDzejYKW3Pzwau9332RbxZn2pzsvhUKn2ZzP/AuGp8e/wq73WCgbxAP7PhCM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upKmcUAAADcAAAADwAAAAAAAAAA&#10;AAAAAAChAgAAZHJzL2Rvd25yZXYueG1sUEsFBgAAAAAEAAQA+QAAAJMDAAAAAA==&#10;" strokecolor="#006a89 [3204]" strokeweight=".5pt">
                  <v:stroke joinstyle="miter"/>
                </v:line>
                <v:shape id="Rechte verbindingslijn met pijl 465" o:spid="_x0000_s1157" type="#_x0000_t32" style="position:absolute;left:3426683;top:1197195;width:1397764;height:4651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GbFMMAAADcAAAADwAAAGRycy9kb3ducmV2LnhtbESP3YrCMBSE7xf2HcJZ8G5NFS1SjaKC&#10;1Bvx9wEOzdm2bHNSklTr25uFBS+HmfmGWax604g7OV9bVjAaJiCIC6trLhXcrrvvGQgfkDU2lknB&#10;kzyslp8fC8y0ffCZ7pdQighhn6GCKoQ2k9IXFRn0Q9sSR+/HOoMhSldK7fAR4aaR4yRJpcGa40KF&#10;LW0rKn4vnVHQ5emt3Uzd9XjKJ4fjId/OOvdUavDVr+cgAvXhHf5v77WCSTqFvzPxCMj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hmxTDAAAA3AAAAA8AAAAAAAAAAAAA&#10;AAAAoQIAAGRycy9kb3ducmV2LnhtbFBLBQYAAAAABAAEAPkAAACRAwAAAAA=&#10;" strokecolor="#006a89 [3204]" strokeweight=".5pt">
                  <v:stroke endarrow="block" joinstyle="miter"/>
                </v:shape>
                <v:oval id="Ovaal 466" o:spid="_x0000_s1158" style="position:absolute;left:2997724;top:10467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kPxQAA&#10;ANwAAAAPAAAAZHJzL2Rvd25yZXYueG1sRI/NasMwEITvgb6D2EJvidwQTOtGMaUQyCE95OeQ41ba&#10;2q6llbEUx+3TR4FAj8PMfMMsy9FZMVAfGs8KnmcZCGLtTcOVguNhPX0BESKyQeuZFPxSgHL1MFli&#10;YfyFdzTsYyUShEOBCuoYu0LKoGtyGGa+I07et+8dxiT7SpoeLwnurJxnWS4dNpwWauzooybd7s9O&#10;gTbH6mfb/g3xS9vTwdhXz82nUk+P4/sbiEhj/A/f2xujYJHncDuTjoB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quQ/FAAAA3AAAAA8AAAAAAAAAAAAAAAAAlwIAAGRycy9k&#10;b3ducmV2LnhtbFBLBQYAAAAABAAEAPUAAACJAwAAAAA=&#10;" filled="f" strokecolor="#003444 [1604]" strokeweight="1pt">
                  <v:stroke joinstyle="miter"/>
                </v:oval>
                <v:oval id="Ovaal 467" o:spid="_x0000_s1159" style="position:absolute;left:3273043;top:104355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hyUxAAA&#10;ANwAAAAPAAAAZHJzL2Rvd25yZXYueG1sRI9PawIxFMTvBb9DeEJvNWsRq6tRpCB4aA/+OXh8Js/d&#10;1eRl2cR120/fCAWPw8z8hpkvO2dFS02oPCsYDjIQxNqbigsFh/36bQIiRGSD1jMp+KEAy0XvZY65&#10;8XfeUruLhUgQDjkqKGOscymDLslhGPiaOHln3ziMSTaFNA3eE9xZ+Z5lY+mw4rRQYk2fJenr7uYU&#10;aHMoLl/X3zaetD3ujZ16rr6Veu13qxmISF18hv/bG6NgNP6A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YclMQAAADcAAAADwAAAAAAAAAAAAAAAACXAgAAZHJzL2Rv&#10;d25yZXYueG1sUEsFBgAAAAAEAAQA9QAAAIgDAAAAAA==&#10;" filled="f" strokecolor="#003444 [1604]" strokeweight="1pt">
                  <v:stroke joinstyle="miter"/>
                </v:oval>
                <v:shape id="Tekstvak 468" o:spid="_x0000_s1160" type="#_x0000_t202" style="position:absolute;left:2918093;top:734938;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a3XwQAA&#10;ANwAAAAPAAAAZHJzL2Rvd25yZXYueG1sRE/dasIwFL4f7B3CGXi3phYnWo0yOgXv5jof4NAcm67N&#10;SWkyrT79cjHw8uP7X29H24kLDb5xrGCapCCIK6cbrhWcvvevCxA+IGvsHJOCG3nYbp6f1phrd+Uv&#10;upShFjGEfY4KTAh9LqWvDFn0ieuJI3d2g8UQ4VBLPeA1httOZmk6lxYbjg0GeyoMVW35axUsUvvZ&#10;tsvs6O3sPn0zxYfb9T9KTV7G9xWIQGN4iP/dB61gNo9r45l4BOTm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Wt18EAAADcAAAADwAAAAAAAAAAAAAAAACXAgAAZHJzL2Rvd25y&#10;ZXYueG1sUEsFBgAAAAAEAAQA9QAAAIUDAAAAAA==&#10;" filled="f" stroked="f">
                  <v:textbox style="mso-fit-shape-to-text:t">
                    <w:txbxContent>
                      <w:p w14:paraId="5C3699E9"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35BB5464"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469" o:spid="_x0000_s1161" type="#_x0000_t202" style="position:absolute;left:3195141;top:734938;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2QhMwwAA&#10;ANwAAAAPAAAAZHJzL2Rvd25yZXYueG1sRI/RisIwFETfBf8hXME3TRUVrUYRV2Hf3FU/4NJcm9rm&#10;pjRZrfv1RljYx2FmzjCrTWsrcafGF44VjIYJCOLM6YJzBZfzYTAH4QOyxsoxKXiSh82621lhqt2D&#10;v+l+CrmIEPYpKjAh1KmUPjNk0Q9dTRy9q2sshiibXOoGHxFuKzlOkpm0WHBcMFjTzlBWnn6sgnli&#10;j2W5GH95O/kdTc3uw+3rm1L9XrtdggjUhv/wX/tTK5jMFvA+E4+AX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2QhMwwAAANwAAAAPAAAAAAAAAAAAAAAAAJcCAABkcnMvZG93&#10;bnJldi54bWxQSwUGAAAAAAQABAD1AAAAhwMAAAAA&#10;" filled="f" stroked="f">
                  <v:textbox style="mso-fit-shape-to-text:t">
                    <w:txbxContent>
                      <w:p w14:paraId="71AD8D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2A12EBB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470" o:spid="_x0000_s1162" type="#_x0000_t202" style="position:absolute;left:3979196;top:1559849;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jcMwQAA&#10;ANwAAAAPAAAAZHJzL2Rvd25yZXYueG1sRE/JbsIwEL0j9R+sQeIGDggoTTGoYpG4sbQfMIqncUg8&#10;jmIDga/HBySOT2+fL1tbiSs1vnCsYDhIQBBnThecK/j73fZnIHxA1lg5JgV38rBcfHTmmGp34yNd&#10;TyEXMYR9igpMCHUqpc8MWfQDVxNH7t81FkOETS51g7cYbis5SpKptFhwbDBY08pQVp4uVsEssfuy&#10;/BodvB0/hhOzWrtNfVaq121/vkEEasNb/HLvtILxZ5wfz8Qj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o3DMEAAADcAAAADwAAAAAAAAAAAAAAAACXAgAAZHJzL2Rvd25y&#10;ZXYueG1sUEsFBgAAAAAEAAQA9QAAAIUDAAAAAA==&#10;" filled="f" stroked="f">
                  <v:textbox style="mso-fit-shape-to-text:t">
                    <w:txbxContent>
                      <w:p w14:paraId="4362B12D"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shape id="Rechte verbindingslijn met pijl 471" o:spid="_x0000_s1163" type="#_x0000_t32" style="position:absolute;left:3151364;top:1200359;width:729055;height:120971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MLysQAAADcAAAADwAAAGRycy9kb3ducmV2LnhtbESP3YrCMBSE7xd8h3AWvFtTxT+6RlFB&#10;6o34+wCH5mxbtjkpSar17Y2wsJfDzHzDLFadqcWdnK8sKxgOEhDEudUVFwpu193XHIQPyBpry6Tg&#10;SR5Wy97HAlNtH3ym+yUUIkLYp6igDKFJpfR5SQb9wDbE0fuxzmCI0hVSO3xEuKnlKEmm0mDFcaHE&#10;hrYl5b+X1ihos+mt2Uzc9XjKxofjIdvOW/dUqv/Zrb9BBOrCf/ivvdcKxrMhvM/EIyCX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QwvKxAAAANwAAAAPAAAAAAAAAAAA&#10;AAAAAKECAABkcnMvZG93bnJldi54bWxQSwUGAAAAAAQABAD5AAAAkgMAAAAA&#10;" strokecolor="#006a89 [3204]" strokeweight=".5pt">
                  <v:stroke endarrow="block" joinstyle="miter"/>
                </v:shape>
                <v:line id="Rechte verbindingslijn 472" o:spid="_x0000_s1164" style="position:absolute;flip:y;visibility:visible;mso-wrap-style:square" from="3944059,2563713" to="3944059,27708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5bhq8UAAADcAAAADwAAAAAAAAAA&#10;AAAAAAChAgAAZHJzL2Rvd25yZXYueG1sUEsFBgAAAAAEAAQA+QAAAJMDAAAAAA==&#10;" strokecolor="#006a89 [3204]" strokeweight=".5pt">
                  <v:stroke joinstyle="miter"/>
                </v:line>
                <v:rect id="Rechthoek 473" o:spid="_x0000_s1165" style="position:absolute;left:4178793;top:981566;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EBxQAA&#10;ANwAAAAPAAAAZHJzL2Rvd25yZXYueG1sRI9Ba8JAFITvBf/D8oTemo1VVKKriGBpDikYRfH2yD6T&#10;YPZtyK6a/vtuodDjMPPNMMt1bxrxoM7VlhWMohgEcWF1zaWC42H3NgfhPLLGxjIp+CYH69XgZYmJ&#10;tk/e0yP3pQgl7BJUUHnfJlK6oiKDLrItcfCutjPog+xKqTt8hnLTyPc4nkqDNYeFClvaVlTc8rtR&#10;MKlPNLnEaXGe7s5fY/dxz7KUlHod9psFCE+9/w//0Z86cLMx/J4JR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1P4QHFAAAA3AAAAA8AAAAAAAAAAAAAAAAAlwIAAGRycy9k&#10;b3ducmV2LnhtbFBLBQYAAAAABAAEAPUAAACJAwAAAAA=&#10;" filled="f" strokecolor="#003444 [1604]" strokeweight="1pt">
                  <v:textbox>
                    <w:txbxContent>
                      <w:p w14:paraId="6377BB33" w14:textId="77777777" w:rsidR="00F874F3" w:rsidRDefault="00F874F3" w:rsidP="00F874F3">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pragma</w:t>
                        </w:r>
                        <w:proofErr w:type="spellEnd"/>
                        <w:proofErr w:type="gramEnd"/>
                      </w:p>
                    </w:txbxContent>
                  </v:textbox>
                </v:rect>
                <v:oval id="Ovaal 474" o:spid="_x0000_s1166" style="position:absolute;left:4815046;top:547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RQ+xAAA&#10;ANwAAAAPAAAAZHJzL2Rvd25yZXYueG1sRI9PawIxFMTvQr9DeAVvmq2ItqtRiiB4sAf/HHp8Jq+7&#10;W5OXZRPXtZ/eCEKPw8z8hpkvO2dFS02oPCt4G2YgiLU3FRcKjof14B1EiMgGrWdScKMAy8VLb465&#10;8VfeUbuPhUgQDjkqKGOscymDLslhGPqaOHk/vnEYk2wKaRq8JrizcpRlE+mw4rRQYk2rkvR5f3EK&#10;tDkWv9vzXxtP2n4fjP3wXH0p1X/tPmcgInXxP/xsb4yC8XQM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0UPsQAAADcAAAADwAAAAAAAAAAAAAAAACXAgAAZHJzL2Rv&#10;d25yZXYueG1sUEsFBgAAAAAEAAQA9QAAAIgDAAAAAA==&#10;" filled="f" strokecolor="#003444 [1604]" strokeweight="1pt">
                  <v:stroke joinstyle="miter"/>
                </v:oval>
                <v:line id="Rechte verbindingslijn 475" o:spid="_x0000_s1167" style="position:absolute;flip:y;visibility:visible;mso-wrap-style:square" from="4905046,727408" to="4905046,981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9538YAAADcAAAADwAAAGRycy9kb3ducmV2LnhtbESPQWvCQBSE70L/w/IKvdWNpVGbuglF&#10;FISiYFoPvb1mn0k0+zZktxr/vSsUPA4z8w0zy3rTiBN1rrasYDSMQBAXVtdcKvj+Wj5PQTiPrLGx&#10;TAou5CBLHwYzTLQ985ZOuS9FgLBLUEHlfZtI6YqKDLqhbYmDt7edQR9kV0rd4TnATSNfomgsDdYc&#10;FipsaV5Rccz/jIKlXv/y9M1tfna2Hn+uDu1uEcdKPT32H+8gPPX+Hv5vr7SC10kMtzPhCMj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h/ed/GAAAA3AAAAA8AAAAAAAAA&#10;AAAAAAAAoQIAAGRycy9kb3ducmV2LnhtbFBLBQYAAAAABAAEAPkAAACUAwAAAAA=&#10;" strokecolor="#006a89 [3204]" strokeweight=".5pt">
                  <v:stroke joinstyle="miter"/>
                </v:line>
                <v:shape id="Tekstvak 476" o:spid="_x0000_s1168" type="#_x0000_t202" style="position:absolute;left:4963760;top:619522;width:90995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wrjxAAA&#10;ANwAAAAPAAAAZHJzL2Rvd25yZXYueG1sRI/NbsIwEITvSH0Ha5G4FQdEKQ0YVPEjceOnfYBVvMQh&#10;8TqKDYQ+PUaqxHE0M99oZovWVuJKjS8cKxj0ExDEmdMF5wp+fzbvExA+IGusHJOCO3lYzN86M0y1&#10;u/GBrseQiwhhn6ICE0KdSukzQxZ939XE0Tu5xmKIssmlbvAW4baSwyQZS4sFxwWDNS0NZeXxYhVM&#10;Ersry6/h3tvR3+DDLFduXZ+V6nXb7ymIQG14hf/bW61g9DmG55l4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8K48QAAADcAAAADwAAAAAAAAAAAAAAAACXAgAAZHJzL2Rv&#10;d25yZXYueG1sUEsFBgAAAAAEAAQA9QAAAIgDAAAAAA==&#10;" filled="f" stroked="f">
                  <v:textbox style="mso-fit-shape-to-text:t">
                    <w:txbxContent>
                      <w:p w14:paraId="6E5876D8" w14:textId="77777777" w:rsidR="00F874F3" w:rsidRDefault="00F874F3" w:rsidP="00F874F3">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pragma</w:t>
                        </w:r>
                        <w:proofErr w:type="spellEnd"/>
                      </w:p>
                    </w:txbxContent>
                  </v:textbox>
                </v:shape>
                <v:oval id="Ovaal 477" o:spid="_x0000_s1169" style="position:absolute;left:3578481;top:1037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4pJxAAA&#10;ANwAAAAPAAAAZHJzL2Rvd25yZXYueG1sRI9BawIxFITvBf9DeEJvNWsRratRpCB4qIeqB4/P5Lm7&#10;mrwsm7hu++sbQehxmJlvmPmyc1a01ITKs4LhIANBrL2puFBw2K/fPkCEiGzQeiYFPxRguei9zDE3&#10;/s7f1O5iIRKEQ44KyhjrXMqgS3IYBr4mTt7ZNw5jkk0hTYP3BHdWvmfZWDqsOC2UWNNnSfq6uzkF&#10;2hyKy9f1t40nbY97Y6eeq61Sr/1uNQMRqYv/4Wd7YxSMJh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KScQAAADcAAAADwAAAAAAAAAAAAAAAACXAgAAZHJzL2Rv&#10;d25yZXYueG1sUEsFBgAAAAAEAAQA9QAAAIgDAAAAAA==&#10;" filled="f" strokecolor="#003444 [1604]" strokeweight="1pt">
                  <v:stroke joinstyle="miter"/>
                </v:oval>
                <v:shape id="Tekstvak 478" o:spid="_x0000_s1170" type="#_x0000_t202" style="position:absolute;left:3500449;top:728722;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TDsKwQAA&#10;ANwAAAAPAAAAZHJzL2Rvd25yZXYueG1sRE/JbsIwEL0j9R+sQeIGDggoTTGoYpG4sbQfMIqncUg8&#10;jmIDga/HBySOT2+fL1tbiSs1vnCsYDhIQBBnThecK/j73fZnIHxA1lg5JgV38rBcfHTmmGp34yNd&#10;TyEXMYR9igpMCHUqpc8MWfQDVxNH7t81FkOETS51g7cYbis5SpKptFhwbDBY08pQVp4uVsEssfuy&#10;/BodvB0/hhOzWrtNfVaq121/vkEEasNb/HLvtILxZ1wbz8Qj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kw7CsEAAADcAAAADwAAAAAAAAAAAAAAAACXAgAAZHJzL2Rvd25y&#10;ZXYueG1sUEsFBgAAAAAEAAQA9QAAAIUDAAAAAA==&#10;" filled="f" stroked="f">
                  <v:textbox style="mso-fit-shape-to-text:t">
                    <w:txbxContent>
                      <w:p w14:paraId="27C248D0"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0-1</w:t>
                        </w:r>
                      </w:p>
                      <w:p w14:paraId="637028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Rechte verbindingslijn met pijl 479" o:spid="_x0000_s1171" type="#_x0000_t32" style="position:absolute;left:3758481;top:637408;width:1056565;height:48993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7RjscAAADcAAAADwAAAGRycy9kb3ducmV2LnhtbESPQU/CQBSE7yb8h80j8WJkq4BAYSFa&#10;YuJVNAFuL91Ht9B9W7tLqf5618SE42RmvsksVp2tREuNLx0reBgkIIhzp0suFHx+vN5PQfiArLFy&#10;TAq+ycNq2btZYKrdhd+p3YRCRAj7FBWYEOpUSp8bsugHriaO3sE1FkOUTSF1g5cIt5V8TJInabHk&#10;uGCwpsxQftqcrYL9Yazbl2xd5maXDbd3o5+v426t1G2/e56DCNSFa/i//aYVjCYz+DsTj4Bc/g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jtGOxwAAANwAAAAPAAAAAAAA&#10;AAAAAAAAAKECAABkcnMvZG93bnJldi54bWxQSwUGAAAAAAQABAD5AAAAlQMAAAAA&#10;" strokecolor="#006a89 [3204]" strokeweight=".5pt">
                  <v:stroke endarrow="block" joinstyle="miter"/>
                </v:shape>
                <w10:wrap type="topAndBottom" anchory="line"/>
              </v:group>
            </w:pict>
          </mc:Fallback>
        </mc:AlternateContent>
      </w:r>
      <w:r w:rsidR="007D2C57" w:rsidRPr="00876996">
        <w:rPr>
          <w:noProof/>
          <w:lang w:eastAsia="nl-NL"/>
        </w:rPr>
        <mc:AlternateContent>
          <mc:Choice Requires="wpc">
            <w:drawing>
              <wp:anchor distT="0" distB="0" distL="0" distR="0" simplePos="0" relativeHeight="251663360" behindDoc="0" locked="0" layoutInCell="1" allowOverlap="1" wp14:anchorId="691745B9" wp14:editId="2D833320">
                <wp:simplePos x="0" y="0"/>
                <wp:positionH relativeFrom="column">
                  <wp:posOffset>0</wp:posOffset>
                </wp:positionH>
                <wp:positionV relativeFrom="line">
                  <wp:posOffset>285115</wp:posOffset>
                </wp:positionV>
                <wp:extent cx="5310000" cy="1422000"/>
                <wp:effectExtent l="0" t="0" r="0" b="0"/>
                <wp:wrapTopAndBottom/>
                <wp:docPr id="42"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77551DE" id="Canvas 1" o:spid="_x0000_s1026" style="position:absolute;margin-left:0;margin-top:22.45pt;width:418.1pt;height:111.95pt;z-index:251663360;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proofErr w:type="spellStart"/>
      <w:r w:rsidR="00914603">
        <w:t>RolInContextType</w:t>
      </w:r>
      <w:proofErr w:type="spellEnd"/>
      <w:r w:rsidR="00914603">
        <w:t xml:space="preserve"> is een </w:t>
      </w:r>
      <w:proofErr w:type="spellStart"/>
      <w:r w:rsidR="00914603">
        <w:t>MetaType</w:t>
      </w:r>
      <w:proofErr w:type="spellEnd"/>
      <w:r w:rsidR="00914603">
        <w:t xml:space="preserve"> en heeft </w:t>
      </w:r>
      <w:r w:rsidR="00A03C3B">
        <w:t>zes</w:t>
      </w:r>
      <w:r w:rsidR="00914603">
        <w:t xml:space="preserve"> rollen.</w:t>
      </w:r>
    </w:p>
    <w:p w14:paraId="782966D9" w14:textId="30015BD0" w:rsidR="00914603" w:rsidRDefault="00914603" w:rsidP="00914603">
      <w:pPr>
        <w:pStyle w:val="Code"/>
      </w:pPr>
      <w:bookmarkStart w:id="0" w:name="_GoBack"/>
      <w:proofErr w:type="gramStart"/>
      <w:r w:rsidRPr="00834CD9">
        <w:lastRenderedPageBreak/>
        <w:t>:</w:t>
      </w:r>
      <w:proofErr w:type="spellStart"/>
      <w:r w:rsidRPr="00834CD9">
        <w:t>MetaType</w:t>
      </w:r>
      <w:proofErr w:type="spellEnd"/>
      <w:proofErr w:type="gramEnd"/>
      <w:r w:rsidRPr="00834CD9">
        <w:t xml:space="preserve"> :</w:t>
      </w:r>
      <w:proofErr w:type="spellStart"/>
      <w:r>
        <w:t>RolInContext</w:t>
      </w:r>
      <w:r w:rsidRPr="00834CD9">
        <w:t>Type</w:t>
      </w:r>
      <w:proofErr w:type="spellEnd"/>
    </w:p>
    <w:bookmarkEnd w:id="0"/>
    <w:p w14:paraId="783DB787" w14:textId="49C2D997" w:rsidR="00914603" w:rsidRDefault="00914603" w:rsidP="00914603">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PropertyType</w:t>
      </w:r>
      <w:proofErr w:type="spellEnd"/>
    </w:p>
    <w:p w14:paraId="39181CF1" w14:textId="77777777" w:rsidR="00C2061F" w:rsidRDefault="00C2061F" w:rsidP="00C2061F">
      <w:pPr>
        <w:pStyle w:val="Code"/>
        <w:ind w:left="720"/>
      </w:pPr>
      <w:r>
        <w:tab/>
      </w:r>
      <w:proofErr w:type="spellStart"/>
      <w:proofErr w:type="gramStart"/>
      <w:r>
        <w:t>isFunctioneel</w:t>
      </w:r>
      <w:proofErr w:type="spellEnd"/>
      <w:proofErr w:type="gramEnd"/>
      <w:r>
        <w:t xml:space="preserve"> = </w:t>
      </w:r>
      <w:proofErr w:type="spellStart"/>
      <w:r>
        <w:t>false</w:t>
      </w:r>
      <w:proofErr w:type="spellEnd"/>
    </w:p>
    <w:p w14:paraId="6D1B26FC" w14:textId="77777777" w:rsidR="00C2061F" w:rsidRDefault="00C2061F" w:rsidP="00C2061F">
      <w:pPr>
        <w:pStyle w:val="Code"/>
        <w:ind w:left="720"/>
      </w:pPr>
      <w:r>
        <w:tab/>
      </w:r>
      <w:proofErr w:type="spellStart"/>
      <w:proofErr w:type="gramStart"/>
      <w:r>
        <w:t>isVerplicht</w:t>
      </w:r>
      <w:proofErr w:type="spellEnd"/>
      <w:proofErr w:type="gramEnd"/>
      <w:r>
        <w:t xml:space="preserve"> = </w:t>
      </w:r>
      <w:proofErr w:type="spellStart"/>
      <w:r>
        <w:t>false</w:t>
      </w:r>
      <w:proofErr w:type="spellEnd"/>
    </w:p>
    <w:p w14:paraId="1F284A1F" w14:textId="46B90FE0" w:rsidR="008D0151" w:rsidRDefault="008D0151" w:rsidP="00C2061F">
      <w:pPr>
        <w:pStyle w:val="Code"/>
        <w:ind w:left="720"/>
      </w:pPr>
      <w:r>
        <w:tab/>
      </w:r>
      <w:proofErr w:type="spellStart"/>
      <w:proofErr w:type="gramStart"/>
      <w:r>
        <w:t>pragma</w:t>
      </w:r>
      <w:proofErr w:type="spellEnd"/>
      <w:proofErr w:type="gramEnd"/>
      <w:r>
        <w:t xml:space="preserve"> = </w:t>
      </w:r>
      <w:proofErr w:type="spellStart"/>
      <w:r>
        <w:t>typeDefinition</w:t>
      </w:r>
      <w:proofErr w:type="spellEnd"/>
    </w:p>
    <w:p w14:paraId="1432503B" w14:textId="26D48C0C" w:rsidR="00914603" w:rsidRDefault="00914603" w:rsidP="00914603">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PropertyPerspectief</w:t>
      </w:r>
      <w:proofErr w:type="spellEnd"/>
    </w:p>
    <w:p w14:paraId="45B37ECB" w14:textId="77777777" w:rsidR="00C2061F" w:rsidRDefault="00C2061F" w:rsidP="00C2061F">
      <w:pPr>
        <w:pStyle w:val="Code"/>
        <w:ind w:firstLine="720"/>
      </w:pPr>
      <w:r>
        <w:tab/>
      </w:r>
      <w:proofErr w:type="spellStart"/>
      <w:proofErr w:type="gramStart"/>
      <w:r>
        <w:t>isFunctioneel</w:t>
      </w:r>
      <w:proofErr w:type="spellEnd"/>
      <w:proofErr w:type="gramEnd"/>
      <w:r>
        <w:t xml:space="preserve"> = </w:t>
      </w:r>
      <w:proofErr w:type="spellStart"/>
      <w:r>
        <w:t>false</w:t>
      </w:r>
      <w:proofErr w:type="spellEnd"/>
    </w:p>
    <w:p w14:paraId="1214054B" w14:textId="251BD608" w:rsidR="00C2061F" w:rsidRDefault="00C2061F" w:rsidP="00C2061F">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48871C85" w14:textId="77777777" w:rsidR="008D0151" w:rsidRDefault="008D0151" w:rsidP="008D0151">
      <w:pPr>
        <w:pStyle w:val="Code"/>
        <w:ind w:left="720"/>
      </w:pPr>
      <w:r>
        <w:tab/>
      </w:r>
      <w:proofErr w:type="spellStart"/>
      <w:proofErr w:type="gramStart"/>
      <w:r>
        <w:t>pragma</w:t>
      </w:r>
      <w:proofErr w:type="spellEnd"/>
      <w:proofErr w:type="gramEnd"/>
      <w:r>
        <w:t xml:space="preserve"> = </w:t>
      </w:r>
      <w:proofErr w:type="spellStart"/>
      <w:r>
        <w:t>typeDefinition</w:t>
      </w:r>
      <w:proofErr w:type="spellEnd"/>
    </w:p>
    <w:p w14:paraId="39A879BF" w14:textId="66DD11B0" w:rsidR="00914603" w:rsidRDefault="00914603" w:rsidP="008D0151">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MogelijkeBinding</w:t>
      </w:r>
      <w:proofErr w:type="spellEnd"/>
    </w:p>
    <w:p w14:paraId="37EEA4D5" w14:textId="6350FCEB" w:rsidR="00C2061F" w:rsidRDefault="00C2061F" w:rsidP="00C2061F">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5936547F" w14:textId="691736BE" w:rsidR="00C2061F" w:rsidRDefault="00C2061F" w:rsidP="00C2061F">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49FC7936" w14:textId="4C372AED" w:rsidR="008D0151" w:rsidRDefault="008D0151" w:rsidP="008D0151">
      <w:pPr>
        <w:pStyle w:val="Code"/>
        <w:ind w:left="720"/>
      </w:pPr>
      <w:r>
        <w:tab/>
      </w:r>
      <w:proofErr w:type="spellStart"/>
      <w:proofErr w:type="gramStart"/>
      <w:r>
        <w:t>pragma</w:t>
      </w:r>
      <w:proofErr w:type="spellEnd"/>
      <w:proofErr w:type="gramEnd"/>
      <w:r>
        <w:t xml:space="preserve"> = </w:t>
      </w:r>
      <w:proofErr w:type="spellStart"/>
      <w:r>
        <w:t>roleBinding</w:t>
      </w:r>
      <w:proofErr w:type="spellEnd"/>
    </w:p>
    <w:p w14:paraId="46E8BFCF" w14:textId="539543D2" w:rsidR="000F6496" w:rsidRDefault="000F6496" w:rsidP="000F6496">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isVerplicht</w:t>
      </w:r>
      <w:proofErr w:type="spellEnd"/>
    </w:p>
    <w:p w14:paraId="6A1354C5" w14:textId="77777777" w:rsidR="000F6496" w:rsidRDefault="000F6496" w:rsidP="000F6496">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02A7EAFA" w14:textId="77777777" w:rsidR="000F6496" w:rsidRDefault="000F6496" w:rsidP="000F6496">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7EEE3163" w14:textId="5F44FA0B" w:rsidR="000F6496" w:rsidRDefault="000F6496" w:rsidP="000F6496">
      <w:pPr>
        <w:pStyle w:val="Code"/>
        <w:ind w:left="720"/>
      </w:pPr>
      <w:r>
        <w:tab/>
      </w:r>
      <w:proofErr w:type="spellStart"/>
      <w:proofErr w:type="gramStart"/>
      <w:r>
        <w:t>pragma</w:t>
      </w:r>
      <w:proofErr w:type="spellEnd"/>
      <w:proofErr w:type="gramEnd"/>
      <w:r>
        <w:t xml:space="preserve"> = </w:t>
      </w:r>
      <w:proofErr w:type="spellStart"/>
      <w:r>
        <w:t>propertyAssignment</w:t>
      </w:r>
      <w:proofErr w:type="spellEnd"/>
    </w:p>
    <w:p w14:paraId="12E9A87E" w14:textId="5AE7B828" w:rsidR="000F6496" w:rsidRDefault="000F6496" w:rsidP="000F6496">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isFunctioneel</w:t>
      </w:r>
      <w:proofErr w:type="spellEnd"/>
    </w:p>
    <w:p w14:paraId="28F1A831" w14:textId="77777777" w:rsidR="000F6496" w:rsidRDefault="000F6496" w:rsidP="000F6496">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59CE1F0A" w14:textId="77777777" w:rsidR="000F6496" w:rsidRDefault="000F6496" w:rsidP="000F6496">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5389A829" w14:textId="794C2CDA" w:rsidR="000F6496" w:rsidRDefault="000F6496" w:rsidP="000F6496">
      <w:pPr>
        <w:pStyle w:val="Code"/>
        <w:ind w:left="720"/>
      </w:pPr>
      <w:r>
        <w:tab/>
      </w:r>
      <w:proofErr w:type="spellStart"/>
      <w:proofErr w:type="gramStart"/>
      <w:r>
        <w:t>pragma</w:t>
      </w:r>
      <w:proofErr w:type="spellEnd"/>
      <w:proofErr w:type="gramEnd"/>
      <w:r>
        <w:t xml:space="preserve"> = </w:t>
      </w:r>
      <w:proofErr w:type="spellStart"/>
      <w:r>
        <w:t>propertyAssignment</w:t>
      </w:r>
      <w:proofErr w:type="spellEnd"/>
    </w:p>
    <w:p w14:paraId="54C5BED2" w14:textId="68A91F71" w:rsidR="006556B9" w:rsidRDefault="006556B9" w:rsidP="006556B9">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pragma</w:t>
      </w:r>
      <w:proofErr w:type="spellEnd"/>
    </w:p>
    <w:p w14:paraId="413660D2" w14:textId="77777777" w:rsidR="006556B9" w:rsidRDefault="006556B9" w:rsidP="006556B9">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5E2D2CA8" w14:textId="0C488564" w:rsidR="006556B9" w:rsidRDefault="006556B9" w:rsidP="006556B9">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0617171B" w14:textId="5F71183B" w:rsidR="006556B9" w:rsidRDefault="006556B9" w:rsidP="006556B9">
      <w:pPr>
        <w:pStyle w:val="Code"/>
        <w:ind w:left="720"/>
      </w:pPr>
      <w:r>
        <w:tab/>
      </w:r>
      <w:proofErr w:type="gramStart"/>
      <w:r>
        <w:t>range</w:t>
      </w:r>
      <w:proofErr w:type="gramEnd"/>
      <w:r>
        <w:t xml:space="preserve"> = </w:t>
      </w:r>
      <w:proofErr w:type="spellStart"/>
      <w:r>
        <w:t>pragma</w:t>
      </w:r>
      <w:proofErr w:type="spellEnd"/>
    </w:p>
    <w:p w14:paraId="5BDE3F25" w14:textId="51776385" w:rsidR="00914603" w:rsidRDefault="00914603" w:rsidP="008D0151"/>
    <w:p w14:paraId="4EFE20A6" w14:textId="34834A95" w:rsidR="000F6496" w:rsidRDefault="007709B8" w:rsidP="003A7827">
      <w:r>
        <w:t>Merk op dat</w:t>
      </w:r>
      <w:r w:rsidR="0051599E">
        <w:t xml:space="preserve"> </w:t>
      </w:r>
      <w:r w:rsidR="0051599E" w:rsidRPr="0051599E">
        <w:rPr>
          <w:rStyle w:val="inlinecode"/>
        </w:rPr>
        <w:t>Type</w:t>
      </w:r>
      <w:r w:rsidR="0051599E">
        <w:t xml:space="preserve"> niet voorkomt in de naam </w:t>
      </w:r>
      <w:proofErr w:type="spellStart"/>
      <w:r w:rsidRPr="0051599E">
        <w:rPr>
          <w:rStyle w:val="inlinecode"/>
        </w:rPr>
        <w:t>Propert</w:t>
      </w:r>
      <w:r w:rsidR="0051599E" w:rsidRPr="0051599E">
        <w:rPr>
          <w:rStyle w:val="inlinecode"/>
        </w:rPr>
        <w:t>yPerspectief</w:t>
      </w:r>
      <w:proofErr w:type="spellEnd"/>
      <w:r>
        <w:t xml:space="preserve">. Dit is omdat een </w:t>
      </w:r>
      <w:proofErr w:type="spellStart"/>
      <w:r w:rsidRPr="0051599E">
        <w:rPr>
          <w:rStyle w:val="inlinecode"/>
        </w:rPr>
        <w:t>PropertyPerspectief</w:t>
      </w:r>
      <w:proofErr w:type="spellEnd"/>
      <w:r>
        <w:t xml:space="preserve"> niet geïnstantieerd wordt.</w:t>
      </w:r>
      <w:r w:rsidR="0051599E">
        <w:t xml:space="preserve"> </w:t>
      </w:r>
      <w:r w:rsidR="000F6496" w:rsidRPr="000F6496">
        <w:rPr>
          <w:i/>
        </w:rPr>
        <w:t>Instanties</w:t>
      </w:r>
      <w:r w:rsidR="000F6496">
        <w:t xml:space="preserve"> van </w:t>
      </w:r>
      <w:proofErr w:type="spellStart"/>
      <w:r w:rsidR="000F6496">
        <w:t>RolInContextType</w:t>
      </w:r>
      <w:proofErr w:type="spellEnd"/>
      <w:r w:rsidR="000F6496">
        <w:t xml:space="preserve"> – dus: types – moeten specificeren of die specifieke rol functioneel is of verplicht.</w:t>
      </w:r>
    </w:p>
    <w:p w14:paraId="59A4BD64" w14:textId="77777777" w:rsidR="001548FF" w:rsidRDefault="001548FF" w:rsidP="001548FF">
      <w:pPr>
        <w:pStyle w:val="Kop1"/>
      </w:pPr>
      <w:r>
        <w:t>Instructies voor semantische controle</w:t>
      </w:r>
    </w:p>
    <w:p w14:paraId="200280F8" w14:textId="77777777" w:rsidR="001548FF" w:rsidRDefault="001548FF" w:rsidP="001548FF">
      <w:proofErr w:type="spellStart"/>
      <w:r w:rsidRPr="0025443E">
        <w:rPr>
          <w:rStyle w:val="inlinecode"/>
        </w:rPr>
        <w:t>RolInContextType</w:t>
      </w:r>
      <w:proofErr w:type="spellEnd"/>
      <w:r>
        <w:t xml:space="preserve"> heeft één rol in context die gevuld wordt met de context </w:t>
      </w:r>
      <w:proofErr w:type="spellStart"/>
      <w:r w:rsidRPr="0025443E">
        <w:rPr>
          <w:rStyle w:val="inlinecode"/>
        </w:rPr>
        <w:t>MogelijkeBinding</w:t>
      </w:r>
      <w:proofErr w:type="spellEnd"/>
      <w:r>
        <w:t>. Deze context heeft verder geen rollen. Als de modelleur een specifiek type rol in context beschrijft (</w:t>
      </w:r>
      <w:proofErr w:type="gramStart"/>
      <w:r>
        <w:t xml:space="preserve">b.v. </w:t>
      </w:r>
      <w:r w:rsidRPr="00DE2971">
        <w:rPr>
          <w:rStyle w:val="inlinecode"/>
        </w:rPr>
        <w:t>:Aangever</w:t>
      </w:r>
      <w:proofErr w:type="gramEnd"/>
      <w:r>
        <w:t xml:space="preserve">), is het de bedoeling dat hij de rol </w:t>
      </w:r>
      <w:proofErr w:type="spellStart"/>
      <w:r w:rsidRPr="0025443E">
        <w:rPr>
          <w:rStyle w:val="inlinecode"/>
        </w:rPr>
        <w:t>mogelijkeBinding</w:t>
      </w:r>
      <w:proofErr w:type="spellEnd"/>
      <w:r>
        <w:t xml:space="preserve"> daarvan </w:t>
      </w:r>
      <w:r w:rsidRPr="0025443E">
        <w:rPr>
          <w:i/>
        </w:rPr>
        <w:t>bindt aan</w:t>
      </w:r>
      <w:r>
        <w:t xml:space="preserve"> een rol- of contexttype:</w:t>
      </w:r>
    </w:p>
    <w:p w14:paraId="1B1A6EA8"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6013DE39" w14:textId="77777777" w:rsidR="001548FF" w:rsidRDefault="001548FF" w:rsidP="001548FF">
      <w:pPr>
        <w:pStyle w:val="Code"/>
      </w:pPr>
      <w:r>
        <w:tab/>
      </w:r>
      <w:r>
        <w:tab/>
      </w:r>
      <w:proofErr w:type="gramStart"/>
      <w:r>
        <w:t>:</w:t>
      </w:r>
      <w:proofErr w:type="spellStart"/>
      <w:r>
        <w:t>RolInContextType</w:t>
      </w:r>
      <w:proofErr w:type="spellEnd"/>
      <w:proofErr w:type="gramEnd"/>
      <w:r>
        <w:t xml:space="preserve"> :Aangever</w:t>
      </w:r>
    </w:p>
    <w:p w14:paraId="75411D93" w14:textId="77777777" w:rsidR="001548FF" w:rsidRDefault="001548FF" w:rsidP="001548FF">
      <w:pPr>
        <w:pStyle w:val="Code"/>
      </w:pPr>
      <w:r w:rsidRPr="00DE2971">
        <w:tab/>
      </w:r>
      <w:r w:rsidRPr="00DE2971">
        <w:tab/>
      </w:r>
      <w:r w:rsidRPr="00DE2971">
        <w:tab/>
      </w:r>
      <w:proofErr w:type="gramStart"/>
      <w:r w:rsidRPr="00DE2971">
        <w:t>:</w:t>
      </w:r>
      <w:proofErr w:type="spellStart"/>
      <w:r w:rsidRPr="00DE2971">
        <w:t>MogelijkeBinding</w:t>
      </w:r>
      <w:proofErr w:type="spellEnd"/>
      <w:proofErr w:type="gramEnd"/>
      <w:r w:rsidRPr="00DE2971">
        <w:t xml:space="preserve"> =&gt; :Gebruiker</w:t>
      </w:r>
    </w:p>
    <w:p w14:paraId="5E188DAE" w14:textId="77777777" w:rsidR="001548FF" w:rsidRDefault="001548FF" w:rsidP="001548FF">
      <w:pPr>
        <w:pStyle w:val="Code"/>
      </w:pPr>
    </w:p>
    <w:p w14:paraId="6F004106" w14:textId="77777777" w:rsidR="001548FF" w:rsidRDefault="001548FF" w:rsidP="001548FF">
      <w:r>
        <w:t>(</w:t>
      </w:r>
      <w:proofErr w:type="gramStart"/>
      <w:r>
        <w:t>een</w:t>
      </w:r>
      <w:proofErr w:type="gramEnd"/>
      <w:r>
        <w:t xml:space="preserve"> binding-expressie is te herkennen aan de </w:t>
      </w:r>
      <w:r w:rsidRPr="00DE2971">
        <w:t>=&gt;</w:t>
      </w:r>
      <w:r>
        <w:t xml:space="preserve">). </w:t>
      </w:r>
    </w:p>
    <w:p w14:paraId="77CB63D6" w14:textId="77777777" w:rsidR="001548FF" w:rsidRDefault="001548FF" w:rsidP="001548FF">
      <w:r>
        <w:t>Maar bij het uitbreiden van een context-type, in deze situatie:</w:t>
      </w:r>
    </w:p>
    <w:p w14:paraId="50C1EEDE" w14:textId="77777777" w:rsidR="001548FF" w:rsidRDefault="001548FF" w:rsidP="001548FF">
      <w:pPr>
        <w:pStyle w:val="Code"/>
      </w:pPr>
      <w:r>
        <w:lastRenderedPageBreak/>
        <w:tab/>
      </w:r>
      <w:proofErr w:type="gramStart"/>
      <w:r>
        <w:t>:</w:t>
      </w:r>
      <w:proofErr w:type="spellStart"/>
      <w:r>
        <w:t>ContextType</w:t>
      </w:r>
      <w:proofErr w:type="spellEnd"/>
      <w:proofErr w:type="gramEnd"/>
      <w:r>
        <w:t xml:space="preserve"> :Aangifte</w:t>
      </w:r>
    </w:p>
    <w:p w14:paraId="3AF5AAAB" w14:textId="77777777" w:rsidR="001548FF" w:rsidRDefault="001548FF" w:rsidP="001548FF">
      <w:pPr>
        <w:pStyle w:val="Code"/>
      </w:pPr>
    </w:p>
    <w:p w14:paraId="7DA12ACC" w14:textId="77777777" w:rsidR="001548FF" w:rsidRDefault="001548FF" w:rsidP="001548FF">
      <w:proofErr w:type="gramStart"/>
      <w:r>
        <w:t>als</w:t>
      </w:r>
      <w:proofErr w:type="gramEnd"/>
      <w:r>
        <w:t xml:space="preserve"> de modelleur kiest voor uitbreiding met een rol in context:</w:t>
      </w:r>
    </w:p>
    <w:p w14:paraId="2AF3DBA8"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683E8622" w14:textId="77777777" w:rsidR="001548FF" w:rsidRDefault="001548FF" w:rsidP="001548FF">
      <w:pPr>
        <w:pStyle w:val="Code"/>
      </w:pPr>
      <w:r>
        <w:tab/>
      </w:r>
      <w:r>
        <w:tab/>
      </w:r>
      <w:proofErr w:type="gramStart"/>
      <w:r>
        <w:t>:</w:t>
      </w:r>
      <w:proofErr w:type="spellStart"/>
      <w:r>
        <w:t>RolInContextType</w:t>
      </w:r>
      <w:proofErr w:type="spellEnd"/>
      <w:proofErr w:type="gramEnd"/>
      <w:r>
        <w:t xml:space="preserve"> </w:t>
      </w:r>
    </w:p>
    <w:p w14:paraId="41ACB8D8" w14:textId="77777777" w:rsidR="001548FF" w:rsidRDefault="001548FF" w:rsidP="001548FF">
      <w:pPr>
        <w:pStyle w:val="Code"/>
      </w:pPr>
    </w:p>
    <w:p w14:paraId="1A3BFEED" w14:textId="77777777" w:rsidR="001548FF" w:rsidRDefault="001548FF" w:rsidP="001548FF">
      <w:proofErr w:type="gramStart"/>
      <w:r>
        <w:t>dan</w:t>
      </w:r>
      <w:proofErr w:type="gramEnd"/>
      <w:r>
        <w:t xml:space="preserve"> is het de bedoeling dat hij een </w:t>
      </w:r>
      <w:r>
        <w:rPr>
          <w:i/>
        </w:rPr>
        <w:t>type declaratie</w:t>
      </w:r>
      <w:r>
        <w:t xml:space="preserve"> expressie maakt:</w:t>
      </w:r>
    </w:p>
    <w:p w14:paraId="0AAF9661"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0D28B745" w14:textId="77777777" w:rsidR="001548FF" w:rsidRDefault="001548FF" w:rsidP="001548FF">
      <w:pPr>
        <w:pStyle w:val="Code"/>
      </w:pPr>
      <w:r>
        <w:tab/>
      </w:r>
      <w:r>
        <w:tab/>
      </w:r>
      <w:proofErr w:type="gramStart"/>
      <w:r>
        <w:t>:</w:t>
      </w:r>
      <w:proofErr w:type="spellStart"/>
      <w:r>
        <w:t>RolInContextType</w:t>
      </w:r>
      <w:proofErr w:type="spellEnd"/>
      <w:proofErr w:type="gramEnd"/>
      <w:r>
        <w:t xml:space="preserve"> :Aangever</w:t>
      </w:r>
    </w:p>
    <w:p w14:paraId="6E0B9619" w14:textId="77777777" w:rsidR="001548FF" w:rsidRDefault="001548FF" w:rsidP="001548FF">
      <w:pPr>
        <w:pStyle w:val="Code"/>
      </w:pPr>
    </w:p>
    <w:p w14:paraId="4D8A3A96" w14:textId="77777777" w:rsidR="001548FF" w:rsidRDefault="001548FF" w:rsidP="001548FF">
      <w:r>
        <w:t>(</w:t>
      </w:r>
      <w:proofErr w:type="gramStart"/>
      <w:r>
        <w:t>in</w:t>
      </w:r>
      <w:proofErr w:type="gramEnd"/>
      <w:r>
        <w:t xml:space="preserve"> een type-declaratie-expressie staat het type vooraan en de nieuwe instantie van het type erachter).</w:t>
      </w:r>
    </w:p>
    <w:p w14:paraId="4AF66FEC" w14:textId="77777777" w:rsidR="001548FF" w:rsidRDefault="001548FF" w:rsidP="001548FF">
      <w:r>
        <w:t>Er zijn dus twee situaties:</w:t>
      </w:r>
    </w:p>
    <w:p w14:paraId="6B308BFF" w14:textId="77777777" w:rsidR="001548FF" w:rsidRDefault="001548FF" w:rsidP="001548FF">
      <w:pPr>
        <w:pStyle w:val="Lijstalinea"/>
        <w:numPr>
          <w:ilvl w:val="0"/>
          <w:numId w:val="19"/>
        </w:numPr>
      </w:pPr>
      <w:proofErr w:type="gramStart"/>
      <w:r>
        <w:t>de</w:t>
      </w:r>
      <w:proofErr w:type="gramEnd"/>
      <w:r>
        <w:t xml:space="preserve"> modelleur schrijft een binding-expressie;</w:t>
      </w:r>
    </w:p>
    <w:p w14:paraId="4077989E" w14:textId="77777777" w:rsidR="001548FF" w:rsidRDefault="001548FF" w:rsidP="001548FF">
      <w:pPr>
        <w:pStyle w:val="Lijstalinea"/>
        <w:numPr>
          <w:ilvl w:val="0"/>
          <w:numId w:val="19"/>
        </w:numPr>
      </w:pPr>
      <w:proofErr w:type="gramStart"/>
      <w:r>
        <w:t>de</w:t>
      </w:r>
      <w:proofErr w:type="gramEnd"/>
      <w:r>
        <w:t xml:space="preserve"> modelleur schrijft een type-declaratie-expressie.</w:t>
      </w:r>
    </w:p>
    <w:p w14:paraId="4726BD4A" w14:textId="77777777" w:rsidR="001548FF" w:rsidRDefault="001548FF" w:rsidP="001548FF">
      <w:r>
        <w:t xml:space="preserve">We willen dat het systeem hem daarbij leidt of corrigeert. Dat willen we baseren op de metatypes </w:t>
      </w:r>
      <w:proofErr w:type="spellStart"/>
      <w:r w:rsidRPr="0025443E">
        <w:rPr>
          <w:rStyle w:val="inlinecode"/>
        </w:rPr>
        <w:t>RolInContextType</w:t>
      </w:r>
      <w:proofErr w:type="spellEnd"/>
      <w:r>
        <w:t xml:space="preserve"> en </w:t>
      </w:r>
      <w:proofErr w:type="spellStart"/>
      <w:r>
        <w:rPr>
          <w:rStyle w:val="inlinecode"/>
        </w:rPr>
        <w:t>M</w:t>
      </w:r>
      <w:r w:rsidRPr="0025443E">
        <w:rPr>
          <w:rStyle w:val="inlinecode"/>
        </w:rPr>
        <w:t>ogelijkeBinding</w:t>
      </w:r>
      <w:proofErr w:type="spellEnd"/>
      <w:r>
        <w:t xml:space="preserve">. Maar die twee beiden contexten en spelen beiden een rol in een context (resp. </w:t>
      </w:r>
      <w:proofErr w:type="spellStart"/>
      <w:r w:rsidRPr="00DC4ACC">
        <w:rPr>
          <w:rStyle w:val="inlinecode"/>
        </w:rPr>
        <w:t>ContextType</w:t>
      </w:r>
      <w:proofErr w:type="spellEnd"/>
      <w:r>
        <w:t xml:space="preserve"> en </w:t>
      </w:r>
      <w:proofErr w:type="spellStart"/>
      <w:r w:rsidRPr="00DC4ACC">
        <w:rPr>
          <w:rStyle w:val="inlinecode"/>
        </w:rPr>
        <w:t>RolInContextType</w:t>
      </w:r>
      <w:proofErr w:type="spellEnd"/>
      <w:r>
        <w:t>). Hoe moet het systeem bepalen of een binding of een type-declaratie moet worden gemaakt?</w:t>
      </w:r>
    </w:p>
    <w:p w14:paraId="34389C32" w14:textId="77777777" w:rsidR="001548FF" w:rsidRDefault="001548FF" w:rsidP="001548FF">
      <w:r>
        <w:t xml:space="preserve">We maken dit gedrag mogelijk door een extra property toe te voegen aan de (buitenrol van de) contexten </w:t>
      </w:r>
      <w:proofErr w:type="spellStart"/>
      <w:r w:rsidRPr="0025443E">
        <w:rPr>
          <w:rStyle w:val="inlinecode"/>
        </w:rPr>
        <w:t>RolInContextType</w:t>
      </w:r>
      <w:proofErr w:type="spellEnd"/>
      <w:r>
        <w:t xml:space="preserve"> en </w:t>
      </w:r>
      <w:proofErr w:type="spellStart"/>
      <w:r>
        <w:rPr>
          <w:rStyle w:val="inlinecode"/>
        </w:rPr>
        <w:t>M</w:t>
      </w:r>
      <w:r w:rsidRPr="0025443E">
        <w:rPr>
          <w:rStyle w:val="inlinecode"/>
        </w:rPr>
        <w:t>ogelijkeBinding</w:t>
      </w:r>
      <w:proofErr w:type="spellEnd"/>
      <w:r>
        <w:t xml:space="preserve">: </w:t>
      </w:r>
      <w:proofErr w:type="spellStart"/>
      <w:r w:rsidRPr="00DC4ACC">
        <w:rPr>
          <w:rStyle w:val="inlinecode"/>
        </w:rPr>
        <w:t>pragma</w:t>
      </w:r>
      <w:proofErr w:type="spellEnd"/>
      <w:r>
        <w:t>.</w:t>
      </w:r>
    </w:p>
    <w:p w14:paraId="7ACCFB9C" w14:textId="77777777" w:rsidR="001548FF" w:rsidRDefault="001548FF" w:rsidP="001548FF">
      <w:proofErr w:type="spellStart"/>
      <w:r>
        <w:t>Pragma</w:t>
      </w:r>
      <w:proofErr w:type="spellEnd"/>
      <w:r>
        <w:t xml:space="preserve"> is een begrip dat gebruikt wordt in de theorie en praktijk van compilers. Een </w:t>
      </w:r>
      <w:proofErr w:type="spellStart"/>
      <w:r>
        <w:t>pragma</w:t>
      </w:r>
      <w:proofErr w:type="spellEnd"/>
      <w:r>
        <w:t xml:space="preserve"> instrueert een compiler (om een bepaald gedrag uit te voeren). We onderscheiden de volgende mogelijke waarden voor </w:t>
      </w:r>
      <w:proofErr w:type="spellStart"/>
      <w:r w:rsidRPr="00DC4ACC">
        <w:rPr>
          <w:rStyle w:val="inlinecode"/>
        </w:rPr>
        <w:t>pragma</w:t>
      </w:r>
      <w:proofErr w:type="spellEnd"/>
      <w:r>
        <w:t>:</w:t>
      </w:r>
    </w:p>
    <w:p w14:paraId="24DD7A86" w14:textId="77777777" w:rsidR="001548FF" w:rsidRDefault="001548FF" w:rsidP="001548FF">
      <w:pPr>
        <w:pStyle w:val="Lijstalinea"/>
        <w:numPr>
          <w:ilvl w:val="0"/>
          <w:numId w:val="20"/>
        </w:numPr>
      </w:pPr>
      <w:proofErr w:type="spellStart"/>
      <w:proofErr w:type="gramStart"/>
      <w:r>
        <w:t>roleBinding</w:t>
      </w:r>
      <w:proofErr w:type="spellEnd"/>
      <w:proofErr w:type="gramEnd"/>
      <w:r>
        <w:t xml:space="preserve"> (RB)</w:t>
      </w:r>
    </w:p>
    <w:p w14:paraId="5FB21B0E" w14:textId="77777777" w:rsidR="001548FF" w:rsidRDefault="001548FF" w:rsidP="001548FF">
      <w:pPr>
        <w:pStyle w:val="Lijstalinea"/>
        <w:numPr>
          <w:ilvl w:val="0"/>
          <w:numId w:val="20"/>
        </w:numPr>
      </w:pPr>
      <w:proofErr w:type="spellStart"/>
      <w:proofErr w:type="gramStart"/>
      <w:r>
        <w:t>propertyAssignment</w:t>
      </w:r>
      <w:proofErr w:type="spellEnd"/>
      <w:proofErr w:type="gramEnd"/>
      <w:r>
        <w:t xml:space="preserve"> (PA)</w:t>
      </w:r>
    </w:p>
    <w:p w14:paraId="4EC4C0A7" w14:textId="77777777" w:rsidR="001548FF" w:rsidRDefault="001548FF" w:rsidP="001548FF">
      <w:pPr>
        <w:pStyle w:val="Lijstalinea"/>
        <w:numPr>
          <w:ilvl w:val="0"/>
          <w:numId w:val="20"/>
        </w:numPr>
      </w:pPr>
      <w:proofErr w:type="spellStart"/>
      <w:proofErr w:type="gramStart"/>
      <w:r>
        <w:t>typeDeclaration</w:t>
      </w:r>
      <w:proofErr w:type="spellEnd"/>
      <w:proofErr w:type="gramEnd"/>
      <w:r>
        <w:t xml:space="preserve"> (TD)</w:t>
      </w:r>
    </w:p>
    <w:p w14:paraId="6D1F94F7" w14:textId="77777777" w:rsidR="001548FF" w:rsidRDefault="001548FF" w:rsidP="001548FF">
      <w:pPr>
        <w:pStyle w:val="Lijstalinea"/>
        <w:numPr>
          <w:ilvl w:val="0"/>
          <w:numId w:val="20"/>
        </w:numPr>
      </w:pPr>
      <w:proofErr w:type="spellStart"/>
      <w:proofErr w:type="gramStart"/>
      <w:r>
        <w:t>privateContextProperty</w:t>
      </w:r>
      <w:proofErr w:type="spellEnd"/>
      <w:proofErr w:type="gramEnd"/>
      <w:r>
        <w:t xml:space="preserve"> (PRP)</w:t>
      </w:r>
    </w:p>
    <w:p w14:paraId="6FA2C0D0" w14:textId="77777777" w:rsidR="001548FF" w:rsidRDefault="001548FF" w:rsidP="001548FF">
      <w:pPr>
        <w:pStyle w:val="Lijstalinea"/>
        <w:numPr>
          <w:ilvl w:val="0"/>
          <w:numId w:val="20"/>
        </w:numPr>
      </w:pPr>
      <w:proofErr w:type="spellStart"/>
      <w:proofErr w:type="gramStart"/>
      <w:r>
        <w:t>publicContextProperty</w:t>
      </w:r>
      <w:proofErr w:type="spellEnd"/>
      <w:proofErr w:type="gramEnd"/>
      <w:r>
        <w:t xml:space="preserve"> (PUB)</w:t>
      </w:r>
    </w:p>
    <w:p w14:paraId="51CBD9C8" w14:textId="77777777" w:rsidR="001548FF" w:rsidRDefault="001548FF" w:rsidP="001548FF">
      <w:pPr>
        <w:pStyle w:val="Lijstalinea"/>
        <w:numPr>
          <w:ilvl w:val="0"/>
          <w:numId w:val="20"/>
        </w:numPr>
      </w:pPr>
      <w:r>
        <w:t>Query (Q)</w:t>
      </w:r>
    </w:p>
    <w:p w14:paraId="146EAEFE" w14:textId="77777777" w:rsidR="001548FF" w:rsidRDefault="001548FF" w:rsidP="001548FF">
      <w:r>
        <w:t>Elk staat voor een bepaald type expressie, respectievelijk:</w:t>
      </w:r>
    </w:p>
    <w:p w14:paraId="753BF7E0" w14:textId="77777777" w:rsidR="001548FF" w:rsidRDefault="001548FF" w:rsidP="001548FF">
      <w:pPr>
        <w:pStyle w:val="Code"/>
      </w:pPr>
      <w:r>
        <w:lastRenderedPageBreak/>
        <w:tab/>
      </w:r>
      <w:proofErr w:type="spellStart"/>
      <w:proofErr w:type="gramStart"/>
      <w:r>
        <w:t>mogelijkeBinding</w:t>
      </w:r>
      <w:proofErr w:type="spellEnd"/>
      <w:proofErr w:type="gramEnd"/>
      <w:r>
        <w:t xml:space="preserve"> =&gt; :Gebruiker</w:t>
      </w:r>
    </w:p>
    <w:p w14:paraId="18A12FA8" w14:textId="77777777" w:rsidR="001548FF" w:rsidRDefault="001548FF" w:rsidP="001548FF">
      <w:pPr>
        <w:pStyle w:val="Code"/>
      </w:pPr>
      <w:r>
        <w:tab/>
      </w:r>
      <w:proofErr w:type="spellStart"/>
      <w:proofErr w:type="gramStart"/>
      <w:r>
        <w:t>isFunctional</w:t>
      </w:r>
      <w:proofErr w:type="spellEnd"/>
      <w:proofErr w:type="gramEnd"/>
      <w:r>
        <w:t xml:space="preserve"> = </w:t>
      </w:r>
      <w:proofErr w:type="spellStart"/>
      <w:r>
        <w:t>false</w:t>
      </w:r>
      <w:proofErr w:type="spellEnd"/>
    </w:p>
    <w:p w14:paraId="7AAE0D6E" w14:textId="77777777" w:rsidR="001548FF" w:rsidRDefault="001548FF" w:rsidP="001548FF">
      <w:pPr>
        <w:pStyle w:val="Code"/>
      </w:pPr>
      <w:r>
        <w:tab/>
      </w:r>
      <w:proofErr w:type="spellStart"/>
      <w:proofErr w:type="gramStart"/>
      <w:r>
        <w:t>RolInContextType</w:t>
      </w:r>
      <w:proofErr w:type="spellEnd"/>
      <w:r>
        <w:t xml:space="preserve"> :Aangever</w:t>
      </w:r>
      <w:proofErr w:type="gramEnd"/>
    </w:p>
    <w:p w14:paraId="02462728" w14:textId="77777777" w:rsidR="001548FF" w:rsidRDefault="001548FF" w:rsidP="001548FF">
      <w:pPr>
        <w:pStyle w:val="Code"/>
      </w:pPr>
    </w:p>
    <w:p w14:paraId="5858D61D" w14:textId="77777777" w:rsidR="001548FF" w:rsidRDefault="001548FF" w:rsidP="001548FF">
      <w:pPr>
        <w:pStyle w:val="Kop1"/>
      </w:pPr>
      <w:proofErr w:type="spellStart"/>
      <w:r>
        <w:t>Pragma’s</w:t>
      </w:r>
      <w:proofErr w:type="spellEnd"/>
      <w:r>
        <w:t xml:space="preserve"> voor metatypen</w:t>
      </w:r>
    </w:p>
    <w:p w14:paraId="631AF34C" w14:textId="61F2C148" w:rsidR="001548FF" w:rsidRDefault="001548FF" w:rsidP="001548FF">
      <w:r>
        <w:t xml:space="preserve">Onderstaande tabel geeft voor elk besproken metatype het </w:t>
      </w:r>
      <w:proofErr w:type="spellStart"/>
      <w:r>
        <w:t>pragma</w:t>
      </w:r>
      <w:proofErr w:type="spellEnd"/>
      <w:r>
        <w:t>.</w:t>
      </w:r>
      <w:r w:rsidR="0072101B">
        <w:t xml:space="preserve"> Deze termen vormen de mogelijke waarden van de </w:t>
      </w:r>
      <w:proofErr w:type="spellStart"/>
      <w:r w:rsidR="0072101B">
        <w:t>pragma</w:t>
      </w:r>
      <w:proofErr w:type="spellEnd"/>
      <w:r w:rsidR="0072101B">
        <w:t xml:space="preserve">-property van </w:t>
      </w:r>
      <w:proofErr w:type="spellStart"/>
      <w:r w:rsidR="0072101B">
        <w:t>RolInContext</w:t>
      </w:r>
      <w:r w:rsidR="006F0983">
        <w:t>Type</w:t>
      </w:r>
      <w:proofErr w:type="spellEnd"/>
      <w:r w:rsidR="00CF51DA">
        <w:tab/>
      </w:r>
      <w:r w:rsidR="0072101B">
        <w:t>.</w:t>
      </w:r>
    </w:p>
    <w:tbl>
      <w:tblPr>
        <w:tblStyle w:val="Tabelraster"/>
        <w:tblW w:w="9351" w:type="dxa"/>
        <w:tblLook w:val="04A0" w:firstRow="1" w:lastRow="0" w:firstColumn="1" w:lastColumn="0" w:noHBand="0" w:noVBand="1"/>
      </w:tblPr>
      <w:tblGrid>
        <w:gridCol w:w="2497"/>
        <w:gridCol w:w="2885"/>
        <w:gridCol w:w="3969"/>
      </w:tblGrid>
      <w:tr w:rsidR="001548FF" w:rsidRPr="003D35B7" w14:paraId="130E2AB7" w14:textId="77777777" w:rsidTr="00A03C3B">
        <w:tc>
          <w:tcPr>
            <w:tcW w:w="2497" w:type="dxa"/>
          </w:tcPr>
          <w:p w14:paraId="1BF49682" w14:textId="77777777" w:rsidR="001548FF" w:rsidRPr="003D35B7" w:rsidRDefault="001548FF" w:rsidP="00A03C3B">
            <w:pPr>
              <w:rPr>
                <w:b/>
              </w:rPr>
            </w:pPr>
            <w:proofErr w:type="spellStart"/>
            <w:r w:rsidRPr="003D35B7">
              <w:rPr>
                <w:b/>
              </w:rPr>
              <w:t>MetaType</w:t>
            </w:r>
            <w:proofErr w:type="spellEnd"/>
          </w:p>
        </w:tc>
        <w:tc>
          <w:tcPr>
            <w:tcW w:w="2885" w:type="dxa"/>
          </w:tcPr>
          <w:p w14:paraId="113EC249" w14:textId="77777777" w:rsidR="001548FF" w:rsidRPr="003D35B7" w:rsidRDefault="001548FF" w:rsidP="00A03C3B">
            <w:pPr>
              <w:rPr>
                <w:b/>
              </w:rPr>
            </w:pPr>
            <w:proofErr w:type="spellStart"/>
            <w:r w:rsidRPr="003D35B7">
              <w:rPr>
                <w:b/>
              </w:rPr>
              <w:t>Pragma</w:t>
            </w:r>
            <w:proofErr w:type="spellEnd"/>
          </w:p>
        </w:tc>
        <w:tc>
          <w:tcPr>
            <w:tcW w:w="3969" w:type="dxa"/>
          </w:tcPr>
          <w:p w14:paraId="2FB021D1" w14:textId="77777777" w:rsidR="001548FF" w:rsidRPr="003D35B7" w:rsidRDefault="001548FF" w:rsidP="00A03C3B">
            <w:pPr>
              <w:rPr>
                <w:b/>
              </w:rPr>
            </w:pPr>
            <w:r w:rsidRPr="003D35B7">
              <w:rPr>
                <w:b/>
              </w:rPr>
              <w:t>Voorbeeld expressie</w:t>
            </w:r>
          </w:p>
        </w:tc>
      </w:tr>
      <w:tr w:rsidR="001548FF" w:rsidRPr="003D35B7" w14:paraId="6820524E" w14:textId="77777777" w:rsidTr="00A03C3B">
        <w:tc>
          <w:tcPr>
            <w:tcW w:w="2497" w:type="dxa"/>
          </w:tcPr>
          <w:p w14:paraId="21897584" w14:textId="77777777" w:rsidR="001548FF" w:rsidRPr="003D35B7" w:rsidRDefault="001548FF" w:rsidP="00A03C3B">
            <w:pPr>
              <w:rPr>
                <w:rStyle w:val="inlinecode"/>
              </w:rPr>
            </w:pPr>
            <w:proofErr w:type="spellStart"/>
            <w:r w:rsidRPr="003D35B7">
              <w:rPr>
                <w:rStyle w:val="inlinecode"/>
              </w:rPr>
              <w:t>ContextType</w:t>
            </w:r>
            <w:proofErr w:type="spellEnd"/>
          </w:p>
        </w:tc>
        <w:tc>
          <w:tcPr>
            <w:tcW w:w="2885" w:type="dxa"/>
          </w:tcPr>
          <w:p w14:paraId="316E03EC" w14:textId="77777777" w:rsidR="001548FF" w:rsidRPr="003D35B7" w:rsidRDefault="001548FF" w:rsidP="00A03C3B">
            <w:pPr>
              <w:rPr>
                <w:rStyle w:val="inlinecode"/>
              </w:rPr>
            </w:pPr>
            <w:proofErr w:type="spellStart"/>
            <w:proofErr w:type="gramStart"/>
            <w:r>
              <w:rPr>
                <w:rStyle w:val="inlinecode"/>
              </w:rPr>
              <w:t>typeDeclaration</w:t>
            </w:r>
            <w:proofErr w:type="spellEnd"/>
            <w:proofErr w:type="gramEnd"/>
          </w:p>
        </w:tc>
        <w:tc>
          <w:tcPr>
            <w:tcW w:w="3969" w:type="dxa"/>
          </w:tcPr>
          <w:p w14:paraId="64994CB3" w14:textId="77777777" w:rsidR="001548FF" w:rsidRPr="003D35B7" w:rsidRDefault="001548FF" w:rsidP="00A03C3B">
            <w:pPr>
              <w:rPr>
                <w:rStyle w:val="inlinecode"/>
              </w:rPr>
            </w:pPr>
            <w:proofErr w:type="gramStart"/>
            <w:r>
              <w:rPr>
                <w:rStyle w:val="inlinecode"/>
              </w:rPr>
              <w:t>:Aangifte</w:t>
            </w:r>
            <w:proofErr w:type="gramEnd"/>
            <w:r>
              <w:rPr>
                <w:rStyle w:val="inlinecode"/>
              </w:rPr>
              <w:t xml:space="preserve"> :aangifte1</w:t>
            </w:r>
          </w:p>
        </w:tc>
      </w:tr>
      <w:tr w:rsidR="001548FF" w:rsidRPr="003D35B7" w14:paraId="3DEB1E6F" w14:textId="77777777" w:rsidTr="00A03C3B">
        <w:tc>
          <w:tcPr>
            <w:tcW w:w="2497" w:type="dxa"/>
          </w:tcPr>
          <w:p w14:paraId="3B026E07" w14:textId="77777777" w:rsidR="001548FF" w:rsidRPr="003D35B7" w:rsidRDefault="001548FF" w:rsidP="00A03C3B">
            <w:pPr>
              <w:rPr>
                <w:rStyle w:val="inlinecode"/>
              </w:rPr>
            </w:pPr>
            <w:proofErr w:type="spellStart"/>
            <w:r>
              <w:rPr>
                <w:rStyle w:val="inlinecode"/>
              </w:rPr>
              <w:t>RolInContextType</w:t>
            </w:r>
            <w:proofErr w:type="spellEnd"/>
          </w:p>
        </w:tc>
        <w:tc>
          <w:tcPr>
            <w:tcW w:w="2885" w:type="dxa"/>
          </w:tcPr>
          <w:p w14:paraId="6743C766" w14:textId="77777777" w:rsidR="001548FF" w:rsidRPr="003D35B7" w:rsidRDefault="001548FF" w:rsidP="00A03C3B">
            <w:pPr>
              <w:rPr>
                <w:rStyle w:val="inlinecode"/>
              </w:rPr>
            </w:pPr>
            <w:proofErr w:type="spellStart"/>
            <w:proofErr w:type="gramStart"/>
            <w:r>
              <w:rPr>
                <w:rStyle w:val="inlinecode"/>
              </w:rPr>
              <w:t>typeDeclaration</w:t>
            </w:r>
            <w:proofErr w:type="spellEnd"/>
            <w:proofErr w:type="gramEnd"/>
          </w:p>
        </w:tc>
        <w:tc>
          <w:tcPr>
            <w:tcW w:w="3969" w:type="dxa"/>
          </w:tcPr>
          <w:p w14:paraId="2E45917C" w14:textId="77777777" w:rsidR="001548FF" w:rsidRPr="003D35B7" w:rsidRDefault="001548FF" w:rsidP="00A03C3B">
            <w:pPr>
              <w:rPr>
                <w:rStyle w:val="inlinecode"/>
              </w:rPr>
            </w:pPr>
            <w:proofErr w:type="gramStart"/>
            <w:r>
              <w:rPr>
                <w:rStyle w:val="inlinecode"/>
              </w:rPr>
              <w:t>:Aangever</w:t>
            </w:r>
            <w:proofErr w:type="gramEnd"/>
            <w:r>
              <w:rPr>
                <w:rStyle w:val="inlinecode"/>
              </w:rPr>
              <w:t xml:space="preserve"> :aangever1</w:t>
            </w:r>
          </w:p>
        </w:tc>
      </w:tr>
      <w:tr w:rsidR="001548FF" w:rsidRPr="003D35B7" w14:paraId="5CBDE270" w14:textId="77777777" w:rsidTr="00A03C3B">
        <w:tc>
          <w:tcPr>
            <w:tcW w:w="2497" w:type="dxa"/>
          </w:tcPr>
          <w:p w14:paraId="7FFB60BC" w14:textId="77777777" w:rsidR="001548FF" w:rsidRDefault="001548FF" w:rsidP="00A03C3B">
            <w:pPr>
              <w:rPr>
                <w:rStyle w:val="inlinecode"/>
              </w:rPr>
            </w:pPr>
            <w:proofErr w:type="spellStart"/>
            <w:r>
              <w:rPr>
                <w:rStyle w:val="inlinecode"/>
              </w:rPr>
              <w:t>BinnenRolType</w:t>
            </w:r>
            <w:proofErr w:type="spellEnd"/>
          </w:p>
        </w:tc>
        <w:tc>
          <w:tcPr>
            <w:tcW w:w="2885" w:type="dxa"/>
          </w:tcPr>
          <w:p w14:paraId="69BB1962" w14:textId="77777777" w:rsidR="001548FF" w:rsidRDefault="001548FF" w:rsidP="00A03C3B">
            <w:pPr>
              <w:rPr>
                <w:rStyle w:val="inlinecode"/>
              </w:rPr>
            </w:pPr>
            <w:proofErr w:type="spellStart"/>
            <w:proofErr w:type="gramStart"/>
            <w:r>
              <w:rPr>
                <w:rStyle w:val="inlinecode"/>
              </w:rPr>
              <w:t>privateContextProperty</w:t>
            </w:r>
            <w:proofErr w:type="spellEnd"/>
            <w:proofErr w:type="gramEnd"/>
          </w:p>
        </w:tc>
        <w:tc>
          <w:tcPr>
            <w:tcW w:w="3969" w:type="dxa"/>
          </w:tcPr>
          <w:p w14:paraId="49C9C601" w14:textId="77777777" w:rsidR="001548FF" w:rsidRDefault="001548FF" w:rsidP="00A03C3B">
            <w:pPr>
              <w:rPr>
                <w:rStyle w:val="inlinecode"/>
              </w:rPr>
            </w:pPr>
            <w:proofErr w:type="gramStart"/>
            <w:r>
              <w:rPr>
                <w:rStyle w:val="inlinecode"/>
              </w:rPr>
              <w:t>private :betrouwbaarheid</w:t>
            </w:r>
            <w:proofErr w:type="gramEnd"/>
          </w:p>
        </w:tc>
      </w:tr>
      <w:tr w:rsidR="001548FF" w:rsidRPr="003D35B7" w14:paraId="72169E4A" w14:textId="77777777" w:rsidTr="00A03C3B">
        <w:tc>
          <w:tcPr>
            <w:tcW w:w="2497" w:type="dxa"/>
          </w:tcPr>
          <w:p w14:paraId="7BA4C6DD" w14:textId="77777777" w:rsidR="001548FF" w:rsidRDefault="001548FF" w:rsidP="00A03C3B">
            <w:pPr>
              <w:rPr>
                <w:rStyle w:val="inlinecode"/>
              </w:rPr>
            </w:pPr>
            <w:proofErr w:type="spellStart"/>
            <w:r>
              <w:rPr>
                <w:rStyle w:val="inlinecode"/>
              </w:rPr>
              <w:t>BuitenRolType</w:t>
            </w:r>
            <w:proofErr w:type="spellEnd"/>
          </w:p>
        </w:tc>
        <w:tc>
          <w:tcPr>
            <w:tcW w:w="2885" w:type="dxa"/>
          </w:tcPr>
          <w:p w14:paraId="7B6E06DD" w14:textId="77777777" w:rsidR="001548FF" w:rsidRDefault="001548FF" w:rsidP="00A03C3B">
            <w:pPr>
              <w:rPr>
                <w:rStyle w:val="inlinecode"/>
              </w:rPr>
            </w:pPr>
            <w:proofErr w:type="spellStart"/>
            <w:proofErr w:type="gramStart"/>
            <w:r>
              <w:rPr>
                <w:rStyle w:val="inlinecode"/>
              </w:rPr>
              <w:t>publicContextProperty</w:t>
            </w:r>
            <w:proofErr w:type="spellEnd"/>
            <w:proofErr w:type="gramEnd"/>
          </w:p>
        </w:tc>
        <w:tc>
          <w:tcPr>
            <w:tcW w:w="3969" w:type="dxa"/>
          </w:tcPr>
          <w:p w14:paraId="470A52C8" w14:textId="77777777" w:rsidR="001548FF" w:rsidRDefault="001548FF" w:rsidP="00A03C3B">
            <w:pPr>
              <w:rPr>
                <w:rStyle w:val="inlinecode"/>
              </w:rPr>
            </w:pPr>
            <w:proofErr w:type="gramStart"/>
            <w:r>
              <w:rPr>
                <w:rStyle w:val="inlinecode"/>
              </w:rPr>
              <w:t>Public :urgentie</w:t>
            </w:r>
            <w:proofErr w:type="gramEnd"/>
          </w:p>
        </w:tc>
      </w:tr>
      <w:tr w:rsidR="001548FF" w:rsidRPr="003D35B7" w14:paraId="10C23006" w14:textId="77777777" w:rsidTr="00A03C3B">
        <w:trPr>
          <w:trHeight w:val="213"/>
        </w:trPr>
        <w:tc>
          <w:tcPr>
            <w:tcW w:w="2497" w:type="dxa"/>
          </w:tcPr>
          <w:p w14:paraId="68C382B4" w14:textId="77777777" w:rsidR="001548FF" w:rsidRDefault="001548FF" w:rsidP="00A03C3B">
            <w:pPr>
              <w:rPr>
                <w:rStyle w:val="inlinecode"/>
              </w:rPr>
            </w:pPr>
            <w:proofErr w:type="spellStart"/>
            <w:r>
              <w:rPr>
                <w:rStyle w:val="inlinecode"/>
              </w:rPr>
              <w:t>BerekendeRolType</w:t>
            </w:r>
            <w:proofErr w:type="spellEnd"/>
          </w:p>
        </w:tc>
        <w:tc>
          <w:tcPr>
            <w:tcW w:w="2885" w:type="dxa"/>
          </w:tcPr>
          <w:p w14:paraId="2F7A1D1E" w14:textId="77777777" w:rsidR="001548FF" w:rsidRDefault="001548FF" w:rsidP="00A03C3B">
            <w:pPr>
              <w:rPr>
                <w:rStyle w:val="inlinecode"/>
              </w:rPr>
            </w:pPr>
            <w:r>
              <w:rPr>
                <w:rStyle w:val="inlinecode"/>
              </w:rPr>
              <w:t>Query</w:t>
            </w:r>
          </w:p>
        </w:tc>
        <w:tc>
          <w:tcPr>
            <w:tcW w:w="3969" w:type="dxa"/>
          </w:tcPr>
          <w:p w14:paraId="7ABBC6AF" w14:textId="77777777" w:rsidR="001548FF" w:rsidRDefault="001548FF" w:rsidP="00A03C3B">
            <w:pPr>
              <w:rPr>
                <w:rStyle w:val="inlinecode"/>
              </w:rPr>
            </w:pPr>
            <w:proofErr w:type="gramStart"/>
            <w:r>
              <w:rPr>
                <w:rStyle w:val="inlinecode"/>
              </w:rPr>
              <w:t>Query :aangever</w:t>
            </w:r>
            <w:proofErr w:type="gramEnd"/>
            <w:r>
              <w:rPr>
                <w:rStyle w:val="inlinecode"/>
              </w:rPr>
              <w:t xml:space="preserve"> binding</w:t>
            </w:r>
          </w:p>
        </w:tc>
      </w:tr>
      <w:tr w:rsidR="001548FF" w:rsidRPr="003D35B7" w14:paraId="4DA0B3F4" w14:textId="77777777" w:rsidTr="00A03C3B">
        <w:trPr>
          <w:trHeight w:val="213"/>
        </w:trPr>
        <w:tc>
          <w:tcPr>
            <w:tcW w:w="2497" w:type="dxa"/>
          </w:tcPr>
          <w:p w14:paraId="04B900D1" w14:textId="77777777" w:rsidR="001548FF" w:rsidRDefault="001548FF" w:rsidP="00A03C3B">
            <w:pPr>
              <w:rPr>
                <w:rStyle w:val="inlinecode"/>
              </w:rPr>
            </w:pPr>
            <w:proofErr w:type="spellStart"/>
            <w:r>
              <w:rPr>
                <w:rStyle w:val="inlinecode"/>
              </w:rPr>
              <w:t>PropertyType</w:t>
            </w:r>
            <w:proofErr w:type="spellEnd"/>
          </w:p>
        </w:tc>
        <w:tc>
          <w:tcPr>
            <w:tcW w:w="2885" w:type="dxa"/>
          </w:tcPr>
          <w:p w14:paraId="486112F7" w14:textId="77777777" w:rsidR="001548FF" w:rsidRDefault="001548FF" w:rsidP="00A03C3B">
            <w:pPr>
              <w:rPr>
                <w:rStyle w:val="inlinecode"/>
              </w:rPr>
            </w:pPr>
            <w:proofErr w:type="spellStart"/>
            <w:proofErr w:type="gramStart"/>
            <w:r>
              <w:rPr>
                <w:rStyle w:val="inlinecode"/>
              </w:rPr>
              <w:t>typeDeclaration</w:t>
            </w:r>
            <w:proofErr w:type="spellEnd"/>
            <w:proofErr w:type="gramEnd"/>
          </w:p>
        </w:tc>
        <w:tc>
          <w:tcPr>
            <w:tcW w:w="3969" w:type="dxa"/>
          </w:tcPr>
          <w:p w14:paraId="4F215AAE" w14:textId="77777777" w:rsidR="001548FF" w:rsidRDefault="001548FF" w:rsidP="00A03C3B">
            <w:pPr>
              <w:rPr>
                <w:rStyle w:val="inlinecode"/>
              </w:rPr>
            </w:pPr>
            <w:proofErr w:type="gramStart"/>
            <w:r>
              <w:rPr>
                <w:rStyle w:val="inlinecode"/>
              </w:rPr>
              <w:t>:</w:t>
            </w:r>
            <w:proofErr w:type="spellStart"/>
            <w:r>
              <w:rPr>
                <w:rStyle w:val="inlinecode"/>
              </w:rPr>
              <w:t>PropertyType</w:t>
            </w:r>
            <w:proofErr w:type="spellEnd"/>
            <w:proofErr w:type="gramEnd"/>
            <w:r>
              <w:rPr>
                <w:rStyle w:val="inlinecode"/>
              </w:rPr>
              <w:t xml:space="preserve"> :urgentie</w:t>
            </w:r>
          </w:p>
        </w:tc>
      </w:tr>
      <w:tr w:rsidR="001548FF" w:rsidRPr="003D35B7" w14:paraId="79DF1B55" w14:textId="77777777" w:rsidTr="00A03C3B">
        <w:trPr>
          <w:trHeight w:val="213"/>
        </w:trPr>
        <w:tc>
          <w:tcPr>
            <w:tcW w:w="2497" w:type="dxa"/>
          </w:tcPr>
          <w:p w14:paraId="29248350" w14:textId="77777777" w:rsidR="001548FF" w:rsidRDefault="001548FF" w:rsidP="00A03C3B">
            <w:pPr>
              <w:rPr>
                <w:rStyle w:val="inlinecode"/>
              </w:rPr>
            </w:pPr>
            <w:proofErr w:type="spellStart"/>
            <w:r>
              <w:rPr>
                <w:rStyle w:val="inlinecode"/>
              </w:rPr>
              <w:t>PropertyPerspectief</w:t>
            </w:r>
            <w:proofErr w:type="spellEnd"/>
          </w:p>
        </w:tc>
        <w:tc>
          <w:tcPr>
            <w:tcW w:w="2885" w:type="dxa"/>
          </w:tcPr>
          <w:p w14:paraId="78CE6E93" w14:textId="77777777" w:rsidR="001548FF" w:rsidRDefault="001548FF" w:rsidP="00A03C3B">
            <w:pPr>
              <w:rPr>
                <w:rStyle w:val="inlinecode"/>
              </w:rPr>
            </w:pPr>
            <w:proofErr w:type="spellStart"/>
            <w:proofErr w:type="gramStart"/>
            <w:r>
              <w:rPr>
                <w:rStyle w:val="inlinecode"/>
              </w:rPr>
              <w:t>typeDeclaration</w:t>
            </w:r>
            <w:proofErr w:type="spellEnd"/>
            <w:proofErr w:type="gramEnd"/>
          </w:p>
        </w:tc>
        <w:tc>
          <w:tcPr>
            <w:tcW w:w="3969" w:type="dxa"/>
          </w:tcPr>
          <w:p w14:paraId="2274E76E" w14:textId="77777777" w:rsidR="001548FF" w:rsidRDefault="001548FF" w:rsidP="00A03C3B">
            <w:pPr>
              <w:rPr>
                <w:rStyle w:val="inlinecode"/>
              </w:rPr>
            </w:pPr>
            <w:proofErr w:type="gramStart"/>
            <w:r>
              <w:rPr>
                <w:rStyle w:val="inlinecode"/>
              </w:rPr>
              <w:t>:</w:t>
            </w:r>
            <w:proofErr w:type="spellStart"/>
            <w:r>
              <w:rPr>
                <w:rStyle w:val="inlinecode"/>
              </w:rPr>
              <w:t>PropertyPerspectief</w:t>
            </w:r>
            <w:proofErr w:type="spellEnd"/>
            <w:proofErr w:type="gramEnd"/>
            <w:r>
              <w:rPr>
                <w:rStyle w:val="inlinecode"/>
              </w:rPr>
              <w:t xml:space="preserve"> :xx</w:t>
            </w:r>
          </w:p>
        </w:tc>
      </w:tr>
      <w:tr w:rsidR="001548FF" w:rsidRPr="003D35B7" w14:paraId="1535C038" w14:textId="77777777" w:rsidTr="00A03C3B">
        <w:trPr>
          <w:trHeight w:val="213"/>
        </w:trPr>
        <w:tc>
          <w:tcPr>
            <w:tcW w:w="2497" w:type="dxa"/>
          </w:tcPr>
          <w:p w14:paraId="7F288ACE" w14:textId="77777777" w:rsidR="001548FF" w:rsidRDefault="001548FF" w:rsidP="00A03C3B">
            <w:pPr>
              <w:rPr>
                <w:rStyle w:val="inlinecode"/>
              </w:rPr>
            </w:pPr>
            <w:proofErr w:type="spellStart"/>
            <w:r>
              <w:rPr>
                <w:rStyle w:val="inlinecode"/>
              </w:rPr>
              <w:t>MogelijkeBinding</w:t>
            </w:r>
            <w:proofErr w:type="spellEnd"/>
          </w:p>
        </w:tc>
        <w:tc>
          <w:tcPr>
            <w:tcW w:w="2885" w:type="dxa"/>
          </w:tcPr>
          <w:p w14:paraId="5161F5A6" w14:textId="77777777" w:rsidR="001548FF" w:rsidRDefault="001548FF" w:rsidP="00A03C3B">
            <w:pPr>
              <w:rPr>
                <w:rStyle w:val="inlinecode"/>
              </w:rPr>
            </w:pPr>
            <w:proofErr w:type="spellStart"/>
            <w:proofErr w:type="gramStart"/>
            <w:r>
              <w:rPr>
                <w:rStyle w:val="inlinecode"/>
              </w:rPr>
              <w:t>roleBinding</w:t>
            </w:r>
            <w:proofErr w:type="spellEnd"/>
            <w:proofErr w:type="gramEnd"/>
          </w:p>
        </w:tc>
        <w:tc>
          <w:tcPr>
            <w:tcW w:w="3969" w:type="dxa"/>
          </w:tcPr>
          <w:p w14:paraId="3619C20A" w14:textId="77777777" w:rsidR="001548FF" w:rsidRDefault="001548FF" w:rsidP="00A03C3B">
            <w:pPr>
              <w:rPr>
                <w:rStyle w:val="inlinecode"/>
              </w:rPr>
            </w:pPr>
            <w:proofErr w:type="gramStart"/>
            <w:r>
              <w:rPr>
                <w:rStyle w:val="inlinecode"/>
              </w:rPr>
              <w:t>:</w:t>
            </w:r>
            <w:proofErr w:type="spellStart"/>
            <w:r>
              <w:rPr>
                <w:rStyle w:val="inlinecode"/>
              </w:rPr>
              <w:t>mogelijkeBinding</w:t>
            </w:r>
            <w:proofErr w:type="spellEnd"/>
            <w:proofErr w:type="gramEnd"/>
            <w:r>
              <w:rPr>
                <w:rStyle w:val="inlinecode"/>
              </w:rPr>
              <w:t xml:space="preserve"> =&gt; :Gebruiker</w:t>
            </w:r>
          </w:p>
        </w:tc>
      </w:tr>
      <w:tr w:rsidR="001548FF" w:rsidRPr="003D35B7" w14:paraId="75836DA6" w14:textId="77777777" w:rsidTr="00A03C3B">
        <w:trPr>
          <w:trHeight w:val="213"/>
        </w:trPr>
        <w:tc>
          <w:tcPr>
            <w:tcW w:w="2497" w:type="dxa"/>
          </w:tcPr>
          <w:p w14:paraId="4A1BDBDE" w14:textId="77777777" w:rsidR="001548FF" w:rsidRDefault="001548FF" w:rsidP="00A03C3B">
            <w:pPr>
              <w:rPr>
                <w:rStyle w:val="inlinecode"/>
              </w:rPr>
            </w:pPr>
            <w:proofErr w:type="spellStart"/>
            <w:r>
              <w:rPr>
                <w:rStyle w:val="inlinecode"/>
              </w:rPr>
              <w:t>IsVerplicht</w:t>
            </w:r>
            <w:proofErr w:type="spellEnd"/>
          </w:p>
        </w:tc>
        <w:tc>
          <w:tcPr>
            <w:tcW w:w="2885" w:type="dxa"/>
          </w:tcPr>
          <w:p w14:paraId="29CE9DFB" w14:textId="77777777" w:rsidR="001548FF" w:rsidRDefault="001548FF" w:rsidP="00A03C3B">
            <w:pPr>
              <w:rPr>
                <w:rStyle w:val="inlinecode"/>
              </w:rPr>
            </w:pPr>
            <w:proofErr w:type="spellStart"/>
            <w:proofErr w:type="gramStart"/>
            <w:r>
              <w:rPr>
                <w:rStyle w:val="inlinecode"/>
              </w:rPr>
              <w:t>propertyAssignment</w:t>
            </w:r>
            <w:proofErr w:type="spellEnd"/>
            <w:proofErr w:type="gramEnd"/>
          </w:p>
        </w:tc>
        <w:tc>
          <w:tcPr>
            <w:tcW w:w="3969" w:type="dxa"/>
          </w:tcPr>
          <w:p w14:paraId="768F60D9" w14:textId="77777777" w:rsidR="001548FF" w:rsidRDefault="001548FF" w:rsidP="00A03C3B">
            <w:pPr>
              <w:rPr>
                <w:rStyle w:val="inlinecode"/>
              </w:rPr>
            </w:pPr>
            <w:proofErr w:type="spellStart"/>
            <w:proofErr w:type="gramStart"/>
            <w:r>
              <w:rPr>
                <w:rStyle w:val="inlinecode"/>
              </w:rPr>
              <w:t>isVerplicht</w:t>
            </w:r>
            <w:proofErr w:type="spellEnd"/>
            <w:proofErr w:type="gramEnd"/>
            <w:r>
              <w:rPr>
                <w:rStyle w:val="inlinecode"/>
              </w:rPr>
              <w:t xml:space="preserve"> = </w:t>
            </w:r>
            <w:proofErr w:type="spellStart"/>
            <w:r>
              <w:rPr>
                <w:rStyle w:val="inlinecode"/>
              </w:rPr>
              <w:t>true</w:t>
            </w:r>
            <w:proofErr w:type="spellEnd"/>
          </w:p>
        </w:tc>
      </w:tr>
      <w:tr w:rsidR="001548FF" w:rsidRPr="003D35B7" w14:paraId="5B0033C6" w14:textId="77777777" w:rsidTr="00A03C3B">
        <w:trPr>
          <w:trHeight w:val="213"/>
        </w:trPr>
        <w:tc>
          <w:tcPr>
            <w:tcW w:w="2497" w:type="dxa"/>
          </w:tcPr>
          <w:p w14:paraId="4E126D38" w14:textId="77777777" w:rsidR="001548FF" w:rsidRDefault="001548FF" w:rsidP="00A03C3B">
            <w:pPr>
              <w:rPr>
                <w:rStyle w:val="inlinecode"/>
              </w:rPr>
            </w:pPr>
            <w:proofErr w:type="spellStart"/>
            <w:proofErr w:type="gramStart"/>
            <w:r>
              <w:rPr>
                <w:rStyle w:val="inlinecode"/>
              </w:rPr>
              <w:t>isFunctioneel</w:t>
            </w:r>
            <w:proofErr w:type="spellEnd"/>
            <w:proofErr w:type="gramEnd"/>
          </w:p>
        </w:tc>
        <w:tc>
          <w:tcPr>
            <w:tcW w:w="2885" w:type="dxa"/>
          </w:tcPr>
          <w:p w14:paraId="33F4D72F" w14:textId="77777777" w:rsidR="001548FF" w:rsidRDefault="001548FF" w:rsidP="00A03C3B">
            <w:pPr>
              <w:rPr>
                <w:rStyle w:val="inlinecode"/>
              </w:rPr>
            </w:pPr>
            <w:proofErr w:type="spellStart"/>
            <w:proofErr w:type="gramStart"/>
            <w:r>
              <w:rPr>
                <w:rStyle w:val="inlinecode"/>
              </w:rPr>
              <w:t>propertyAssignment</w:t>
            </w:r>
            <w:proofErr w:type="spellEnd"/>
            <w:proofErr w:type="gramEnd"/>
          </w:p>
        </w:tc>
        <w:tc>
          <w:tcPr>
            <w:tcW w:w="3969" w:type="dxa"/>
          </w:tcPr>
          <w:p w14:paraId="52EFF7BF" w14:textId="77777777" w:rsidR="001548FF" w:rsidRDefault="001548FF" w:rsidP="00A03C3B">
            <w:pPr>
              <w:rPr>
                <w:rStyle w:val="inlinecode"/>
              </w:rPr>
            </w:pPr>
            <w:proofErr w:type="spellStart"/>
            <w:proofErr w:type="gramStart"/>
            <w:r>
              <w:rPr>
                <w:rStyle w:val="inlinecode"/>
              </w:rPr>
              <w:t>isFunctioneel</w:t>
            </w:r>
            <w:proofErr w:type="spellEnd"/>
            <w:proofErr w:type="gramEnd"/>
            <w:r>
              <w:rPr>
                <w:rStyle w:val="inlinecode"/>
              </w:rPr>
              <w:t xml:space="preserve"> = </w:t>
            </w:r>
            <w:proofErr w:type="spellStart"/>
            <w:r>
              <w:rPr>
                <w:rStyle w:val="inlinecode"/>
              </w:rPr>
              <w:t>true</w:t>
            </w:r>
            <w:proofErr w:type="spellEnd"/>
          </w:p>
        </w:tc>
      </w:tr>
      <w:tr w:rsidR="001548FF" w:rsidRPr="003D35B7" w14:paraId="6CFD3BFC" w14:textId="77777777" w:rsidTr="00A03C3B">
        <w:trPr>
          <w:trHeight w:val="213"/>
        </w:trPr>
        <w:tc>
          <w:tcPr>
            <w:tcW w:w="2497" w:type="dxa"/>
          </w:tcPr>
          <w:p w14:paraId="31CF2785" w14:textId="77777777" w:rsidR="001548FF" w:rsidRDefault="001548FF" w:rsidP="00A03C3B">
            <w:pPr>
              <w:rPr>
                <w:rStyle w:val="inlinecode"/>
              </w:rPr>
            </w:pPr>
            <w:r>
              <w:rPr>
                <w:rStyle w:val="inlinecode"/>
              </w:rPr>
              <w:t>Range</w:t>
            </w:r>
          </w:p>
        </w:tc>
        <w:tc>
          <w:tcPr>
            <w:tcW w:w="2885" w:type="dxa"/>
          </w:tcPr>
          <w:p w14:paraId="732BE511" w14:textId="77777777" w:rsidR="001548FF" w:rsidRDefault="001548FF" w:rsidP="00A03C3B">
            <w:pPr>
              <w:rPr>
                <w:rStyle w:val="inlinecode"/>
              </w:rPr>
            </w:pPr>
            <w:proofErr w:type="spellStart"/>
            <w:proofErr w:type="gramStart"/>
            <w:r>
              <w:rPr>
                <w:rStyle w:val="inlinecode"/>
              </w:rPr>
              <w:t>propertyAssignment</w:t>
            </w:r>
            <w:proofErr w:type="spellEnd"/>
            <w:proofErr w:type="gramEnd"/>
          </w:p>
        </w:tc>
        <w:tc>
          <w:tcPr>
            <w:tcW w:w="3969" w:type="dxa"/>
          </w:tcPr>
          <w:p w14:paraId="75FFAF83" w14:textId="77777777" w:rsidR="001548FF" w:rsidRDefault="001548FF" w:rsidP="00A03C3B">
            <w:pPr>
              <w:rPr>
                <w:rStyle w:val="inlinecode"/>
              </w:rPr>
            </w:pPr>
            <w:r>
              <w:rPr>
                <w:rStyle w:val="inlinecode"/>
              </w:rPr>
              <w:t xml:space="preserve">Range = </w:t>
            </w:r>
            <w:proofErr w:type="spellStart"/>
            <w:r>
              <w:rPr>
                <w:rStyle w:val="inlinecode"/>
              </w:rPr>
              <w:t>Number</w:t>
            </w:r>
            <w:proofErr w:type="spellEnd"/>
          </w:p>
        </w:tc>
      </w:tr>
    </w:tbl>
    <w:p w14:paraId="49F31514" w14:textId="77777777" w:rsidR="001548FF" w:rsidRPr="001A4F23" w:rsidRDefault="001548FF" w:rsidP="001548FF"/>
    <w:p w14:paraId="4F98312F" w14:textId="20A36D8A" w:rsidR="007709B8" w:rsidRDefault="00FE65B8" w:rsidP="00FE65B8">
      <w:pPr>
        <w:pStyle w:val="Kop1"/>
      </w:pPr>
      <w:proofErr w:type="spellStart"/>
      <w:r>
        <w:t>PropertyType</w:t>
      </w:r>
      <w:proofErr w:type="spellEnd"/>
    </w:p>
    <w:p w14:paraId="1EB19777" w14:textId="4FD55BFD" w:rsidR="00FE65B8" w:rsidRDefault="00FE65B8" w:rsidP="00FE65B8">
      <w:r>
        <w:t xml:space="preserve">De context waarmee we het type van een </w:t>
      </w:r>
      <w:r w:rsidR="007B7241">
        <w:t>property</w:t>
      </w:r>
      <w:r>
        <w:t xml:space="preserve"> definiëren is </w:t>
      </w:r>
      <w:proofErr w:type="spellStart"/>
      <w:r w:rsidR="007B7241" w:rsidRPr="007B7241">
        <w:rPr>
          <w:rStyle w:val="inlinecode"/>
        </w:rPr>
        <w:t>Property</w:t>
      </w:r>
      <w:r w:rsidRPr="007B7241">
        <w:rPr>
          <w:rStyle w:val="inlinecode"/>
        </w:rPr>
        <w:t>Type</w:t>
      </w:r>
      <w:proofErr w:type="spellEnd"/>
      <w:r>
        <w:t xml:space="preserve">. </w:t>
      </w:r>
      <w:r w:rsidR="007B7241" w:rsidRPr="007B7241">
        <w:rPr>
          <w:rStyle w:val="inlinecode"/>
        </w:rPr>
        <w:t xml:space="preserve"> </w:t>
      </w:r>
      <w:r w:rsidR="00A975A9" w:rsidRPr="00876996">
        <w:rPr>
          <w:noProof/>
          <w:lang w:eastAsia="nl-NL"/>
        </w:rPr>
        <mc:AlternateContent>
          <mc:Choice Requires="wpc">
            <w:drawing>
              <wp:anchor distT="0" distB="0" distL="0" distR="0" simplePos="0" relativeHeight="251668480" behindDoc="0" locked="0" layoutInCell="1" allowOverlap="1" wp14:anchorId="1E0C7385" wp14:editId="2CCD6AC8">
                <wp:simplePos x="0" y="0"/>
                <wp:positionH relativeFrom="column">
                  <wp:posOffset>152400</wp:posOffset>
                </wp:positionH>
                <wp:positionV relativeFrom="line">
                  <wp:posOffset>360045</wp:posOffset>
                </wp:positionV>
                <wp:extent cx="5310000" cy="3733200"/>
                <wp:effectExtent l="0" t="0" r="0" b="0"/>
                <wp:wrapTopAndBottom/>
                <wp:docPr id="78" name="Canvas 1"/>
                <wp:cNvGraphicFramePr/>
                <a:graphic xmlns:a="http://schemas.openxmlformats.org/drawingml/2006/main">
                  <a:graphicData uri="http://schemas.microsoft.com/office/word/2010/wordprocessingCanvas">
                    <wpc:wpc>
                      <wpc:bg/>
                      <wpc:whole/>
                      <wps:wsp>
                        <wps:cNvPr id="1640" name="Rechthoek 1640"/>
                        <wps:cNvSpPr/>
                        <wps:spPr>
                          <a:xfrm>
                            <a:off x="364254" y="1531937"/>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8C2277" w14:textId="77777777" w:rsidR="00A03C3B" w:rsidRDefault="00A03C3B"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wps:txbx>
                        <wps:bodyPr rtlCol="0" anchor="t" anchorCtr="0"/>
                      </wps:wsp>
                      <wps:wsp>
                        <wps:cNvPr id="1641" name="Ovaal 1641"/>
                        <wps:cNvSpPr/>
                        <wps:spPr>
                          <a:xfrm>
                            <a:off x="1000507" y="113797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2" name="Rechte verbindingslijn 1642"/>
                        <wps:cNvCnPr>
                          <a:stCxn id="1647" idx="0"/>
                        </wps:cNvCnPr>
                        <wps:spPr>
                          <a:xfrm flipV="1">
                            <a:off x="1090507" y="1261145"/>
                            <a:ext cx="0" cy="270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3" name="Tekstvak 1643"/>
                        <wps:cNvSpPr txBox="1"/>
                        <wps:spPr>
                          <a:xfrm>
                            <a:off x="179996" y="1194114"/>
                            <a:ext cx="934720" cy="224155"/>
                          </a:xfrm>
                          <a:prstGeom prst="rect">
                            <a:avLst/>
                          </a:prstGeom>
                          <a:noFill/>
                        </wps:spPr>
                        <wps:txbx>
                          <w:txbxContent>
                            <w:p w14:paraId="618657A5" w14:textId="77777777" w:rsidR="00A03C3B" w:rsidRDefault="00A03C3B"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1644" name="Rechthoek 1644"/>
                        <wps:cNvSpPr/>
                        <wps:spPr>
                          <a:xfrm>
                            <a:off x="1334642" y="2302255"/>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3F6312" w14:textId="77777777" w:rsidR="00A03C3B" w:rsidRDefault="00A03C3B" w:rsidP="00722E4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wps:txbx>
                        <wps:bodyPr rtlCol="0" anchor="t" anchorCtr="0"/>
                      </wps:wsp>
                      <wps:wsp>
                        <wps:cNvPr id="1645" name="Ovaal 1645"/>
                        <wps:cNvSpPr/>
                        <wps:spPr>
                          <a:xfrm>
                            <a:off x="1970895" y="197040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6" name="Rechte verbindingslijn 1646"/>
                        <wps:cNvCnPr/>
                        <wps:spPr>
                          <a:xfrm flipV="1">
                            <a:off x="2060895" y="2150406"/>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 name="Rechthoek 1647"/>
                        <wps:cNvSpPr/>
                        <wps:spPr>
                          <a:xfrm>
                            <a:off x="2305030" y="307480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B530C" w14:textId="77777777" w:rsidR="00A03C3B" w:rsidRDefault="00A03C3B"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648" name="Ovaal 1648"/>
                        <wps:cNvSpPr/>
                        <wps:spPr>
                          <a:xfrm>
                            <a:off x="2941283" y="27429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9" name="Rechte verbindingslijn 1649"/>
                        <wps:cNvCnPr/>
                        <wps:spPr>
                          <a:xfrm flipV="1">
                            <a:off x="3031283" y="292295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0" name="Rechte verbindingslijn met pijl 1650"/>
                        <wps:cNvCnPr>
                          <a:stCxn id="1651" idx="7"/>
                        </wps:cNvCnPr>
                        <wps:spPr>
                          <a:xfrm flipV="1">
                            <a:off x="1154147" y="1126617"/>
                            <a:ext cx="1110502" cy="37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1" name="Rechte verbindingslijn met pijl 1651"/>
                        <wps:cNvCnPr>
                          <a:stCxn id="1658" idx="0"/>
                        </wps:cNvCnPr>
                        <wps:spPr>
                          <a:xfrm flipV="1">
                            <a:off x="2060895" y="1216617"/>
                            <a:ext cx="610788" cy="753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2" name="Rechte verbindingslijn met pijl 1652"/>
                        <wps:cNvCnPr>
                          <a:stCxn id="1662" idx="0"/>
                        </wps:cNvCnPr>
                        <wps:spPr>
                          <a:xfrm flipH="1" flipV="1">
                            <a:off x="2988717" y="1216617"/>
                            <a:ext cx="42566" cy="152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 name="Ovaal 1653"/>
                        <wps:cNvSpPr/>
                        <wps:spPr>
                          <a:xfrm>
                            <a:off x="2787148"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hte verbindingslijn 1654"/>
                        <wps:cNvCnPr/>
                        <wps:spPr>
                          <a:xfrm flipV="1">
                            <a:off x="2877148" y="360000"/>
                            <a:ext cx="0" cy="187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5" name="Rechthoek 1655"/>
                        <wps:cNvSpPr/>
                        <wps:spPr>
                          <a:xfrm>
                            <a:off x="2150895" y="547970"/>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75C693" w14:textId="77777777" w:rsidR="00A03C3B" w:rsidRDefault="00A03C3B"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1656" name="Ovaal 1656"/>
                        <wps:cNvSpPr/>
                        <wps:spPr>
                          <a:xfrm>
                            <a:off x="2264649"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7" name="Ovaal 1657"/>
                        <wps:cNvSpPr/>
                        <wps:spPr>
                          <a:xfrm>
                            <a:off x="2581683"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8" name="Ovaal 1658"/>
                        <wps:cNvSpPr/>
                        <wps:spPr>
                          <a:xfrm>
                            <a:off x="2898717"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9" name="Tekstvak 1659"/>
                        <wps:cNvSpPr txBox="1"/>
                        <wps:spPr>
                          <a:xfrm>
                            <a:off x="2185173" y="724829"/>
                            <a:ext cx="314325" cy="356870"/>
                          </a:xfrm>
                          <a:prstGeom prst="rect">
                            <a:avLst/>
                          </a:prstGeom>
                          <a:noFill/>
                        </wps:spPr>
                        <wps:txbx>
                          <w:txbxContent>
                            <w:p w14:paraId="3F6B59D7"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0" name="Tekstvak 1660"/>
                        <wps:cNvSpPr txBox="1"/>
                        <wps:spPr>
                          <a:xfrm>
                            <a:off x="2503948" y="727993"/>
                            <a:ext cx="314325" cy="356870"/>
                          </a:xfrm>
                          <a:prstGeom prst="rect">
                            <a:avLst/>
                          </a:prstGeom>
                          <a:noFill/>
                        </wps:spPr>
                        <wps:txbx>
                          <w:txbxContent>
                            <w:p w14:paraId="7B5D4097"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1" name="Tekstvak 1661"/>
                        <wps:cNvSpPr txBox="1"/>
                        <wps:spPr>
                          <a:xfrm>
                            <a:off x="2829641" y="730111"/>
                            <a:ext cx="314325" cy="356870"/>
                          </a:xfrm>
                          <a:prstGeom prst="rect">
                            <a:avLst/>
                          </a:prstGeom>
                          <a:noFill/>
                        </wps:spPr>
                        <wps:txbx>
                          <w:txbxContent>
                            <w:p w14:paraId="2C207543"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2" name="Tekstvak 1662"/>
                        <wps:cNvSpPr txBox="1"/>
                        <wps:spPr>
                          <a:xfrm>
                            <a:off x="1139990" y="2008611"/>
                            <a:ext cx="934720" cy="224155"/>
                          </a:xfrm>
                          <a:prstGeom prst="rect">
                            <a:avLst/>
                          </a:prstGeom>
                          <a:noFill/>
                        </wps:spPr>
                        <wps:txbx>
                          <w:txbxContent>
                            <w:p w14:paraId="677458D0" w14:textId="77777777" w:rsidR="00A03C3B" w:rsidRDefault="00A03C3B"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1663" name="Tekstvak 1663"/>
                        <wps:cNvSpPr txBox="1"/>
                        <wps:spPr>
                          <a:xfrm>
                            <a:off x="2121245" y="2797944"/>
                            <a:ext cx="934720" cy="224155"/>
                          </a:xfrm>
                          <a:prstGeom prst="rect">
                            <a:avLst/>
                          </a:prstGeom>
                          <a:noFill/>
                        </wps:spPr>
                        <wps:txbx>
                          <w:txbxContent>
                            <w:p w14:paraId="7420E3BB" w14:textId="77777777" w:rsidR="00A03C3B" w:rsidRDefault="00A03C3B"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0C7385" id="_x0000_s1151" style="position:absolute;margin-left:12pt;margin-top:28.35pt;width:418.1pt;height:293.95pt;z-index:251668480;mso-wrap-distance-left:0;mso-wrap-distance-right:0;mso-position-vertical-relative:line;mso-width-relative:margin;mso-height-relative:margin" coordsize="5309870,37331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">
                <v:shape id="_x0000_s1152" type="#_x0000_t75" style="position:absolute;width:5309870;height:3733165;visibility:visible;mso-wrap-style:square">
                  <v:fill o:detectmouseclick="t"/>
                  <v:path o:connecttype="none"/>
                </v:shape>
                <v:rect id="Rechthoek 1640" o:spid="_x0000_s1153" style="position:absolute;left:364254;top:1531937;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hS0xgAA&#10;AN0AAAAPAAAAZHJzL2Rvd25yZXYueG1sRI9Ba8JAEIXvQv/DMoXedGMbgkRXkYKiBwW1VLwN2WkS&#10;mp0N2VXTf985CN5meG/e+2a26F2jbtSF2rOB8SgBRVx4W3Np4Ou0Gk5AhYhssfFMBv4owGL+Mphh&#10;bv2dD3Q7xlJJCIccDVQxtrnWoajIYRj5lli0H985jLJ2pbYd3iXcNfo9STLtsGZpqLClz4qK3+PV&#10;GUjrb0ovybY4Z6vz/iOsr7vdlox5e+2XU1CR+vg0P643VvCzVPjlGxlBz/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nhS0xgAAAN0AAAAPAAAAAAAAAAAAAAAAAJcCAABkcnMv&#10;ZG93bnJldi54bWxQSwUGAAAAAAQABAD1AAAAigMAAAAA&#10;" filled="f" strokecolor="#003444 [1604]" strokeweight="1pt">
                  <v:textbox>
                    <w:txbxContent>
                      <w:p w14:paraId="658C2277"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v:textbox>
                </v:rect>
                <v:oval id="Ovaal 1641" o:spid="_x0000_s1154" style="position:absolute;left:1000507;top:113797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0SkwwAA&#10;AN0AAAAPAAAAZHJzL2Rvd25yZXYueG1sRE9Na8JAEL0L/Q/LFLzpRilSUzdSCkIP9VDNweN0d0xi&#10;dmdDdhujv75bKPQ2j/c5m+3orBioD41nBYt5BoJYe9NwpaA87mbPIEJENmg9k4IbBdgWD5MN5sZf&#10;+ZOGQ6xECuGQo4I6xi6XMuiaHIa574gTd/a9w5hgX0nT4zWFOyuXWbaSDhtODTV29FaTbg/fToE2&#10;ZXX5aO9D/NL2dDR27bnZKzV9HF9fQEQa47/4z/1u0vzV0w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B0SkwwAAAN0AAAAPAAAAAAAAAAAAAAAAAJcCAABkcnMvZG93&#10;bnJldi54bWxQSwUGAAAAAAQABAD1AAAAhwMAAAAA&#10;" filled="f" strokecolor="#003444 [1604]" strokeweight="1pt">
                  <v:stroke joinstyle="miter"/>
                </v:oval>
                <v:line id="Rechte verbindingslijn 1642" o:spid="_x0000_s1155" style="position:absolute;flip:y;visibility:visible;mso-wrap-style:square" from="1090507,1261145" to="1090507,1531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N+iMUAAADdAAAADwAAAGRycy9kb3ducmV2LnhtbERPTWvCQBC9C/6HZQRvZqOYEFNXKaWC&#10;UFrQ6qG3aXaaxGZnQ3Zr0n/vCoXe5vE+Z70dTCOu1LnasoJ5FIMgLqyuuVRwet/NMhDOI2tsLJOC&#10;X3Kw3YxHa8y17flA16MvRQhhl6OCyvs2l9IVFRl0kW2JA/dlO4M+wK6UusM+hJtGLuI4lQZrDg0V&#10;tvRUUfF9/DEKdvr1k7OVe/s42zp92V/a83OSKDWdDI8PIDwN/l/8597rMD9dLuD+TThBb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N+iMUAAADdAAAADwAAAAAAAAAA&#10;AAAAAAChAgAAZHJzL2Rvd25yZXYueG1sUEsFBgAAAAAEAAQA+QAAAJMDAAAAAA==&#10;" strokecolor="#006a89 [3204]" strokeweight=".5pt">
                  <v:stroke joinstyle="miter"/>
                </v:line>
                <v:shape id="Tekstvak 1643" o:spid="_x0000_s1156" type="#_x0000_t202" style="position:absolute;left:179996;top:119411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fPwxAAA&#10;AN0AAAAPAAAAZHJzL2Rvd25yZXYueG1sRE/JasMwEL0H+g9iCr01srOYxI0cStJCblnaDxisieXa&#10;GhlLTdx+fRUo5DaPt85qPdhWXKj3tWMF6TgBQVw6XXOl4PPj/XkBwgdkja1jUvBDHtbFw2iFuXZX&#10;PtLlFCoRQ9jnqMCE0OVS+tKQRT92HXHkzq63GCLsK6l7vMZw28pJkmTSYs2xwWBHG0Nlc/q2ChaJ&#10;3TfNcnLwdvabzs1m6966L6WeHofXFxCBhnAX/7t3Os7PZlO4fRNP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hnz8MQAAADdAAAADwAAAAAAAAAAAAAAAACXAgAAZHJzL2Rv&#10;d25yZXYueG1sUEsFBgAAAAAEAAQA9QAAAIgDAAAAAA==&#10;" filled="f" stroked="f">
                  <v:textbox style="mso-fit-shape-to-text:t">
                    <w:txbxContent>
                      <w:p w14:paraId="618657A5"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rect id="Rechthoek 1644" o:spid="_x0000_s1157" style="position:absolute;left:1334642;top:2302255;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RK3xAAA&#10;AN0AAAAPAAAAZHJzL2Rvd25yZXYueG1sRE9Na8JAEL0X/A/LCL01m9oQSuoqRVDMIUJtqfQ2ZKdJ&#10;aHY2ZDcm/ntXKHibx/uc5XoyrThT7xrLCp6jGARxaXXDlYKvz+3TKwjnkTW2lknBhRysV7OHJWba&#10;jvxB56OvRAhhl6GC2vsuk9KVNRl0ke2IA/dre4M+wL6SuscxhJtWLuI4lQYbDg01drSpqfw7DkZB&#10;0nxT8hPn5Sndng4vbjcURU5KPc6n9zcQniZ/F/+79zrMT5MEbt+EE+Tq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USt8QAAADdAAAADwAAAAAAAAAAAAAAAACXAgAAZHJzL2Rv&#10;d25yZXYueG1sUEsFBgAAAAAEAAQA9QAAAIgDAAAAAA==&#10;" filled="f" strokecolor="#003444 [1604]" strokeweight="1pt">
                  <v:textbox>
                    <w:txbxContent>
                      <w:p w14:paraId="6B3F6312" w14:textId="77777777" w:rsidR="00722E4D" w:rsidRDefault="00722E4D" w:rsidP="00722E4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v:textbox>
                </v:rect>
                <v:oval id="Ovaal 1645" o:spid="_x0000_s1158" style="position:absolute;left:1970895;top:197040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EKnxAAA&#10;AN0AAAAPAAAAZHJzL2Rvd25yZXYueG1sRE9LawIxEL4L/Q9hCt40W2nFrpuVIhR6sAcfhx7HZLq7&#10;NZksm3Rd/fWmUPA2H99zitXgrOipC41nBU/TDASx9qbhSsFh/z5ZgAgR2aD1TAouFGBVPowKzI0/&#10;85b6XaxECuGQo4I6xjaXMuiaHIapb4kT9+07hzHBrpKmw3MKd1bOsmwuHTacGmpsaV2TPu1+nQJt&#10;DtXP5nTt41Hbr72xr56bT6XGj8PbEkSkId7F/+4Pk+bPn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xCp8QAAADdAAAADwAAAAAAAAAAAAAAAACXAgAAZHJzL2Rv&#10;d25yZXYueG1sUEsFBgAAAAAEAAQA9QAAAIgDAAAAAA==&#10;" filled="f" strokecolor="#003444 [1604]" strokeweight="1pt">
                  <v:stroke joinstyle="miter"/>
                </v:oval>
                <v:line id="Rechte verbindingslijn 1646" o:spid="_x0000_s1159" style="position:absolute;flip:y;visibility:visible;mso-wrap-style:square" from="2060895,2150406" to="2060895,2302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h4i8UAAADdAAAADwAAAGRycy9kb3ducmV2LnhtbERPTWvCQBC9C/0PyxR6002lBk2zSikK&#10;QlGomoO3aXaapM3Ohuw2if/eFYTe5vE+J10NphYdta6yrOB5EoEgzq2uuFBwOm7GcxDOI2usLZOC&#10;CzlYLR9GKSba9vxJ3cEXIoSwS1BB6X2TSOnykgy6iW2IA/dtW4M+wLaQusU+hJtaTqMolgYrDg0l&#10;NvReUv57+DMKNnr3xfOF258zW8Uf258mW89mSj09Dm+vIDwN/l98d291mB+/xH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h4i8UAAADdAAAADwAAAAAAAAAA&#10;AAAAAAChAgAAZHJzL2Rvd25yZXYueG1sUEsFBgAAAAAEAAQA+QAAAJMDAAAAAA==&#10;" strokecolor="#006a89 [3204]" strokeweight=".5pt">
                  <v:stroke joinstyle="miter"/>
                </v:line>
                <v:rect id="Rechthoek 1647" o:spid="_x0000_s1160" style="position:absolute;left:2305030;top:307480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4zAwwAA&#10;AN0AAAAPAAAAZHJzL2Rvd25yZXYueG1sRE9Li8IwEL4v+B/CCN7WVLdUqUYRwUUPCj5QvA3N2Bab&#10;SWmidv/9RljY23x8z5nOW1OJJzWutKxg0I9AEGdWl5wrOB1Xn2MQziNrrCyTgh9yMJ91PqaYavvi&#10;PT0PPhchhF2KCgrv61RKlxVk0PVtTRy4m20M+gCbXOoGXyHcVHIYRYk0WHJoKLCmZUHZ/fAwCuLy&#10;TPE12mSXZHXZfbnvx3a7IaV63XYxAeGp9f/iP/dah/lJPI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d4zAwwAAAN0AAAAPAAAAAAAAAAAAAAAAAJcCAABkcnMvZG93&#10;bnJldi54bWxQSwUGAAAAAAQABAD1AAAAhwMAAAAA&#10;" filled="f" strokecolor="#003444 [1604]" strokeweight="1pt">
                  <v:textbox>
                    <w:txbxContent>
                      <w:p w14:paraId="081B530C" w14:textId="77777777" w:rsidR="00722E4D" w:rsidRDefault="00722E4D"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648" o:spid="_x0000_s1161" style="position:absolute;left:2941283;top:27429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e05xgAA&#10;AN0AAAAPAAAAZHJzL2Rvd25yZXYueG1sRI9Pb8IwDMXvk/gOkZF2G+nQhK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Pe05xgAAAN0AAAAPAAAAAAAAAAAAAAAAAJcCAABkcnMv&#10;ZG93bnJldi54bWxQSwUGAAAAAAQABAD1AAAAigMAAAAA&#10;" filled="f" strokecolor="#003444 [1604]" strokeweight="1pt">
                  <v:stroke joinstyle="miter"/>
                </v:oval>
                <v:line id="Rechte verbindingslijn 1649" o:spid="_x0000_s1162" style="position:absolute;flip:y;visibility:visible;mso-wrap-style:square" from="3031283,2922958" to="3031283,30748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fs+cMAAADdAAAADwAAAGRycy9kb3ducmV2LnhtbERPTYvCMBC9C/sfwgjeNFW0aDWKiIIg&#10;Crp68DY2s213m0lpotZ/v1kQ9jaP9zmzRWNK8aDaFZYV9HsRCOLU6oIzBefPTXcMwnlkjaVlUvAi&#10;B4v5R2uGibZPPtLj5DMRQtglqCD3vkqkdGlOBl3PVsSB+7K1QR9gnUld4zOEm1IOoiiWBgsODTlW&#10;tMop/TndjYKN3t94PHGH68UW8W77XV3Wo5FSnXaznILw1Ph/8du91WF+PJzA3zfhB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cX7PnDAAAA3QAAAA8AAAAAAAAAAAAA&#10;AAAAoQIAAGRycy9kb3ducmV2LnhtbFBLBQYAAAAABAAEAPkAAACRAwAAAAA=&#10;" strokecolor="#006a89 [3204]" strokeweight=".5pt">
                  <v:stroke joinstyle="miter"/>
                </v:line>
                <v:shape id="Rechte verbindingslijn met pijl 1650" o:spid="_x0000_s1163" type="#_x0000_t32" style="position:absolute;left:1154147;top:1126617;width:1110502;height:37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xv8gAAADdAAAADwAAAGRycy9kb3ducmV2LnhtbESPQU/CQBCF7yb+h82YeDGyFYWYykKk&#10;xISraCLeJt2hW+3O1u5aCr+eOZBwm8l78943s8XgG9VTF+vABh5GGSjiMtiaKwOfH2/3z6BiQrbY&#10;BCYDB4qwmF9fzTC3Yc/v1G9SpSSEY44GXEptrnUsHXmMo9ASi7YLnccka1dp2+Fewn2jx1k21R5r&#10;lgaHLRWOyt/NvzfwvZvYflms6tJti8evu6fj3892ZcztzfD6AirRkC7m8/XaCv50IvzyjYyg5y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OMxv8gAAADdAAAADwAAAAAA&#10;AAAAAAAAAAChAgAAZHJzL2Rvd25yZXYueG1sUEsFBgAAAAAEAAQA+QAAAJYDAAAAAA==&#10;" strokecolor="#006a89 [3204]" strokeweight=".5pt">
                  <v:stroke endarrow="block" joinstyle="miter"/>
                </v:shape>
                <v:shape id="Rechte verbindingslijn met pijl 1651" o:spid="_x0000_s1164" type="#_x0000_t32" style="position:absolute;left:2060895;top:1216617;width:610788;height:7537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UJMUAAADdAAAADwAAAGRycy9kb3ducmV2LnhtbERPTWvCQBC9C/6HZQQvUjdqFUldxUYK&#10;vdYWqrchO2ZTs7Npdhtjf31XKHibx/uc1aazlWip8aVjBZNxAoI4d7rkQsHH+8vDEoQPyBorx6Tg&#10;Sh42635vhal2F36jdh8KEUPYp6jAhFCnUvrckEU/djVx5E6usRgibAqpG7zEcFvJaZIspMWSY4PB&#10;mjJD+Xn/YxUcT3PdPme7MjeHbPY5evz9/jrslBoOuu0TiEBduIv/3a86zl/MJ3D7Jp4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UJMUAAADdAAAADwAAAAAAAAAA&#10;AAAAAAChAgAAZHJzL2Rvd25yZXYueG1sUEsFBgAAAAAEAAQA+QAAAJMDAAAAAA==&#10;" strokecolor="#006a89 [3204]" strokeweight=".5pt">
                  <v:stroke endarrow="block" joinstyle="miter"/>
                </v:shape>
                <v:shape id="Rechte verbindingslijn met pijl 1652" o:spid="_x0000_s1165" type="#_x0000_t32" style="position:absolute;left:2988717;top:1216617;width:42566;height:15263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giJsIAAADdAAAADwAAAGRycy9kb3ducmV2LnhtbERP24rCMBB9X/Afwgi+ramiRapRVJDu&#10;i3j9gKGZbcs2k5KkWv9+s7Dg2xzOdVab3jTiQc7XlhVMxgkI4sLqmksF99vhcwHCB2SNjWVS8CIP&#10;m/XgY4WZtk++0OMaShFD2GeooAqhzaT0RUUG/di2xJH7ts5giNCVUjt8xnDTyGmSpNJgzbGhwpb2&#10;FRU/184o6PL03u7m7nY657Pj6ZjvF517KTUa9tsliEB9eIv/3V86zk/nU/j7Jp4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AgiJsIAAADdAAAADwAAAAAAAAAAAAAA&#10;AAChAgAAZHJzL2Rvd25yZXYueG1sUEsFBgAAAAAEAAQA+QAAAJADAAAAAA==&#10;" strokecolor="#006a89 [3204]" strokeweight=".5pt">
                  <v:stroke endarrow="block" joinstyle="miter"/>
                </v:shape>
                <v:oval id="Ovaal 1653" o:spid="_x0000_s1166" style="position:absolute;left:2787148;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QOmVxAAA&#10;AN0AAAAPAAAAZHJzL2Rvd25yZXYueG1sRE9LawIxEL4L/Q9hCt40W0vFrpuVIhR6sAcfhx7HZLq7&#10;NZksm3Rd/fWmUPA2H99zitXgrOipC41nBU/TDASx9qbhSsFh/z5ZgAgR2aD1TAouFGBVPowKzI0/&#10;85b6XaxECuGQo4I6xjaXMuiaHIapb4kT9+07hzHBrpKmw3MKd1bOsmwuHTacGmpsaV2TPu1+nQJt&#10;DtXP5nTt41Hbr72xr56bT6XGj8PbEkSkId7F/+4Pk+bPX57h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DplcQAAADdAAAADwAAAAAAAAAAAAAAAACXAgAAZHJzL2Rv&#10;d25yZXYueG1sUEsFBgAAAAAEAAQA9QAAAIgDAAAAAA==&#10;" filled="f" strokecolor="#003444 [1604]" strokeweight="1pt">
                  <v:stroke joinstyle="miter"/>
                </v:oval>
                <v:line id="Rechte verbindingslijn 1654" o:spid="_x0000_s1167" style="position:absolute;flip:y;visibility:visible;mso-wrap-style:square" from="2877148,360000" to="2877148,547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VusUAAADdAAAADwAAAGRycy9kb3ducmV2LnhtbERPTWvCQBC9C/0Pywi96UZpQozZSCkK&#10;QrFQWw/exuw0SZudDdmtxn/vCoXe5vE+J18NphVn6l1jWcFsGoEgLq1uuFLw+bGZpCCcR9bYWiYF&#10;V3KwKh5GOWbaXvidzntfiRDCLkMFtfddJqUrazLoprYjDtyX7Q36APtK6h4vIdy0ch5FiTTYcGio&#10;saOXmsqf/a9RsNG7E6cL93Y82CZ53X53h3UcK/U4Hp6XIDwN/l/8597qMD+Jn+D+TThBFj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VusUAAADdAAAADwAAAAAAAAAA&#10;AAAAAAChAgAAZHJzL2Rvd25yZXYueG1sUEsFBgAAAAAEAAQA+QAAAJMDAAAAAA==&#10;" strokecolor="#006a89 [3204]" strokeweight=".5pt">
                  <v:stroke joinstyle="miter"/>
                </v:line>
                <v:rect id="Rechthoek 1655" o:spid="_x0000_s1168" style="position:absolute;left:2150895;top:547970;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CHxxQAA&#10;AN0AAAAPAAAAZHJzL2Rvd25yZXYueG1sRE9La8JAEL4X/A/LCN6ajVWDpG6CCJZ6sOCDht6G7DQJ&#10;ZmdDdtX033cLBW/z8T1nlQ+mFTfqXWNZwTSKQRCXVjdcKTifts9LEM4ja2wtk4IfcpBno6cVptre&#10;+UC3o69ECGGXooLa+y6V0pU1GXSR7YgD9217gz7AvpK6x3sIN618ieNEGmw4NNTY0aam8nK8GgXz&#10;5pPmX/GuLJJt8TFzb9f9fkdKTcbD+hWEp8E/xP/udx3mJ4sF/H0TTp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wIfHFAAAA3QAAAA8AAAAAAAAAAAAAAAAAlwIAAGRycy9k&#10;b3ducmV2LnhtbFBLBQYAAAAABAAEAPUAAACJAwAAAAA=&#10;" filled="f" strokecolor="#003444 [1604]" strokeweight="1pt">
                  <v:textbox>
                    <w:txbxContent>
                      <w:p w14:paraId="0C75C693"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656" o:spid="_x0000_s1169" style="position:absolute;left:2264649;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0oNwgAA&#10;AN0AAAAPAAAAZHJzL2Rvd25yZXYueG1sRE9NawIxEL0L/Q9hCt4024JLuxpFCgUPeqh68DhNxt3V&#10;ZLJs4rr66xtB6G0e73Nmi95Z0VEbas8K3sYZCGLtTc2lgv3ue/QBIkRkg9YzKbhRgMX8ZTDDwvgr&#10;/1C3jaVIIRwKVFDF2BRSBl2RwzD2DXHijr51GBNsS2lavKZwZ+V7luXSYc2pocKGvirS5+3FKdBm&#10;X57W53sXf7U97Iz99FxvlBq+9sspiEh9/Bc/3SuT5ueTHB7fpBP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3Sg3CAAAA3QAAAA8AAAAAAAAAAAAAAAAAlwIAAGRycy9kb3du&#10;cmV2LnhtbFBLBQYAAAAABAAEAPUAAACGAwAAAAA=&#10;" filled="f" strokecolor="#003444 [1604]" strokeweight="1pt">
                  <v:stroke joinstyle="miter"/>
                </v:oval>
                <v:oval id="Ovaal 1657" o:spid="_x0000_s1170" style="position:absolute;left:2581683;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xAAA&#10;AN0AAAAPAAAAZHJzL2Rvd25yZXYueG1sRE9NawIxEL0L/Q9hCt40W6HarpuVIhR60EPVQ49jMt3d&#10;mkyWTbqu/npTEHqbx/ucYjU4K3rqQuNZwdM0A0GsvWm4UnDYv09eQISIbNB6JgUXCrAqH0YF5saf&#10;+ZP6XaxECuGQo4I6xjaXMuiaHIapb4kT9+07hzHBrpKmw3MKd1bOsmwuHTacGmpsaV2TPu1+nQJt&#10;DtXP5nTt41Hbr72xr56brVLjx+FtCSLSEP/Fd/eHSfPnz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vlsQAAADdAAAADwAAAAAAAAAAAAAAAACXAgAAZHJzL2Rv&#10;d25yZXYueG1sUEsFBgAAAAAEAAQA9QAAAIgDAAAAAA==&#10;" filled="f" strokecolor="#003444 [1604]" strokeweight="1pt">
                  <v:stroke joinstyle="miter"/>
                </v:oval>
                <v:oval id="Ovaal 1658" o:spid="_x0000_s1171" style="position:absolute;left:2898717;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HvkxgAA&#10;AN0AAAAPAAAAZHJzL2Rvd25yZXYueG1sRI9Pb8IwDMXvk/gOkZF2G+mQhq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5HvkxgAAAN0AAAAPAAAAAAAAAAAAAAAAAJcCAABkcnMv&#10;ZG93bnJldi54bWxQSwUGAAAAAAQABAD1AAAAigMAAAAA&#10;" filled="f" strokecolor="#003444 [1604]" strokeweight="1pt">
                  <v:stroke joinstyle="miter"/>
                </v:oval>
                <v:shape id="Tekstvak 1659" o:spid="_x0000_s1172" type="#_x0000_t202" style="position:absolute;left:2185173;top:724829;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FLHwwAA&#10;AN0AAAAPAAAAZHJzL2Rvd25yZXYueG1sRE/NasJAEL4X+g7LFLzVjaERja6haIXeam0fYMiO2TTZ&#10;2ZBdTfTpuwWht/n4fmddjLYVF+p97VjBbJqAIC6drrlS8P21f16A8AFZY+uYFFzJQ7F5fFhjrt3A&#10;n3Q5hkrEEPY5KjAhdLmUvjRk0U9dRxy5k+sthgj7SuoehxhuW5kmyVxarDk2GOxoa6hsjmerYJHY&#10;j6ZZpgdvX26zzGx37q37UWryNL6uQAQaw7/47n7Xcf48W8LfN/EE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KFLHwwAAAN0AAAAPAAAAAAAAAAAAAAAAAJcCAABkcnMvZG93&#10;bnJldi54bWxQSwUGAAAAAAQABAD1AAAAhwMAAAAA&#10;" filled="f" stroked="f">
                  <v:textbox style="mso-fit-shape-to-text:t">
                    <w:txbxContent>
                      <w:p w14:paraId="3F6B59D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0" o:spid="_x0000_s1173" type="#_x0000_t202" style="position:absolute;left:2503948;top:727993;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HnxQAA&#10;AN0AAAAPAAAAZHJzL2Rvd25yZXYueG1sRI9Bb8IwDIXvk/YfIk/iNlIQVKwjoIkxaTcG2w+wGtOU&#10;Nk7VBOj26/EBaTdb7/m9z8v14Ft1oT7WgQ1Mxhko4jLYmisDP98fzwtQMSFbbAOTgV+KsF49Piyx&#10;sOHKe7ocUqUkhGOBBlxKXaF1LB15jOPQEYt2DL3HJGtfadvjVcJ9q6dZlmuPNUuDw442jsrmcPYG&#10;FpnfNc3L9Cv62d9k7jbvYdudjBk9DW+voBIN6d98v/60gp/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MefFAAAA3QAAAA8AAAAAAAAAAAAAAAAAlwIAAGRycy9k&#10;b3ducmV2LnhtbFBLBQYAAAAABAAEAPUAAACJAwAAAAA=&#10;" filled="f" stroked="f">
                  <v:textbox style="mso-fit-shape-to-text:t">
                    <w:txbxContent>
                      <w:p w14:paraId="7B5D409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1" o:spid="_x0000_s1174" type="#_x0000_t202" style="position:absolute;left:2829641;top:730111;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pR8wwAA&#10;AN0AAAAPAAAAZHJzL2Rvd25yZXYueG1sRE/NasJAEL4X+g7LFLzVTUSDxmykWAu92aoPMGSn2TTZ&#10;2ZBdNe3Tu0Kht/n4fqfYjLYTFxp841hBOk1AEFdON1wrOB3fnpcgfEDW2DkmBT/kYVM+PhSYa3fl&#10;T7ocQi1iCPscFZgQ+lxKXxmy6KeuJ47clxsshgiHWuoBrzHcdnKWJJm02HBsMNjT1lDVHs5WwTKx&#10;+7ZdzT68nf+mC7N9dbv+W6nJ0/iyBhFoDP/iP/e7jvOzLIX7N/EEW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MpR8wwAAAN0AAAAPAAAAAAAAAAAAAAAAAJcCAABkcnMvZG93&#10;bnJldi54bWxQSwUGAAAAAAQABAD1AAAAhwMAAAAA&#10;" filled="f" stroked="f">
                  <v:textbox style="mso-fit-shape-to-text:t">
                    <w:txbxContent>
                      <w:p w14:paraId="2C20754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2" o:spid="_x0000_s1175" type="#_x0000_t202" style="position:absolute;left:1139990;top:2008611;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AoLwgAA&#10;AN0AAAAPAAAAZHJzL2Rvd25yZXYueG1sRE/basJAEH0v+A/LCL7VjUGDTV1FvEDfbG0/YMiO2Zjs&#10;bMiuGvv1rlDo2xzOdRar3jbiSp2vHCuYjBMQxIXTFZcKfr73r3MQPiBrbByTgjt5WC0HLwvMtbvx&#10;F12PoRQxhH2OCkwIbS6lLwxZ9GPXEkfu5DqLIcKulLrDWwy3jUyTJJMWK44NBlvaGCrq48UqmCf2&#10;UNdv6ae309/JzGy2bteelRoN+/U7iEB9+Bf/uT90nJ9lKTy/i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gCgvCAAAA3QAAAA8AAAAAAAAAAAAAAAAAlwIAAGRycy9kb3du&#10;cmV2LnhtbFBLBQYAAAAABAAEAPUAAACGAwAAAAA=&#10;" filled="f" stroked="f">
                  <v:textbox style="mso-fit-shape-to-text:t">
                    <w:txbxContent>
                      <w:p w14:paraId="677458D0"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shape id="Tekstvak 1663" o:spid="_x0000_s1176" type="#_x0000_t202" style="position:absolute;left:2121245;top:279794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K+QwwAA&#10;AN0AAAAPAAAAZHJzL2Rvd25yZXYueG1sRE9LbsIwEN1X4g7WVGJXHD6NIGAQoiCxK6UcYBQPcZp4&#10;HMUuBE6PkSp1N0/vO4tVZ2txodaXjhUMBwkI4tzpkgsFp+/d2xSED8gaa8ek4EYeVsveywIz7a78&#10;RZdjKEQMYZ+hAhNCk0npc0MW/cA1xJE7u9ZiiLAtpG7xGsNtLUdJkkqLJccGgw1tDOXV8dcqmCb2&#10;s6pmo4O3k/vw3Ww+3Lb5Uar/2q3nIAJ14V/8597rOD9Nx/D8Jp4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rK+QwwAAAN0AAAAPAAAAAAAAAAAAAAAAAJcCAABkcnMvZG93&#10;bnJldi54bWxQSwUGAAAAAAQABAD1AAAAhwMAAAAA&#10;" filled="f" stroked="f">
                  <v:textbox style="mso-fit-shape-to-text:t">
                    <w:txbxContent>
                      <w:p w14:paraId="7420E3BB"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w10:wrap type="topAndBottom" anchory="line"/>
              </v:group>
            </w:pict>
          </mc:Fallback>
        </mc:AlternateContent>
      </w:r>
      <w:proofErr w:type="spellStart"/>
      <w:r w:rsidR="007B7241" w:rsidRPr="007B7241">
        <w:rPr>
          <w:rStyle w:val="inlinecode"/>
        </w:rPr>
        <w:t>PropertyType</w:t>
      </w:r>
      <w:proofErr w:type="spellEnd"/>
      <w:r w:rsidR="007B7241">
        <w:t xml:space="preserve"> </w:t>
      </w:r>
      <w:r>
        <w:t xml:space="preserve">is een </w:t>
      </w:r>
      <w:proofErr w:type="spellStart"/>
      <w:r>
        <w:t>MetaType</w:t>
      </w:r>
      <w:proofErr w:type="spellEnd"/>
      <w:r>
        <w:t xml:space="preserve"> en heeft drie rollen.</w:t>
      </w:r>
    </w:p>
    <w:p w14:paraId="5D4A9BCC" w14:textId="77777777" w:rsidR="00D512DE" w:rsidRDefault="00D512DE" w:rsidP="00FE65B8">
      <w:pPr>
        <w:pStyle w:val="Code"/>
      </w:pPr>
    </w:p>
    <w:p w14:paraId="7FB3DD82" w14:textId="5EDDA493" w:rsidR="00FE65B8" w:rsidRDefault="00FE65B8" w:rsidP="00FE65B8">
      <w:pPr>
        <w:pStyle w:val="Code"/>
      </w:pPr>
      <w:proofErr w:type="gramStart"/>
      <w:r w:rsidRPr="00834CD9">
        <w:t>:</w:t>
      </w:r>
      <w:proofErr w:type="spellStart"/>
      <w:r w:rsidRPr="00834CD9">
        <w:t>MetaType</w:t>
      </w:r>
      <w:proofErr w:type="spellEnd"/>
      <w:proofErr w:type="gramEnd"/>
      <w:r w:rsidRPr="00834CD9">
        <w:t xml:space="preserve"> :</w:t>
      </w:r>
      <w:proofErr w:type="spellStart"/>
      <w:r w:rsidR="00D512DE">
        <w:t>Property</w:t>
      </w:r>
      <w:r w:rsidRPr="00834CD9">
        <w:t>Type</w:t>
      </w:r>
      <w:proofErr w:type="spellEnd"/>
    </w:p>
    <w:p w14:paraId="3245B166" w14:textId="233232AA" w:rsidR="00FE65B8" w:rsidRDefault="00FE65B8" w:rsidP="00FE65B8">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isFunctional</w:t>
      </w:r>
      <w:proofErr w:type="spellEnd"/>
    </w:p>
    <w:p w14:paraId="63952748" w14:textId="6E3D9057"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6C10DF54" w14:textId="426C4E38"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36EEC2DF" w14:textId="0273336D" w:rsidR="00FE65B8" w:rsidRDefault="00FE65B8" w:rsidP="00FE65B8">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isVerplicht</w:t>
      </w:r>
      <w:proofErr w:type="spellEnd"/>
    </w:p>
    <w:p w14:paraId="585B9480" w14:textId="24D75AF9"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4C5CC479" w14:textId="7AF350DF"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30737408" w14:textId="1DEA24DC" w:rsidR="00FE65B8" w:rsidRDefault="00FB637E" w:rsidP="00FB637E">
      <w:pPr>
        <w:pStyle w:val="Code"/>
      </w:pPr>
      <w:r w:rsidRPr="00931559">
        <w:tab/>
      </w:r>
      <w:proofErr w:type="gramStart"/>
      <w:r w:rsidR="00FE65B8" w:rsidRPr="00931559">
        <w:t>:</w:t>
      </w:r>
      <w:proofErr w:type="spellStart"/>
      <w:r w:rsidR="00FE65B8" w:rsidRPr="00931559">
        <w:t>RolInContextType</w:t>
      </w:r>
      <w:proofErr w:type="spellEnd"/>
      <w:proofErr w:type="gramEnd"/>
      <w:r w:rsidR="00FE65B8" w:rsidRPr="00931559">
        <w:t xml:space="preserve"> :</w:t>
      </w:r>
      <w:r w:rsidR="00FE65B8">
        <w:t>range</w:t>
      </w:r>
    </w:p>
    <w:p w14:paraId="3A94C9AA" w14:textId="37305E49"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79094C01" w14:textId="238B9418"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48781968" w14:textId="74B5CCFA" w:rsidR="00FE65B8" w:rsidRDefault="00FB637E" w:rsidP="00FB637E">
      <w:r w:rsidRPr="00931559">
        <w:tab/>
      </w:r>
    </w:p>
    <w:p w14:paraId="72F9A563" w14:textId="1FAB6E48" w:rsidR="00C21E74" w:rsidRPr="00C21E74" w:rsidRDefault="00C21E74" w:rsidP="00FE65B8">
      <w:r>
        <w:t xml:space="preserve">Merk op dat de property ‘range’ hier gebruikt wordt. Dit is omdat deze rollen een </w:t>
      </w:r>
      <w:r>
        <w:rPr>
          <w:i/>
        </w:rPr>
        <w:t xml:space="preserve">property van het </w:t>
      </w:r>
      <w:proofErr w:type="spellStart"/>
      <w:r>
        <w:rPr>
          <w:i/>
        </w:rPr>
        <w:t>PropertyType</w:t>
      </w:r>
      <w:proofErr w:type="spellEnd"/>
      <w:r>
        <w:t xml:space="preserve"> definiëren. En voor </w:t>
      </w:r>
      <w:proofErr w:type="spellStart"/>
      <w:r>
        <w:t>Properties</w:t>
      </w:r>
      <w:proofErr w:type="spellEnd"/>
      <w:r>
        <w:t xml:space="preserve"> moet de modelleur een range opgeven.</w:t>
      </w:r>
    </w:p>
    <w:p w14:paraId="334944E5" w14:textId="1CE4CC00" w:rsidR="006D6D9F" w:rsidRDefault="006D6D9F" w:rsidP="006D6D9F">
      <w:pPr>
        <w:pStyle w:val="Kop1"/>
      </w:pPr>
      <w:r>
        <w:t xml:space="preserve">Het nuttig gebruik van </w:t>
      </w:r>
      <w:proofErr w:type="spellStart"/>
      <w:r>
        <w:t>PropertyType</w:t>
      </w:r>
      <w:proofErr w:type="spellEnd"/>
    </w:p>
    <w:p w14:paraId="71C83FF7" w14:textId="23814CFA" w:rsidR="00C21E74" w:rsidRDefault="00896C22" w:rsidP="00FE65B8">
      <w:r>
        <w:t xml:space="preserve">Dit </w:t>
      </w:r>
      <w:proofErr w:type="spellStart"/>
      <w:r>
        <w:t>MetaType</w:t>
      </w:r>
      <w:proofErr w:type="spellEnd"/>
      <w:r>
        <w:t xml:space="preserve"> wordt anders gebruikt</w:t>
      </w:r>
      <w:r w:rsidR="00C21E74">
        <w:t xml:space="preserve"> dan </w:t>
      </w:r>
      <w:proofErr w:type="spellStart"/>
      <w:r w:rsidR="00C21E74">
        <w:t>ContextType</w:t>
      </w:r>
      <w:proofErr w:type="spellEnd"/>
      <w:r>
        <w:t>. De rollen suggereren hier geen kandidaat-componenten van een context</w:t>
      </w:r>
      <w:r w:rsidR="003058BB">
        <w:t xml:space="preserve"> of rol</w:t>
      </w:r>
      <w:r>
        <w:t xml:space="preserve">, maar van een </w:t>
      </w:r>
      <w:r w:rsidR="003058BB">
        <w:t>property</w:t>
      </w:r>
      <w:r>
        <w:t>.</w:t>
      </w:r>
      <w:r w:rsidR="003058BB">
        <w:t xml:space="preserve"> Maar een </w:t>
      </w:r>
      <w:proofErr w:type="spellStart"/>
      <w:r w:rsidR="003058BB">
        <w:t>PropertyType</w:t>
      </w:r>
      <w:proofErr w:type="spellEnd"/>
      <w:r w:rsidR="0054638B">
        <w:t xml:space="preserve"> heeft</w:t>
      </w:r>
      <w:r>
        <w:t xml:space="preserve"> </w:t>
      </w:r>
      <w:r w:rsidR="005B2E06">
        <w:t xml:space="preserve">slechts drie kenmerken, namelijk </w:t>
      </w:r>
      <w:proofErr w:type="spellStart"/>
      <w:r w:rsidR="005B2E06">
        <w:t>isFunctioneel</w:t>
      </w:r>
      <w:proofErr w:type="spellEnd"/>
      <w:r w:rsidR="005B2E06">
        <w:t xml:space="preserve">, </w:t>
      </w:r>
      <w:proofErr w:type="spellStart"/>
      <w:r w:rsidR="005B2E06">
        <w:t>isVerplicht</w:t>
      </w:r>
      <w:proofErr w:type="spellEnd"/>
      <w:r w:rsidR="005B2E06">
        <w:t xml:space="preserve"> en range. De modelleur geeft voor elk </w:t>
      </w:r>
      <w:proofErr w:type="spellStart"/>
      <w:r w:rsidR="005B2E06">
        <w:t>PropertyType</w:t>
      </w:r>
      <w:proofErr w:type="spellEnd"/>
      <w:r w:rsidR="005B2E06">
        <w:t xml:space="preserve"> aan wat de waarde is van elk van deze drie.</w:t>
      </w:r>
    </w:p>
    <w:p w14:paraId="08C7AA0F" w14:textId="46AC263D" w:rsidR="00FE65B8" w:rsidRDefault="005B2E06" w:rsidP="00FE65B8">
      <w:r>
        <w:t xml:space="preserve">We zien dat in de definitie van </w:t>
      </w:r>
      <w:proofErr w:type="spellStart"/>
      <w:r w:rsidR="00896C22">
        <w:t>PropertyType</w:t>
      </w:r>
      <w:proofErr w:type="spellEnd"/>
      <w:r w:rsidR="00896C22">
        <w:t xml:space="preserve"> </w:t>
      </w:r>
      <w:r>
        <w:t xml:space="preserve">terug in het feit dat elk van de drie rollen </w:t>
      </w:r>
      <w:r w:rsidR="00896C22">
        <w:t xml:space="preserve">verplicht en functioneel is. Dat betekent dat als de modelleur een </w:t>
      </w:r>
      <w:proofErr w:type="spellStart"/>
      <w:r w:rsidR="00896C22">
        <w:t>PropertyType</w:t>
      </w:r>
      <w:proofErr w:type="spellEnd"/>
      <w:r w:rsidR="00896C22">
        <w:t xml:space="preserve"> definieert, hij alle drie </w:t>
      </w:r>
      <w:r>
        <w:t>mó</w:t>
      </w:r>
      <w:r w:rsidR="00896C22">
        <w:t xml:space="preserve">et gebruiken. Hij moet van een </w:t>
      </w:r>
      <w:proofErr w:type="spellStart"/>
      <w:r w:rsidR="00896C22">
        <w:t>PropertyType</w:t>
      </w:r>
      <w:proofErr w:type="spellEnd"/>
      <w:r w:rsidR="00896C22">
        <w:t xml:space="preserve"> aangeven of die property functioneel en/of verplicht is, en wat de range is.</w:t>
      </w:r>
    </w:p>
    <w:p w14:paraId="58CF5D5F" w14:textId="3121D933" w:rsidR="00997E1D" w:rsidRDefault="00997E1D" w:rsidP="00FE65B8">
      <w:r>
        <w:t xml:space="preserve">Bij rollen zagen we geen range. Een rol heeft een mogelijke binding. Maar bij </w:t>
      </w:r>
      <w:proofErr w:type="spellStart"/>
      <w:r>
        <w:t>properties</w:t>
      </w:r>
      <w:proofErr w:type="spellEnd"/>
      <w:r>
        <w:t xml:space="preserve"> moeten we een range opgeven. De range van deze drie </w:t>
      </w:r>
      <w:proofErr w:type="spellStart"/>
      <w:r>
        <w:t>properties</w:t>
      </w:r>
      <w:proofErr w:type="spellEnd"/>
      <w:r>
        <w:t xml:space="preserve"> is óók aangegeven in de definitie van het </w:t>
      </w:r>
      <w:proofErr w:type="spellStart"/>
      <w:r>
        <w:t>MetaType</w:t>
      </w:r>
      <w:proofErr w:type="spellEnd"/>
      <w:r>
        <w:t>, met de woorden ‘</w:t>
      </w:r>
      <w:proofErr w:type="spellStart"/>
      <w:r>
        <w:t>boolean</w:t>
      </w:r>
      <w:proofErr w:type="spellEnd"/>
      <w:r>
        <w:t>’ en ‘</w:t>
      </w:r>
      <w:proofErr w:type="spellStart"/>
      <w:r>
        <w:t>simpleValue</w:t>
      </w:r>
      <w:proofErr w:type="spellEnd"/>
      <w:r>
        <w:t xml:space="preserve">’ </w:t>
      </w:r>
      <w:r w:rsidR="00F24611">
        <w:t xml:space="preserve">In de programmering van </w:t>
      </w:r>
      <w:proofErr w:type="spellStart"/>
      <w:r w:rsidR="00F24611">
        <w:t>Perspect</w:t>
      </w:r>
      <w:proofErr w:type="spellEnd"/>
      <w:r w:rsidR="00F24611">
        <w:t xml:space="preserve"> is vastgelegd </w:t>
      </w:r>
      <w:r>
        <w:t xml:space="preserve">wat de keuzen voor </w:t>
      </w:r>
      <w:proofErr w:type="spellStart"/>
      <w:r>
        <w:t>simpleValue</w:t>
      </w:r>
      <w:proofErr w:type="spellEnd"/>
      <w:r>
        <w:t xml:space="preserve"> zijn: </w:t>
      </w:r>
      <w:proofErr w:type="spellStart"/>
      <w:r>
        <w:t>boolean</w:t>
      </w:r>
      <w:proofErr w:type="spellEnd"/>
      <w:r>
        <w:t xml:space="preserve">, </w:t>
      </w:r>
      <w:proofErr w:type="spellStart"/>
      <w:r>
        <w:t>number</w:t>
      </w:r>
      <w:proofErr w:type="spellEnd"/>
      <w:r>
        <w:t>, string en date.</w:t>
      </w:r>
      <w:r w:rsidR="00F24611">
        <w:t xml:space="preserve"> Hier eindigt dus de metabeschrijving van </w:t>
      </w:r>
      <w:proofErr w:type="spellStart"/>
      <w:r w:rsidR="00F24611">
        <w:t>Perspect</w:t>
      </w:r>
      <w:proofErr w:type="spellEnd"/>
      <w:r w:rsidR="00F24611">
        <w:t xml:space="preserve"> (deze informatie is in de metatypen niet te vinden).</w:t>
      </w:r>
    </w:p>
    <w:p w14:paraId="458B6498" w14:textId="39FFE791" w:rsidR="003058BB" w:rsidRDefault="003058BB" w:rsidP="00FE65B8">
      <w:r>
        <w:t>Bijvoorbeeld. Als de gebruiker heeft ingetikt:</w:t>
      </w:r>
    </w:p>
    <w:p w14:paraId="29637D45" w14:textId="77777777" w:rsidR="003058BB" w:rsidRDefault="003058BB" w:rsidP="003058BB">
      <w:pPr>
        <w:pStyle w:val="Code"/>
      </w:pPr>
      <w:proofErr w:type="spellStart"/>
      <w:proofErr w:type="gramStart"/>
      <w:r>
        <w:t>ContextType</w:t>
      </w:r>
      <w:proofErr w:type="spellEnd"/>
      <w:r>
        <w:t xml:space="preserve"> :Aangifte</w:t>
      </w:r>
      <w:proofErr w:type="gramEnd"/>
    </w:p>
    <w:p w14:paraId="68C98081" w14:textId="77777777" w:rsidR="003058BB" w:rsidRDefault="003058BB" w:rsidP="003058BB">
      <w:pPr>
        <w:pStyle w:val="Code"/>
      </w:pPr>
      <w:r>
        <w:tab/>
      </w:r>
      <w:proofErr w:type="spellStart"/>
      <w:proofErr w:type="gramStart"/>
      <w:r>
        <w:t>RolInContextType</w:t>
      </w:r>
      <w:proofErr w:type="spellEnd"/>
      <w:r>
        <w:t xml:space="preserve"> :Aangever</w:t>
      </w:r>
      <w:proofErr w:type="gramEnd"/>
    </w:p>
    <w:p w14:paraId="43BA9E3C" w14:textId="006D1CA4" w:rsidR="003058BB" w:rsidRDefault="003058BB" w:rsidP="003058BB">
      <w:pPr>
        <w:pStyle w:val="Code"/>
      </w:pPr>
      <w:r>
        <w:tab/>
      </w:r>
      <w:r>
        <w:tab/>
      </w:r>
      <w:proofErr w:type="spellStart"/>
      <w:proofErr w:type="gramStart"/>
      <w:r>
        <w:t>PropertyType</w:t>
      </w:r>
      <w:proofErr w:type="spellEnd"/>
      <w:r>
        <w:t xml:space="preserve"> :betrouwbaarheid</w:t>
      </w:r>
      <w:proofErr w:type="gramEnd"/>
    </w:p>
    <w:p w14:paraId="1553B6CC" w14:textId="77777777" w:rsidR="003058BB" w:rsidRDefault="003058BB" w:rsidP="003058BB">
      <w:pPr>
        <w:pStyle w:val="Code"/>
      </w:pPr>
    </w:p>
    <w:p w14:paraId="0986D197" w14:textId="77777777" w:rsidR="00F15FEA" w:rsidRDefault="003058BB" w:rsidP="00F15FEA">
      <w:proofErr w:type="gramStart"/>
      <w:r>
        <w:t>dan</w:t>
      </w:r>
      <w:proofErr w:type="gramEnd"/>
      <w:r>
        <w:t xml:space="preserve"> suggereert het systeem op de volgende regel dat hij een waarde geeft voor één van de drie </w:t>
      </w:r>
      <w:proofErr w:type="spellStart"/>
      <w:r>
        <w:t>properties</w:t>
      </w:r>
      <w:proofErr w:type="spellEnd"/>
      <w:r>
        <w:t>:</w:t>
      </w:r>
    </w:p>
    <w:p w14:paraId="5F394860" w14:textId="14233831" w:rsidR="003058BB" w:rsidRDefault="003058BB" w:rsidP="00F15FEA">
      <w:pPr>
        <w:pStyle w:val="Code"/>
      </w:pPr>
      <w:proofErr w:type="spellStart"/>
      <w:proofErr w:type="gramStart"/>
      <w:r>
        <w:lastRenderedPageBreak/>
        <w:t>ContextType</w:t>
      </w:r>
      <w:proofErr w:type="spellEnd"/>
      <w:r>
        <w:t xml:space="preserve"> :Aangifte</w:t>
      </w:r>
      <w:proofErr w:type="gramEnd"/>
    </w:p>
    <w:p w14:paraId="339A6BC2" w14:textId="77777777" w:rsidR="003058BB" w:rsidRDefault="003058BB" w:rsidP="003058BB">
      <w:pPr>
        <w:pStyle w:val="Code"/>
      </w:pPr>
      <w:r>
        <w:tab/>
      </w:r>
      <w:proofErr w:type="spellStart"/>
      <w:proofErr w:type="gramStart"/>
      <w:r>
        <w:t>RolInContextType</w:t>
      </w:r>
      <w:proofErr w:type="spellEnd"/>
      <w:r>
        <w:t xml:space="preserve"> :Aangever</w:t>
      </w:r>
      <w:proofErr w:type="gramEnd"/>
    </w:p>
    <w:p w14:paraId="45D9E483" w14:textId="77777777" w:rsidR="003058BB" w:rsidRDefault="003058BB" w:rsidP="003058BB">
      <w:pPr>
        <w:pStyle w:val="Code"/>
      </w:pPr>
      <w:r>
        <w:tab/>
      </w:r>
      <w:r>
        <w:tab/>
      </w:r>
      <w:proofErr w:type="spellStart"/>
      <w:proofErr w:type="gramStart"/>
      <w:r>
        <w:t>PropertyType</w:t>
      </w:r>
      <w:proofErr w:type="spellEnd"/>
      <w:r>
        <w:t xml:space="preserve"> :betrouwbaarheid</w:t>
      </w:r>
      <w:proofErr w:type="gramEnd"/>
    </w:p>
    <w:p w14:paraId="055F26F1" w14:textId="2E659B35" w:rsidR="009A22CB" w:rsidRDefault="009A22CB" w:rsidP="003058BB">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1286C2BB" w14:textId="77777777" w:rsidR="00BB7CDE" w:rsidRDefault="00BB7CDE" w:rsidP="00BB7CDE"/>
    <w:p w14:paraId="4624C5FF" w14:textId="0BCC9D49" w:rsidR="003058BB" w:rsidRDefault="003058BB" w:rsidP="003058BB">
      <w:pPr>
        <w:pStyle w:val="Code"/>
      </w:pPr>
      <w:r>
        <w:tab/>
      </w:r>
      <w:r>
        <w:tab/>
      </w:r>
    </w:p>
    <w:p w14:paraId="114B3781" w14:textId="1FC068A8" w:rsidR="003058BB" w:rsidRDefault="00CA5EFC" w:rsidP="00CA5EFC">
      <w:pPr>
        <w:pStyle w:val="Kop1"/>
      </w:pPr>
      <w:proofErr w:type="spellStart"/>
      <w:r>
        <w:t>PropertyPerspectiefType</w:t>
      </w:r>
      <w:proofErr w:type="spellEnd"/>
    </w:p>
    <w:p w14:paraId="4D99D8DC" w14:textId="5BC0769B" w:rsidR="00C964B5" w:rsidRDefault="00CA5EFC" w:rsidP="00C964B5">
      <w:r>
        <w:t>De context waarmee we het</w:t>
      </w:r>
      <w:r w:rsidR="001038E4">
        <w:t xml:space="preserve"> type van een property p</w:t>
      </w:r>
      <w:r>
        <w:t xml:space="preserve">erspectief definiëren is </w:t>
      </w:r>
      <w:r w:rsidR="0038465B" w:rsidRPr="001038E4">
        <w:rPr>
          <w:rStyle w:val="inlinecode"/>
          <w:noProof/>
          <w:lang w:eastAsia="nl-NL"/>
        </w:rPr>
        <mc:AlternateContent>
          <mc:Choice Requires="wpc">
            <w:drawing>
              <wp:anchor distT="0" distB="0" distL="0" distR="0" simplePos="0" relativeHeight="251671552" behindDoc="0" locked="0" layoutInCell="1" allowOverlap="1" wp14:anchorId="40DE0D29" wp14:editId="232E942C">
                <wp:simplePos x="0" y="0"/>
                <wp:positionH relativeFrom="column">
                  <wp:posOffset>152400</wp:posOffset>
                </wp:positionH>
                <wp:positionV relativeFrom="line">
                  <wp:posOffset>207645</wp:posOffset>
                </wp:positionV>
                <wp:extent cx="5481728" cy="2844800"/>
                <wp:effectExtent l="0" t="0" r="0" b="0"/>
                <wp:wrapTopAndBottom/>
                <wp:docPr id="98" name="Canvas 1"/>
                <wp:cNvGraphicFramePr/>
                <a:graphic xmlns:a="http://schemas.openxmlformats.org/drawingml/2006/main">
                  <a:graphicData uri="http://schemas.microsoft.com/office/word/2010/wordprocessingCanvas">
                    <wpc:wpc>
                      <wpc:bg/>
                      <wpc:whole/>
                      <wps:wsp>
                        <wps:cNvPr id="1686" name="Rechthoek 1686"/>
                        <wps:cNvSpPr/>
                        <wps:spPr>
                          <a:xfrm>
                            <a:off x="2664762" y="511848"/>
                            <a:ext cx="1626338"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5B12DA" w14:textId="77777777" w:rsidR="00A03C3B" w:rsidRDefault="00A03C3B"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wps:txbx>
                        <wps:bodyPr rtlCol="0" anchor="t" anchorCtr="0"/>
                      </wps:wsp>
                      <wps:wsp>
                        <wps:cNvPr id="1687" name="Ovaal 1687"/>
                        <wps:cNvSpPr/>
                        <wps:spPr>
                          <a:xfrm>
                            <a:off x="2778516" y="80950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Ovaal 1688"/>
                        <wps:cNvSpPr/>
                        <wps:spPr>
                          <a:xfrm>
                            <a:off x="330101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hte verbindingslijn 1689"/>
                        <wps:cNvCnPr/>
                        <wps:spPr>
                          <a:xfrm flipV="1">
                            <a:off x="3391015"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0" name="Rechthoek 1690"/>
                        <wps:cNvSpPr/>
                        <wps:spPr>
                          <a:xfrm>
                            <a:off x="1251990" y="1267467"/>
                            <a:ext cx="179017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BC1E" w14:textId="77777777" w:rsidR="00A03C3B" w:rsidRDefault="00A03C3B"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PropertyReferentie</w:t>
                              </w:r>
                              <w:proofErr w:type="spellEnd"/>
                            </w:p>
                          </w:txbxContent>
                        </wps:txbx>
                        <wps:bodyPr rtlCol="0" anchor="t" anchorCtr="0"/>
                      </wps:wsp>
                      <wps:wsp>
                        <wps:cNvPr id="1691" name="Ovaal 1691"/>
                        <wps:cNvSpPr/>
                        <wps:spPr>
                          <a:xfrm>
                            <a:off x="2055068" y="9184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2" name="Rechte verbindingslijn 1692"/>
                        <wps:cNvCnPr/>
                        <wps:spPr>
                          <a:xfrm flipH="1" flipV="1">
                            <a:off x="2145068" y="1098418"/>
                            <a:ext cx="2010" cy="169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3" name="Rechte verbindingslijn met pijl 1693"/>
                        <wps:cNvCnPr>
                          <a:endCxn id="1699" idx="2"/>
                        </wps:cNvCnPr>
                        <wps:spPr>
                          <a:xfrm flipV="1">
                            <a:off x="2235068" y="899507"/>
                            <a:ext cx="543448" cy="108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4" name="Ovaal 1694"/>
                        <wps:cNvSpPr/>
                        <wps:spPr>
                          <a:xfrm>
                            <a:off x="2705124"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5" name="Rechthoek 1695"/>
                        <wps:cNvSpPr/>
                        <wps:spPr>
                          <a:xfrm>
                            <a:off x="2959045"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9675B" w14:textId="77777777" w:rsidR="00A03C3B" w:rsidRDefault="00A03C3B"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wps:txbx>
                        <wps:bodyPr rtlCol="0" anchor="t" anchorCtr="0"/>
                      </wps:wsp>
                      <wps:wsp>
                        <wps:cNvPr id="1696" name="Ovaal 1696"/>
                        <wps:cNvSpPr/>
                        <wps:spPr>
                          <a:xfrm>
                            <a:off x="3595298"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7" name="Rechte verbindingslijn 1697"/>
                        <wps:cNvCnPr/>
                        <wps:spPr>
                          <a:xfrm flipV="1">
                            <a:off x="3685298"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 name="Tekstvak 1698"/>
                        <wps:cNvSpPr txBox="1"/>
                        <wps:spPr>
                          <a:xfrm>
                            <a:off x="3759471" y="1864683"/>
                            <a:ext cx="930275" cy="224155"/>
                          </a:xfrm>
                          <a:prstGeom prst="rect">
                            <a:avLst/>
                          </a:prstGeom>
                          <a:noFill/>
                        </wps:spPr>
                        <wps:txbx>
                          <w:txbxContent>
                            <w:p w14:paraId="3F0128C1" w14:textId="77777777" w:rsidR="00A03C3B" w:rsidRDefault="00A03C3B" w:rsidP="004413A8">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wps:txbx>
                        <wps:bodyPr wrap="none" rtlCol="0">
                          <a:spAutoFit/>
                        </wps:bodyPr>
                      </wps:wsp>
                      <wps:wsp>
                        <wps:cNvPr id="1699" name="Rechte verbindingslijn met pijl 1699"/>
                        <wps:cNvCnPr/>
                        <wps:spPr>
                          <a:xfrm flipH="1" flipV="1">
                            <a:off x="2885124" y="1610521"/>
                            <a:ext cx="736534" cy="261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0" name="Tekstvak 1700"/>
                        <wps:cNvSpPr txBox="1"/>
                        <wps:spPr>
                          <a:xfrm>
                            <a:off x="2958296" y="764527"/>
                            <a:ext cx="560705" cy="224155"/>
                          </a:xfrm>
                          <a:prstGeom prst="rect">
                            <a:avLst/>
                          </a:prstGeom>
                          <a:noFill/>
                        </wps:spPr>
                        <wps:txbx>
                          <w:txbxContent>
                            <w:p w14:paraId="393FBDDD"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s:wsp>
                        <wps:cNvPr id="1701" name="Ovaal 1701"/>
                        <wps:cNvSpPr/>
                        <wps:spPr>
                          <a:xfrm>
                            <a:off x="1349003"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kstvak 1702"/>
                        <wps:cNvSpPr txBox="1"/>
                        <wps:spPr>
                          <a:xfrm>
                            <a:off x="1500767" y="1521142"/>
                            <a:ext cx="450850" cy="224155"/>
                          </a:xfrm>
                          <a:prstGeom prst="rect">
                            <a:avLst/>
                          </a:prstGeom>
                          <a:noFill/>
                        </wps:spPr>
                        <wps:txbx>
                          <w:txbxContent>
                            <w:p w14:paraId="0A3403FB"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wps:txbx>
                        <wps:bodyPr wrap="none" rtlCol="0">
                          <a:spAutoFit/>
                        </wps:bodyPr>
                      </wps:wsp>
                      <wps:wsp>
                        <wps:cNvPr id="1703" name="Rechthoek 1703"/>
                        <wps:cNvSpPr/>
                        <wps:spPr>
                          <a:xfrm>
                            <a:off x="180000"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F1D172" w14:textId="77777777" w:rsidR="00A03C3B" w:rsidRDefault="00A03C3B"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1704" name="Ovaal 1704"/>
                        <wps:cNvSpPr/>
                        <wps:spPr>
                          <a:xfrm>
                            <a:off x="816253"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5" name="Rechte verbindingslijn 1705"/>
                        <wps:cNvCnPr/>
                        <wps:spPr>
                          <a:xfrm flipV="1">
                            <a:off x="906253"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6" name="Rechte verbindingslijn met pijl 1706"/>
                        <wps:cNvCnPr/>
                        <wps:spPr>
                          <a:xfrm flipV="1">
                            <a:off x="969893" y="1674161"/>
                            <a:ext cx="405470" cy="197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7" name="Tekstvak 1707"/>
                        <wps:cNvSpPr txBox="1"/>
                        <wps:spPr>
                          <a:xfrm>
                            <a:off x="2320389" y="1520521"/>
                            <a:ext cx="450850" cy="224155"/>
                          </a:xfrm>
                          <a:prstGeom prst="rect">
                            <a:avLst/>
                          </a:prstGeom>
                          <a:noFill/>
                        </wps:spPr>
                        <wps:txbx>
                          <w:txbxContent>
                            <w:p w14:paraId="140F1F40"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0DE0D29" id="_x0000_s1177" style="position:absolute;margin-left:12pt;margin-top:16.35pt;width:431.65pt;height:224pt;z-index:251671552;mso-wrap-distance-left:0;mso-wrap-distance-right:0;mso-position-vertical-relative:line;mso-width-relative:margin;mso-height-relative:margin" coordsize="5481320,284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">
                <v:shape id="_x0000_s1178" type="#_x0000_t75" style="position:absolute;width:5481320;height:2844800;visibility:visible;mso-wrap-style:square">
                  <v:fill o:detectmouseclick="t"/>
                  <v:path o:connecttype="none"/>
                </v:shape>
                <v:rect id="Rechthoek 1686" o:spid="_x0000_s1179" style="position:absolute;left:2664762;top:511848;width:1626338;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pPBwgAA&#10;AN0AAAAPAAAAZHJzL2Rvd25yZXYueG1sRE/LqsIwEN0L/kMYwZ2mPihSjSKCl+tCwQeKu6EZ22Iz&#10;KU3U3r+/EQR3czjPmS0aU4on1a6wrGDQj0AQp1YXnCk4Hde9CQjnkTWWlknBHzlYzNutGSbavnhP&#10;z4PPRAhhl6CC3PsqkdKlORl0fVsRB+5ma4M+wDqTusZXCDelHEZRLA0WHBpyrGiVU3o/PIyCcXGm&#10;8TXapJd4fdmN3M9ju92QUt1Os5yC8NT4r/jj/tVhfjyJ4f1NOEH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k8HCAAAA3QAAAA8AAAAAAAAAAAAAAAAAlwIAAGRycy9kb3du&#10;cmV2LnhtbFBLBQYAAAAABAAEAPUAAACGAwAAAAA=&#10;" filled="f" strokecolor="#003444 [1604]" strokeweight="1pt">
                  <v:textbox>
                    <w:txbxContent>
                      <w:p w14:paraId="6D5B12DA"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v:textbox>
                </v:rect>
                <v:oval id="Ovaal 1687" o:spid="_x0000_s1180" style="position:absolute;left:2778516;top:80950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8PRwwAA&#10;AN0AAAAPAAAAZHJzL2Rvd25yZXYueG1sRE89b8IwEN0r9T9YV4mtOGWgkOKgqlKlDu0AZGC82kcS&#10;Yp+j2ITQX48rIbHd0/u81Xp0VgzUh8azgpdpBoJYe9NwpaDcfT4vQISIbNB6JgUXCrAuHh9WmBt/&#10;5g0N21iJFMIhRwV1jF0uZdA1OQxT3xEn7uB7hzHBvpKmx3MKd1bOsmwuHTacGmrs6KMm3W5PToE2&#10;ZXX8bv+G+Kvtfmfs0nPzo9TkaXx/AxFpjHfxzf1l0vz54hX+v0knyO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8PRwwAAAN0AAAAPAAAAAAAAAAAAAAAAAJcCAABkcnMvZG93&#10;bnJldi54bWxQSwUGAAAAAAQABAD1AAAAhwMAAAAA&#10;" filled="f" strokecolor="#003444 [1604]" strokeweight="1pt">
                  <v:stroke joinstyle="miter"/>
                </v:oval>
                <v:oval id="Ovaal 1688" o:spid="_x0000_s1181" style="position:absolute;left:330101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FejxQAA&#10;AN0AAAAPAAAAZHJzL2Rvd25yZXYueG1sRI8xbwIxDIX3SvyHyEjdSo4OCK4EVCEhMcBQYGA0iXt3&#10;JXFOl/S49tfXQyU2W+/5vc/L9RC86qlLTWQD00kBithG13Bl4HzavsxBpYzs0EcmAz+UYL0aPS2x&#10;dPHOH9Qfc6UkhFOJBuqc21LrZGsKmCaxJRbtM3YBs6xdpV2HdwkPXr8WxUwHbFgaamxpU5O9Hb+D&#10;AevO1df+9tvnq/WXk/OLyM3BmOfx8P4GKtOQH+b/650T/NlccOUbGUG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V6PFAAAA3QAAAA8AAAAAAAAAAAAAAAAAlwIAAGRycy9k&#10;b3ducmV2LnhtbFBLBQYAAAAABAAEAPUAAACJAwAAAAA=&#10;" filled="f" strokecolor="#003444 [1604]" strokeweight="1pt">
                  <v:stroke joinstyle="miter"/>
                </v:oval>
                <v:line id="Rechte verbindingslijn 1689" o:spid="_x0000_s1182" style="position:absolute;flip:y;visibility:visible;mso-wrap-style:square" from="3391015,360000" to="3391015,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5WY8MAAADdAAAADwAAAGRycy9kb3ducmV2LnhtbERPS4vCMBC+L/gfwgh7W1MXLLUaRWQF&#10;QRTWx8Hb2IxttZmUJqv13xthwdt8fM8ZT1tTiRs1rrSsoN+LQBBnVpecK9jvFl8JCOeRNVaWScGD&#10;HEwnnY8xptre+ZduW5+LEMIuRQWF93UqpcsKMuh6tiYO3Nk2Bn2ATS51g/cQbir5HUWxNFhyaCiw&#10;pnlB2XX7ZxQs9PrEydBtjgdbxqvlpT78DAZKfXbb2QiEp9a/xf/upQ7z42QIr2/CCXLy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uVmPDAAAA3QAAAA8AAAAAAAAAAAAA&#10;AAAAoQIAAGRycy9kb3ducmV2LnhtbFBLBQYAAAAABAAEAPkAAACRAwAAAAA=&#10;" strokecolor="#006a89 [3204]" strokeweight=".5pt">
                  <v:stroke joinstyle="miter"/>
                </v:line>
                <v:rect id="Rechthoek 1690" o:spid="_x0000_s1183" style="position:absolute;left:1251990;top:1267467;width:179017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jzxgAA&#10;AN0AAAAPAAAAZHJzL2Rvd25yZXYueG1sRI9Ba8JAEIXvBf/DMkJvurGVYFNXEcFSDwpqUbwN2WkS&#10;zM6G7Krpv3cOQm8zvDfvfTOdd65WN2pD5dnAaJiAIs69rbgw8HNYDSagQkS2WHsmA38UYD7rvUwx&#10;s/7OO7rtY6EkhEOGBsoYm0zrkJfkMAx9Qyzar28dRlnbQtsW7xLuav2WJKl2WLE0lNjQsqT8sr86&#10;A+PqSONzss5P6eq0fQ9f181mTca89rvFJ6hIXfw3P6+/reCnH8Iv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jjzxgAAAN0AAAAPAAAAAAAAAAAAAAAAAJcCAABkcnMv&#10;ZG93bnJldi54bWxQSwUGAAAAAAQABAD1AAAAigMAAAAA&#10;" filled="f" strokecolor="#003444 [1604]" strokeweight="1pt">
                  <v:textbox>
                    <w:txbxContent>
                      <w:p w14:paraId="13CEBC1E"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PropertyReferentie</w:t>
                        </w:r>
                        <w:proofErr w:type="spellEnd"/>
                      </w:p>
                    </w:txbxContent>
                  </v:textbox>
                </v:rect>
                <v:oval id="Ovaal 1691" o:spid="_x0000_s1184" style="position:absolute;left:2055068;top:9184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2jjwwAA&#10;AN0AAAAPAAAAZHJzL2Rvd25yZXYueG1sRE89a8MwEN0L+Q/iAtkaOR1M40QJIRDo0Ay1M3S8Shfb&#10;iXQylmq7/fVVodDtHu/ztvvJWTFQH1rPClbLDASx9qblWsGlOj0+gwgR2aD1TAq+KMB+N3vYYmH8&#10;yG80lLEWKYRDgQqaGLtCyqAbchiWviNO3NX3DmOCfS1Nj2MKd1Y+ZVkuHbacGhrs6NiQvpefToE2&#10;l/r2ev8e4oe275Wxa8/tWanFfDpsQESa4r/4z/1i0vx8vYLfb9IJcvc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2jjwwAAAN0AAAAPAAAAAAAAAAAAAAAAAJcCAABkcnMvZG93&#10;bnJldi54bWxQSwUGAAAAAAQABAD1AAAAhwMAAAAA&#10;" filled="f" strokecolor="#003444 [1604]" strokeweight="1pt">
                  <v:stroke joinstyle="miter"/>
                </v:oval>
                <v:line id="Rechte verbindingslijn 1692" o:spid="_x0000_s1185" style="position:absolute;flip:x y;visibility:visible;mso-wrap-style:square" from="2145068,1098418" to="2147078,12674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GlWsMAAADdAAAADwAAAGRycy9kb3ducmV2LnhtbERPS2sCMRC+F/ofwgheSk0UXLarUUpB&#10;0IOH+rgPm3F3cTNZk9Rd++ubQqG3+fies1wPthV38qFxrGE6USCIS2carjScjpvXHESIyAZbx6Th&#10;QQHWq+enJRbG9fxJ90OsRArhUKCGOsaukDKUNVkME9cRJ+7ivMWYoK+k8dincNvKmVKZtNhwaqix&#10;o4+ayuvhy2rY0fe8eTlP93mlerfJbzefqUzr8Wh4X4CINMR/8Z97a9L87G0Gv9+kE+Tq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RpVrDAAAA3QAAAA8AAAAAAAAAAAAA&#10;AAAAoQIAAGRycy9kb3ducmV2LnhtbFBLBQYAAAAABAAEAPkAAACRAwAAAAA=&#10;" strokecolor="#006a89 [3204]" strokeweight=".5pt">
                  <v:stroke joinstyle="miter"/>
                </v:line>
                <v:shape id="Rechte verbindingslijn met pijl 1693" o:spid="_x0000_s1186" type="#_x0000_t32" style="position:absolute;left:2235068;top:899507;width:543448;height:1089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gVUsUAAADdAAAADwAAAGRycy9kb3ducmV2LnhtbERPTWvCQBC9F/wPywi9lLpRq9joKhop&#10;9FotaG9DdsxGs7Mxu41pf323UOhtHu9zFqvOVqKlxpeOFQwHCQji3OmSCwXv+5fHGQgfkDVWjknB&#10;F3lYLXt3C0y1u/EbtbtQiBjCPkUFJoQ6ldLnhiz6gauJI3dyjcUQYVNI3eAthttKjpJkKi2WHBsM&#10;1pQZyi+7T6vg4zTR7Sbblrk5ZuPDw9P39XzcKnXf79ZzEIG68C/+c7/qOH/6PIbfb+IJcv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4gVUsUAAADdAAAADwAAAAAAAAAA&#10;AAAAAAChAgAAZHJzL2Rvd25yZXYueG1sUEsFBgAAAAAEAAQA+QAAAJMDAAAAAA==&#10;" strokecolor="#006a89 [3204]" strokeweight=".5pt">
                  <v:stroke endarrow="block" joinstyle="miter"/>
                </v:shape>
                <v:oval id="Ovaal 1694" o:spid="_x0000_s1187" style="position:absolute;left:2705124;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Mt7wwAA&#10;AN0AAAAPAAAAZHJzL2Rvd25yZXYueG1sRE9NawIxEL0X/A9hBG81q4jUrVFEEDzoobqHHqfJdHc1&#10;mSybuK7++qZQ6G0e73OW695Z0VEbas8KJuMMBLH2puZSQXHevb6BCBHZoPVMCh4UYL0avCwxN/7O&#10;H9SdYilSCIccFVQxNrmUQVfkMIx9Q5y4b986jAm2pTQt3lO4s3KaZXPpsObUUGFD24r09XRzCrQp&#10;ysvh+uzil7afZ2MXnuujUqNhv3kHEamP/+I/996k+fPFDH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EMt7wwAAAN0AAAAPAAAAAAAAAAAAAAAAAJcCAABkcnMvZG93&#10;bnJldi54bWxQSwUGAAAAAAQABAD1AAAAhwMAAAAA&#10;" filled="f" strokecolor="#003444 [1604]" strokeweight="1pt">
                  <v:stroke joinstyle="miter"/>
                </v:oval>
                <v:rect id="Rechthoek 1695" o:spid="_x0000_s1188" style="position:absolute;left:2959045;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ZtrxQAA&#10;AN0AAAAPAAAAZHJzL2Rvd25yZXYueG1sRE9Na8JAEL0X+h+WEXqrG6uGGl1DEVLqQUFbKt6G7JiE&#10;ZmdDdmPSf98tCN7m8T5nlQ6mFldqXWVZwWQcgSDOra64UPD1mT2/gnAeWWNtmRT8koN0/fiwwkTb&#10;ng90PfpChBB2CSoovW8SKV1ekkE3tg1x4C62NegDbAupW+xDuKnlSxTF0mDFoaHEhjYl5T/HziiY&#10;Vd80O0fb/BRnp/3UvXe73ZaUehoNb0sQngZ/F9/cHzrMjxdz+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Jm2vFAAAA3QAAAA8AAAAAAAAAAAAAAAAAlwIAAGRycy9k&#10;b3ducmV2LnhtbFBLBQYAAAAABAAEAPUAAACJAwAAAAA=&#10;" filled="f" strokecolor="#003444 [1604]" strokeweight="1pt">
                  <v:textbox>
                    <w:txbxContent>
                      <w:p w14:paraId="0FB9675B" w14:textId="77777777" w:rsidR="004413A8" w:rsidRDefault="004413A8"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v:textbox>
                </v:rect>
                <v:oval id="Ovaal 1696" o:spid="_x0000_s1189" style="position:absolute;left:3595298;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vCXwgAA&#10;AN0AAAAPAAAAZHJzL2Rvd25yZXYueG1sRE87b8IwEN6R+h+sq9QNnHaIIMUghFSpAx14DIxX+0gC&#10;9jmKTQj8eoyExHafvudN572zoqM21J4VfI4yEMTam5pLBbvtz3AMIkRkg9YzKbhSgPnsbTDFwvgL&#10;r6nbxFKkEA4FKqhibAopg67IYRj5hjhxB986jAm2pTQtXlK4s/Iry3LpsObUUGFDy4r0aXN2CrTZ&#10;lcfV6dbFf233W2Mnnus/pT7e+8U3iEh9fImf7l+T5ueTHB7fpBPk7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O8JfCAAAA3QAAAA8AAAAAAAAAAAAAAAAAlwIAAGRycy9kb3du&#10;cmV2LnhtbFBLBQYAAAAABAAEAPUAAACGAwAAAAA=&#10;" filled="f" strokecolor="#003444 [1604]" strokeweight="1pt">
                  <v:stroke joinstyle="miter"/>
                </v:oval>
                <v:line id="Rechte verbindingslijn 1697" o:spid="_x0000_s1190" style="position:absolute;flip:y;visibility:visible;mso-wrap-style:square" from="3685298,2025559" to="3685298,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TxV8MAAADdAAAADwAAAGRycy9kb3ducmV2LnhtbERPTYvCMBC9L/gfwgje1tQFq3aNIrKC&#10;IArqetjbbDO21WZSmqj13xtB8DaP9znjaWNKcaXaFZYV9LoRCOLU6oIzBb/7xecQhPPIGkvLpOBO&#10;DqaT1scYE21vvKXrzmcihLBLUEHufZVI6dKcDLqurYgDd7S1QR9gnUld4y2Em1J+RVEsDRYcGnKs&#10;aJ5Tet5djIKFXv/zcOQ2fwdbxKvlqTr89PtKddrN7BuEp8a/xS/3Uof58WgAz2/CC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k8VfDAAAA3QAAAA8AAAAAAAAAAAAA&#10;AAAAoQIAAGRycy9kb3ducmV2LnhtbFBLBQYAAAAABAAEAPkAAACRAwAAAAA=&#10;" strokecolor="#006a89 [3204]" strokeweight=".5pt">
                  <v:stroke joinstyle="miter"/>
                </v:line>
                <v:shape id="Tekstvak 1698" o:spid="_x0000_s1191" type="#_x0000_t202" style="position:absolute;left:3759471;top:1864683;width:93027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U3GxQAA&#10;AN0AAAAPAAAAZHJzL2Rvd25yZXYueG1sRI9Bb8IwDIXvk/gPkZG4jRTEEBQCQsCk3bYxfoDVmKa0&#10;caomQLdfPx8m7WbrPb/3eb3tfaPu1MUqsIHJOANFXARbcWng/PX6vAAVE7LFJjAZ+KYI283gaY25&#10;DQ/+pPsplUpCOOZowKXU5lrHwpHHOA4tsWiX0HlMsnalth0+JNw3epplc+2xYmlw2NLeUVGfbt7A&#10;IvPvdb2cfkQ/+5m8uP0hHNurMaNhv1uBStSnf/Pf9ZsV/PlScOUbGUF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dTcbFAAAA3QAAAA8AAAAAAAAAAAAAAAAAlwIAAGRycy9k&#10;b3ducmV2LnhtbFBLBQYAAAAABAAEAPUAAACJAwAAAAA=&#10;" filled="f" stroked="f">
                  <v:textbox style="mso-fit-shape-to-text:t">
                    <w:txbxContent>
                      <w:p w14:paraId="3F0128C1" w14:textId="77777777" w:rsidR="004413A8" w:rsidRDefault="004413A8" w:rsidP="004413A8">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v:textbox>
                </v:shape>
                <v:shape id="Rechte verbindingslijn met pijl 1699" o:spid="_x0000_s1192" type="#_x0000_t32" style="position:absolute;left:2885124;top:1610521;width:736534;height:26139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UKzcMAAADdAAAADwAAAGRycy9kb3ducmV2LnhtbERP24rCMBB9X/Afwgi+remKW7RrFBWk&#10;vojXDxia2bZsMylJqvXvzcLCvs3hXGex6k0j7uR8bVnBxzgBQVxYXXOp4Hbdvc9A+ICssbFMCp7k&#10;YbUcvC0w0/bBZ7pfQiliCPsMFVQhtJmUvqjIoB/bljhy39YZDBG6UmqHjxhuGjlJklQarDk2VNjS&#10;tqLi59IZBV2e3trNp7seT/n0cDzk21nnnkqNhv36C0SgPvyL/9x7Heen8z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VCs3DAAAA3QAAAA8AAAAAAAAAAAAA&#10;AAAAoQIAAGRycy9kb3ducmV2LnhtbFBLBQYAAAAABAAEAPkAAACRAwAAAAA=&#10;" strokecolor="#006a89 [3204]" strokeweight=".5pt">
                  <v:stroke endarrow="block" joinstyle="miter"/>
                </v:shape>
                <v:shape id="Tekstvak 1700" o:spid="_x0000_s1193" type="#_x0000_t202" style="position:absolute;left:2958296;top:76452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NvaxgAA&#10;AN0AAAAPAAAAZHJzL2Rvd25yZXYueG1sRI/NbgIxDITvlXiHyEjcSgLqD10IqKIg9VZK+wDWxt0s&#10;u3FWmxSWPn19qNSbrRnPfF5thtCqM/WpjmxhNjWgiMvoaq4sfH7sbxegUkZ22EYmC1dKsFmPblZY&#10;uHjhdzofc6UkhFOBFnzOXaF1Kj0FTNPYEYv2FfuAWda+0q7Hi4SHVs+NedABa5YGjx1tPZXN8TtY&#10;WJjw1jRP80MKdz+ze799ibvuZO1kPDwvQWUa8r/57/rVCf6jEX75Rkb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QNvaxgAAAN0AAAAPAAAAAAAAAAAAAAAAAJcCAABkcnMv&#10;ZG93bnJldi54bWxQSwUGAAAAAAQABAD1AAAAigMAAAAA&#10;" filled="f" stroked="f">
                  <v:textbox style="mso-fit-shape-to-text:t">
                    <w:txbxContent>
                      <w:p w14:paraId="393FBDDD"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v:oval id="Ovaal 1701" o:spid="_x0000_s1194" style="position:absolute;left:1349003;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PL5wgAA&#10;AN0AAAAPAAAAZHJzL2Rvd25yZXYueG1sRE87b8IwEN6R+A/WIXUDB4ZSAgYhJCQGOvAYGA/7SAL2&#10;OYpNSPvr60qVut2n73mLVeesaKkJlWcF41EGglh7U3Gh4HzaDj9AhIhs0HomBV8UYLXs9xaYG//i&#10;A7XHWIgUwiFHBWWMdS5l0CU5DCNfEyfu5huHMcGmkKbBVwp3Vk6y7F06rDg1lFjTpiT9OD6dAm3O&#10;xX3/+G7jVdvLydiZ5+pTqbdBt56DiNTFf/Gfe2fS/Gk2ht9v0gl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M8vnCAAAA3QAAAA8AAAAAAAAAAAAAAAAAlwIAAGRycy9kb3du&#10;cmV2LnhtbFBLBQYAAAAABAAEAPUAAACGAwAAAAA=&#10;" filled="f" strokecolor="#003444 [1604]" strokeweight="1pt">
                  <v:stroke joinstyle="miter"/>
                </v:oval>
                <v:shape id="Tekstvak 1702" o:spid="_x0000_s1195" type="#_x0000_t202" style="position:absolute;left:1500767;top:1521142;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uA2wwAA&#10;AN0AAAAPAAAAZHJzL2Rvd25yZXYueG1sRE/NagIxEL4XfIcwgreauNiqq1HEtuCtrfoAw2bcrLuZ&#10;LJtUt336Rij0Nh/f76w2vWvElbpQedYwGSsQxIU3FZcaTse3xzmIEJENNp5JwzcF2KwHDyvMjb/x&#10;J10PsRQphEOOGmyMbS5lKCw5DGPfEifu7DuHMcGulKbDWwp3jcyUepYOK04NFlvaWSrqw5fTMFfu&#10;va4X2Udw05/Jk929+Nf2ovVo2G+XICL18V/8596bNH+mMrh/k0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3uA2wwAAAN0AAAAPAAAAAAAAAAAAAAAAAJcCAABkcnMvZG93&#10;bnJldi54bWxQSwUGAAAAAAQABAD1AAAAhwMAAAAA&#10;" filled="f" stroked="f">
                  <v:textbox style="mso-fit-shape-to-text:t">
                    <w:txbxContent>
                      <w:p w14:paraId="0A3403FB"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v:textbox>
                </v:shape>
                <v:rect id="Rechthoek 1703" o:spid="_x0000_s1196" style="position:absolute;left:180000;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zyexAAA&#10;AN0AAAAPAAAAZHJzL2Rvd25yZXYueG1sRE9Na8JAEL0L/Q/LFLw1u9VgS+oqpaDoQcG0KN6G7DQJ&#10;zc6G7GrSf98VCt7m8T5nvhxsI67U+dqxhudEgSAunKm51PD1uXp6BeEDssHGMWn4JQ/LxcNojplx&#10;PR/omodSxBD2GWqoQmgzKX1RkUWfuJY4ct+usxgi7EppOuxjuG3kRKmZtFhzbKiwpY+Kip/8YjWk&#10;9ZHSs9oWp9nqtJ/69WW325LW48fh/Q1EoCHcxf/ujYnzX9QUbt/EE+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c8nsQAAADdAAAADwAAAAAAAAAAAAAAAACXAgAAZHJzL2Rv&#10;d25yZXYueG1sUEsFBgAAAAAEAAQA9QAAAIgDAAAAAA==&#10;" filled="f" strokecolor="#003444 [1604]" strokeweight="1pt">
                  <v:textbox>
                    <w:txbxContent>
                      <w:p w14:paraId="61F1D172"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704" o:spid="_x0000_s1197" style="position:absolute;left:816253;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FhwgAA&#10;AN0AAAAPAAAAZHJzL2Rvd25yZXYueG1sRE9NawIxEL0X/A9hBG81q0irq1FEEDy0h6oHj2My7q4m&#10;k2UT121/fVMoeJvH+5zFqnNWtNSEyrOC0TADQay9qbhQcDxsX6cgQkQ2aD2Tgm8KsFr2XhaYG//g&#10;L2r3sRAphEOOCsoY61zKoEtyGIa+Jk7cxTcOY4JNIU2DjxTurBxn2Zt0WHFqKLGmTUn6tr87Bdoc&#10;i+vH7aeNZ21PB2NnnqtPpQb9bj0HEamLT/G/e2fS/PdsAn/fpB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7UWHCAAAA3QAAAA8AAAAAAAAAAAAAAAAAlwIAAGRycy9kb3du&#10;cmV2LnhtbFBLBQYAAAAABAAEAPUAAACGAwAAAAA=&#10;" filled="f" strokecolor="#003444 [1604]" strokeweight="1pt">
                  <v:stroke joinstyle="miter"/>
                </v:oval>
                <v:line id="Rechte verbindingslijn 1705" o:spid="_x0000_s1198" style="position:absolute;flip:y;visibility:visible;mso-wrap-style:square" from="906253,2025559" to="906253,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FQocUAAADdAAAADwAAAGRycy9kb3ducmV2LnhtbERPTWvCQBC9F/oflhF6azYKiTF1lVIU&#10;BKnQqAdv0+w0SZudDdmtxn/fFYTe5vE+Z74cTCvO1LvGsoJxFIMgLq1uuFJw2K+fMxDOI2tsLZOC&#10;KzlYLh4f5phre+EPOhe+EiGEXY4Kau+7XEpX1mTQRbYjDtyX7Q36APtK6h4vIdy0chLHqTTYcGio&#10;saO3msqf4tcoWOv3T85mbnc62ibdbr674ypJlHoaDa8vIDwN/l98d290mD+NE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tFQocUAAADdAAAADwAAAAAAAAAA&#10;AAAAAAChAgAAZHJzL2Rvd25yZXYueG1sUEsFBgAAAAAEAAQA+QAAAJMDAAAAAA==&#10;" strokecolor="#006a89 [3204]" strokeweight=".5pt">
                  <v:stroke joinstyle="miter"/>
                </v:line>
                <v:shape id="Rechte verbindingslijn met pijl 1706" o:spid="_x0000_s1199" type="#_x0000_t32" style="position:absolute;left:969893;top:1674161;width:405470;height:1977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Qs0MUAAADdAAAADwAAAGRycy9kb3ducmV2LnhtbERPS2vCQBC+F/oflhG8FN3UtirRVdpI&#10;oVcfoN6G7JiNzc6m2W2M/vpuodDbfHzPmS87W4mWGl86VvA4TEAQ506XXCjYbd8HUxA+IGusHJOC&#10;K3lYLu7v5phqd+E1tZtQiBjCPkUFJoQ6ldLnhiz6oauJI3dyjcUQYVNI3eAlhttKjpJkLC2WHBsM&#10;1pQZyj8331bB8fSi27dsVebmkD3tH55vX+fDSql+r3udgQjUhX/xn/tDx/mTZAy/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Qs0MUAAADdAAAADwAAAAAAAAAA&#10;AAAAAAChAgAAZHJzL2Rvd25yZXYueG1sUEsFBgAAAAAEAAQA+QAAAJMDAAAAAA==&#10;" strokecolor="#006a89 [3204]" strokeweight=".5pt">
                  <v:stroke endarrow="block" joinstyle="miter"/>
                </v:shape>
                <v:shape id="Tekstvak 1707" o:spid="_x0000_s1200" type="#_x0000_t202" style="position:absolute;left:2320389;top:1520521;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UOuwgAA&#10;AN0AAAAPAAAAZHJzL2Rvd25yZXYueG1sRE/bagIxEH0v+A9hBN9qotiqq1HEtuBbvX3AsBk3624m&#10;yybVbb++EQp9m8O5znLduVrcqA2lZw2joQJBnHtTcqHhfPp4noEIEdlg7Zk0fFOA9ar3tMTM+Dsf&#10;6HaMhUghHDLUYGNsMilDbslhGPqGOHEX3zqMCbaFNC3eU7ir5VipV+mw5NRgsaGtpbw6fjkNM+U+&#10;q2o+3gc3+Rm92O2bf2+uWg/63WYBIlIX/8V/7p1J86dqCo9v0gl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pQ67CAAAA3QAAAA8AAAAAAAAAAAAAAAAAlwIAAGRycy9kb3du&#10;cmV2LnhtbFBLBQYAAAAABAAEAPUAAACGAwAAAAA=&#10;" filled="f" stroked="f">
                  <v:textbox style="mso-fit-shape-to-text:t">
                    <w:txbxContent>
                      <w:p w14:paraId="140F1F40"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v:textbox>
                </v:shape>
                <w10:wrap type="topAndBottom" anchory="line"/>
              </v:group>
            </w:pict>
          </mc:Fallback>
        </mc:AlternateContent>
      </w:r>
      <w:proofErr w:type="spellStart"/>
      <w:r w:rsidRPr="001038E4">
        <w:rPr>
          <w:rStyle w:val="inlinecode"/>
        </w:rPr>
        <w:t>PropertyPerspectief</w:t>
      </w:r>
      <w:proofErr w:type="spellEnd"/>
      <w:r>
        <w:t xml:space="preserve">. </w:t>
      </w:r>
      <w:r w:rsidRPr="00876996">
        <w:rPr>
          <w:noProof/>
          <w:lang w:eastAsia="nl-NL"/>
        </w:rPr>
        <mc:AlternateContent>
          <mc:Choice Requires="wpc">
            <w:drawing>
              <wp:anchor distT="0" distB="0" distL="0" distR="0" simplePos="0" relativeHeight="251670528" behindDoc="0" locked="0" layoutInCell="1" allowOverlap="1" wp14:anchorId="506A3EDC" wp14:editId="16FA6986">
                <wp:simplePos x="0" y="0"/>
                <wp:positionH relativeFrom="column">
                  <wp:posOffset>0</wp:posOffset>
                </wp:positionH>
                <wp:positionV relativeFrom="line">
                  <wp:posOffset>285115</wp:posOffset>
                </wp:positionV>
                <wp:extent cx="5310000" cy="1422000"/>
                <wp:effectExtent l="0" t="0" r="0" b="0"/>
                <wp:wrapTopAndBottom/>
                <wp:docPr id="99"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4C6486F" id="Canvas 1" o:spid="_x0000_s1026" style="position:absolute;margin-left:0;margin-top:22.45pt;width:418.1pt;height:111.95pt;z-index:251670528;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r w:rsidR="001038E4" w:rsidRPr="001038E4">
        <w:rPr>
          <w:rStyle w:val="inlinecode"/>
        </w:rPr>
        <w:t xml:space="preserve"> </w:t>
      </w:r>
      <w:proofErr w:type="spellStart"/>
      <w:r w:rsidR="001038E4" w:rsidRPr="001038E4">
        <w:rPr>
          <w:rStyle w:val="inlinecode"/>
        </w:rPr>
        <w:t>PropertyPerspectief</w:t>
      </w:r>
      <w:proofErr w:type="spellEnd"/>
      <w:r w:rsidR="001038E4">
        <w:t xml:space="preserve"> </w:t>
      </w:r>
      <w:r>
        <w:t xml:space="preserve">is een </w:t>
      </w:r>
      <w:r w:rsidR="00F54704">
        <w:t>t</w:t>
      </w:r>
      <w:r>
        <w:t xml:space="preserve">ype en heeft </w:t>
      </w:r>
      <w:r w:rsidR="001038E4">
        <w:t>één rol.</w:t>
      </w:r>
    </w:p>
    <w:p w14:paraId="22A9147F" w14:textId="2A86AF00" w:rsidR="00CA5EFC" w:rsidRDefault="00CA5EFC" w:rsidP="00CA5EFC">
      <w:pPr>
        <w:pStyle w:val="Code"/>
      </w:pPr>
      <w:proofErr w:type="gramStart"/>
      <w:r w:rsidRPr="00834CD9">
        <w:t>:</w:t>
      </w:r>
      <w:proofErr w:type="spellStart"/>
      <w:r w:rsidR="0021053C">
        <w:t>ContextType</w:t>
      </w:r>
      <w:proofErr w:type="spellEnd"/>
      <w:proofErr w:type="gramEnd"/>
      <w:r w:rsidRPr="00834CD9">
        <w:t xml:space="preserve"> :</w:t>
      </w:r>
      <w:proofErr w:type="spellStart"/>
      <w:r>
        <w:t>PropertyPerspectief</w:t>
      </w:r>
      <w:proofErr w:type="spellEnd"/>
    </w:p>
    <w:p w14:paraId="4B8414BE" w14:textId="0B43CBE9" w:rsidR="00CA5EFC" w:rsidRDefault="009348A4" w:rsidP="00CA5EFC">
      <w:pPr>
        <w:pStyle w:val="Code"/>
      </w:pPr>
      <w:r>
        <w:tab/>
      </w:r>
      <w:proofErr w:type="gramStart"/>
      <w:r>
        <w:t>:</w:t>
      </w:r>
      <w:proofErr w:type="spellStart"/>
      <w:r>
        <w:t>RolInContextType</w:t>
      </w:r>
      <w:proofErr w:type="spellEnd"/>
      <w:proofErr w:type="gramEnd"/>
      <w:r>
        <w:t xml:space="preserve"> :</w:t>
      </w:r>
      <w:proofErr w:type="spellStart"/>
      <w:r>
        <w:t>Property</w:t>
      </w:r>
      <w:r w:rsidR="00D80454">
        <w:t>Referentie</w:t>
      </w:r>
      <w:proofErr w:type="spellEnd"/>
    </w:p>
    <w:p w14:paraId="2343A02B" w14:textId="77777777" w:rsidR="004413A8" w:rsidRDefault="004413A8" w:rsidP="004413A8">
      <w:pPr>
        <w:pStyle w:val="Code"/>
        <w:ind w:firstLine="720"/>
      </w:pPr>
      <w:r>
        <w:tab/>
      </w:r>
      <w:proofErr w:type="spellStart"/>
      <w:proofErr w:type="gramStart"/>
      <w:r>
        <w:t>isFunctioneel</w:t>
      </w:r>
      <w:proofErr w:type="spellEnd"/>
      <w:proofErr w:type="gramEnd"/>
      <w:r>
        <w:t xml:space="preserve"> = </w:t>
      </w:r>
      <w:proofErr w:type="spellStart"/>
      <w:r>
        <w:t>false</w:t>
      </w:r>
      <w:proofErr w:type="spellEnd"/>
    </w:p>
    <w:p w14:paraId="74645368" w14:textId="47E0A90D" w:rsidR="004413A8" w:rsidRDefault="004413A8" w:rsidP="004413A8">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08C041AD" w14:textId="52A43348" w:rsidR="004413A8" w:rsidRDefault="004413A8" w:rsidP="004413A8">
      <w:pPr>
        <w:pStyle w:val="Code"/>
      </w:pPr>
      <w:r>
        <w:tab/>
      </w:r>
      <w:r>
        <w:tab/>
      </w:r>
      <w:proofErr w:type="spellStart"/>
      <w:proofErr w:type="gramStart"/>
      <w:r>
        <w:t>pragma</w:t>
      </w:r>
      <w:proofErr w:type="spellEnd"/>
      <w:proofErr w:type="gramEnd"/>
      <w:r>
        <w:t xml:space="preserve"> = </w:t>
      </w:r>
      <w:proofErr w:type="spellStart"/>
      <w:r>
        <w:t>typeDefinition</w:t>
      </w:r>
      <w:proofErr w:type="spellEnd"/>
    </w:p>
    <w:p w14:paraId="10C243B3" w14:textId="65E4E07A" w:rsidR="004413A8" w:rsidRDefault="004413A8" w:rsidP="004413A8">
      <w:pPr>
        <w:pStyle w:val="Code"/>
      </w:pPr>
      <w:r>
        <w:tab/>
      </w:r>
      <w:r>
        <w:tab/>
      </w:r>
      <w:proofErr w:type="gramStart"/>
      <w:r>
        <w:t>:</w:t>
      </w:r>
      <w:proofErr w:type="spellStart"/>
      <w:r>
        <w:t>RolInContextType</w:t>
      </w:r>
      <w:proofErr w:type="spellEnd"/>
      <w:proofErr w:type="gramEnd"/>
      <w:r>
        <w:t xml:space="preserve"> :</w:t>
      </w:r>
      <w:proofErr w:type="spellStart"/>
      <w:r>
        <w:t>PropertyType</w:t>
      </w:r>
      <w:proofErr w:type="spellEnd"/>
    </w:p>
    <w:p w14:paraId="07ABD3B1" w14:textId="3F71B883" w:rsidR="004413A8" w:rsidRDefault="004413A8" w:rsidP="004413A8">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1884847C" w14:textId="2E14D6AD" w:rsidR="004413A8" w:rsidRDefault="004413A8" w:rsidP="004413A8">
      <w:pPr>
        <w:pStyle w:val="Code"/>
      </w:pPr>
      <w:r>
        <w:tab/>
      </w:r>
      <w:r>
        <w:tab/>
      </w:r>
      <w:r>
        <w:tab/>
      </w:r>
      <w:proofErr w:type="spellStart"/>
      <w:proofErr w:type="gramStart"/>
      <w:r>
        <w:t>isVerplicht</w:t>
      </w:r>
      <w:proofErr w:type="spellEnd"/>
      <w:proofErr w:type="gramEnd"/>
      <w:r>
        <w:t xml:space="preserve"> = </w:t>
      </w:r>
      <w:proofErr w:type="spellStart"/>
      <w:r>
        <w:t>true</w:t>
      </w:r>
      <w:proofErr w:type="spellEnd"/>
    </w:p>
    <w:p w14:paraId="50C61766" w14:textId="153BEBD8" w:rsidR="004413A8" w:rsidRDefault="004413A8" w:rsidP="004413A8">
      <w:pPr>
        <w:pStyle w:val="Code"/>
      </w:pPr>
      <w:r>
        <w:tab/>
      </w:r>
      <w:r>
        <w:tab/>
      </w:r>
      <w:proofErr w:type="gramStart"/>
      <w:r>
        <w:t>:</w:t>
      </w:r>
      <w:proofErr w:type="spellStart"/>
      <w:r>
        <w:t>RolInContextType</w:t>
      </w:r>
      <w:proofErr w:type="spellEnd"/>
      <w:proofErr w:type="gramEnd"/>
      <w:r>
        <w:t xml:space="preserve"> :Volgnummer</w:t>
      </w:r>
    </w:p>
    <w:p w14:paraId="5A7C90A0" w14:textId="77777777" w:rsidR="004413A8" w:rsidRDefault="004413A8" w:rsidP="004413A8">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77C52B87" w14:textId="77777777" w:rsidR="004413A8" w:rsidRDefault="004413A8" w:rsidP="004413A8">
      <w:pPr>
        <w:pStyle w:val="Code"/>
      </w:pPr>
      <w:r>
        <w:tab/>
      </w:r>
      <w:r>
        <w:tab/>
      </w:r>
      <w:r>
        <w:tab/>
      </w:r>
      <w:proofErr w:type="spellStart"/>
      <w:proofErr w:type="gramStart"/>
      <w:r>
        <w:t>isVerplicht</w:t>
      </w:r>
      <w:proofErr w:type="spellEnd"/>
      <w:proofErr w:type="gramEnd"/>
      <w:r>
        <w:t xml:space="preserve"> = </w:t>
      </w:r>
      <w:proofErr w:type="spellStart"/>
      <w:r>
        <w:t>true</w:t>
      </w:r>
      <w:proofErr w:type="spellEnd"/>
    </w:p>
    <w:p w14:paraId="4714E3CF" w14:textId="2FA1E905" w:rsidR="00CA5EFC" w:rsidRDefault="00CA5EFC" w:rsidP="00CA5EFC">
      <w:pPr>
        <w:pStyle w:val="Code"/>
      </w:pPr>
      <w:r>
        <w:tab/>
      </w:r>
    </w:p>
    <w:p w14:paraId="457E77A2" w14:textId="41B8285F" w:rsidR="00CA5EFC" w:rsidRDefault="00685636" w:rsidP="00CA5EFC">
      <w:r>
        <w:t xml:space="preserve">Een propertyperspectief is niet verplicht (bij een rol), en er mogen meerdere </w:t>
      </w:r>
      <w:r w:rsidR="00C64DE3">
        <w:t xml:space="preserve">perspectieven bij één rol </w:t>
      </w:r>
      <w:proofErr w:type="spellStart"/>
      <w:r w:rsidR="00C64DE3">
        <w:t>gedefiniëerd</w:t>
      </w:r>
      <w:proofErr w:type="spellEnd"/>
      <w:r w:rsidR="00C64DE3">
        <w:t xml:space="preserve"> worden.</w:t>
      </w:r>
      <w:r>
        <w:t xml:space="preserve"> </w:t>
      </w:r>
      <w:proofErr w:type="spellStart"/>
      <w:r w:rsidR="00CA5EFC" w:rsidRPr="00C64DE3">
        <w:rPr>
          <w:rStyle w:val="inlinecode"/>
        </w:rPr>
        <w:t>PropertyPerspectief</w:t>
      </w:r>
      <w:proofErr w:type="spellEnd"/>
      <w:r w:rsidR="00CA5EFC">
        <w:t xml:space="preserve"> heeft </w:t>
      </w:r>
      <w:r w:rsidR="009348A4">
        <w:t>één soort rol</w:t>
      </w:r>
      <w:r w:rsidR="00CC4FD1">
        <w:t xml:space="preserve">, </w:t>
      </w:r>
      <w:r w:rsidR="00BF3D1B">
        <w:t xml:space="preserve">de </w:t>
      </w:r>
      <w:proofErr w:type="spellStart"/>
      <w:r w:rsidR="00CC4FD1" w:rsidRPr="00CC4FD1">
        <w:rPr>
          <w:rStyle w:val="inlinecode"/>
        </w:rPr>
        <w:t>Property</w:t>
      </w:r>
      <w:r w:rsidR="00D80454">
        <w:rPr>
          <w:rStyle w:val="inlinecode"/>
        </w:rPr>
        <w:t>Referentie</w:t>
      </w:r>
      <w:proofErr w:type="spellEnd"/>
      <w:r w:rsidR="00C64DE3">
        <w:t>.</w:t>
      </w:r>
      <w:r w:rsidR="00BF3D1B">
        <w:t xml:space="preserve"> </w:t>
      </w:r>
      <w:r w:rsidR="00CC4FD1">
        <w:t>Een specifiek propertyperspectief kan meerdere van deze rollen hebben.</w:t>
      </w:r>
      <w:r w:rsidR="002B58AA">
        <w:t xml:space="preserve"> Bijvoorbeeld:</w:t>
      </w:r>
    </w:p>
    <w:p w14:paraId="0C125591" w14:textId="0B5C950D" w:rsidR="002B58AA" w:rsidRDefault="002B58AA" w:rsidP="002B58AA">
      <w:pPr>
        <w:pStyle w:val="Code"/>
      </w:pPr>
      <w:r>
        <w:lastRenderedPageBreak/>
        <w:tab/>
      </w:r>
      <w:proofErr w:type="gramStart"/>
      <w:r>
        <w:t>:</w:t>
      </w:r>
      <w:proofErr w:type="spellStart"/>
      <w:r>
        <w:t>PropertyPerspectief</w:t>
      </w:r>
      <w:proofErr w:type="spellEnd"/>
      <w:proofErr w:type="gramEnd"/>
      <w:r>
        <w:t xml:space="preserve"> </w:t>
      </w:r>
      <w:r w:rsidR="00134B12">
        <w:t>:</w:t>
      </w:r>
      <w:proofErr w:type="spellStart"/>
      <w:r w:rsidR="00134B12">
        <w:t>AdresGegevens</w:t>
      </w:r>
      <w:proofErr w:type="spellEnd"/>
    </w:p>
    <w:p w14:paraId="30BADA7C" w14:textId="50F18A1F" w:rsidR="00134B12" w:rsidRDefault="00134B12" w:rsidP="002B58AA">
      <w:pPr>
        <w:pStyle w:val="Code"/>
      </w:pPr>
      <w:r>
        <w:tab/>
      </w:r>
      <w:r>
        <w:tab/>
      </w:r>
      <w:proofErr w:type="gramStart"/>
      <w:r w:rsidR="00D5600B">
        <w:t>:</w:t>
      </w:r>
      <w:proofErr w:type="spellStart"/>
      <w:r w:rsidR="00D5600B">
        <w:t>PropertyReferentie</w:t>
      </w:r>
      <w:proofErr w:type="spellEnd"/>
      <w:proofErr w:type="gramEnd"/>
      <w:r w:rsidR="00D5600B">
        <w:t xml:space="preserve"> </w:t>
      </w:r>
      <w:r w:rsidR="001A64E4">
        <w:t xml:space="preserve">=&gt; </w:t>
      </w:r>
      <w:r w:rsidR="00D5600B">
        <w:t>:</w:t>
      </w:r>
      <w:r w:rsidR="00D44B9B">
        <w:t>Straat</w:t>
      </w:r>
    </w:p>
    <w:p w14:paraId="0965B896" w14:textId="72EC5AC9" w:rsidR="009E42F6" w:rsidRDefault="009E42F6" w:rsidP="002B58AA">
      <w:pPr>
        <w:pStyle w:val="Code"/>
      </w:pPr>
      <w:r>
        <w:tab/>
      </w:r>
      <w:r>
        <w:tab/>
      </w:r>
      <w:r>
        <w:tab/>
      </w:r>
      <w:proofErr w:type="gramStart"/>
      <w:r>
        <w:t>volgnummer</w:t>
      </w:r>
      <w:proofErr w:type="gramEnd"/>
      <w:r>
        <w:t xml:space="preserve"> = 1</w:t>
      </w:r>
    </w:p>
    <w:p w14:paraId="3EA2BB21" w14:textId="704D0C9C"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 xml:space="preserve">=&gt; </w:t>
      </w:r>
      <w:r>
        <w:t>:Huisnummer</w:t>
      </w:r>
    </w:p>
    <w:p w14:paraId="40B1A5A1" w14:textId="1C102702" w:rsidR="009E42F6" w:rsidRDefault="009E42F6" w:rsidP="009E42F6">
      <w:pPr>
        <w:pStyle w:val="Code"/>
      </w:pPr>
      <w:r>
        <w:tab/>
      </w:r>
      <w:r>
        <w:tab/>
      </w:r>
      <w:r>
        <w:tab/>
      </w:r>
      <w:proofErr w:type="gramStart"/>
      <w:r>
        <w:t>volgnummer</w:t>
      </w:r>
      <w:proofErr w:type="gramEnd"/>
      <w:r>
        <w:t xml:space="preserve"> = 2</w:t>
      </w:r>
    </w:p>
    <w:p w14:paraId="78245F01" w14:textId="5CA715A9"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 xml:space="preserve">=&gt; </w:t>
      </w:r>
      <w:r>
        <w:t>:Postcode</w:t>
      </w:r>
    </w:p>
    <w:p w14:paraId="7A2BE687" w14:textId="6EAE3460" w:rsidR="009E42F6" w:rsidRDefault="009E42F6" w:rsidP="009E42F6">
      <w:pPr>
        <w:pStyle w:val="Code"/>
      </w:pPr>
      <w:r>
        <w:tab/>
      </w:r>
      <w:r>
        <w:tab/>
      </w:r>
      <w:r>
        <w:tab/>
      </w:r>
      <w:proofErr w:type="gramStart"/>
      <w:r>
        <w:t>volgnummer</w:t>
      </w:r>
      <w:proofErr w:type="gramEnd"/>
      <w:r>
        <w:t xml:space="preserve"> = 3</w:t>
      </w:r>
    </w:p>
    <w:p w14:paraId="62A757F3" w14:textId="685DF970"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 xml:space="preserve">=&gt; </w:t>
      </w:r>
      <w:r>
        <w:t>:Woonplaats</w:t>
      </w:r>
    </w:p>
    <w:p w14:paraId="0137CF78" w14:textId="50A6A10E" w:rsidR="009E42F6" w:rsidRDefault="009E42F6" w:rsidP="009E42F6">
      <w:pPr>
        <w:pStyle w:val="Code"/>
      </w:pPr>
      <w:r>
        <w:tab/>
      </w:r>
      <w:r>
        <w:tab/>
      </w:r>
      <w:r>
        <w:tab/>
      </w:r>
      <w:proofErr w:type="gramStart"/>
      <w:r>
        <w:t>volgnummer</w:t>
      </w:r>
      <w:proofErr w:type="gramEnd"/>
      <w:r>
        <w:t xml:space="preserve"> = 4</w:t>
      </w:r>
    </w:p>
    <w:p w14:paraId="784DB86B" w14:textId="77777777" w:rsidR="004A1AB9" w:rsidRDefault="004A1AB9" w:rsidP="004A1AB9"/>
    <w:p w14:paraId="31828B10" w14:textId="58A8CEDD" w:rsidR="00D44B9B" w:rsidRDefault="004A1AB9" w:rsidP="004A1AB9">
      <w:pPr>
        <w:pStyle w:val="Kop1"/>
      </w:pPr>
      <w:r>
        <w:t>Berekende rollen</w:t>
      </w:r>
    </w:p>
    <w:p w14:paraId="7AC214E2" w14:textId="54DA684C" w:rsidR="00110895" w:rsidRDefault="00110895" w:rsidP="00110895">
      <w:r>
        <w:t xml:space="preserve">Een berekende rol ontstaat door een query, uitgevoerd op een context. Met een berekende rol haal je een rol uit een andere context naar voren, naar de context waar de berekende rol aan wordt toegevoegd. Een typisch voorbeeld is de </w:t>
      </w:r>
      <w:proofErr w:type="spellStart"/>
      <w:r>
        <w:t>transitive</w:t>
      </w:r>
      <w:proofErr w:type="spellEnd"/>
      <w:r>
        <w:t xml:space="preserve"> </w:t>
      </w:r>
      <w:proofErr w:type="spellStart"/>
      <w:r>
        <w:t>closure</w:t>
      </w:r>
      <w:proofErr w:type="spellEnd"/>
      <w:r>
        <w:t xml:space="preserve"> van binding, waarmee je van een betrokkene-rol het begin van de rol-telescoop ophaalt. Toegepast op het onderwerp van een actie geeft dat de gebruiker. De context van de gebruiker-rol is het systeem en daar kunnen we dan een peer-rol van opvragen</w:t>
      </w:r>
      <w:r>
        <w:rPr>
          <w:rStyle w:val="Voetnootmarkering"/>
        </w:rPr>
        <w:footnoteReference w:id="3"/>
      </w:r>
      <w:r>
        <w:t>.</w:t>
      </w:r>
      <w:r w:rsidR="00F31803">
        <w:t xml:space="preserve"> Zoiets:</w:t>
      </w:r>
    </w:p>
    <w:p w14:paraId="513762E9" w14:textId="45841164" w:rsidR="00F31803" w:rsidRDefault="00F31803" w:rsidP="00F31803">
      <w:pPr>
        <w:pStyle w:val="Code"/>
      </w:pPr>
      <w:r>
        <w:tab/>
      </w:r>
      <w:proofErr w:type="gramStart"/>
      <w:r w:rsidR="00A955FE">
        <w:t>query</w:t>
      </w:r>
      <w:proofErr w:type="gramEnd"/>
      <w:r w:rsidR="00A955FE">
        <w:t xml:space="preserve"> onderwerp (</w:t>
      </w:r>
      <w:proofErr w:type="spellStart"/>
      <w:r w:rsidR="00A955FE">
        <w:t>closure</w:t>
      </w:r>
      <w:proofErr w:type="spellEnd"/>
      <w:r w:rsidR="00A955FE">
        <w:t xml:space="preserve"> binding) context peer</w:t>
      </w:r>
    </w:p>
    <w:p w14:paraId="7FAE6B29" w14:textId="77777777" w:rsidR="00A955FE" w:rsidRDefault="00A955FE" w:rsidP="00F31803">
      <w:pPr>
        <w:pStyle w:val="Code"/>
      </w:pPr>
    </w:p>
    <w:p w14:paraId="234E7B01" w14:textId="4CE7BCEB" w:rsidR="00A955FE" w:rsidRDefault="00A955FE" w:rsidP="00A955FE">
      <w:r>
        <w:t xml:space="preserve">Oftewel, van rechts naar links lezend: de peer(s) van de context van de transitieve </w:t>
      </w:r>
      <w:proofErr w:type="spellStart"/>
      <w:r>
        <w:t>closure</w:t>
      </w:r>
      <w:proofErr w:type="spellEnd"/>
      <w:r>
        <w:t xml:space="preserve"> van de binding van het onderwerp (van de actie, die de (hier onzichtbare) context vormt).</w:t>
      </w:r>
      <w:r w:rsidR="00EB05FF">
        <w:t xml:space="preserve"> Maar wat zijn functies, in </w:t>
      </w:r>
      <w:proofErr w:type="spellStart"/>
      <w:r w:rsidR="00EB05FF">
        <w:t>Perspect</w:t>
      </w:r>
      <w:proofErr w:type="spellEnd"/>
      <w:r w:rsidR="00EB05FF">
        <w:t>?</w:t>
      </w:r>
    </w:p>
    <w:p w14:paraId="16F5A157" w14:textId="0DDEDC27" w:rsidR="006B2679" w:rsidRDefault="00B20FF6" w:rsidP="00B20FF6">
      <w:pPr>
        <w:pStyle w:val="Kop2"/>
      </w:pPr>
      <w:r>
        <w:t>Functie als context</w:t>
      </w:r>
    </w:p>
    <w:p w14:paraId="113DE09F" w14:textId="43CEC38E" w:rsidR="00B20FF6" w:rsidRDefault="00B20FF6" w:rsidP="00B20FF6">
      <w:r>
        <w:t xml:space="preserve">In </w:t>
      </w:r>
      <w:proofErr w:type="spellStart"/>
      <w:r>
        <w:t>Perspect</w:t>
      </w:r>
      <w:proofErr w:type="spellEnd"/>
      <w:r>
        <w:t xml:space="preserve"> representeren we een functie als een context met een resultaat-rol, en nul of </w:t>
      </w:r>
      <w:r w:rsidR="00AE7A0C" w:rsidRPr="001038E4">
        <w:rPr>
          <w:rStyle w:val="inlinecode"/>
          <w:noProof/>
          <w:lang w:eastAsia="nl-NL"/>
        </w:rPr>
        <mc:AlternateContent>
          <mc:Choice Requires="wpc">
            <w:drawing>
              <wp:anchor distT="0" distB="0" distL="0" distR="0" simplePos="0" relativeHeight="251679744" behindDoc="0" locked="0" layoutInCell="1" allowOverlap="1" wp14:anchorId="1E2BC5E2" wp14:editId="6597F7B6">
                <wp:simplePos x="0" y="0"/>
                <wp:positionH relativeFrom="column">
                  <wp:posOffset>0</wp:posOffset>
                </wp:positionH>
                <wp:positionV relativeFrom="line">
                  <wp:posOffset>285115</wp:posOffset>
                </wp:positionV>
                <wp:extent cx="5482590" cy="1851025"/>
                <wp:effectExtent l="0" t="0" r="0" b="0"/>
                <wp:wrapTopAndBottom/>
                <wp:docPr id="1098" name="Canvas 1"/>
                <wp:cNvGraphicFramePr/>
                <a:graphic xmlns:a="http://schemas.openxmlformats.org/drawingml/2006/main">
                  <a:graphicData uri="http://schemas.microsoft.com/office/word/2010/wordprocessingCanvas">
                    <wpc:wpc>
                      <wpc:bg/>
                      <wpc:whole/>
                      <wps:wsp>
                        <wps:cNvPr id="1135" name="Rechthoek 1135"/>
                        <wps:cNvSpPr/>
                        <wps:spPr>
                          <a:xfrm>
                            <a:off x="652895"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E9FC35" w14:textId="77777777" w:rsidR="00A03C3B" w:rsidRDefault="00A03C3B"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136" name="Ovaal 1136"/>
                        <wps:cNvSpPr/>
                        <wps:spPr>
                          <a:xfrm>
                            <a:off x="822964"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7" name="Ovaal 1137"/>
                        <wps:cNvSpPr/>
                        <wps:spPr>
                          <a:xfrm>
                            <a:off x="119985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8" name="Rechte verbindingslijn 1138"/>
                        <wps:cNvCnPr/>
                        <wps:spPr>
                          <a:xfrm flipV="1">
                            <a:off x="1289859"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9" name="Ovaal 1139"/>
                        <wps:cNvSpPr/>
                        <wps:spPr>
                          <a:xfrm>
                            <a:off x="1578167"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0" name="Rechthoek 1140"/>
                        <wps:cNvSpPr/>
                        <wps:spPr>
                          <a:xfrm>
                            <a:off x="2215132"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BE8627" w14:textId="77777777" w:rsidR="00A03C3B" w:rsidRDefault="00A03C3B"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141" name="Ovaal 1141"/>
                        <wps:cNvSpPr/>
                        <wps:spPr>
                          <a:xfrm>
                            <a:off x="2385201"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2" name="Ovaal 1142"/>
                        <wps:cNvSpPr/>
                        <wps:spPr>
                          <a:xfrm>
                            <a:off x="276209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3" name="Rechte verbindingslijn 1143"/>
                        <wps:cNvCnPr/>
                        <wps:spPr>
                          <a:xfrm flipV="1">
                            <a:off x="2852096"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 name="Ovaal 1144"/>
                        <wps:cNvSpPr/>
                        <wps:spPr>
                          <a:xfrm>
                            <a:off x="314040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5" name="Rechthoek 1145"/>
                        <wps:cNvSpPr/>
                        <wps:spPr>
                          <a:xfrm>
                            <a:off x="3777369"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817096" w14:textId="77777777" w:rsidR="00A03C3B" w:rsidRDefault="00A03C3B"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146" name="Ovaal 1146"/>
                        <wps:cNvSpPr/>
                        <wps:spPr>
                          <a:xfrm>
                            <a:off x="3947438"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7" name="Ovaal 1147"/>
                        <wps:cNvSpPr/>
                        <wps:spPr>
                          <a:xfrm>
                            <a:off x="432433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Rechte verbindingslijn 1148"/>
                        <wps:cNvCnPr/>
                        <wps:spPr>
                          <a:xfrm flipV="1">
                            <a:off x="4414333"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 name="Ovaal 1149"/>
                        <wps:cNvSpPr/>
                        <wps:spPr>
                          <a:xfrm>
                            <a:off x="4702641"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Rechte verbindingslijn met pijl 1150"/>
                        <wps:cNvCnPr>
                          <a:stCxn id="1140" idx="6"/>
                          <a:endCxn id="1142" idx="2"/>
                        </wps:cNvCnPr>
                        <wps:spPr>
                          <a:xfrm flipV="1">
                            <a:off x="1758167"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1" name="Rechte verbindingslijn met pijl 1151"/>
                        <wps:cNvCnPr>
                          <a:stCxn id="1145" idx="6"/>
                          <a:endCxn id="1147" idx="2"/>
                        </wps:cNvCnPr>
                        <wps:spPr>
                          <a:xfrm flipV="1">
                            <a:off x="3320404"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2" name="Tekstvak 1152"/>
                        <wps:cNvSpPr txBox="1"/>
                        <wps:spPr>
                          <a:xfrm>
                            <a:off x="1199813" y="1084513"/>
                            <a:ext cx="2856230" cy="356870"/>
                          </a:xfrm>
                          <a:prstGeom prst="rect">
                            <a:avLst/>
                          </a:prstGeom>
                          <a:noFill/>
                        </wps:spPr>
                        <wps:txbx>
                          <w:txbxContent>
                            <w:p w14:paraId="3B05C044" w14:textId="77777777" w:rsidR="00A03C3B" w:rsidRPr="00FD0DE1" w:rsidRDefault="00A03C3B"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 xml:space="preserve">Application: </w:t>
                              </w:r>
                              <w:proofErr w:type="gramStart"/>
                              <w:r w:rsidRPr="00FD0DE1">
                                <w:rPr>
                                  <w:rFonts w:asciiTheme="minorHAnsi" w:hAnsi="Trebuchet MS" w:cstheme="minorBidi"/>
                                  <w:color w:val="000000" w:themeColor="text1"/>
                                  <w:kern w:val="24"/>
                                  <w:sz w:val="36"/>
                                  <w:szCs w:val="36"/>
                                  <w:lang w:val="en-US"/>
                                </w:rPr>
                                <w:t>g( h</w:t>
                              </w:r>
                              <w:proofErr w:type="gramEnd"/>
                              <w:r w:rsidRPr="00FD0DE1">
                                <w:rPr>
                                  <w:rFonts w:asciiTheme="minorHAnsi" w:hAnsi="Trebuchet MS" w:cstheme="minorBidi"/>
                                  <w:color w:val="000000" w:themeColor="text1"/>
                                  <w:kern w:val="24"/>
                                  <w:sz w:val="36"/>
                                  <w:szCs w:val="36"/>
                                  <w:lang w:val="en-US"/>
                                </w:rPr>
                                <w:t>( f( a ) ) )</w:t>
                              </w:r>
                            </w:p>
                          </w:txbxContent>
                        </wps:txbx>
                        <wps:bodyPr wrap="none" rtlCol="0">
                          <a:spAutoFit/>
                        </wps:bodyPr>
                      </wps:wsp>
                      <wps:wsp>
                        <wps:cNvPr id="1153" name="Ovaal 1153"/>
                        <wps:cNvSpPr/>
                        <wps:spPr>
                          <a:xfrm>
                            <a:off x="22561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4" name="Rechte verbindingslijn met pijl 1154"/>
                        <wps:cNvCnPr>
                          <a:endCxn id="1136" idx="2"/>
                        </wps:cNvCnPr>
                        <wps:spPr>
                          <a:xfrm flipV="1">
                            <a:off x="405614" y="651596"/>
                            <a:ext cx="417350"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5" name="Tekstvak 1155"/>
                        <wps:cNvSpPr txBox="1"/>
                        <wps:spPr>
                          <a:xfrm>
                            <a:off x="179993" y="686695"/>
                            <a:ext cx="276860" cy="297815"/>
                          </a:xfrm>
                          <a:prstGeom prst="rect">
                            <a:avLst/>
                          </a:prstGeom>
                          <a:noFill/>
                        </wps:spPr>
                        <wps:txbx>
                          <w:txbxContent>
                            <w:p w14:paraId="1B73183F" w14:textId="77777777" w:rsidR="00A03C3B" w:rsidRDefault="00A03C3B" w:rsidP="00FD0DE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2BC5E2" id="_x0000_s1201" style="position:absolute;margin-left:0;margin-top:22.45pt;width:431.7pt;height:145.75pt;z-index:251679744;mso-wrap-distance-left:0;mso-wrap-distance-right:0;mso-position-vertical-relative:line;mso-width-relative:margin;mso-height-relative:margin" coordsize="5482590,1851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">
                <v:shape id="_x0000_s1202" type="#_x0000_t75" style="position:absolute;width:5482590;height:1851025;visibility:visible;mso-wrap-style:square">
                  <v:fill o:detectmouseclick="t"/>
                  <v:path o:connecttype="none"/>
                </v:shape>
                <v:rect id="Rechthoek 1135" o:spid="_x0000_s1203" style="position:absolute;left:652895;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Qk0wwAA&#10;AN0AAAAPAAAAZHJzL2Rvd25yZXYueG1sRE9Li8IwEL4L+x/CLHjT1MeK1EZZFhQ9KKyK4m1oxrbY&#10;TEoTa/33RljY23x8z0kWrSlFQ7UrLCsY9CMQxKnVBWcKjodlbwrCeWSNpWVS8CQHi/lHJ8FY2wf/&#10;UrP3mQgh7GJUkHtfxVK6NCeDrm8r4sBdbW3QB1hnUtf4COGmlMMomkiDBYeGHCv6ySm97e9Gwbg4&#10;0fgSbdLzZHnejdzqvt1uSKnuZ/s9A+Gp9f/iP/dah/mD0Re8vwkn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RQk0wwAAAN0AAAAPAAAAAAAAAAAAAAAAAJcCAABkcnMvZG93&#10;bnJldi54bWxQSwUGAAAAAAQABAD1AAAAhwMAAAAA&#10;" filled="f" strokecolor="#003444 [1604]" strokeweight="1pt">
                  <v:textbox>
                    <w:txbxContent>
                      <w:p w14:paraId="57E9FC35"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136" o:spid="_x0000_s1204" style="position:absolute;left:822964;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mLIwwAA&#10;AN0AAAAPAAAAZHJzL2Rvd25yZXYueG1sRE9Na8JAEL0L/Q/LFLzpRgt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mLIwwAAAN0AAAAPAAAAAAAAAAAAAAAAAJcCAABkcnMvZG93&#10;bnJldi54bWxQSwUGAAAAAAQABAD1AAAAhwMAAAAA&#10;" filled="f" strokecolor="#003444 [1604]" strokeweight="1pt">
                  <v:stroke joinstyle="miter"/>
                </v:oval>
                <v:oval id="Ovaal 1137" o:spid="_x0000_s1205" style="position:absolute;left:119985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sdTxAAA&#10;AN0AAAAPAAAAZHJzL2Rvd25yZXYueG1sRE9LawIxEL4X+h/CFLzVrB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g7HU8QAAADdAAAADwAAAAAAAAAAAAAAAACXAgAAZHJzL2Rv&#10;d25yZXYueG1sUEsFBgAAAAAEAAQA9QAAAIgDAAAAAA==&#10;" filled="f" strokecolor="#003444 [1604]" strokeweight="1pt">
                  <v:stroke joinstyle="miter"/>
                </v:oval>
                <v:line id="Rechte verbindingslijn 1138" o:spid="_x0000_s1206" style="position:absolute;flip:y;visibility:visible;mso-wrap-style:square" from="1289859,360000" to="1289859,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f3escAAADdAAAADwAAAGRycy9kb3ducmV2LnhtbESPQWvCQBCF70L/wzIFb7pRUT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9/d6xwAAAN0AAAAPAAAAAAAA&#10;AAAAAAAAAKECAABkcnMvZG93bnJldi54bWxQSwUGAAAAAAQABAD5AAAAlQMAAAAA&#10;" strokecolor="#006a89 [3204]" strokeweight=".5pt">
                  <v:stroke joinstyle="miter"/>
                </v:line>
                <v:oval id="Ovaal 1139" o:spid="_x0000_s1207" style="position:absolute;left:1578167;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fa6wgAA&#10;AN0AAAAPAAAAZHJzL2Rvd25yZXYueG1sRE9LawIxEL4X/A9hBG81q4L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d9rrCAAAA3QAAAA8AAAAAAAAAAAAAAAAAlwIAAGRycy9kb3du&#10;cmV2LnhtbFBLBQYAAAAABAAEAPUAAACGAwAAAAA=&#10;" filled="f" strokecolor="#003444 [1604]" strokeweight="1pt">
                  <v:stroke joinstyle="miter"/>
                </v:oval>
                <v:rect id="Rechthoek 1140" o:spid="_x0000_s1208" style="position:absolute;left:2215132;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NNnRxgAA&#10;AN0AAAAPAAAAZHJzL2Rvd25yZXYueG1sRI9Ba8JAEIXvBf/DMkJvdWMbRGI2UgqKHixUpdLbkB2T&#10;0OxsyK4a/71zKPQ2w3vz3jf5cnCtulIfGs8GppMEFHHpbcOVgeNh9TIHFSKyxdYzGbhTgGUxesox&#10;s/7GX3Tdx0pJCIcMDdQxdpnWoazJYZj4jli0s+8dRln7StsebxLuWv2aJDPtsGFpqLGjj5rK3/3F&#10;GUibb0p/km15mq1On29hfdnttmTM83h4X4CKNMR/89/1xgr+NBV++UZG0M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NNnRxgAAAN0AAAAPAAAAAAAAAAAAAAAAAJcCAABkcnMv&#10;ZG93bnJldi54bWxQSwUGAAAAAAQABAD1AAAAigMAAAAA&#10;" filled="f" strokecolor="#003444 [1604]" strokeweight="1pt">
                  <v:textbox>
                    <w:txbxContent>
                      <w:p w14:paraId="5FBE8627"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141" o:spid="_x0000_s1209" style="position:absolute;left:2385201;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YnBwwAA&#10;AN0AAAAPAAAAZHJzL2Rvd25yZXYueG1sRE9LawIxEL4X+h/CFLzV7IqIXY0ihUIP7cHHweM0GXdX&#10;k8myievWX28Ewdt8fM+ZL3tnRUdtqD0ryIcZCGLtTc2lgt32630KIkRkg9YzKfinAMvF68scC+Mv&#10;vKZuE0uRQjgUqKCKsSmkDLoih2HoG+LEHXzrMCbYltK0eEnhzspRlk2kw5pTQ4UNfVakT5uzU6DN&#10;rjz+nK5d/NN2vzX2w3P9q9TgrV/NQETq41P8cH+bND8f53D/Jp0gF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rYnBwwAAAN0AAAAPAAAAAAAAAAAAAAAAAJcCAABkcnMvZG93&#10;bnJldi54bWxQSwUGAAAAAAQABAD1AAAAhwMAAAAA&#10;" filled="f" strokecolor="#003444 [1604]" strokeweight="1pt">
                  <v:stroke joinstyle="miter"/>
                </v:oval>
                <v:oval id="Ovaal 1142" o:spid="_x0000_s1210" style="position:absolute;left:276209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xe2wgAA&#10;AN0AAAAPAAAAZHJzL2Rvd25yZXYueG1sRE9LawIxEL4L/ocwgjfNKiLtahQRCh704OPQ45iMu6vJ&#10;ZNmk69pf3xQKvc3H95zlunNWtNSEyrOCyTgDQay9qbhQcDl/jN5AhIhs0HomBS8KsF71e0vMjX/y&#10;kdpTLEQK4ZCjgjLGOpcy6JIchrGviRN3843DmGBTSNPgM4U7K6dZNpcOK04NJda0LUk/Tl9OgTaX&#10;4r5/fLfxqu3n2dh3z9VBqeGg2yxAROriv/jPvTNp/mQ2h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F7bCAAAA3QAAAA8AAAAAAAAAAAAAAAAAlwIAAGRycy9kb3du&#10;cmV2LnhtbFBLBQYAAAAABAAEAPUAAACGAwAAAAA=&#10;" filled="f" strokecolor="#003444 [1604]" strokeweight="1pt">
                  <v:stroke joinstyle="miter"/>
                </v:oval>
                <v:line id="Rechte verbindingslijn 1143" o:spid="_x0000_s1211" style="position:absolute;flip:y;visibility:visible;mso-wrap-style:square" from="2852096,360000" to="2852096,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UWdsMAAADdAAAADwAAAGRycy9kb3ducmV2LnhtbERPS4vCMBC+C/sfwix409QnWo0iywqC&#10;KKyrB29jM7bdbSaliVr/vREEb/PxPWc6r00hrlS53LKCTjsCQZxYnXOqYP+7bI1AOI+ssbBMCu7k&#10;YD77aEwx1vbGP3Td+VSEEHYxKsi8L2MpXZKRQde2JXHgzrYy6AOsUqkrvIVwU8huFA2lwZxDQ4Yl&#10;fWWU/O8uRsFSb048Grvt8WDz4Xr1Vx6+BwOlmp/1YgLCU+3f4pd7pcP8Tr8H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VFnbDAAAA3QAAAA8AAAAAAAAAAAAA&#10;AAAAoQIAAGRycy9kb3ducmV2LnhtbFBLBQYAAAAABAAEAPkAAACRAwAAAAA=&#10;" strokecolor="#006a89 [3204]" strokeweight=".5pt">
                  <v:stroke joinstyle="miter"/>
                </v:line>
                <v:oval id="Ovaal 1144" o:spid="_x0000_s1212" style="position:absolute;left:314040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ipZwgAA&#10;AN0AAAAPAAAAZHJzL2Rvd25yZXYueG1sRE9NawIxEL0L/ocwgjfNWqTY1SgiFDzYQ9VDj2My7q4m&#10;k2UT121/fSMI3ubxPmex6pwVLTWh8qxgMs5AEGtvKi4UHA+foxmIEJENWs+k4JcCrJb93gJz4+/8&#10;Te0+FiKFcMhRQRljnUsZdEkOw9jXxIk7+8ZhTLAppGnwnsKdlW9Z9i4dVpwaSqxpU5K+7m9OgTbH&#10;4rK7/rXxpO3PwdgPz9WXUsNBt56DiNTFl/jp3po0fzKd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aKlnCAAAA3QAAAA8AAAAAAAAAAAAAAAAAlwIAAGRycy9kb3du&#10;cmV2LnhtbFBLBQYAAAAABAAEAPUAAACGAwAAAAA=&#10;" filled="f" strokecolor="#003444 [1604]" strokeweight="1pt">
                  <v:stroke joinstyle="miter"/>
                </v:oval>
                <v:rect id="Rechthoek 1145" o:spid="_x0000_s1213" style="position:absolute;left:3777369;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3pJxAAA&#10;AN0AAAAPAAAAZHJzL2Rvd25yZXYueG1sRE9Na8JAEL0X/A/LFLw1G2sqJboJUlD0YEEtBm9DdkxC&#10;s7Mhu2r677uFgrd5vM9Z5INpxY1611hWMIliEMSl1Q1XCr6Oq5d3EM4ja2wtk4IfcpBno6cFptre&#10;eU+3g69ECGGXooLa+y6V0pU1GXSR7YgDd7G9QR9gX0nd4z2Em1a+xvFMGmw4NNTY0UdN5ffhahQk&#10;zYmSc7wti9mq+Jy69XW325JS4+dhOQfhafAP8b97o8P8SfIG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N6ScQAAADdAAAADwAAAAAAAAAAAAAAAACXAgAAZHJzL2Rv&#10;d25yZXYueG1sUEsFBgAAAAAEAAQA9QAAAIgDAAAAAA==&#10;" filled="f" strokecolor="#003444 [1604]" strokeweight="1pt">
                  <v:textbox>
                    <w:txbxContent>
                      <w:p w14:paraId="3A817096"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146" o:spid="_x0000_s1214" style="position:absolute;left:3947438;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BG1wwAA&#10;AN0AAAAPAAAAZHJzL2Rvd25yZXYueG1sRE9Na8JAEL0L/Q/LFLzpRil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RBG1wwAAAN0AAAAPAAAAAAAAAAAAAAAAAJcCAABkcnMvZG93&#10;bnJldi54bWxQSwUGAAAAAAQABAD1AAAAhwMAAAAA&#10;" filled="f" strokecolor="#003444 [1604]" strokeweight="1pt">
                  <v:stroke joinstyle="miter"/>
                </v:oval>
                <v:oval id="Ovaal 1147" o:spid="_x0000_s1215" style="position:absolute;left:432433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LQuxAAA&#10;AN0AAAAPAAAAZHJzL2Rvd25yZXYueG1sRE9LawIxEL4X+h/CFLzVrE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i0LsQAAADdAAAADwAAAAAAAAAAAAAAAACXAgAAZHJzL2Rv&#10;d25yZXYueG1sUEsFBgAAAAAEAAQA9QAAAIgDAAAAAA==&#10;" filled="f" strokecolor="#003444 [1604]" strokeweight="1pt">
                  <v:stroke joinstyle="miter"/>
                </v:oval>
                <v:line id="Rechte verbindingslijn 1148" o:spid="_x0000_s1216" style="position:absolute;flip:y;visibility:visible;mso-wrap-style:square" from="4414333,360000" to="4414333,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GEB8cAAADdAAAADwAAAGRycy9kb3ducmV2LnhtbESPQWvCQBCF70L/wzIFb7pRVD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8YQHxwAAAN0AAAAPAAAAAAAA&#10;AAAAAAAAAKECAABkcnMvZG93bnJldi54bWxQSwUGAAAAAAQABAD5AAAAlQMAAAAA&#10;" strokecolor="#006a89 [3204]" strokeweight=".5pt">
                  <v:stroke joinstyle="miter"/>
                </v:line>
                <v:oval id="Ovaal 1149" o:spid="_x0000_s1217" style="position:absolute;left:4702641;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4XHwgAA&#10;AN0AAAAPAAAAZHJzL2Rvd25yZXYueG1sRE9LawIxEL4X/A9hBG81q4j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bhcfCAAAA3QAAAA8AAAAAAAAAAAAAAAAAlwIAAGRycy9kb3du&#10;cmV2LnhtbFBLBQYAAAAABAAEAPUAAACGAwAAAAA=&#10;" filled="f" strokecolor="#003444 [1604]" strokeweight="1pt">
                  <v:stroke joinstyle="miter"/>
                </v:oval>
                <v:shape id="Rechte verbindingslijn met pijl 1150" o:spid="_x0000_s1218" type="#_x0000_t32" style="position:absolute;left:1758167;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n82sgAAADdAAAADwAAAGRycy9kb3ducmV2LnhtbESPQU/CQBCF7yb+h82YcDGyBcSYykKg&#10;hMSraCLeJt2hW+3Olu5Sqr/eOZh4m8l78943i9XgG9VTF+vABibjDBRxGWzNlYG3193dI6iYkC02&#10;gcnAN0VYLa+vFpjbcOEX6vepUhLCMUcDLqU21zqWjjzGcWiJRTuGzmOStau07fAi4b7R0yx70B5r&#10;lgaHLRWOyq/92Rv4OM5tvym2dekOxez99v7n9HnYGjO6GdZPoBIN6d/8d/1sBX8yF375RkbQy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0En82sgAAADdAAAADwAAAAAA&#10;AAAAAAAAAAChAgAAZHJzL2Rvd25yZXYueG1sUEsFBgAAAAAEAAQA+QAAAJYDAAAAAA==&#10;" strokecolor="#006a89 [3204]" strokeweight=".5pt">
                  <v:stroke endarrow="block" joinstyle="miter"/>
                </v:shape>
                <v:shape id="Rechte verbindingslijn met pijl 1151" o:spid="_x0000_s1219" type="#_x0000_t32" style="position:absolute;left:3320404;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VZQcUAAADdAAAADwAAAGRycy9kb3ducmV2LnhtbERPTWvCQBC9C/0PywhepG6itZTUVdpI&#10;wau2UHsbsmM2NTubZrcx+utdodDbPN7nLFa9rUVHra8cK0gnCQjiwumKSwUf72/3TyB8QNZYOyYF&#10;Z/KwWt4NFphpd+ItdbtQihjCPkMFJoQmk9IXhiz6iWuII3dwrcUQYVtK3eIphttaTpPkUVqsODYY&#10;bCg3VBx3v1bB12Guu9d8XRVmn88+xw+Xn+/9WqnRsH95BhGoD//iP/dGx/npPIXbN/EE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VZQcUAAADdAAAADwAAAAAAAAAA&#10;AAAAAAChAgAAZHJzL2Rvd25yZXYueG1sUEsFBgAAAAAEAAQA+QAAAJMDAAAAAA==&#10;" strokecolor="#006a89 [3204]" strokeweight=".5pt">
                  <v:stroke endarrow="block" joinstyle="miter"/>
                </v:shape>
                <v:shape id="Tekstvak 1152" o:spid="_x0000_s1220" type="#_x0000_t202" style="position:absolute;left:1199813;top:1084513;width:285623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g3TwwAA&#10;AN0AAAAPAAAAZHJzL2Rvd25yZXYueG1sRE9LasMwEN0Hegcxhe4S2aYJiWM5lLSF7JrfAQZrarm2&#10;RsZSEzenrwqF7ObxvlNsRtuJCw2+cawgnSUgiCunG64VnE/v0yUIH5A1do5JwQ952JQPkwJz7a58&#10;oMsx1CKGsM9RgQmhz6X0lSGLfuZ64sh9usFiiHCopR7wGsNtJ7MkWUiLDccGgz1tDVXt8dsqWCb2&#10;o21X2d7b51s6N9tX99Z/KfX0OL6sQQQaw138797pOD+dZ/D3TTxB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Jg3TwwAAAN0AAAAPAAAAAAAAAAAAAAAAAJcCAABkcnMvZG93&#10;bnJldi54bWxQSwUGAAAAAAQABAD1AAAAhwMAAAAA&#10;" filled="f" stroked="f">
                  <v:textbox style="mso-fit-shape-to-text:t">
                    <w:txbxContent>
                      <w:p w14:paraId="3B05C044" w14:textId="77777777" w:rsidR="002204BE" w:rsidRPr="00FD0DE1" w:rsidRDefault="002204BE"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 xml:space="preserve">Application: </w:t>
                        </w:r>
                        <w:proofErr w:type="gramStart"/>
                        <w:r w:rsidRPr="00FD0DE1">
                          <w:rPr>
                            <w:rFonts w:asciiTheme="minorHAnsi" w:hAnsi="Trebuchet MS" w:cstheme="minorBidi"/>
                            <w:color w:val="000000" w:themeColor="text1"/>
                            <w:kern w:val="24"/>
                            <w:sz w:val="36"/>
                            <w:szCs w:val="36"/>
                            <w:lang w:val="en-US"/>
                          </w:rPr>
                          <w:t>g( h</w:t>
                        </w:r>
                        <w:proofErr w:type="gramEnd"/>
                        <w:r w:rsidRPr="00FD0DE1">
                          <w:rPr>
                            <w:rFonts w:asciiTheme="minorHAnsi" w:hAnsi="Trebuchet MS" w:cstheme="minorBidi"/>
                            <w:color w:val="000000" w:themeColor="text1"/>
                            <w:kern w:val="24"/>
                            <w:sz w:val="36"/>
                            <w:szCs w:val="36"/>
                            <w:lang w:val="en-US"/>
                          </w:rPr>
                          <w:t>( f( a ) ) )</w:t>
                        </w:r>
                      </w:p>
                    </w:txbxContent>
                  </v:textbox>
                </v:shape>
                <v:oval id="Ovaal 1153" o:spid="_x0000_s1221" style="position:absolute;left:22561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iTwxAAA&#10;AN0AAAAPAAAAZHJzL2Rvd25yZXYueG1sRE9LawIxEL4X+h/CFLzVrJWKXTcrpVDoQQ8+Dj2OyXR3&#10;azJZNum6+usbQfA2H99ziuXgrOipC41nBZNxBoJYe9NwpWC/+3yegwgR2aD1TArOFGBZPj4UmBt/&#10;4g3121iJFMIhRwV1jG0uZdA1OQxj3xIn7sd3DmOCXSVNh6cU7qx8ybKZdNhwaqixpY+a9HH75xRo&#10;s69+V8dLHw/afu+MffPcrJUaPQ3vCxCRhngX39xfJs2fvE7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ok8MQAAADdAAAADwAAAAAAAAAAAAAAAACXAgAAZHJzL2Rv&#10;d25yZXYueG1sUEsFBgAAAAAEAAQA9QAAAIgDAAAAAA==&#10;" filled="f" strokecolor="#003444 [1604]" strokeweight="1pt">
                  <v:stroke joinstyle="miter"/>
                </v:oval>
                <v:shape id="Rechte verbindingslijn met pijl 1154" o:spid="_x0000_s1222" type="#_x0000_t32" style="position:absolute;left:405614;top:651596;width:417350;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L62cUAAADdAAAADwAAAGRycy9kb3ducmV2LnhtbERPTWvCQBC9F/wPywheim60WkrqKhop&#10;eK0tVG9Ddsymzc7G7Bqjv94tFHqbx/uc+bKzlWip8aVjBeNRAoI4d7rkQsHnx9vwBYQPyBorx6Tg&#10;Sh6Wi97DHFPtLvxO7S4UIoawT1GBCaFOpfS5IYt+5GriyB1dYzFE2BRSN3iJ4baSkyR5lhZLjg0G&#10;a8oM5T+7s1VwOM50u842ZW722dPX4/R2+t5vlBr0u9UriEBd+Bf/ubc6zh/PpvD7TTxB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L62cUAAADdAAAADwAAAAAAAAAA&#10;AAAAAAChAgAAZHJzL2Rvd25yZXYueG1sUEsFBgAAAAAEAAQA+QAAAJMDAAAAAA==&#10;" strokecolor="#006a89 [3204]" strokeweight=".5pt">
                  <v:stroke endarrow="block" joinstyle="miter"/>
                </v:shape>
                <v:shape id="Tekstvak 1155" o:spid="_x0000_s1223" type="#_x0000_t202" style="position:absolute;left:179993;top:686695;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z5WnwgAA&#10;AN0AAAAPAAAAZHJzL2Rvd25yZXYueG1sRE/basJAEH0v9B+WKfhWNxFTNLpKsRZ8s14+YMhOs2my&#10;syG7aurXu4Lg2xzOdebL3jbiTJ2vHCtIhwkI4sLpiksFx8P3+wSED8gaG8ek4J88LBevL3PMtbvw&#10;js77UIoYwj5HBSaENpfSF4Ys+qFriSP36zqLIcKulLrDSwy3jRwlyYe0WHFsMNjSylBR709WwSSx&#10;27qejn68HV/TzKy+3Lr9U2rw1n/OQATqw1P8cG90nJ9mGdy/iS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PlafCAAAA3QAAAA8AAAAAAAAAAAAAAAAAlwIAAGRycy9kb3du&#10;cmV2LnhtbFBLBQYAAAAABAAEAPUAAACGAwAAAAA=&#10;" filled="f" stroked="f">
                  <v:textbox style="mso-fit-shape-to-text:t">
                    <w:txbxContent>
                      <w:p w14:paraId="1B73183F" w14:textId="77777777" w:rsidR="002204BE" w:rsidRDefault="002204BE" w:rsidP="00FD0DE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w10:wrap type="topAndBottom" anchory="line"/>
              </v:group>
            </w:pict>
          </mc:Fallback>
        </mc:AlternateContent>
      </w:r>
      <w:r>
        <w:t xml:space="preserve">meer argument rollen. </w:t>
      </w:r>
    </w:p>
    <w:p w14:paraId="415DECF3" w14:textId="283E1227" w:rsidR="00B20FF6" w:rsidRDefault="00B20FF6" w:rsidP="00B20FF6">
      <w:r>
        <w:t>In dit diagram zien we hoe functie f toegepast wordt op argument a, hoe vervolgens g toegepast wordt op het resultaat daarvan en uiteindelijk h op het resultaat dáá</w:t>
      </w:r>
      <w:r w:rsidR="00AE7A0C">
        <w:t>rvan.</w:t>
      </w:r>
    </w:p>
    <w:p w14:paraId="07E71A03" w14:textId="704B3D81" w:rsidR="00AE7A0C" w:rsidRPr="00B20FF6" w:rsidRDefault="00893F0B" w:rsidP="00B20FF6">
      <w:r w:rsidRPr="001038E4">
        <w:rPr>
          <w:rStyle w:val="inlinecode"/>
          <w:noProof/>
          <w:lang w:eastAsia="nl-NL"/>
        </w:rPr>
        <w:lastRenderedPageBreak/>
        <mc:AlternateContent>
          <mc:Choice Requires="wpc">
            <w:drawing>
              <wp:anchor distT="0" distB="0" distL="0" distR="0" simplePos="0" relativeHeight="251681792" behindDoc="0" locked="0" layoutInCell="1" allowOverlap="1" wp14:anchorId="37BB00A9" wp14:editId="0539B8DD">
                <wp:simplePos x="0" y="0"/>
                <wp:positionH relativeFrom="column">
                  <wp:posOffset>0</wp:posOffset>
                </wp:positionH>
                <wp:positionV relativeFrom="line">
                  <wp:posOffset>357505</wp:posOffset>
                </wp:positionV>
                <wp:extent cx="5482590" cy="2387600"/>
                <wp:effectExtent l="0" t="0" r="0" b="0"/>
                <wp:wrapTopAndBottom/>
                <wp:docPr id="1177" name="Canvas 1"/>
                <wp:cNvGraphicFramePr/>
                <a:graphic xmlns:a="http://schemas.openxmlformats.org/drawingml/2006/main">
                  <a:graphicData uri="http://schemas.microsoft.com/office/word/2010/wordprocessingCanvas">
                    <wpc:wpc>
                      <wpc:bg/>
                      <wpc:whole/>
                      <wps:wsp>
                        <wps:cNvPr id="1264" name="Rechthoek 1264"/>
                        <wps:cNvSpPr/>
                        <wps:spPr>
                          <a:xfrm>
                            <a:off x="180000"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111C15" w14:textId="77777777" w:rsidR="00A03C3B" w:rsidRDefault="00A03C3B"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265" name="Ovaal 1265"/>
                        <wps:cNvSpPr/>
                        <wps:spPr>
                          <a:xfrm>
                            <a:off x="350069"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6" name="Ovaal 1266"/>
                        <wps:cNvSpPr/>
                        <wps:spPr>
                          <a:xfrm>
                            <a:off x="726964"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7" name="Rechte verbindingslijn 1267"/>
                        <wps:cNvCnPr/>
                        <wps:spPr>
                          <a:xfrm flipV="1">
                            <a:off x="816964"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8" name="Ovaal 1268"/>
                        <wps:cNvSpPr/>
                        <wps:spPr>
                          <a:xfrm>
                            <a:off x="1105272"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9" name="Rechthoek 1269"/>
                        <wps:cNvSpPr/>
                        <wps:spPr>
                          <a:xfrm>
                            <a:off x="1742237"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919B06" w14:textId="77777777" w:rsidR="00A03C3B" w:rsidRDefault="00A03C3B"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270" name="Ovaal 1270"/>
                        <wps:cNvSpPr/>
                        <wps:spPr>
                          <a:xfrm>
                            <a:off x="1912306"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Ovaal 1271"/>
                        <wps:cNvSpPr/>
                        <wps:spPr>
                          <a:xfrm>
                            <a:off x="2289201"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2" name="Rechte verbindingslijn 1272"/>
                        <wps:cNvCnPr/>
                        <wps:spPr>
                          <a:xfrm flipV="1">
                            <a:off x="2379201"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 name="Ovaal 1273"/>
                        <wps:cNvSpPr/>
                        <wps:spPr>
                          <a:xfrm>
                            <a:off x="2667509"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Rechthoek 1274"/>
                        <wps:cNvSpPr/>
                        <wps:spPr>
                          <a:xfrm>
                            <a:off x="3304474"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EB0456" w14:textId="77777777" w:rsidR="00A03C3B" w:rsidRDefault="00A03C3B"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275" name="Ovaal 1275"/>
                        <wps:cNvSpPr/>
                        <wps:spPr>
                          <a:xfrm>
                            <a:off x="3474543"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6" name="Ovaal 1276"/>
                        <wps:cNvSpPr/>
                        <wps:spPr>
                          <a:xfrm>
                            <a:off x="3851438"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Rechte verbindingslijn 1277"/>
                        <wps:cNvCnPr/>
                        <wps:spPr>
                          <a:xfrm flipV="1">
                            <a:off x="3941438"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8" name="Ovaal 1278"/>
                        <wps:cNvSpPr/>
                        <wps:spPr>
                          <a:xfrm>
                            <a:off x="4229746"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9" name="Rechthoek 1279"/>
                        <wps:cNvSpPr/>
                        <wps:spPr>
                          <a:xfrm>
                            <a:off x="180000" y="183859"/>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78DC31"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80" name="Ovaal 1280"/>
                        <wps:cNvSpPr/>
                        <wps:spPr>
                          <a:xfrm>
                            <a:off x="711964" y="24453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1" name="Ovaal 1281"/>
                        <wps:cNvSpPr/>
                        <wps:spPr>
                          <a:xfrm>
                            <a:off x="2337158"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2" name="Rechte verbindingslijn 1282"/>
                        <wps:cNvCnPr>
                          <a:stCxn id="1280" idx="3"/>
                          <a:endCxn id="1282" idx="2"/>
                        </wps:cNvCnPr>
                        <wps:spPr>
                          <a:xfrm flipV="1">
                            <a:off x="2155593" y="332688"/>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3" name="Ovaal 1283"/>
                        <wps:cNvSpPr/>
                        <wps:spPr>
                          <a:xfrm>
                            <a:off x="1832236"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4" name="Rechte verbindingslijn met pijl 1284"/>
                        <wps:cNvCnPr>
                          <a:stCxn id="1282" idx="6"/>
                        </wps:cNvCnPr>
                        <wps:spPr>
                          <a:xfrm flipV="1">
                            <a:off x="2517158" y="328829"/>
                            <a:ext cx="513522" cy="3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5" name="Rechte verbindingslijn met pijl 1285"/>
                        <wps:cNvCnPr>
                          <a:stCxn id="1266" idx="0"/>
                        </wps:cNvCnPr>
                        <wps:spPr>
                          <a:xfrm flipH="1" flipV="1">
                            <a:off x="437839" y="422688"/>
                            <a:ext cx="379125" cy="505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 name="Rechte verbindingslijn met pijl 1286"/>
                        <wps:cNvCnPr>
                          <a:stCxn id="1272" idx="0"/>
                          <a:endCxn id="1281" idx="4"/>
                        </wps:cNvCnPr>
                        <wps:spPr>
                          <a:xfrm flipH="1" flipV="1">
                            <a:off x="801964" y="424538"/>
                            <a:ext cx="1577237" cy="50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7" name="Rechte verbindingslijn met pijl 1287"/>
                        <wps:cNvCnPr>
                          <a:stCxn id="1277" idx="0"/>
                        </wps:cNvCnPr>
                        <wps:spPr>
                          <a:xfrm flipH="1" flipV="1">
                            <a:off x="3484805" y="420679"/>
                            <a:ext cx="456633" cy="507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Tekstvak 1288"/>
                        <wps:cNvSpPr txBox="1"/>
                        <wps:spPr>
                          <a:xfrm>
                            <a:off x="992579" y="1760740"/>
                            <a:ext cx="2915285" cy="356870"/>
                          </a:xfrm>
                          <a:prstGeom prst="rect">
                            <a:avLst/>
                          </a:prstGeom>
                          <a:noFill/>
                        </wps:spPr>
                        <wps:txbx>
                          <w:txbxContent>
                            <w:p w14:paraId="3CE76696" w14:textId="77777777" w:rsidR="00A03C3B" w:rsidRDefault="00A03C3B" w:rsidP="005D5780">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wps:txbx>
                        <wps:bodyPr wrap="none" rtlCol="0">
                          <a:spAutoFit/>
                        </wps:bodyPr>
                      </wps:wsp>
                      <wps:wsp>
                        <wps:cNvPr id="1289" name="Ovaal 1289"/>
                        <wps:cNvSpPr/>
                        <wps:spPr>
                          <a:xfrm>
                            <a:off x="1468111" y="24283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0" name="Ovaal 1290"/>
                        <wps:cNvSpPr/>
                        <wps:spPr>
                          <a:xfrm>
                            <a:off x="347839"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1" name="Rechthoek 1291"/>
                        <wps:cNvSpPr/>
                        <wps:spPr>
                          <a:xfrm>
                            <a:off x="2862841" y="180000"/>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6651C3"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92" name="Ovaal 1292"/>
                        <wps:cNvSpPr/>
                        <wps:spPr>
                          <a:xfrm>
                            <a:off x="3394805" y="24067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 name="Ovaal 1293"/>
                        <wps:cNvSpPr/>
                        <wps:spPr>
                          <a:xfrm>
                            <a:off x="50199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4" name="Rechte verbindingslijn 1294"/>
                        <wps:cNvCnPr/>
                        <wps:spPr>
                          <a:xfrm flipV="1">
                            <a:off x="4838434" y="328829"/>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 name="Ovaal 1295"/>
                        <wps:cNvSpPr/>
                        <wps:spPr>
                          <a:xfrm>
                            <a:off x="451507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6" name="Ovaal 1296"/>
                        <wps:cNvSpPr/>
                        <wps:spPr>
                          <a:xfrm>
                            <a:off x="4150952" y="23897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7" name="Ovaal 1297"/>
                        <wps:cNvSpPr/>
                        <wps:spPr>
                          <a:xfrm>
                            <a:off x="3030680"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14:sizeRelH relativeFrom="margin">
                  <wp14:pctWidth>0</wp14:pctWidth>
                </wp14:sizeRelH>
                <wp14:sizeRelV relativeFrom="margin">
                  <wp14:pctHeight>0</wp14:pctHeight>
                </wp14:sizeRelV>
              </wp:anchor>
            </w:drawing>
          </mc:Choice>
          <mc:Fallback>
            <w:pict>
              <v:group w14:anchorId="37BB00A9" id="_x0000_s1224" style="position:absolute;margin-left:0;margin-top:28.15pt;width:431.7pt;height:188pt;z-index:251681792;mso-wrap-distance-left:0;mso-wrap-distance-right:0;mso-position-vertical-relative:line;mso-width-relative:margin;mso-height-relative:margin" coordsize="5482590,238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">
                <v:shape id="_x0000_s1225" type="#_x0000_t75" style="position:absolute;width:5482590;height:2387600;visibility:visible;mso-wrap-style:square">
                  <v:fill o:detectmouseclick="t"/>
                  <v:path o:connecttype="none"/>
                </v:shape>
                <v:rect id="Rechthoek 1264" o:spid="_x0000_s1226" style="position:absolute;left:180000;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LOwgAA&#10;AN0AAAAPAAAAZHJzL2Rvd25yZXYueG1sRE9Li8IwEL4L/ocwgjdN1VKkaxQRFD244IOVvQ3NbFts&#10;JqWJWv+9WRC8zcf3nNmiNZW4U+NKywpGwwgEcWZ1ybmC82k9mIJwHlljZZkUPMnBYt7tzDDV9sEH&#10;uh99LkIIuxQVFN7XqZQuK8igG9qaOHB/tjHoA2xyqRt8hHBTyXEUJdJgyaGhwJpWBWXX480oiMsf&#10;in+jXXZJ1pfvidvc9vsdKdXvtcsvEJ5a/xG/3Vsd5o+TGP6/CSfI+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f4s7CAAAA3QAAAA8AAAAAAAAAAAAAAAAAlwIAAGRycy9kb3du&#10;cmV2LnhtbFBLBQYAAAAABAAEAPUAAACGAwAAAAA=&#10;" filled="f" strokecolor="#003444 [1604]" strokeweight="1pt">
                  <v:textbox>
                    <w:txbxContent>
                      <w:p w14:paraId="32111C15"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265" o:spid="_x0000_s1227" style="position:absolute;left:350069;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BrLewgAA&#10;AN0AAAAPAAAAZHJzL2Rvd25yZXYueG1sRE9NawIxEL0X/A9hhN5qVkGxq1FEEDzYQ9VDj2My7q4m&#10;k2UT121/fSMI3ubxPme+7JwVLTWh8qxgOMhAEGtvKi4UHA+bjymIEJENWs+k4JcCLBe9tznmxt/5&#10;m9p9LEQK4ZCjgjLGOpcy6JIchoGviRN39o3DmGBTSNPgPYU7K0dZNpEOK04NJda0Lklf9zenQJtj&#10;cdld/9p40vbnYOyn5+pLqfd+t5qBiNTFl/jp3po0fzQZ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Gst7CAAAA3QAAAA8AAAAAAAAAAAAAAAAAlwIAAGRycy9kb3du&#10;cmV2LnhtbFBLBQYAAAAABAAEAPUAAACGAwAAAAA=&#10;" filled="f" strokecolor="#003444 [1604]" strokeweight="1pt">
                  <v:stroke joinstyle="miter"/>
                </v:oval>
                <v:oval id="Ovaal 1266" o:spid="_x0000_s1228" style="position:absolute;left:726964;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CypwgAA&#10;AN0AAAAPAAAAZHJzL2Rvd25yZXYueG1sRE89b8IwEN0r8R+sQ+rWODBEbcAghITEAEOBgfGwjyRg&#10;n6PYhLS/vq5Uqds9vc+bLwdnRU9daDwrmGQ5CGLtTcOVgtNx8/YOIkRkg9YzKfiiAMvF6GWOpfFP&#10;/qT+ECuRQjiUqKCOsS2lDLomhyHzLXHirr5zGBPsKmk6fKZwZ+U0zwvpsOHUUGNL65r0/fBwCrQ5&#10;Vbfd/buPF23PR2M/PDd7pV7Hw2oGItIQ/8V/7q1J86dFAb/fpBP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LKnCAAAA3QAAAA8AAAAAAAAAAAAAAAAAlwIAAGRycy9kb3du&#10;cmV2LnhtbFBLBQYAAAAABAAEAPUAAACGAwAAAAA=&#10;" filled="f" strokecolor="#003444 [1604]" strokeweight="1pt">
                  <v:stroke joinstyle="miter"/>
                </v:oval>
                <v:line id="Rechte verbindingslijn 1267" o:spid="_x0000_s1229" style="position:absolute;flip:y;visibility:visible;mso-wrap-style:square" from="816964,1108157" to="816964,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4tacUAAADdAAAADwAAAGRycy9kb3ducmV2LnhtbERPTWvCQBC9F/wPywi91U0FUxuzipQG&#10;AmJB2xy8jdkxSc3OhuxW4793C4Xe5vE+J10NphUX6l1jWcHzJAJBXFrdcKXg6zN7moNwHllja5kU&#10;3MjBajl6SDHR9so7uux9JUIIuwQV1N53iZSurMmgm9iOOHAn2xv0AfaV1D1eQ7hp5TSKYmmw4dBQ&#10;Y0dvNZXn/Y9RkOntkeev7uNQ2Cbe5N9d8T6bKfU4HtYLEJ4G/y/+c+c6zJ/GL/D7TThBL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f4tacUAAADdAAAADwAAAAAAAAAA&#10;AAAAAAChAgAAZHJzL2Rvd25yZXYueG1sUEsFBgAAAAAEAAQA+QAAAJMDAAAAAA==&#10;" strokecolor="#006a89 [3204]" strokeweight=".5pt">
                  <v:stroke joinstyle="miter"/>
                </v:line>
                <v:oval id="Ovaal 1268" o:spid="_x0000_s1230" style="position:absolute;left:1105272;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x1AxQAA&#10;AN0AAAAPAAAAZHJzL2Rvd25yZXYueG1sRI8xbwIxDIX3SvyHyEhsJQcDKlcCqpCQGMpQYOjoJu7d&#10;lcQ5XdLj4NfXQyU2W+/5vc+rzRC86qlLTWQDs2kBithG13Bl4HzaPb+AShnZoY9MBm6UYLMePa2w&#10;dPHKH9Qfc6UkhFOJBuqc21LrZGsKmKaxJRbtO3YBs6xdpV2HVwkPXs+LYqEDNiwNNba0rclejr/B&#10;gHXn6uf9cu/zl/WfJ+eXkZuDMZPx8PYKKtOQH+b/670T/PlC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HHUDFAAAA3QAAAA8AAAAAAAAAAAAAAAAAlwIAAGRycy9k&#10;b3ducmV2LnhtbFBLBQYAAAAABAAEAPUAAACJAwAAAAA=&#10;" filled="f" strokecolor="#003444 [1604]" strokeweight="1pt">
                  <v:stroke joinstyle="miter"/>
                </v:oval>
                <v:rect id="Rechthoek 1269" o:spid="_x0000_s1231" style="position:absolute;left:1742237;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k1QxQAA&#10;AN0AAAAPAAAAZHJzL2Rvd25yZXYueG1sRE9Na8JAEL0X/A/LCL2ZTVWCTd2EUlDqwYKxNPQ2ZKdJ&#10;aHY2ZFeN/94tCL3N433OOh9NJ840uNaygqcoBkFcWd1yreDzuJmtQDiPrLGzTAqu5CDPJg9rTLW9&#10;8IHOha9FCGGXooLG+z6V0lUNGXSR7YkD92MHgz7AoZZ6wEsIN52cx3EiDbYcGhrs6a2h6rc4GQXL&#10;9ouW3/GuKpNN+bFw29N+vyOlHqfj6wsIT6P/F9/d7zrMnyfP8PdNOEF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eTVDFAAAA3QAAAA8AAAAAAAAAAAAAAAAAlwIAAGRycy9k&#10;b3ducmV2LnhtbFBLBQYAAAAABAAEAPUAAACJAwAAAAA=&#10;" filled="f" strokecolor="#003444 [1604]" strokeweight="1pt">
                  <v:textbox>
                    <w:txbxContent>
                      <w:p w14:paraId="04919B0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270" o:spid="_x0000_s1232" style="position:absolute;left:1912306;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IebxQAA&#10;AN0AAAAPAAAAZHJzL2Rvd25yZXYueG1sRI8xbwIxDIX3SvyHyEjdSq4M0B4EVCEhMdChwNDRJO7d&#10;lcQ5XcJx7a+vB6Rutt7ze5+X6yF41VOXmsgGnicFKGIbXcOVgdNx+/QCKmVkhz4yGfihBOvV6GGJ&#10;pYs3/qD+kCslIZxKNFDn3JZaJ1tTwDSJLbFoX7ELmGXtKu06vEl48HpaFDMdsGFpqLGlTU32crgG&#10;A9adqu/95bfPZ+s/j86/Rm7ejXkcD28LUJmG/G++X++c4E/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oh5vFAAAA3QAAAA8AAAAAAAAAAAAAAAAAlwIAAGRycy9k&#10;b3ducmV2LnhtbFBLBQYAAAAABAAEAPUAAACJAwAAAAA=&#10;" filled="f" strokecolor="#003444 [1604]" strokeweight="1pt">
                  <v:stroke joinstyle="miter"/>
                </v:oval>
                <v:oval id="Ovaal 1271" o:spid="_x0000_s1233" style="position:absolute;left:2289201;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CIAwgAA&#10;AN0AAAAPAAAAZHJzL2Rvd25yZXYueG1sRE87b8IwEN6R+A/WIbGBAwO0AYMQUiUGGHgMHQ/7SAL2&#10;OYrdEPrr60qVut2n73nLdeesaKkJlWcFk3EGglh7U3Gh4HL+GL2BCBHZoPVMCl4UYL3q95aYG//k&#10;I7WnWIgUwiFHBWWMdS5l0CU5DGNfEyfu5huHMcGmkKbBZwp3Vk6zbCYdVpwaSqxpW5J+nL6cAm0u&#10;xX3/+G7jVdvPs7HvnquDUsNBt1mAiNTFf/Gfe2fS/Ol8Ar/fpB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kIgDCAAAA3QAAAA8AAAAAAAAAAAAAAAAAlwIAAGRycy9kb3du&#10;cmV2LnhtbFBLBQYAAAAABAAEAPUAAACGAwAAAAA=&#10;" filled="f" strokecolor="#003444 [1604]" strokeweight="1pt">
                  <v:stroke joinstyle="miter"/>
                </v:oval>
                <v:line id="Rechte verbindingslijn 1272" o:spid="_x0000_s1234" style="position:absolute;flip:y;visibility:visible;mso-wrap-style:square" from="2379201,1108157" to="2379201,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AYLMUAAADdAAAADwAAAGRycy9kb3ducmV2LnhtbERPTWvCQBC9F/wPywi91U0DWhuziohC&#10;QFrQNgdvY3ZMUrOzIbuN8d93C4Xe5vE+J10NphE9da62rOB5EoEgLqyuuVTw+bF7moNwHlljY5kU&#10;3MnBajl6SDHR9sYH6o++FCGEXYIKKu/bREpXVGTQTWxLHLiL7Qz6ALtS6g5vIdw0Mo6imTRYc2io&#10;sKVNRcX1+G0U7PTbmeev7v2U23q2z77afDudKvU4HtYLEJ4G/y/+c2c6zI9fYv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AYLMUAAADdAAAADwAAAAAAAAAA&#10;AAAAAAChAgAAZHJzL2Rvd25yZXYueG1sUEsFBgAAAAAEAAQA+QAAAJMDAAAAAA==&#10;" strokecolor="#006a89 [3204]" strokeweight=".5pt">
                  <v:stroke joinstyle="miter"/>
                </v:line>
                <v:oval id="Ovaal 1273" o:spid="_x0000_s1235" style="position:absolute;left:2667509;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hnsxAAA&#10;AN0AAAAPAAAAZHJzL2Rvd25yZXYueG1sRE9NawIxEL0X+h/CFLzVbBWq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oZ7MQAAADdAAAADwAAAAAAAAAAAAAAAACXAgAAZHJzL2Rv&#10;d25yZXYueG1sUEsFBgAAAAAEAAQA9QAAAIgDAAAAAA==&#10;" filled="f" strokecolor="#003444 [1604]" strokeweight="1pt">
                  <v:stroke joinstyle="miter"/>
                </v:oval>
                <v:rect id="Rechthoek 1274" o:spid="_x0000_s1236" style="position:absolute;left:3304474;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QTxAAA&#10;AN0AAAAPAAAAZHJzL2Rvd25yZXYueG1sRE9Na8JAEL0X/A/LCL3VjRqspK4igtIcUtBKpbchO02C&#10;2dmQXZP4791Cobd5vM9ZbQZTi45aV1lWMJ1EIIhzqysuFJw/9y9LEM4ja6wtk4I7OdisR08rTLTt&#10;+UjdyRcihLBLUEHpfZNI6fKSDLqJbYgD92Nbgz7AtpC6xT6Em1rOomghDVYcGkpsaFdSfj3djIK4&#10;+qL4O0rzy2J/+Zi7wy3LUlLqeTxs30B4Gvy/+M/9rsP82WsM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0E8QAAADdAAAADwAAAAAAAAAAAAAAAACXAgAAZHJzL2Rv&#10;d25yZXYueG1sUEsFBgAAAAAEAAQA9QAAAIgDAAAAAA==&#10;" filled="f" strokecolor="#003444 [1604]" strokeweight="1pt">
                  <v:textbox>
                    <w:txbxContent>
                      <w:p w14:paraId="15EB045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275" o:spid="_x0000_s1237" style="position:absolute;left:3474543;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3yQDxAAA&#10;AN0AAAAPAAAAZHJzL2Rvd25yZXYueG1sRE9NawIxEL0X+h/CFLzVbAWr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8kA8QAAADdAAAADwAAAAAAAAAAAAAAAACXAgAAZHJzL2Rv&#10;d25yZXYueG1sUEsFBgAAAAAEAAQA9QAAAIgDAAAAAA==&#10;" filled="f" strokecolor="#003444 [1604]" strokeweight="1pt">
                  <v:stroke joinstyle="miter"/>
                </v:oval>
                <v:oval id="Ovaal 1276" o:spid="_x0000_s1238" style="position:absolute;left:3851438;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bp0wgAA&#10;AN0AAAAPAAAAZHJzL2Rvd25yZXYueG1sRE89b8IwEN2R+A/WIbGBAwNtAwYhJCQGGAoMHQ/7SAL2&#10;OYpNCP31daVK3e7pfd5i1TkrWmpC5VnBZJyBINbeVFwoOJ+2o3cQISIbtJ5JwYsCrJb93gJz45/8&#10;Se0xFiKFcMhRQRljnUsZdEkOw9jXxIm7+sZhTLAppGnwmcKdldMsm0mHFaeGEmvalKTvx4dToM25&#10;uO3v3228aPt1MvbDc3VQajjo1nMQkbr4L/5z70yaP32bwe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NunTCAAAA3QAAAA8AAAAAAAAAAAAAAAAAlwIAAGRycy9kb3du&#10;cmV2LnhtbFBLBQYAAAAABAAEAPUAAACGAwAAAAA=&#10;" filled="f" strokecolor="#003444 [1604]" strokeweight="1pt">
                  <v:stroke joinstyle="miter"/>
                </v:oval>
                <v:line id="Rechte verbindingslijn 1277" o:spid="_x0000_s1239" style="position:absolute;flip:y;visibility:visible;mso-wrap-style:square" from="3941438,1108157" to="3941438,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e7tMMAAADdAAAADwAAAGRycy9kb3ducmV2LnhtbERPS4vCMBC+C/sfwix403QFtXaNIqIg&#10;iIKvg7fZZmzrNpPSRK3/frMgeJuP7znjaWNKcafaFZYVfHUjEMSp1QVnCo6HZScG4TyyxtIyKXiS&#10;g+nkozXGRNsH7+i+95kIIewSVJB7XyVSujQng65rK+LAXWxt0AdYZ1LX+AjhppS9KBpIgwWHhhwr&#10;mueU/u5vRsFSb344Hrnt+WSLwXp1rU6Lfl+p9mcz+wbhqfFv8cu90mF+bziE/2/CCXL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wnu7TDAAAA3QAAAA8AAAAAAAAAAAAA&#10;AAAAoQIAAGRycy9kb3ducmV2LnhtbFBLBQYAAAAABAAEAPkAAACRAwAAAAA=&#10;" strokecolor="#006a89 [3204]" strokeweight=".5pt">
                  <v:stroke joinstyle="miter"/>
                </v:line>
                <v:oval id="Ovaal 1278" o:spid="_x0000_s1240" style="position:absolute;left:4229746;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oudxQAA&#10;AN0AAAAPAAAAZHJzL2Rvd25yZXYueG1sRI8xbwIxDIX3SvyHyEjdSq4M0B4EVCEhMdChwNDRJO7d&#10;lcQ5XcJx7a+vB6Rutt7ze5+X6yF41VOXmsgGnicFKGIbXcOVgdNx+/QCKmVkhz4yGfihBOvV6GGJ&#10;pYs3/qD+kCslIZxKNFDn3JZaJ1tTwDSJLbFoX7ELmGXtKu06vEl48HpaFDMdsGFpqLGlTU32crgG&#10;A9adqu/95bfPZ+s/j86/Rm7ejXkcD28LUJmG/G++X++c4E/ngiv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ei53FAAAA3QAAAA8AAAAAAAAAAAAAAAAAlwIAAGRycy9k&#10;b3ducmV2LnhtbFBLBQYAAAAABAAEAPUAAACJAwAAAAA=&#10;" filled="f" strokecolor="#003444 [1604]" strokeweight="1pt">
                  <v:stroke joinstyle="miter"/>
                </v:oval>
                <v:rect id="Rechthoek 1279" o:spid="_x0000_s1241" style="position:absolute;left:180000;top:183859;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uNxAAA&#10;AN0AAAAPAAAAZHJzL2Rvd25yZXYueG1sRE9Li8IwEL4L+x/CLOxNUx+4Wo0igst6ULArirehGdti&#10;MylN1O6/N4LgbT6+50znjSnFjWpXWFbQ7UQgiFOrC84U7P9W7REI55E1lpZJwT85mM8+WlOMtb3z&#10;jm6Jz0QIYRejgtz7KpbSpTkZdB1bEQfubGuDPsA6k7rGewg3pexF0VAaLDg05FjRMqf0klyNgkFx&#10;oMEpWqfH4eq47buf62azJqW+PpvFBISnxr/FL/evDvN732N4fhNO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fbjcQAAADdAAAADwAAAAAAAAAAAAAAAACXAgAAZHJzL2Rv&#10;d25yZXYueG1sUEsFBgAAAAAEAAQA9QAAAIgDAAAAAA==&#10;" filled="f" strokecolor="#003444 [1604]" strokeweight="1pt">
                  <v:textbox>
                    <w:txbxContent>
                      <w:p w14:paraId="0078DC31"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80" o:spid="_x0000_s1242" style="position:absolute;left:711964;top:24453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fe8xQAA&#10;AN0AAAAPAAAAZHJzL2Rvd25yZXYueG1sRI8xbwIxDIX3SvyHyEjdSg4GBFcCqpCQGGAoMHR0E/fu&#10;SuKcLuG49tfXQyU2W+/5vc+rzRC86qlLTWQD00kBithG13Bl4HLevSxApYzs0EcmAz+UYLMePa2w&#10;dPHO79SfcqUkhFOJBuqc21LrZGsKmCaxJRbtK3YBs6xdpV2HdwkPXs+KYq4DNiwNNba0rcleT7dg&#10;wLpL9X24/vb50/qPs/PLyM3RmOfx8PYKKtOQH+b/670T/Nl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997zFAAAA3QAAAA8AAAAAAAAAAAAAAAAAlwIAAGRycy9k&#10;b3ducmV2LnhtbFBLBQYAAAAABAAEAPUAAACJAwAAAAA=&#10;" filled="f" strokecolor="#003444 [1604]" strokeweight="1pt">
                  <v:stroke joinstyle="miter"/>
                </v:oval>
                <v:oval id="Ovaal 1281" o:spid="_x0000_s1243" style="position:absolute;left:2337158;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VInwgAA&#10;AN0AAAAPAAAAZHJzL2Rvd25yZXYueG1sRE9Ni8IwEL0v+B/CCN7WVA+i1SgiCHvQw6qHPc4mY1tN&#10;JqXJ1uqv3wiCt3m8z1msOmdFS02oPCsYDTMQxNqbigsFp+P2cwoiRGSD1jMpuFOA1bL3scDc+Bt/&#10;U3uIhUghHHJUUMZY51IGXZLDMPQ1ceLOvnEYE2wKaRq8pXBn5TjLJtJhxamhxJo2Jenr4c8p0OZU&#10;XHbXRxt/tf05GjvzXO2VGvS79RxEpC6+xS/3l0nzx9MRPL9JJ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xUifCAAAA3QAAAA8AAAAAAAAAAAAAAAAAlwIAAGRycy9kb3du&#10;cmV2LnhtbFBLBQYAAAAABAAEAPUAAACGAwAAAAA=&#10;" filled="f" strokecolor="#003444 [1604]" strokeweight="1pt">
                  <v:stroke joinstyle="miter"/>
                </v:oval>
                <v:line id="Rechte verbindingslijn 1282" o:spid="_x0000_s1244" style="position:absolute;flip:y;visibility:visible;mso-wrap-style:square" from="2155593,332688" to="2337158,332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oC8UAAADdAAAADwAAAGRycy9kb3ducmV2LnhtbERPTWvCQBC9F/wPywi9NRsDSkxdRURB&#10;KBVqzaG3aXaaRLOzIbtN0n/fFQq9zeN9zmozmkb01LnasoJZFIMgLqyuuVRweT88pSCcR9bYWCYF&#10;P+Rgs548rDDTduA36s++FCGEXYYKKu/bTEpXVGTQRbYlDtyX7Qz6ALtS6g6HEG4amcTxQhqsOTRU&#10;2NKuouJ2/jYKDvr1k9OlO33ktl68HK9tvp/PlXqcjttnEJ5G/y/+cx91mJ+kCdy/CS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oC8UAAADdAAAADwAAAAAAAAAA&#10;AAAAAAChAgAAZHJzL2Rvd25yZXYueG1sUEsFBgAAAAAEAAQA+QAAAJMDAAAAAA==&#10;" strokecolor="#006a89 [3204]" strokeweight=".5pt">
                  <v:stroke joinstyle="miter"/>
                </v:line>
                <v:oval id="Ovaal 1283" o:spid="_x0000_s1245" style="position:absolute;left:1832236;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2nLwgAA&#10;AN0AAAAPAAAAZHJzL2Rvd25yZXYueG1sRE9NawIxEL0X/A9hhN5qVgWxq1FEEDzYQ9VDj2My7q4m&#10;k2UT121/fSMI3ubxPme+7JwVLTWh8qxgOMhAEGtvKi4UHA+bjymIEJENWs+k4JcCLBe9tznmxt/5&#10;m9p9LEQK4ZCjgjLGOpcy6JIchoGviRN39o3DmGBTSNPgPYU7K0dZNpEOK04NJda0Lklf9zenQJtj&#10;cdld/9p40vbnYOyn5+pLqfd+t5qBiNTFl/jp3po0fzQd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vacvCAAAA3QAAAA8AAAAAAAAAAAAAAAAAlwIAAGRycy9kb3du&#10;cmV2LnhtbFBLBQYAAAAABAAEAPUAAACGAwAAAAA=&#10;" filled="f" strokecolor="#003444 [1604]" strokeweight="1pt">
                  <v:stroke joinstyle="miter"/>
                </v:oval>
                <v:shape id="Rechte verbindingslijn met pijl 1284" o:spid="_x0000_s1246" type="#_x0000_t32" style="position:absolute;left:2517158;top:328829;width:513522;height:385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e34sUAAADdAAAADwAAAGRycy9kb3ducmV2LnhtbERPTWvCQBC9C/6HZQQvopuqLZK6ikYK&#10;vdYWqrchO2ZTs7Npdhtjf323IHibx/uc5bqzlWip8aVjBQ+TBARx7nTJhYKP95fxAoQPyBorx6Tg&#10;Sh7Wq35vial2F36jdh8KEUPYp6jAhFCnUvrckEU/cTVx5E6usRgibAqpG7zEcFvJaZI8SYslxwaD&#10;NWWG8vP+xyo4nh51u812ZW4O2exzNP/9/jrslBoOus0ziEBduItv7lcd508Xc/j/Jp4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je34sUAAADdAAAADwAAAAAAAAAA&#10;AAAAAAChAgAAZHJzL2Rvd25yZXYueG1sUEsFBgAAAAAEAAQA+QAAAJMDAAAAAA==&#10;" strokecolor="#006a89 [3204]" strokeweight=".5pt">
                  <v:stroke endarrow="block" joinstyle="miter"/>
                </v:shape>
                <v:shape id="Rechte verbindingslijn met pijl 1285" o:spid="_x0000_s1247" type="#_x0000_t32" style="position:absolute;left:437839;top:422688;width:379125;height:50546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46DMIAAADdAAAADwAAAGRycy9kb3ducmV2LnhtbERPzYrCMBC+L/gOYQRva6qolK5RVJB6&#10;EXfVBxiasS02k5KkWt/eLCzsbT6+31mue9OIBzlfW1YwGScgiAuray4VXC/7zxSED8gaG8uk4EUe&#10;1qvBxxIzbZ/8Q49zKEUMYZ+hgiqENpPSFxUZ9GPbEkfuZp3BEKErpXb4jOGmkdMkWUiDNceGClva&#10;VVTcz51R0OWLa7udu8vpO58dT8d8l3bupdRo2G++QATqw7/4z33Qcf40ncPvN/EEuX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g46DMIAAADdAAAADwAAAAAAAAAAAAAA&#10;AAChAgAAZHJzL2Rvd25yZXYueG1sUEsFBgAAAAAEAAQA+QAAAJADAAAAAA==&#10;" strokecolor="#006a89 [3204]" strokeweight=".5pt">
                  <v:stroke endarrow="block" joinstyle="miter"/>
                </v:shape>
                <v:shape id="Rechte verbindingslijn met pijl 1286" o:spid="_x0000_s1248" type="#_x0000_t32" style="position:absolute;left:801964;top:424538;width:1577237;height:5036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ke8MAAADdAAAADwAAAGRycy9kb3ducmV2LnhtbERPS2rDMBDdF3oHMYXuGrmhMcaNbNJA&#10;cTch3wMM1tQ2sUZGkhPn9lGhkN083neW5WR6cSHnO8sK3mcJCOLa6o4bBafj91sGwgdkjb1lUnAj&#10;D2Xx/LTEXNsr7+lyCI2IIexzVNCGMORS+rolg35mB+LI/VpnMEToGqkdXmO46eU8SVJpsOPY0OJA&#10;65bq82E0CsYqPQ1fC3fc7qqPzXZTrbPR3ZR6fZlWnyACTeEh/nf/6Dh/nqXw9008QRZ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cpHvDAAAA3QAAAA8AAAAAAAAAAAAA&#10;AAAAoQIAAGRycy9kb3ducmV2LnhtbFBLBQYAAAAABAAEAPkAAACRAwAAAAA=&#10;" strokecolor="#006a89 [3204]" strokeweight=".5pt">
                  <v:stroke endarrow="block" joinstyle="miter"/>
                </v:shape>
                <v:shape id="Rechte verbindingslijn met pijl 1287" o:spid="_x0000_s1249" type="#_x0000_t32" style="position:absolute;left:3484805;top:420679;width:456633;height:50747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AB4MMAAADdAAAADwAAAGRycy9kb3ducmV2LnhtbERPzYrCMBC+C75DGMGbporrlq5RXGGp&#10;F3FXfYChmW3LNpOSpFrf3iwI3ubj+53VpjeNuJLztWUFs2kCgriwuuZSweX8NUlB+ICssbFMCu7k&#10;YbMeDlaYaXvjH7qeQiliCPsMFVQhtJmUvqjIoJ/aljhyv9YZDBG6UmqHtxhuGjlPkqU0WHNsqLCl&#10;XUXF36kzCrp8eWk/39z5+J0vDsdDvks7d1dqPOq3HyAC9eElfrr3Os6fp+/w/008Qa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QAeDDAAAA3QAAAA8AAAAAAAAAAAAA&#10;AAAAoQIAAGRycy9kb3ducmV2LnhtbFBLBQYAAAAABAAEAPkAAACRAwAAAAA=&#10;" strokecolor="#006a89 [3204]" strokeweight=".5pt">
                  <v:stroke endarrow="block" joinstyle="miter"/>
                </v:shape>
                <v:shape id="Tekstvak 1288" o:spid="_x0000_s1250" type="#_x0000_t202" style="position:absolute;left:992579;top:1760740;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3cCxQAA&#10;AN0AAAAPAAAAZHJzL2Rvd25yZXYueG1sRI9Bb8IwDIXvk/YfIk/iNlKqbeoKAU1sSLttwH6A1Zim&#10;a+NUTQaFXz8fkLjZes/vfV6sRt+pIw2xCWxgNs1AEVfBNlwb+NlvHgtQMSFb7AKTgTNFWC3v7xZY&#10;2nDiLR13qVYSwrFEAy6lvtQ6Vo48xmnoiUU7hMFjknWotR3wJOG+03mWvWiPDUuDw57Wjqp29+cN&#10;FJn/atvX/Dv6p8vs2a3fw0f/a8zkYXybg0o0ppv5ev1pBT8vBFe+kRH08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LdwLFAAAA3QAAAA8AAAAAAAAAAAAAAAAAlwIAAGRycy9k&#10;b3ducmV2LnhtbFBLBQYAAAAABAAEAPUAAACJAwAAAAA=&#10;" filled="f" stroked="f">
                  <v:textbox style="mso-fit-shape-to-text:t">
                    <w:txbxContent>
                      <w:p w14:paraId="3CE76696" w14:textId="77777777" w:rsidR="005D5780" w:rsidRDefault="005D5780" w:rsidP="005D5780">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289" o:spid="_x0000_s1251" style="position:absolute;left:1468111;top:24283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14hwgAA&#10;AN0AAAAPAAAAZHJzL2Rvd25yZXYueG1sRE9Li8IwEL4L/ocwgjdN14No1yiysLAHPfg4eByT2baa&#10;TEoTa/XXbxYEb/PxPWex6pwVLTWh8qzgY5yBINbeVFwoOB6+RzMQISIbtJ5JwYMCrJb93gJz4++8&#10;o3YfC5FCOOSooIyxzqUMuiSHYexr4sT9+sZhTLAppGnwnsKdlZMsm0qHFaeGEmv6Kklf9zenQJtj&#10;cdlcn208a3s6GDv3XG2VGg669SeISF18i1/uH5PmT2Zz+P8mnS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HXiHCAAAA3QAAAA8AAAAAAAAAAAAAAAAAlwIAAGRycy9kb3du&#10;cmV2LnhtbFBLBQYAAAAABAAEAPUAAACGAwAAAAA=&#10;" filled="f" strokecolor="#003444 [1604]" strokeweight="1pt">
                  <v:stroke joinstyle="miter"/>
                </v:oval>
                <v:oval id="Ovaal 1290" o:spid="_x0000_s1252" style="position:absolute;left:347839;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GFhxQAA&#10;AN0AAAAPAAAAZHJzL2Rvd25yZXYueG1sRI8xbwIxDIX3SvyHyEjdSg4GVK4EVCEhMcBQYGA0iXt3&#10;JXFOl3Bc++vroVI3W+/5vc/L9RC86qlLTWQD00kBithG13Bl4HzavryCShnZoY9MBr4pwXo1elpi&#10;6eKDP6g/5kpJCKcSDdQ5t6XWydYUME1iSyzaZ+wCZlm7SrsOHxIevJ4VxVwHbFgaamxpU5O9He/B&#10;gHXn6mt/++nz1frLyflF5OZgzPN4eH8DlWnI/+a/650T/NlC+OUbGUG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kYWHFAAAA3QAAAA8AAAAAAAAAAAAAAAAAlwIAAGRycy9k&#10;b3ducmV2LnhtbFBLBQYAAAAABAAEAPUAAACJAwAAAAA=&#10;" filled="f" strokecolor="#003444 [1604]" strokeweight="1pt">
                  <v:stroke joinstyle="miter"/>
                </v:oval>
                <v:rect id="Rechthoek 1291" o:spid="_x0000_s1253" style="position:absolute;left:2862841;top:180000;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TFxwgAA&#10;AN0AAAAPAAAAZHJzL2Rvd25yZXYueG1sRE/LqsIwEN0L/kMYwZ2mekW0GkUEL7pQ8IHibmjGtthM&#10;ShO19+9vBMHdHM5zpvPaFOJJlcstK+h1IxDEidU5pwpOx1VnBMJ5ZI2FZVLwRw7ms2ZjirG2L97T&#10;8+BTEULYxagg876MpXRJRgZd15bEgbvZyqAPsEqlrvAVwk0h+1E0lAZzDg0ZlrTMKLkfHkbBID/T&#10;4Bptkstwddn9uN/HdrshpdqtejEB4an2X/HHvdZhfn/cg/c34QQ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49MXHCAAAA3QAAAA8AAAAAAAAAAAAAAAAAlwIAAGRycy9kb3du&#10;cmV2LnhtbFBLBQYAAAAABAAEAPUAAACGAwAAAAA=&#10;" filled="f" strokecolor="#003444 [1604]" strokeweight="1pt">
                  <v:textbox>
                    <w:txbxContent>
                      <w:p w14:paraId="686651C3"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92" o:spid="_x0000_s1254" style="position:absolute;left:3394805;top:24067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lqNwgAA&#10;AN0AAAAPAAAAZHJzL2Rvd25yZXYueG1sRE87b8IwEN6R+h+sQ2IDhwwIAgZVlSp1gIHHwHjY1yTF&#10;PkexG9L+eoyExHafvuetNr2zoqM21J4VTCcZCGLtTc2lgtPxczwHESKyQeuZFPxRgM36bbDCwvgb&#10;76k7xFKkEA4FKqhibAopg67IYZj4hjhx3751GBNsS2lavKVwZ2WeZTPpsObUUGFDHxXp6+HXKdDm&#10;VP5sr/9dvGh7Phq78FzvlBoN+/cliEh9fImf7i+T5ueLHB7fpB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6Wo3CAAAA3QAAAA8AAAAAAAAAAAAAAAAAlwIAAGRycy9kb3du&#10;cmV2LnhtbFBLBQYAAAAABAAEAPUAAACGAwAAAAA=&#10;" filled="f" strokecolor="#003444 [1604]" strokeweight="1pt">
                  <v:stroke joinstyle="miter"/>
                </v:oval>
                <v:oval id="Ovaal 1293" o:spid="_x0000_s1255" style="position:absolute;left:50199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v8WwwAA&#10;AN0AAAAPAAAAZHJzL2Rvd25yZXYueG1sRE9NawIxEL0X/A9hhN5qVgt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dv8WwwAAAN0AAAAPAAAAAAAAAAAAAAAAAJcCAABkcnMvZG93&#10;bnJldi54bWxQSwUGAAAAAAQABAD1AAAAhwMAAAAA&#10;" filled="f" strokecolor="#003444 [1604]" strokeweight="1pt">
                  <v:stroke joinstyle="miter"/>
                </v:oval>
                <v:line id="Rechte verbindingslijn 1294" o:spid="_x0000_s1256" style="position:absolute;flip:y;visibility:visible;mso-wrap-style:square" from="4838434,328829" to="5019999,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nDOcUAAADdAAAADwAAAGRycy9kb3ducmV2LnhtbERPTWvCQBC9F/oflin0VjeVGjR1FRED&#10;AbFgWg/exuw0Sc3Ohuyq8d+7QsHbPN7nTOe9acSZOldbVvA+iEAQF1bXXCr4+U7fxiCcR9bYWCYF&#10;V3Iwnz0/TTHR9sJbOue+FCGEXYIKKu/bREpXVGTQDWxLHLhf2xn0AXal1B1eQrhp5DCKYmmw5tBQ&#10;YUvLiopjfjIKUr058HjivvY7W8fr7K/drUYjpV5f+sUnCE+9f4j/3ZkO84eTD7h/E06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PnDOcUAAADdAAAADwAAAAAAAAAA&#10;AAAAAAChAgAAZHJzL2Rvd25yZXYueG1sUEsFBgAAAAAEAAQA+QAAAJMDAAAAAA==&#10;" strokecolor="#006a89 [3204]" strokeweight=".5pt">
                  <v:stroke joinstyle="miter"/>
                </v:line>
                <v:oval id="Ovaal 1295" o:spid="_x0000_s1257" style="position:absolute;left:451507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8L5wwAA&#10;AN0AAAAPAAAAZHJzL2Rvd25yZXYueG1sRE9NawIxEL0X/A9hhN5qVqF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08L5wwAAAN0AAAAPAAAAAAAAAAAAAAAAAJcCAABkcnMvZG93&#10;bnJldi54bWxQSwUGAAAAAAQABAD1AAAAhwMAAAAA&#10;" filled="f" strokecolor="#003444 [1604]" strokeweight="1pt">
                  <v:stroke joinstyle="miter"/>
                </v:oval>
                <v:oval id="Ovaal 1296" o:spid="_x0000_s1258" style="position:absolute;left:4150952;top:23897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AVyOwwAA&#10;AN0AAAAPAAAAZHJzL2Rvd25yZXYueG1sRE89a8MwEN0D/Q/iCt1iuRlC41oJoVDokA6xM3S8Slfb&#10;iXQyluI4+fVRodDtHu/zys3krBhpCJ1nBc9ZDoJYe9Nxo+BQv89fQISIbNB6JgVXCrBZP8xKLIy/&#10;8J7GKjYihXAoUEEbY19IGXRLDkPme+LE/fjBYUxwaKQZ8JLCnZWLPF9Khx2nhhZ7emtJn6qzU6DN&#10;oTnuTrcxfmv7VRu78tx9KvX0OG1fQUSa4r/4z/1h0vzFagm/36QT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AVyOwwAAAN0AAAAPAAAAAAAAAAAAAAAAAJcCAABkcnMvZG93&#10;bnJldi54bWxQSwUGAAAAAAQABAD1AAAAhwMAAAAA&#10;" filled="f" strokecolor="#003444 [1604]" strokeweight="1pt">
                  <v:stroke joinstyle="miter"/>
                </v:oval>
                <v:oval id="Ovaal 1297" o:spid="_x0000_s1259" style="position:absolute;left:3030680;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fkVwwAA&#10;AN0AAAAPAAAAZHJzL2Rvd25yZXYueG1sRE89b8IwEN0r8R+sQ+pWHBhaCBiEkCox0KGQgfGwjyRg&#10;n6PYDWl/fY2ExHZP7/MWq95Z0VEbas8KxqMMBLH2puZSQXH4fJuCCBHZoPVMCn4pwGo5eFlgbvyN&#10;v6nbx1KkEA45KqhibHIpg67IYRj5hjhxZ986jAm2pTQt3lK4s3KSZe/SYc2pocKGNhXp6/7HKdCm&#10;KC+7618XT9oeD8bOPNdfSr0O+/UcRKQ+PsUP99ak+ZPZB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fkVwwAAAN0AAAAPAAAAAAAAAAAAAAAAAJcCAABkcnMvZG93&#10;bnJldi54bWxQSwUGAAAAAAQABAD1AAAAhwMAAAAA&#10;" filled="f" strokecolor="#003444 [1604]" strokeweight="1pt">
                  <v:stroke joinstyle="miter"/>
                </v:oval>
                <w10:wrap type="topAndBottom" anchory="line"/>
              </v:group>
            </w:pict>
          </mc:Fallback>
        </mc:AlternateContent>
      </w:r>
      <w:r w:rsidR="00AE7A0C">
        <w:t>We kunnen ook een compositie maken van functies:</w:t>
      </w:r>
      <w:r w:rsidRPr="00893F0B">
        <w:rPr>
          <w:rStyle w:val="inlinecode"/>
        </w:rPr>
        <w:t xml:space="preserve"> </w:t>
      </w:r>
    </w:p>
    <w:p w14:paraId="40774C57" w14:textId="2134EC4D" w:rsidR="00373B8B" w:rsidRDefault="00373B8B" w:rsidP="00A955FE">
      <w:r>
        <w:t xml:space="preserve">De compositie </w:t>
      </w:r>
      <w:r w:rsidR="005D5780">
        <w:t xml:space="preserve">van twee functies is óók een functie, dus de representatie van de compositie-functie heeft vier rollen: twee voor de samen te voegen functies en dan een argument- en resultaatrol. In het onderstaande diagram toont de vulling van rollen de </w:t>
      </w:r>
      <w:r w:rsidR="008632BF" w:rsidRPr="001038E4">
        <w:rPr>
          <w:rStyle w:val="inlinecode"/>
          <w:noProof/>
          <w:lang w:eastAsia="nl-NL"/>
        </w:rPr>
        <mc:AlternateContent>
          <mc:Choice Requires="wpc">
            <w:drawing>
              <wp:anchor distT="0" distB="0" distL="0" distR="0" simplePos="0" relativeHeight="251683840" behindDoc="0" locked="0" layoutInCell="1" allowOverlap="1" wp14:anchorId="2135B87C" wp14:editId="38F0B704">
                <wp:simplePos x="0" y="0"/>
                <wp:positionH relativeFrom="column">
                  <wp:posOffset>0</wp:posOffset>
                </wp:positionH>
                <wp:positionV relativeFrom="line">
                  <wp:posOffset>292735</wp:posOffset>
                </wp:positionV>
                <wp:extent cx="5482590" cy="2503805"/>
                <wp:effectExtent l="0" t="0" r="0" b="0"/>
                <wp:wrapTopAndBottom/>
                <wp:docPr id="1332" name="Canvas 1"/>
                <wp:cNvGraphicFramePr/>
                <a:graphic xmlns:a="http://schemas.openxmlformats.org/drawingml/2006/main">
                  <a:graphicData uri="http://schemas.microsoft.com/office/word/2010/wordprocessingCanvas">
                    <wpc:wpc>
                      <wpc:bg/>
                      <wpc:whole/>
                      <wps:wsp>
                        <wps:cNvPr id="1333" name="Rechthoek 1333"/>
                        <wps:cNvSpPr/>
                        <wps:spPr>
                          <a:xfrm>
                            <a:off x="0"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1C67C" w14:textId="77777777" w:rsidR="00A03C3B" w:rsidRDefault="00A03C3B"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334" name="Ovaal 1334"/>
                        <wps:cNvSpPr/>
                        <wps:spPr>
                          <a:xfrm>
                            <a:off x="166963"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Ovaal 1335"/>
                        <wps:cNvSpPr/>
                        <wps:spPr>
                          <a:xfrm>
                            <a:off x="536974"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Rechte verbindingslijn 1336"/>
                        <wps:cNvCnPr/>
                        <wps:spPr>
                          <a:xfrm flipV="1">
                            <a:off x="625331"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7" name="Ovaal 1337"/>
                        <wps:cNvSpPr/>
                        <wps:spPr>
                          <a:xfrm>
                            <a:off x="908373"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Rechthoek 1338"/>
                        <wps:cNvSpPr/>
                        <wps:spPr>
                          <a:xfrm>
                            <a:off x="1533705"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27936F" w14:textId="77777777" w:rsidR="00A03C3B" w:rsidRDefault="00A03C3B"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339" name="Ovaal 1339"/>
                        <wps:cNvSpPr/>
                        <wps:spPr>
                          <a:xfrm>
                            <a:off x="1700667" y="158219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Ovaal 1340"/>
                        <wps:cNvSpPr/>
                        <wps:spPr>
                          <a:xfrm>
                            <a:off x="2070679" y="1207570"/>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1" name="Rechte verbindingslijn 1341"/>
                        <wps:cNvCnPr/>
                        <wps:spPr>
                          <a:xfrm flipV="1">
                            <a:off x="2159035"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2" name="Ovaal 1342"/>
                        <wps:cNvSpPr/>
                        <wps:spPr>
                          <a:xfrm>
                            <a:off x="2442078"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3" name="Rechthoek 1343"/>
                        <wps:cNvSpPr/>
                        <wps:spPr>
                          <a:xfrm>
                            <a:off x="3067409"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4F23F4" w14:textId="77777777" w:rsidR="00A03C3B" w:rsidRDefault="00A03C3B"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344" name="Ovaal 1344"/>
                        <wps:cNvSpPr/>
                        <wps:spPr>
                          <a:xfrm>
                            <a:off x="3234372"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5" name="Ovaal 1345"/>
                        <wps:cNvSpPr/>
                        <wps:spPr>
                          <a:xfrm>
                            <a:off x="3604383"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6" name="Rechte verbindingslijn 1346"/>
                        <wps:cNvCnPr/>
                        <wps:spPr>
                          <a:xfrm flipV="1">
                            <a:off x="3692740"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7" name="Ovaal 1347"/>
                        <wps:cNvSpPr/>
                        <wps:spPr>
                          <a:xfrm>
                            <a:off x="3975782" y="159111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8" name="Rechthoek 1348"/>
                        <wps:cNvSpPr/>
                        <wps:spPr>
                          <a:xfrm>
                            <a:off x="0" y="476866"/>
                            <a:ext cx="1939511" cy="29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764CED"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49" name="Ovaal 1349"/>
                        <wps:cNvSpPr/>
                        <wps:spPr>
                          <a:xfrm>
                            <a:off x="522248" y="53643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0" name="Ovaal 1350"/>
                        <wps:cNvSpPr/>
                        <wps:spPr>
                          <a:xfrm>
                            <a:off x="2117760" y="534620"/>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1" name="Rechte verbindingslijn 1351"/>
                        <wps:cNvCnPr>
                          <a:stCxn id="1349" idx="3"/>
                          <a:endCxn id="1351" idx="2"/>
                        </wps:cNvCnPr>
                        <wps:spPr>
                          <a:xfrm flipV="1">
                            <a:off x="1939511" y="622976"/>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2" name="Ovaal 1352"/>
                        <wps:cNvSpPr/>
                        <wps:spPr>
                          <a:xfrm>
                            <a:off x="1622060"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3" name="Rechte verbindingslijn met pijl 1353"/>
                        <wps:cNvCnPr>
                          <a:stCxn id="1351" idx="6"/>
                        </wps:cNvCnPr>
                        <wps:spPr>
                          <a:xfrm flipV="1">
                            <a:off x="2294473" y="619188"/>
                            <a:ext cx="504143" cy="3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4" name="Rechte verbindingslijn met pijl 1354"/>
                        <wps:cNvCnPr>
                          <a:stCxn id="1335" idx="0"/>
                        </wps:cNvCnPr>
                        <wps:spPr>
                          <a:xfrm flipH="1" flipV="1">
                            <a:off x="253130" y="711333"/>
                            <a:ext cx="372201" cy="49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5" name="Rechte verbindingslijn met pijl 1355"/>
                        <wps:cNvCnPr>
                          <a:stCxn id="1341" idx="0"/>
                          <a:endCxn id="1350" idx="4"/>
                        </wps:cNvCnPr>
                        <wps:spPr>
                          <a:xfrm flipH="1" flipV="1">
                            <a:off x="610605" y="713149"/>
                            <a:ext cx="1548430" cy="494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6" name="Rechte verbindingslijn met pijl 1356"/>
                        <wps:cNvCnPr>
                          <a:stCxn id="1346" idx="0"/>
                        </wps:cNvCnPr>
                        <wps:spPr>
                          <a:xfrm flipH="1" flipV="1">
                            <a:off x="3244447" y="709360"/>
                            <a:ext cx="448293"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 name="Tekstvak 1357"/>
                        <wps:cNvSpPr txBox="1"/>
                        <wps:spPr>
                          <a:xfrm>
                            <a:off x="797775" y="2025013"/>
                            <a:ext cx="2915285" cy="356870"/>
                          </a:xfrm>
                          <a:prstGeom prst="rect">
                            <a:avLst/>
                          </a:prstGeom>
                          <a:noFill/>
                        </wps:spPr>
                        <wps:txbx>
                          <w:txbxContent>
                            <w:p w14:paraId="72961AFB" w14:textId="77777777" w:rsidR="00A03C3B" w:rsidRDefault="00A03C3B" w:rsidP="00A325A1">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wps:txbx>
                        <wps:bodyPr wrap="none" rtlCol="0">
                          <a:spAutoFit/>
                        </wps:bodyPr>
                      </wps:wsp>
                      <wps:wsp>
                        <wps:cNvPr id="1358" name="Ovaal 1358"/>
                        <wps:cNvSpPr/>
                        <wps:spPr>
                          <a:xfrm>
                            <a:off x="905034" y="72313"/>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Rechte verbindingslijn met pijl 1359"/>
                        <wps:cNvCnPr/>
                        <wps:spPr>
                          <a:xfrm>
                            <a:off x="1055868" y="223147"/>
                            <a:ext cx="234596" cy="3374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60" name="Tekstvak 1360"/>
                        <wps:cNvSpPr txBox="1"/>
                        <wps:spPr>
                          <a:xfrm>
                            <a:off x="664638" y="0"/>
                            <a:ext cx="276860" cy="297815"/>
                          </a:xfrm>
                          <a:prstGeom prst="rect">
                            <a:avLst/>
                          </a:prstGeom>
                          <a:noFill/>
                        </wps:spPr>
                        <wps:txbx>
                          <w:txbxContent>
                            <w:p w14:paraId="10F35F00" w14:textId="77777777" w:rsidR="00A03C3B" w:rsidRDefault="00A03C3B" w:rsidP="00A325A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wps:txbx>
                        <wps:bodyPr wrap="none" rtlCol="0">
                          <a:spAutoFit/>
                        </wps:bodyPr>
                      </wps:wsp>
                      <wps:wsp>
                        <wps:cNvPr id="1361" name="Ovaal 1361"/>
                        <wps:cNvSpPr/>
                        <wps:spPr>
                          <a:xfrm>
                            <a:off x="1264585" y="53476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Ovaal 1362"/>
                        <wps:cNvSpPr/>
                        <wps:spPr>
                          <a:xfrm>
                            <a:off x="164774"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3" name="Rechthoek 1363"/>
                        <wps:cNvSpPr/>
                        <wps:spPr>
                          <a:xfrm>
                            <a:off x="2633842" y="473077"/>
                            <a:ext cx="1939511"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0D8792"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64" name="Ovaal 1364"/>
                        <wps:cNvSpPr/>
                        <wps:spPr>
                          <a:xfrm>
                            <a:off x="3156090" y="532648"/>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Ovaal 1365"/>
                        <wps:cNvSpPr/>
                        <wps:spPr>
                          <a:xfrm>
                            <a:off x="4751602" y="53083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6" name="Rechte verbindingslijn 1366"/>
                        <wps:cNvCnPr/>
                        <wps:spPr>
                          <a:xfrm flipV="1">
                            <a:off x="4573353" y="619188"/>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7" name="Ovaal 1367"/>
                        <wps:cNvSpPr/>
                        <wps:spPr>
                          <a:xfrm>
                            <a:off x="4255902"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Ovaal 1368"/>
                        <wps:cNvSpPr/>
                        <wps:spPr>
                          <a:xfrm>
                            <a:off x="3898427" y="530971"/>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9" name="Ovaal 1369"/>
                        <wps:cNvSpPr/>
                        <wps:spPr>
                          <a:xfrm>
                            <a:off x="2798616"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0" name="Rechte verbindingslijn met pijl 1370"/>
                        <wps:cNvCnPr>
                          <a:endCxn id="1334" idx="0"/>
                        </wps:cNvCnPr>
                        <wps:spPr>
                          <a:xfrm flipH="1">
                            <a:off x="255319" y="685593"/>
                            <a:ext cx="1035145" cy="896603"/>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1" name="Rechte verbindingslijn met pijl 1371"/>
                        <wps:cNvCnPr>
                          <a:stCxn id="1338" idx="6"/>
                          <a:endCxn id="1340" idx="2"/>
                        </wps:cNvCnPr>
                        <wps:spPr>
                          <a:xfrm flipV="1">
                            <a:off x="1085085" y="1670553"/>
                            <a:ext cx="615582" cy="8915"/>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2" name="Rechte verbindingslijn met pijl 1372"/>
                        <wps:cNvCnPr>
                          <a:endCxn id="1345" idx="0"/>
                        </wps:cNvCnPr>
                        <wps:spPr>
                          <a:xfrm flipH="1">
                            <a:off x="3322728" y="681805"/>
                            <a:ext cx="601578" cy="9003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3" name="Rechte verbindingslijn met pijl 1373"/>
                        <wps:cNvCnPr>
                          <a:stCxn id="1348" idx="0"/>
                        </wps:cNvCnPr>
                        <wps:spPr>
                          <a:xfrm flipV="1">
                            <a:off x="4064138" y="707544"/>
                            <a:ext cx="280120" cy="88356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4" name="Rechte verbindingslijn met pijl 1374"/>
                        <wps:cNvCnPr>
                          <a:stCxn id="1343" idx="0"/>
                          <a:endCxn id="1353" idx="5"/>
                        </wps:cNvCnPr>
                        <wps:spPr>
                          <a:xfrm flipH="1" flipV="1">
                            <a:off x="1772894" y="685454"/>
                            <a:ext cx="757540" cy="90565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5" name="Gebogen verbindingslijn 1375"/>
                        <wps:cNvCnPr>
                          <a:stCxn id="1353" idx="0"/>
                        </wps:cNvCnPr>
                        <wps:spPr>
                          <a:xfrm rot="5400000" flipH="1" flipV="1">
                            <a:off x="2846776" y="-605388"/>
                            <a:ext cx="3649" cy="2276368"/>
                          </a:xfrm>
                          <a:prstGeom prst="bentConnector3">
                            <a:avLst>
                              <a:gd name="adj1" fmla="val 625012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135B87C" id="_x0000_s1260" style="position:absolute;margin-left:0;margin-top:23.05pt;width:431.7pt;height:197.15pt;z-index:251683840;mso-wrap-distance-left:0;mso-wrap-distance-right:0;mso-position-vertical-relative:line;mso-width-relative:margin;mso-height-relative:margin" coordsize="5482590,2503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">
                <v:shape id="_x0000_s1261" type="#_x0000_t75" style="position:absolute;width:5482590;height:2503805;visibility:visible;mso-wrap-style:square">
                  <v:fill o:detectmouseclick="t"/>
                  <v:path o:connecttype="none"/>
                </v:shape>
                <v:rect id="Rechthoek 1333" o:spid="_x0000_s1262" style="position:absolute;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Fo6xAAA&#10;AN0AAAAPAAAAZHJzL2Rvd25yZXYueG1sRE9Na8JAEL0L/odlhN50YyMi0TWIkFIPFmpF8TZkxySY&#10;nQ3ZNUn/fbdQ6G0e73M26WBq0VHrKssK5rMIBHFudcWFgvNXNl2BcB5ZY22ZFHyTg3Q7Hm0w0bbn&#10;T+pOvhAhhF2CCkrvm0RKl5dk0M1sQxy4u20N+gDbQuoW+xBuavkaRUtpsOLQUGJD+5Lyx+lpFCyq&#10;Cy1u0SG/LrPrR+zensfjgZR6mQy7NQhPg/8X/7nfdZgfxzH8fhNOk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RaOsQAAADdAAAADwAAAAAAAAAAAAAAAACXAgAAZHJzL2Rv&#10;d25yZXYueG1sUEsFBgAAAAAEAAQA9QAAAIgDAAAAAA==&#10;" filled="f" strokecolor="#003444 [1604]" strokeweight="1pt">
                  <v:textbox>
                    <w:txbxContent>
                      <w:p w14:paraId="06B1C67C"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334" o:spid="_x0000_s1263" style="position:absolute;left:166963;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fFxAAA&#10;AN0AAAAPAAAAZHJzL2Rvd25yZXYueG1sRE9NawIxEL0X+h/CFHqr2aqI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g3xcQAAADdAAAADwAAAAAAAAAAAAAAAACXAgAAZHJzL2Rv&#10;d25yZXYueG1sUEsFBgAAAAAEAAQA9QAAAIgDAAAAAA==&#10;" filled="f" strokecolor="#003444 [1604]" strokeweight="1pt">
                  <v:stroke joinstyle="miter"/>
                </v:oval>
                <v:oval id="Ovaal 1335" o:spid="_x0000_s1264" style="position:absolute;left:536974;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JJexAAA&#10;AN0AAAAPAAAAZHJzL2Rvd25yZXYueG1sRE9NawIxEL0X+h/CFHqr2SqK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FSSXsQAAADdAAAADwAAAAAAAAAAAAAAAACXAgAAZHJzL2Rv&#10;d25yZXYueG1sUEsFBgAAAAAEAAQA9QAAAIgDAAAAAA==&#10;" filled="f" strokecolor="#003444 [1604]" strokeweight="1pt">
                  <v:stroke joinstyle="miter"/>
                </v:oval>
                <v:line id="Rechte verbindingslijn 1336" o:spid="_x0000_s1265" style="position:absolute;flip:y;visibility:visible;mso-wrap-style:square" from="625331,1384282" to="625331,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ocsUAAADdAAAADwAAAGRycy9kb3ducmV2LnhtbERPTWvCQBC9C/0PyxS8mU0rCWnqKlIU&#10;hKKg1kNv0+w0Sc3OhuzWxH/fLQje5vE+Z7YYTCMu1LnasoKnKAZBXFhdc6ng47ieZCCcR9bYWCYF&#10;V3KwmD+MZphr2/OeLgdfihDCLkcFlfdtLqUrKjLoItsSB+7bdgZ9gF0pdYd9CDeNfI7jVBqsOTRU&#10;2NJbRcX58GsUrPX2i7MXt/s82Tp93/y0p1WSKDV+HJavIDwN/i6+uTc6zJ9OU/j/Jpw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CocsUAAADdAAAADwAAAAAAAAAA&#10;AAAAAAChAgAAZHJzL2Rvd25yZXYueG1sUEsFBgAAAAAEAAQA+QAAAJMDAAAAAA==&#10;" strokecolor="#006a89 [3204]" strokeweight=".5pt">
                  <v:stroke joinstyle="miter"/>
                </v:line>
                <v:oval id="Ovaal 1337" o:spid="_x0000_s1266" style="position:absolute;left:908373;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qmyxAAA&#10;AN0AAAAPAAAAZHJzL2Rvd25yZXYueG1sRE9NawIxEL0X+h/CFHqr2SqoXTcrRSj0oIeqhx7HZLq7&#10;NZksm3Rd/fWmIHibx/ucYjk4K3rqQuNZwesoA0GsvWm4UrDffbzMQYSIbNB6JgVnCrAsHx8KzI0/&#10;8Rf121iJFMIhRwV1jG0uZdA1OQwj3xIn7sd3DmOCXSVNh6cU7qwcZ9lUOmw4NdTY0qomfdz+OQXa&#10;7Kvf9fHSx4O23ztj3zw3G6Wen4b3BYhIQ7yLb+5Pk+ZPJj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8qpssQAAADdAAAADwAAAAAAAAAAAAAAAACXAgAAZHJzL2Rv&#10;d25yZXYueG1sUEsFBgAAAAAEAAQA9QAAAIgDAAAAAA==&#10;" filled="f" strokecolor="#003444 [1604]" strokeweight="1pt">
                  <v:stroke joinstyle="miter"/>
                </v:oval>
                <v:rect id="Rechthoek 1338" o:spid="_x0000_s1267" style="position:absolute;left:1533705;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MhLxgAA&#10;AN0AAAAPAAAAZHJzL2Rvd25yZXYueG1sRI9Ba8JAEIXvQv/DMkJvurERkegqpWCpBwWjVHobsmMS&#10;mp0N2VXTf985CN5meG/e+2a57l2jbtSF2rOByTgBRVx4W3Np4HTcjOagQkS22HgmA38UYL16GSwx&#10;s/7OB7rlsVQSwiFDA1WMbaZ1KCpyGMa+JRbt4juHUdau1LbDu4S7Rr8lyUw7rFkaKmzpo6LiN786&#10;A9P6m6Y/ybY4zzbnfRo+r7vdlox5HfbvC1CR+vg0P66/rOCnqeDKNzKC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gMhLxgAAAN0AAAAPAAAAAAAAAAAAAAAAAJcCAABkcnMv&#10;ZG93bnJldi54bWxQSwUGAAAAAAQABAD1AAAAigMAAAAA&#10;" filled="f" strokecolor="#003444 [1604]" strokeweight="1pt">
                  <v:textbox>
                    <w:txbxContent>
                      <w:p w14:paraId="1227936F"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339" o:spid="_x0000_s1268" style="position:absolute;left:1700667;top:158219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ZhbwgAA&#10;AN0AAAAPAAAAZHJzL2Rvd25yZXYueG1sRE9LawIxEL4X/A9hBG81q4LUrVFEEDzowcehx2ky3V1N&#10;Jssmrqu/3hQKvc3H95z5snNWtNSEyrOC0TADQay9qbhQcD5t3j9AhIhs0HomBQ8KsFz03uaYG3/n&#10;A7XHWIgUwiFHBWWMdS5l0CU5DENfEyfuxzcOY4JNIU2D9xTurBxn2VQ6rDg1lFjTuiR9Pd6cAm3O&#10;xWV3fbbxW9uvk7Ezz9VeqUG/W32CiNTFf/Gfe2vS/MlkB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ZmFvCAAAA3QAAAA8AAAAAAAAAAAAAAAAAlwIAAGRycy9kb3du&#10;cmV2LnhtbFBLBQYAAAAABAAEAPUAAACGAwAAAAA=&#10;" filled="f" strokecolor="#003444 [1604]" strokeweight="1pt">
                  <v:stroke joinstyle="miter"/>
                </v:oval>
                <v:oval id="Ovaal 1340" o:spid="_x0000_s1269" style="position:absolute;left:2070679;top:1207570;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UK7xgAA&#10;AN0AAAAPAAAAZHJzL2Rvd25yZXYueG1sRI9PT8MwDMXvSHyHyEjcWMofoVGaTtMkpB3gwLrDjiYx&#10;bVniVE3WFT49PiBxs/We3/u5Ws3Bq4nG1Ec2cLsoQBHb6HpuDeybl5slqJSRHfrIZOCbEqzqy4sK&#10;SxfP/E7TLrdKQjiVaKDLeSi1TrajgGkRB2LRPuMYMMs6ttqNeJbw4PVdUTzqgD1LQ4cDbTqyx90p&#10;GLBu3369Hn+m/GH9oXH+KXL/Zsz11bx+BpVpzv/mv+utE/z7B+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JUK7xgAAAN0AAAAPAAAAAAAAAAAAAAAAAJcCAABkcnMv&#10;ZG93bnJldi54bWxQSwUGAAAAAAQABAD1AAAAigMAAAAA&#10;" filled="f" strokecolor="#003444 [1604]" strokeweight="1pt">
                  <v:stroke joinstyle="miter"/>
                </v:oval>
                <v:line id="Rechte verbindingslijn 1341" o:spid="_x0000_s1270" style="position:absolute;flip:y;visibility:visible;mso-wrap-style:square" from="2159035,1384282" to="2159035,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9De8MAAADdAAAADwAAAGRycy9kb3ducmV2LnhtbERPS4vCMBC+C/sfwix409QnWo0iywqC&#10;KKyrB29jM7bdbSaliVr/vREEb/PxPWc6r00hrlS53LKCTjsCQZxYnXOqYP+7bI1AOI+ssbBMCu7k&#10;YD77aEwx1vbGP3Td+VSEEHYxKsi8L2MpXZKRQde2JXHgzrYy6AOsUqkrvIVwU8huFA2lwZxDQ4Yl&#10;fWWU/O8uRsFSb048Grvt8WDz4Xr1Vx6+BwOlmp/1YgLCU+3f4pd7pcP8Xr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PQ3vDAAAA3QAAAA8AAAAAAAAAAAAA&#10;AAAAoQIAAGRycy9kb3ducmV2LnhtbFBLBQYAAAAABAAEAPkAAACRAwAAAAA=&#10;" strokecolor="#006a89 [3204]" strokeweight=".5pt">
                  <v:stroke joinstyle="miter"/>
                </v:line>
                <v:oval id="Ovaal 1342" o:spid="_x0000_s1271" style="position:absolute;left:2442078;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3lXxAAA&#10;AN0AAAAPAAAAZHJzL2Rvd25yZXYueG1sRE9NawIxEL0X+h/CFLzVbLWI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7t5V8QAAADdAAAADwAAAAAAAAAAAAAAAACXAgAAZHJzL2Rv&#10;d25yZXYueG1sUEsFBgAAAAAEAAQA9QAAAIgDAAAAAA==&#10;" filled="f" strokecolor="#003444 [1604]" strokeweight="1pt">
                  <v:stroke joinstyle="miter"/>
                </v:oval>
                <v:rect id="Rechthoek 1343" o:spid="_x0000_s1272" style="position:absolute;left:3067409;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ilHwgAA&#10;AN0AAAAPAAAAZHJzL2Rvd25yZXYueG1sRE9Li8IwEL4L/ocwgjdN3RaRrlFEcNGDgg9W9jY0s22x&#10;mZQmav33RhC8zcf3nOm8NZW4UeNKywpGwwgEcWZ1ybmC03E1mIBwHlljZZkUPMjBfNbtTDHV9s57&#10;uh18LkIIuxQVFN7XqZQuK8igG9qaOHD/tjHoA2xyqRu8h3BTya8oGkuDJYeGAmtaFpRdDlejICl/&#10;KfmLNtl5vDrvYvdz3W43pFS/1y6+QXhq/Uf8dq91mB8n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iKUfCAAAA3QAAAA8AAAAAAAAAAAAAAAAAlwIAAGRycy9kb3du&#10;cmV2LnhtbFBLBQYAAAAABAAEAPUAAACGAwAAAAA=&#10;" filled="f" strokecolor="#003444 [1604]" strokeweight="1pt">
                  <v:textbox>
                    <w:txbxContent>
                      <w:p w14:paraId="024F23F4"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344" o:spid="_x0000_s1273" style="position:absolute;left:3234372;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kS4xAAA&#10;AN0AAAAPAAAAZHJzL2Rvd25yZXYueG1sRE9NawIxEL0L/Q9hCt40WyvSrpuVIhR60EPVQ49jMt3d&#10;mkyWTbqu/npTEHqbx/ucYjU4K3rqQuNZwdM0A0GsvWm4UnDYv09eQISIbNB6JgUXCrAqH0YF5saf&#10;+ZP6XaxECuGQo4I6xjaXMuiaHIapb4kT9+07hzHBrpKmw3MKd1bOsmwhHTacGmpsaV2TPu1+nQJt&#10;DtXP5nTt41Hbr72xr56brVLjx+FtCSLSEP/Fd/eHSfOf5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x5EuMQAAADdAAAADwAAAAAAAAAAAAAAAACXAgAAZHJzL2Rv&#10;d25yZXYueG1sUEsFBgAAAAAEAAQA9QAAAIgDAAAAAA==&#10;" filled="f" strokecolor="#003444 [1604]" strokeweight="1pt">
                  <v:stroke joinstyle="miter"/>
                </v:oval>
                <v:oval id="Ovaal 1345" o:spid="_x0000_s1274" style="position:absolute;left:3604383;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uEjwwAA&#10;AN0AAAAPAAAAZHJzL2Rvd25yZXYueG1sRE9LawIxEL4L/Q9hCr1ptq0WXY1SCoUe9ODj4HFMxt2t&#10;yWTZpOvqrzeC0Nt8fM+ZLTpnRUtNqDwreB1kIIi1NxUXCnbb7/4YRIjIBq1nUnChAIv5U2+GufFn&#10;XlO7iYVIIRxyVFDGWOdSBl2SwzDwNXHijr5xGBNsCmkaPKdwZ+Vbln1IhxWnhhJr+ipJnzZ/ToE2&#10;u+J3ebq28aDtfmvsxHO1UurlufucgojUxX/xw/1j0vz34Q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uEjwwAAAN0AAAAPAAAAAAAAAAAAAAAAAJcCAABkcnMvZG93&#10;bnJldi54bWxQSwUGAAAAAAQABAD1AAAAhwMAAAAA&#10;" filled="f" strokecolor="#003444 [1604]" strokeweight="1pt">
                  <v:stroke joinstyle="miter"/>
                </v:oval>
                <v:line id="Rechte verbindingslijn 1346" o:spid="_x0000_s1275" style="position:absolute;flip:y;visibility:visible;mso-wrap-style:square" from="3692740,1384282" to="3692740,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bD8QAAADdAAAADwAAAGRycy9kb3ducmV2LnhtbERPS2vCQBC+C/6HZQRvummtQaOrlFJB&#10;EAVfB29jdppEs7Mhu9X477sFwdt8fM+ZzhtTihvVrrCs4K0fgSBOrS44U3DYL3ojEM4jaywtk4IH&#10;OZjP2q0pJtreeUu3nc9ECGGXoILc+yqR0qU5GXR9WxEH7sfWBn2AdSZ1jfcQbkr5HkWxNFhwaMix&#10;oq+c0uvu1yhY6PWZR2O3OR1tEa+Wl+r4PRwq1e00nxMQnhr/Ej/dSx3mDz5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5tsPxAAAAN0AAAAPAAAAAAAAAAAA&#10;AAAAAKECAABkcnMvZG93bnJldi54bWxQSwUGAAAAAAQABAD5AAAAkgMAAAAA&#10;" strokecolor="#006a89 [3204]" strokeweight=".5pt">
                  <v:stroke joinstyle="miter"/>
                </v:line>
                <v:oval id="Ovaal 1347" o:spid="_x0000_s1276" style="position:absolute;left:3975782;top:159111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NrPwwAA&#10;AN0AAAAPAAAAZHJzL2Rvd25yZXYueG1sRE9LawIxEL4L/Q9hCr1ptq1YXY1SCoUe9ODj4HFMxt2t&#10;yWTZpOvqrzeC0Nt8fM+ZLTpnRUtNqDwreB1kIIi1NxUXCnbb7/4YRIjIBq1nUnChAIv5U2+GufFn&#10;XlO7iYVIIRxyVFDGWOdSBl2SwzDwNXHijr5xGBNsCmkaPKdwZ+Vblo2kw4pTQ4k1fZWkT5s/p0Cb&#10;XfG7PF3beNB2vzV24rlaKfXy3H1OQUTq4r/44f4xaf778AP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NrPwwAAAN0AAAAPAAAAAAAAAAAAAAAAAJcCAABkcnMvZG93&#10;bnJldi54bWxQSwUGAAAAAAQABAD1AAAAhwMAAAAA&#10;" filled="f" strokecolor="#003444 [1604]" strokeweight="1pt">
                  <v:stroke joinstyle="miter"/>
                </v:oval>
                <v:rect id="Rechthoek 1348" o:spid="_x0000_s1277" style="position:absolute;top:476866;width:1939511;height:292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rs2xgAA&#10;AN0AAAAPAAAAZHJzL2Rvd25yZXYueG1sRI9Pa8JAEMXvgt9hGaE33ahBJLpKEZR6sOAfKr0N2TEJ&#10;zc6G7Krpt+8cCt5meG/e+81y3blaPagNlWcD41ECijj3tuLCwOW8Hc5BhYhssfZMBn4pwHrV7y0x&#10;s/7JR3qcYqEkhEOGBsoYm0zrkJfkMIx8QyzazbcOo6xtoW2LTwl3tZ4kyUw7rFgaSmxoU1L+c7o7&#10;A2n1Rel3ss+vs+31cxp298NhT8a8Dbr3BahIXXyZ/68/rOBPU8GVb2QEvf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hrs2xgAAAN0AAAAPAAAAAAAAAAAAAAAAAJcCAABkcnMv&#10;ZG93bnJldi54bWxQSwUGAAAAAAQABAD1AAAAigMAAAAA&#10;" filled="f" strokecolor="#003444 [1604]" strokeweight="1pt">
                  <v:textbox>
                    <w:txbxContent>
                      <w:p w14:paraId="31764CED"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49" o:spid="_x0000_s1278" style="position:absolute;left:522248;top:53643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smxAAA&#10;AN0AAAAPAAAAZHJzL2Rvd25yZXYueG1sRE9NawIxEL0L/Q9hCr1ptlakrmalFAQP9VD10OM0GXe3&#10;m0yWTVy3/npTEHqbx/uc1XpwVvTUhdqzgudJBoJYe1NzqeB42IxfQYSIbNB6JgW/FGBdPIxWmBt/&#10;4U/q97EUKYRDjgqqGNtcyqArchgmviVO3Ml3DmOCXSlNh5cU7qycZtlcOqw5NVTY0ntFutmfnQJt&#10;juXPR3Pt47e2XwdjF57rnVJPj8PbEkSkIf6L7+6tSfNfZgv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rJsQAAADdAAAADwAAAAAAAAAAAAAAAACXAgAAZHJzL2Rv&#10;d25yZXYueG1sUEsFBgAAAAAEAAQA9QAAAIgDAAAAAA==&#10;" filled="f" strokecolor="#003444 [1604]" strokeweight="1pt">
                  <v:stroke joinstyle="miter"/>
                </v:oval>
                <v:oval id="Ovaal 1350" o:spid="_x0000_s1279" style="position:absolute;left:2117760;top:534620;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Rm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NRmxgAAAN0AAAAPAAAAAAAAAAAAAAAAAJcCAABkcnMv&#10;ZG93bnJldi54bWxQSwUGAAAAAAQABAD1AAAAigMAAAAA&#10;" filled="f" strokecolor="#003444 [1604]" strokeweight="1pt">
                  <v:stroke joinstyle="miter"/>
                </v:oval>
                <v:line id="Rechte verbindingslijn 1351" o:spid="_x0000_s1280" style="position:absolute;flip:y;visibility:visible;mso-wrap-style:square" from="1939511,622976" to="2117760,622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VpsUAAADdAAAADwAAAGRycy9kb3ducmV2LnhtbERPS2vCQBC+F/wPywje6sZKRNOsUkqF&#10;QGnBRw69TbPTJJqdDdltTP+9KxS8zcf3nHQzmEb01LnasoLZNAJBXFhdc6ngeNg+LkE4j6yxsUwK&#10;/sjBZj16SDHR9sI76ve+FCGEXYIKKu/bREpXVGTQTW1LHLgf2xn0AXal1B1eQrhp5FMULaTBmkND&#10;hS29VlSc979GwVZ/fPNy5T6/clsv3rNTm7/FsVKT8fDyDMLT4O/if3emw/x5PIPbN+EEub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bVpsUAAADdAAAADwAAAAAAAAAA&#10;AAAAAAChAgAAZHJzL2Rvd25yZXYueG1sUEsFBgAAAAAEAAQA+QAAAJMDAAAAAA==&#10;" strokecolor="#006a89 [3204]" strokeweight=".5pt">
                  <v:stroke joinstyle="miter"/>
                </v:line>
                <v:oval id="Ovaal 1352" o:spid="_x0000_s1281" style="position:absolute;left:1622060;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u+KxAAA&#10;AN0AAAAPAAAAZHJzL2Rvd25yZXYueG1sRE9NawIxEL0X+h/CFLzVbJWK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LvisQAAADdAAAADwAAAAAAAAAAAAAAAACXAgAAZHJzL2Rv&#10;d25yZXYueG1sUEsFBgAAAAAEAAQA9QAAAIgDAAAAAA==&#10;" filled="f" strokecolor="#003444 [1604]" strokeweight="1pt">
                  <v:stroke joinstyle="miter"/>
                </v:oval>
                <v:shape id="Rechte verbindingslijn met pijl 1353" o:spid="_x0000_s1282" type="#_x0000_t32" style="position:absolute;left:2294473;top:619188;width:504143;height:37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8MTMUAAADdAAAADwAAAGRycy9kb3ducmV2LnhtbERPTWvCQBC9C/0PyxR6Ed3UVCnRVWpE&#10;6LVaqL0N2TEbm51Ns9sY++u7QsHbPN7nLFa9rUVHra8cK3gcJyCIC6crLhW877ejZxA+IGusHZOC&#10;C3lYLe8GC8y0O/MbdbtQihjCPkMFJoQmk9IXhiz6sWuII3d0rcUQYVtK3eI5httaTpJkJi1WHBsM&#10;NpQbKr52P1bB53Gqu3W+qQpzyNOP4dPv9+mwUerhvn+ZgwjUh5v43/2q4/x0msL1m3iC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8MTMUAAADdAAAADwAAAAAAAAAA&#10;AAAAAAChAgAAZHJzL2Rvd25yZXYueG1sUEsFBgAAAAAEAAQA+QAAAJMDAAAAAA==&#10;" strokecolor="#006a89 [3204]" strokeweight=".5pt">
                  <v:stroke endarrow="block" joinstyle="miter"/>
                </v:shape>
                <v:shape id="Rechte verbindingslijn met pijl 1354" o:spid="_x0000_s1283" type="#_x0000_t32" style="position:absolute;left:253130;top:711333;width:372201;height:4962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O8TcIAAADdAAAADwAAAGRycy9kb3ducmV2LnhtbERP24rCMBB9F/yHMAu+abquilSjqLDU&#10;F/H6AUMz25ZtJiVJtf69ERb2bQ7nOst1Z2pxJ+crywo+RwkI4tzqigsFt+v3cA7CB2SNtWVS8CQP&#10;61W/t8RU2wef6X4JhYgh7FNUUIbQpFL6vCSDfmQb4sj9WGcwROgKqR0+Yrip5ThJZtJgxbGhxIZ2&#10;JeW/l9YoaLPZrdlO3fV4yiaH4yHbzVv3VGrw0W0WIAJ14V/8597rOP9rOoH3N/EE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O8TcIAAADdAAAADwAAAAAAAAAAAAAA&#10;AAChAgAAZHJzL2Rvd25yZXYueG1sUEsFBgAAAAAEAAQA+QAAAJADAAAAAA==&#10;" strokecolor="#006a89 [3204]" strokeweight=".5pt">
                  <v:stroke endarrow="block" joinstyle="miter"/>
                </v:shape>
                <v:shape id="Rechte verbindingslijn met pijl 1355" o:spid="_x0000_s1284" type="#_x0000_t32" style="position:absolute;left:610605;top:713149;width:1548430;height:4944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8Z1sMAAADdAAAADwAAAGRycy9kb3ducmV2LnhtbERP24rCMBB9X/Afwgi+renqVqRrFBWk&#10;vojXDxia2bZsMylJqvXvzcLCvs3hXGex6k0j7uR8bVnBxzgBQVxYXXOp4Hbdvc9B+ICssbFMCp7k&#10;YbUcvC0w0/bBZ7pfQiliCPsMFVQhtJmUvqjIoB/bljhy39YZDBG6UmqHjxhuGjlJkpk0WHNsqLCl&#10;bUXFz6UzCrp8dms3qbseT/nn4XjIt/POPZUaDfv1F4hAffgX/7n3Os6fpi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qPGdbDAAAA3QAAAA8AAAAAAAAAAAAA&#10;AAAAoQIAAGRycy9kb3ducmV2LnhtbFBLBQYAAAAABAAEAPkAAACRAwAAAAA=&#10;" strokecolor="#006a89 [3204]" strokeweight=".5pt">
                  <v:stroke endarrow="block" joinstyle="miter"/>
                </v:shape>
                <v:shape id="Rechte verbindingslijn met pijl 1356" o:spid="_x0000_s1285" type="#_x0000_t32" style="position:absolute;left:3244447;top:709360;width:448293;height:4982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2HocMAAADdAAAADwAAAGRycy9kb3ducmV2LnhtbERPyWrDMBC9F/IPYgK91XKXGONGCUmg&#10;uJeQzR8wWFPb1BoZSU6cv68Khd7m8dZZrifTiys531lW8JykIIhrqztuFFSXj6cchA/IGnvLpOBO&#10;Htar2cMSC21vfKLrOTQihrAvUEEbwlBI6euWDPrEDsSR+7LOYIjQNVI7vMVw08uXNM2kwY5jQ4sD&#10;7Vqqv8+jUTCWWTVsF+5yOJZv+8O+3OWjuyv1OJ827yACTeFf/Of+1HH+6yKD32/iCXL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dh6HDAAAA3QAAAA8AAAAAAAAAAAAA&#10;AAAAoQIAAGRycy9kb3ducmV2LnhtbFBLBQYAAAAABAAEAPkAAACRAwAAAAA=&#10;" strokecolor="#006a89 [3204]" strokeweight=".5pt">
                  <v:stroke endarrow="block" joinstyle="miter"/>
                </v:shape>
                <v:shape id="Tekstvak 1357" o:spid="_x0000_s1286" type="#_x0000_t202" style="position:absolute;left:797775;top:2025013;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cCqwwAA&#10;AN0AAAAPAAAAZHJzL2Rvd25yZXYueG1sRE9LbsIwEN1X4g7WIHVXnFCgkOIgRKnEroVygFE8jUPi&#10;cRS7EDh9jVSpu3l631muetuIM3W+cqwgHSUgiAunKy4VHL/en+YgfEDW2DgmBVfysMoHD0vMtLvw&#10;ns6HUIoYwj5DBSaENpPSF4Ys+pFriSP37TqLIcKulLrDSwy3jRwnyUxarDg2GGxpY6ioDz9WwTyx&#10;H3W9GH96O7mlU7N5c9v2pNTjsF+/ggjUh3/xn3un4/zn6Qv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cCqwwAAAN0AAAAPAAAAAAAAAAAAAAAAAJcCAABkcnMvZG93&#10;bnJldi54bWxQSwUGAAAAAAQABAD1AAAAhwMAAAAA&#10;" filled="f" stroked="f">
                  <v:textbox style="mso-fit-shape-to-text:t">
                    <w:txbxContent>
                      <w:p w14:paraId="72961AFB" w14:textId="77777777" w:rsidR="00A325A1" w:rsidRDefault="00A325A1" w:rsidP="00A325A1">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358" o:spid="_x0000_s1287" style="position:absolute;left:905034;top:72313;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thg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Fz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thgxgAAAN0AAAAPAAAAAAAAAAAAAAAAAJcCAABkcnMv&#10;ZG93bnJldi54bWxQSwUGAAAAAAQABAD1AAAAigMAAAAA&#10;" filled="f" strokecolor="#003444 [1604]" strokeweight="1pt">
                  <v:stroke joinstyle="miter"/>
                </v:oval>
                <v:shape id="Rechte verbindingslijn met pijl 1359" o:spid="_x0000_s1288" type="#_x0000_t32" style="position:absolute;left:1055868;top:223147;width:234596;height:3374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H8+8MAAADdAAAADwAAAGRycy9kb3ducmV2LnhtbERP3WrCMBS+F3yHcITdaeqGw3VGkUGH&#10;V0PrHuCsOabdmpMuSbW+/SIMvDsf3+9ZbQbbijP50DhWMJ9lIIgrpxs2Cj6PxXQJIkRkja1jUnCl&#10;AJv1eLTCXLsLH+hcRiNSCIccFdQxdrmUoarJYpi5jjhxJ+ctxgS9kdrjJYXbVj5m2bO02HBqqLGj&#10;t5qqn7K3Cnz8lr/Nh1kUX31VnA69Wb6Xe6UeJsP2FUSkId7F/+6dTvOfFi9w+yad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B/PvDAAAA3QAAAA8AAAAAAAAAAAAA&#10;AAAAoQIAAGRycy9kb3ducmV2LnhtbFBLBQYAAAAABAAEAPkAAACRAwAAAAA=&#10;" strokecolor="#006a89 [3204]" strokeweight="1.5pt">
                  <v:stroke dashstyle="1 1" endarrow="block" joinstyle="miter"/>
                </v:shape>
                <v:shape id="Tekstvak 1360" o:spid="_x0000_s1289" type="#_x0000_t202" style="position:absolute;left:664638;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JJjxgAA&#10;AN0AAAAPAAAAZHJzL2Rvd25yZXYueG1sRI/NbsJADITvlfoOK1fiVjb8FNGUBSF+JG5taR/AyrrZ&#10;NFlvlF0g8PT4UKk3WzOe+bxY9b5RZ+piFdjAaJiBIi6Crbg08P21f56DignZYhOYDFwpwmr5+LDA&#10;3IYLf9L5mEolIRxzNOBSanOtY+HIYxyGlli0n9B5TLJ2pbYdXiTcN3qcZTPtsWJpcNjSxlFRH0/e&#10;wDzz73X9Ov6IfnobvbjNNuzaX2MGT/36DVSiPv2b/64PVvAnM+GXb2QEvb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EJJjxgAAAN0AAAAPAAAAAAAAAAAAAAAAAJcCAABkcnMv&#10;ZG93bnJldi54bWxQSwUGAAAAAAQABAD1AAAAigMAAAAA&#10;" filled="f" stroked="f">
                  <v:textbox style="mso-fit-shape-to-text:t">
                    <w:txbxContent>
                      <w:p w14:paraId="10F35F00" w14:textId="77777777" w:rsidR="00A325A1" w:rsidRDefault="00A325A1" w:rsidP="00A325A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v:oval id="Ovaal 1361" o:spid="_x0000_s1290" style="position:absolute;left:1264585;top:53476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3LtAwwAA&#10;AN0AAAAPAAAAZHJzL2Rvd25yZXYueG1sRE9Na8JAEL0L/Q/LFLzpRgtSUzdSCkIP9VDNweN0d0xi&#10;dmdDdhujv75bKPQ2j/c5m+3orBioD41nBYt5BoJYe9NwpaA87mbPIEJENmg9k4IbBdgWD5MN5sZf&#10;+ZOGQ6xECuGQo4I6xi6XMuiaHIa574gTd/a9w5hgX0nT4zWFOyuXWbaSDhtODTV29FaTbg/fToE2&#10;ZXX5aO9D/NL2dDR27bnZKzV9HF9fQEQa47/4z/1u0vyn1Q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3LtAwwAAAN0AAAAPAAAAAAAAAAAAAAAAAJcCAABkcnMvZG93&#10;bnJldi54bWxQSwUGAAAAAAQABAD1AAAAhwMAAAAA&#10;" filled="f" strokecolor="#003444 [1604]" strokeweight="1pt">
                  <v:stroke joinstyle="miter"/>
                </v:oval>
                <v:oval id="Ovaal 1362" o:spid="_x0000_s1291" style="position:absolute;left:164774;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iU3wgAA&#10;AN0AAAAPAAAAZHJzL2Rvd25yZXYueG1sRE9NawIxEL0X/A9hhN5qVgWxq1FEEDzYQ9VDj2My7q4m&#10;k2UT121/fSMI3ubxPme+7JwVLTWh8qxgOMhAEGtvKi4UHA+bjymIEJENWs+k4JcCLBe9tznmxt/5&#10;m9p9LEQK4ZCjgjLGOpcy6JIchoGviRN39o3DmGBTSNPgPYU7K0dZNpEOK04NJda0Lklf9zenQJtj&#10;cdld/9p40vbnYOyn5+pLqfd+t5qBiNTFl/jp3po0fzwZ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OJTfCAAAA3QAAAA8AAAAAAAAAAAAAAAAAlwIAAGRycy9kb3du&#10;cmV2LnhtbFBLBQYAAAAABAAEAPUAAACGAwAAAAA=&#10;" filled="f" strokecolor="#003444 [1604]" strokeweight="1pt">
                  <v:stroke joinstyle="miter"/>
                </v:oval>
                <v:rect id="Rechthoek 1363" o:spid="_x0000_s1292" style="position:absolute;left:2633842;top:473077;width:1939511;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3UnwgAA&#10;AN0AAAAPAAAAZHJzL2Rvd25yZXYueG1sRE9Ni8IwEL0v+B/CCN7WVCtFqlFEUPTgwqoo3oZmbIvN&#10;pDRR6783Cwve5vE+ZzpvTSUe1LjSsoJBPwJBnFldcq7geFh9j0E4j6yxskwKXuRgPut8TTHV9sm/&#10;9Nj7XIQQdikqKLyvUyldVpBB17c1ceCutjHoA2xyqRt8hnBTyWEUJdJgyaGhwJqWBWW3/d0oGJUn&#10;Gl2ibXZOVuef2K3vu92WlOp128UEhKfWf8T/7o0O8+Mkhr9vwgly9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XdSfCAAAA3QAAAA8AAAAAAAAAAAAAAAAAlwIAAGRycy9kb3du&#10;cmV2LnhtbFBLBQYAAAAABAAEAPUAAACGAwAAAAA=&#10;" filled="f" strokecolor="#003444 [1604]" strokeweight="1pt">
                  <v:textbox>
                    <w:txbxContent>
                      <w:p w14:paraId="500D8792"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64" o:spid="_x0000_s1293" style="position:absolute;left:3156090;top:532648;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xjYxAAA&#10;AN0AAAAPAAAAZHJzL2Rvd25yZXYueG1sRE9LawIxEL4L/Q9hCt40W1vE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sY2MQAAADdAAAADwAAAAAAAAAAAAAAAACXAgAAZHJzL2Rv&#10;d25yZXYueG1sUEsFBgAAAAAEAAQA9QAAAIgDAAAAAA==&#10;" filled="f" strokecolor="#003444 [1604]" strokeweight="1pt">
                  <v:stroke joinstyle="miter"/>
                </v:oval>
                <v:oval id="Ovaal 1365" o:spid="_x0000_s1294" style="position:absolute;left:4751602;top:53083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571DxAAA&#10;AN0AAAAPAAAAZHJzL2Rvd25yZXYueG1sRE9LawIxEL4L/Q9hCt40W0vF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e9Q8QAAADdAAAADwAAAAAAAAAAAAAAAACXAgAAZHJzL2Rv&#10;d25yZXYueG1sUEsFBgAAAAAEAAQA9QAAAIgDAAAAAA==&#10;" filled="f" strokecolor="#003444 [1604]" strokeweight="1pt">
                  <v:stroke joinstyle="miter"/>
                </v:oval>
                <v:line id="Rechte verbindingslijn 1366" o:spid="_x0000_s1295" style="position:absolute;flip:y;visibility:visible;mso-wrap-style:square" from="4573353,619188" to="4751602,619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OHb8UAAADdAAAADwAAAGRycy9kb3ducmV2LnhtbERPTWvCQBC9C/0PyxR6000tBk2zSikK&#10;QlGomoO3aXaapM3Ohuw2if/eFYTe5vE+J10NphYdta6yrOB5EoEgzq2uuFBwOm7GcxDOI2usLZOC&#10;CzlYLR9GKSba9vxJ3cEXIoSwS1BB6X2TSOnykgy6iW2IA/dtW4M+wLaQusU+hJtaTqMolgYrDg0l&#10;NvReUv57+DMKNnr3xfOF258zW8Uf258mW89mSj09Dm+vIDwN/l98d291mP8Sx3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FOHb8UAAADdAAAADwAAAAAAAAAA&#10;AAAAAAChAgAAZHJzL2Rvd25yZXYueG1sUEsFBgAAAAAEAAQA+QAAAJMDAAAAAA==&#10;" strokecolor="#006a89 [3204]" strokeweight=".5pt">
                  <v:stroke joinstyle="miter"/>
                </v:line>
                <v:oval id="Ovaal 1367" o:spid="_x0000_s1296" style="position:absolute;left:4255902;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YavxAAA&#10;AN0AAAAPAAAAZHJzL2Rvd25yZXYueG1sRE9NawIxEL0L/Q9hCt40WwvarpuVIhR60EPVQ49jMt3d&#10;mkyWTbqu/npTEHqbx/ucYjU4K3rqQuNZwdM0A0GsvWm4UnDYv09eQISIbNB6JgUXCrAqH0YF5saf&#10;+ZP6XaxECuGQo4I6xjaXMuiaHIapb4kT9+07hzHBrpKmw3MKd1bOsmwuHTacGmpsaV2TPu1+nQJt&#10;DtXP5nTt41Hbr72xr56brVLjx+FtCSLSEP/Fd/eHSfOf5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mGr8QAAADdAAAADwAAAAAAAAAAAAAAAACXAgAAZHJzL2Rv&#10;d25yZXYueG1sUEsFBgAAAAAEAAQA9QAAAIgDAAAAAA==&#10;" filled="f" strokecolor="#003444 [1604]" strokeweight="1pt">
                  <v:stroke joinstyle="miter"/>
                </v:oval>
                <v:oval id="Ovaal 1368" o:spid="_x0000_s1297" style="position:absolute;left:3898427;top:530971;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hLdxgAA&#10;AN0AAAAPAAAAZHJzL2Rvd25yZXYueG1sRI9Pb8IwDMXvk/gOkZF2G+mY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5hLdxgAAAN0AAAAPAAAAAAAAAAAAAAAAAJcCAABkcnMv&#10;ZG93bnJldi54bWxQSwUGAAAAAAQABAD1AAAAigMAAAAA&#10;" filled="f" strokecolor="#003444 [1604]" strokeweight="1pt">
                  <v:stroke joinstyle="miter"/>
                </v:oval>
                <v:oval id="Ovaal 1369" o:spid="_x0000_s1298" style="position:absolute;left:2798616;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rdGwwAA&#10;AN0AAAAPAAAAZHJzL2Rvd25yZXYueG1sRE9NawIxEL0X/A9hBG81q4L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rdGwwAAAN0AAAAPAAAAAAAAAAAAAAAAAJcCAABkcnMvZG93&#10;bnJldi54bWxQSwUGAAAAAAQABAD1AAAAhwMAAAAA&#10;" filled="f" strokecolor="#003444 [1604]" strokeweight="1pt">
                  <v:stroke joinstyle="miter"/>
                </v:oval>
                <v:shape id="Rechte verbindingslijn met pijl 1370" o:spid="_x0000_s1299" type="#_x0000_t32" style="position:absolute;left:255319;top:685593;width:1035145;height:8966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2eX8cAAADdAAAADwAAAGRycy9kb3ducmV2LnhtbESPT2sCMRDF70K/Q5hCb5q1LVW2RikV&#10;QaQX/1y8TTfT7OJmsiRRVz9951DobYb35r3fzBa9b9WFYmoCGxiPClDEVbANOwOH/Wo4BZUyssU2&#10;MBm4UYLF/GEww9KGK2/psstOSQinEg3UOXel1qmqyWMahY5YtJ8QPWZZo9M24lXCfaufi+JNe2xY&#10;Gmrs6LOm6rQ7ewP3+FqcNts+Hd1m3H2tz3sXvpfGPD32H++gMvX53/x3vbaC/zIRfvlGRtD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DZ5fxwAAAN0AAAAPAAAAAAAA&#10;AAAAAAAAAKECAABkcnMvZG93bnJldi54bWxQSwUGAAAAAAQABAD5AAAAlQMAAAAA&#10;" strokecolor="#006a89 [3204]" strokeweight="1.5pt">
                  <v:stroke dashstyle="1 1" endarrow="block" joinstyle="miter"/>
                </v:shape>
                <v:shape id="Rechte verbindingslijn met pijl 1371" o:spid="_x0000_s1300" type="#_x0000_t32" style="position:absolute;left:1085085;top:1670553;width:615582;height:89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0E7xMMAAADdAAAADwAAAGRycy9kb3ducmV2LnhtbERPS2sCMRC+F/wPYQRvNbu1VFmNIhVB&#10;pBcfF2/jZswubiZLEnXbX98UCt7m43vObNHZRtzJh9qxgnyYgSAuna7ZKDge1q8TECEia2wck4Jv&#10;CrCY915mWGj34B3d99GIFMKhQAVVjG0hZSgrshiGriVO3MV5izFBb6T2+EjhtpFvWfYhLdacGips&#10;6bOi8rq/WQU//j27bnddOJlt3n5tbgfjziulBv1uOQURqYtP8b97o9P80TiHv2/SC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BO8TDAAAA3QAAAA8AAAAAAAAAAAAA&#10;AAAAoQIAAGRycy9kb3ducmV2LnhtbFBLBQYAAAAABAAEAPkAAACRAwAAAAA=&#10;" strokecolor="#006a89 [3204]" strokeweight="1.5pt">
                  <v:stroke dashstyle="1 1" endarrow="block" joinstyle="miter"/>
                </v:shape>
                <v:shape id="Rechte verbindingslijn met pijl 1372" o:spid="_x0000_s1301" type="#_x0000_t32" style="position:absolute;left:3322728;top:681805;width:601578;height:9003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Ols8MAAADdAAAADwAAAGRycy9kb3ducmV2LnhtbERPS2sCMRC+C/0PYQq9aVYrVVajlIog&#10;4sXHxdu4GbOLm8mSRN321xuh4G0+vudM562txY18qBwr6PcyEMSF0xUbBYf9sjsGESKyxtoxKfil&#10;APPZW2eKuXZ33tJtF41IIRxyVFDG2ORShqIki6HnGuLEnZ23GBP0RmqP9xRuaznIsi9pseLUUGJD&#10;PyUVl93VKvjzw+yy3rbhaNb9ZrO67o07LZT6eG+/JyAitfEl/nevdJr/ORrA85t0gp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TpbPDAAAA3QAAAA8AAAAAAAAAAAAA&#10;AAAAoQIAAGRycy9kb3ducmV2LnhtbFBLBQYAAAAABAAEAPkAAACRAwAAAAA=&#10;" strokecolor="#006a89 [3204]" strokeweight="1.5pt">
                  <v:stroke dashstyle="1 1" endarrow="block" joinstyle="miter"/>
                </v:shape>
                <v:shape id="Rechte verbindingslijn met pijl 1373" o:spid="_x0000_s1302" type="#_x0000_t32" style="position:absolute;left:4064138;top:707544;width:280120;height:88356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8AKMQAAADdAAAADwAAAGRycy9kb3ducmV2LnhtbERPS2sCMRC+F/ofwhS81awPWtmaFVEE&#10;ES9qL72Nm2l22c1kSaJu++uNUOhtPr7nzBe9bcWVfKgdKxgNMxDEpdM1GwWfp83rDESIyBpbx6Tg&#10;hwIsiuenOeba3fhA12M0IoVwyFFBFWOXSxnKiiyGoeuIE/ftvMWYoDdSe7ylcNvKcZa9SYs1p4YK&#10;O1pVVDbHi1Xw66dZszv04cvsRt1+ezkZd14rNXjplx8gIvXxX/zn3uo0f/I+gcc36QRZ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3wAoxAAAAN0AAAAPAAAAAAAAAAAA&#10;AAAAAKECAABkcnMvZG93bnJldi54bWxQSwUGAAAAAAQABAD5AAAAkgMAAAAA&#10;" strokecolor="#006a89 [3204]" strokeweight="1.5pt">
                  <v:stroke dashstyle="1 1" endarrow="block" joinstyle="miter"/>
                </v:shape>
                <v:shape id="Rechte verbindingslijn met pijl 1374" o:spid="_x0000_s1303" type="#_x0000_t32" style="position:absolute;left:1772894;top:685454;width:757540;height:9056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Kf+MQAAADdAAAADwAAAGRycy9kb3ducmV2LnhtbERPS2vCQBC+F/wPyxS81Y3P2tRVRFoo&#10;gqmmvXgbstMkmJ0Nu1tN/31XELzNx/ecxaozjTiT87VlBcNBAoK4sLrmUsH31/vTHIQPyBoby6Tg&#10;jzyslr2HBabaXvhA5zyUIoawT1FBFUKbSumLigz6gW2JI/djncEQoSuldniJ4aaRoySZSYM1x4YK&#10;W9pUVJzyX6NgeqLjMJt8HpuX/d7s3DZL3vJMqf5jt34FEagLd/HN/aHj/PHzBK7fxBP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Ep/4xAAAAN0AAAAPAAAAAAAAAAAA&#10;AAAAAKECAABkcnMvZG93bnJldi54bWxQSwUGAAAAAAQABAD5AAAAkgMAAAAA&#10;" strokecolor="#006a89 [3204]" strokeweight="1.5pt">
                  <v:stroke dashstyle="1 1"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1375" o:spid="_x0000_s1304" type="#_x0000_t34" style="position:absolute;left:2846776;top:-605388;width:3649;height:2276368;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7EuMMAAADdAAAADwAAAGRycy9kb3ducmV2LnhtbERPTYvCMBC9C/6HMAveNFVRl65RqrIg&#10;eNHqYY9DM9uWbSalibbrrzeC4G0e73OW685U4kaNKy0rGI8iEMSZ1SXnCi7n7+EnCOeRNVaWScE/&#10;OViv+r0lxtq2fKJb6nMRQtjFqKDwvo6ldFlBBt3I1sSB+7WNQR9gk0vdYBvCTSUnUTSXBksODQXW&#10;tC0o+0uvRsF93Jbbn7ndz467TRaRTK73Q6LU4KNLvkB46vxb/HLvdZg/Xczg+U04Qa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exLjDAAAA3QAAAA8AAAAAAAAAAAAA&#10;AAAAoQIAAGRycy9kb3ducmV2LnhtbFBLBQYAAAAABAAEAPkAAACRAwAAAAA=&#10;" adj="1350026" strokecolor="#006a89 [3204]" strokeweight="1.5pt">
                  <v:stroke dashstyle="1 1" endarrow="block"/>
                </v:shape>
                <w10:wrap type="topAndBottom" anchory="line"/>
              </v:group>
            </w:pict>
          </mc:Fallback>
        </mc:AlternateContent>
      </w:r>
      <w:r w:rsidR="005D5780">
        <w:t>‘dataflow’ door de compositie:</w:t>
      </w:r>
      <w:r w:rsidR="00A325A1" w:rsidRPr="00A325A1">
        <w:rPr>
          <w:rStyle w:val="inlinecode"/>
        </w:rPr>
        <w:t xml:space="preserve"> </w:t>
      </w:r>
    </w:p>
    <w:p w14:paraId="21783496" w14:textId="1172EF01" w:rsidR="005D5780" w:rsidRDefault="008632BF" w:rsidP="00A955FE">
      <w:r>
        <w:t xml:space="preserve">Deze diagrammen zijn eerder conceptueel dan een technische specificatie. In </w:t>
      </w:r>
      <w:proofErr w:type="spellStart"/>
      <w:r>
        <w:t>Perspect</w:t>
      </w:r>
      <w:proofErr w:type="spellEnd"/>
      <w:r>
        <w:t xml:space="preserve"> hebbe</w:t>
      </w:r>
      <w:r w:rsidR="00DD4B16">
        <w:t>n we geen expliciete compositie-</w:t>
      </w:r>
      <w:r>
        <w:t xml:space="preserve">operator in query-expressies. Het systeem interpreteert de AST (Abstract Syntax Tree) die uit ontleding van de query-tekst resulteert, door middels compositie uit basis-operatoren een functie samen te stellen. </w:t>
      </w:r>
      <w:r w:rsidR="00DD4B16">
        <w:t>Elke stap in de query wordt bij de voorafgaande gevoegd (links-associatief).</w:t>
      </w:r>
    </w:p>
    <w:p w14:paraId="3C09B610" w14:textId="709E6D2F" w:rsidR="005B2168" w:rsidRDefault="005B2168" w:rsidP="00A955FE">
      <w:r>
        <w:lastRenderedPageBreak/>
        <w:t xml:space="preserve">Dat betekent dat we </w:t>
      </w:r>
      <w:r w:rsidR="00C71F50">
        <w:t>kunnen volstaan met de representatie van compositie, en basis-</w:t>
      </w:r>
      <w:r w:rsidR="00BC28F8" w:rsidRPr="001038E4">
        <w:rPr>
          <w:rStyle w:val="inlinecode"/>
          <w:noProof/>
          <w:lang w:eastAsia="nl-NL"/>
        </w:rPr>
        <mc:AlternateContent>
          <mc:Choice Requires="wpc">
            <w:drawing>
              <wp:anchor distT="0" distB="0" distL="0" distR="0" simplePos="0" relativeHeight="251685888" behindDoc="0" locked="0" layoutInCell="1" allowOverlap="1" wp14:anchorId="08CF8616" wp14:editId="13307686">
                <wp:simplePos x="0" y="0"/>
                <wp:positionH relativeFrom="column">
                  <wp:posOffset>0</wp:posOffset>
                </wp:positionH>
                <wp:positionV relativeFrom="line">
                  <wp:posOffset>360045</wp:posOffset>
                </wp:positionV>
                <wp:extent cx="5482800" cy="1717200"/>
                <wp:effectExtent l="0" t="0" r="0" b="0"/>
                <wp:wrapTopAndBottom/>
                <wp:docPr id="1419" name="Canvas 1"/>
                <wp:cNvGraphicFramePr/>
                <a:graphic xmlns:a="http://schemas.openxmlformats.org/drawingml/2006/main">
                  <a:graphicData uri="http://schemas.microsoft.com/office/word/2010/wordprocessingCanvas">
                    <wpc:wpc>
                      <wpc:bg/>
                      <wpc:whole/>
                      <wps:wsp>
                        <wps:cNvPr id="1420" name="Rechthoek 1420"/>
                        <wps:cNvSpPr/>
                        <wps:spPr>
                          <a:xfrm>
                            <a:off x="317827"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55CFC0"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1" name="Ovaal 1421"/>
                        <wps:cNvSpPr/>
                        <wps:spPr>
                          <a:xfrm>
                            <a:off x="487896"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2" name="Ovaal 1422"/>
                        <wps:cNvSpPr/>
                        <wps:spPr>
                          <a:xfrm>
                            <a:off x="1801124"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3" name="Rechte verbindingslijn 1423"/>
                        <wps:cNvCnPr>
                          <a:stCxn id="1420" idx="3"/>
                          <a:endCxn id="1422" idx="2"/>
                        </wps:cNvCnPr>
                        <wps:spPr>
                          <a:xfrm flipV="1">
                            <a:off x="1566456"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4" name="Ovaal 1424"/>
                        <wps:cNvSpPr/>
                        <wps:spPr>
                          <a:xfrm>
                            <a:off x="12430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5" name="Rechthoek 1425"/>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2F66F" w14:textId="77777777" w:rsidR="00A03C3B" w:rsidRDefault="00A03C3B"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26" name="Ovaal 1426"/>
                        <wps:cNvSpPr/>
                        <wps:spPr>
                          <a:xfrm>
                            <a:off x="511678"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7" name="Rechte verbindingslijn 1427"/>
                        <wps:cNvCnPr>
                          <a:stCxn id="1430" idx="0"/>
                          <a:endCxn id="1432" idx="4"/>
                        </wps:cNvCnPr>
                        <wps:spPr>
                          <a:xfrm flipV="1">
                            <a:off x="601678"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Rechthoek 1428"/>
                        <wps:cNvSpPr/>
                        <wps:spPr>
                          <a:xfrm>
                            <a:off x="2347547" y="18731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78ABA"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9" name="Ovaal 1429"/>
                        <wps:cNvSpPr/>
                        <wps:spPr>
                          <a:xfrm>
                            <a:off x="2517616" y="2370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0" name="Ovaal 1430"/>
                        <wps:cNvSpPr/>
                        <wps:spPr>
                          <a:xfrm>
                            <a:off x="3830844"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1" name="Rechte verbindingslijn 1431"/>
                        <wps:cNvCnPr/>
                        <wps:spPr>
                          <a:xfrm flipV="1">
                            <a:off x="3596176" y="33613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2" name="Ovaal 1432"/>
                        <wps:cNvSpPr/>
                        <wps:spPr>
                          <a:xfrm>
                            <a:off x="3272819"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Rechte verbindingslijn met pijl 1433"/>
                        <wps:cNvCnPr>
                          <a:stCxn id="1422" idx="6"/>
                        </wps:cNvCnPr>
                        <wps:spPr>
                          <a:xfrm flipV="1">
                            <a:off x="1981124" y="327058"/>
                            <a:ext cx="536492" cy="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4" name="Rechthoek 1434"/>
                        <wps:cNvSpPr/>
                        <wps:spPr>
                          <a:xfrm>
                            <a:off x="1539304"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7AAEA3" w14:textId="77777777" w:rsidR="00A03C3B" w:rsidRDefault="00A03C3B"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5" name="Ovaal 1435"/>
                        <wps:cNvSpPr/>
                        <wps:spPr>
                          <a:xfrm>
                            <a:off x="1870982"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Rechte verbindingslijn 1436"/>
                        <wps:cNvCnPr/>
                        <wps:spPr>
                          <a:xfrm flipV="1">
                            <a:off x="1960982"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7" name="Rechthoek 1437"/>
                        <wps:cNvSpPr/>
                        <wps:spPr>
                          <a:xfrm>
                            <a:off x="2898609"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E3A74" w14:textId="77777777" w:rsidR="00A03C3B" w:rsidRDefault="00A03C3B"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8" name="Ovaal 1438"/>
                        <wps:cNvSpPr/>
                        <wps:spPr>
                          <a:xfrm>
                            <a:off x="323028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9" name="Rechte verbindingslijn 1439"/>
                        <wps:cNvCnPr/>
                        <wps:spPr>
                          <a:xfrm flipV="1">
                            <a:off x="3320287"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0" name="Rechte verbindingslijn met pijl 1440"/>
                        <wps:cNvCnPr>
                          <a:stCxn id="1432" idx="0"/>
                          <a:endCxn id="1421" idx="4"/>
                        </wps:cNvCnPr>
                        <wps:spPr>
                          <a:xfrm flipH="1" flipV="1">
                            <a:off x="577896"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1" name="Rechte verbindingslijn met pijl 1441"/>
                        <wps:cNvCnPr>
                          <a:endCxn id="1424" idx="5"/>
                        </wps:cNvCnPr>
                        <wps:spPr>
                          <a:xfrm flipH="1" flipV="1">
                            <a:off x="1396739"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2" name="Rechte verbindingslijn met pijl 1442"/>
                        <wps:cNvCnPr/>
                        <wps:spPr>
                          <a:xfrm flipV="1">
                            <a:off x="3320287" y="426139"/>
                            <a:ext cx="42532" cy="29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8CF8616" id="_x0000_s1305" style="position:absolute;margin-left:0;margin-top:28.35pt;width:431.7pt;height:135.2pt;z-index:251685888;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">
                <v:shape id="_x0000_s1306" type="#_x0000_t75" style="position:absolute;width:5482590;height:1717040;visibility:visible;mso-wrap-style:square">
                  <v:fill o:detectmouseclick="t"/>
                  <v:path o:connecttype="none"/>
                </v:shape>
                <v:rect id="Rechthoek 1420" o:spid="_x0000_s1307" style="position:absolute;left:317827;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Z/1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z4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IWf9ccAAADdAAAADwAAAAAAAAAAAAAAAACXAgAAZHJz&#10;L2Rvd25yZXYueG1sUEsFBgAAAAAEAAQA9QAAAIsDAAAAAA==&#10;" filled="f" strokecolor="#003444 [1604]" strokeweight="1pt">
                  <v:textbox>
                    <w:txbxContent>
                      <w:p w14:paraId="6555CFC0"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1" o:spid="_x0000_s1308" style="position:absolute;left:487896;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lwgAA&#10;AN0AAAAPAAAAZHJzL2Rvd25yZXYueG1sRE9LawIxEL4L/ocwgjfNKiLtahQRCh704OPQ45iMu6vJ&#10;ZNmk69pf3xQKvc3H95zlunNWtNSEyrOCyTgDQay9qbhQcDl/jN5AhIhs0HomBS8KsF71e0vMjX/y&#10;kdpTLEQK4ZCjgjLGOpcy6JIchrGviRN3843DmGBTSNPgM4U7K6dZNpcOK04NJda0LUk/Tl9OgTaX&#10;4r5/fLfxqu3n2dh3z9VBqeGg2yxAROriv/jPvTNp/mw6g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cz+XCAAAA3QAAAA8AAAAAAAAAAAAAAAAAlwIAAGRycy9kb3du&#10;cmV2LnhtbFBLBQYAAAAABAAEAPUAAACGAwAAAAA=&#10;" filled="f" strokecolor="#003444 [1604]" strokeweight="1pt">
                  <v:stroke joinstyle="miter"/>
                </v:oval>
                <v:oval id="Ovaal 1422" o:spid="_x0000_s1309" style="position:absolute;left:1801124;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GSwwAA&#10;AN0AAAAPAAAAZHJzL2Rvd25yZXYueG1sRE87a8MwEN4D/Q/iCtkSuSaE1oliQqHQoRnyGDJepYvt&#10;WDoZS3Wc/vqqUOh2H9/z1uXorBioD41nBU/zDASx9qbhSsHp+DZ7BhEiskHrmRTcKUC5eZissTD+&#10;xnsaDrESKYRDgQrqGLtCyqBrchjmviNO3MX3DmOCfSVNj7cU7qzMs2wpHTacGmrs6LUm3R6+nAJt&#10;TtX1o/0e4qe256OxL56bnVLTx3G7AhFpjP/iP/e7SfMXeQ6/36QT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zlGSwwAAAN0AAAAPAAAAAAAAAAAAAAAAAJcCAABkcnMvZG93&#10;bnJldi54bWxQSwUGAAAAAAQABAD1AAAAhwMAAAAA&#10;" filled="f" strokecolor="#003444 [1604]" strokeweight="1pt">
                  <v:stroke joinstyle="miter"/>
                </v:oval>
                <v:line id="Rechte verbindingslijn 1423" o:spid="_x0000_s1310" style="position:absolute;flip:y;visibility:visible;mso-wrap-style:square" from="1566456,328829" to="1801124,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QUsMAAADdAAAADwAAAGRycy9kb3ducmV2LnhtbERPTYvCMBC9C/6HMMLeNNVVcbtGEVEQ&#10;RGHd9eBtbGbbajMpTdT6740geJvH+5zxtDaFuFLlcssKup0IBHFidc6pgr/fZXsEwnlkjYVlUnAn&#10;B9NJszHGWNsb/9B151MRQtjFqCDzvoyldElGBl3HlsSB+7eVQR9glUpd4S2Em0L2omgoDeYcGjIs&#10;aZ5Rct5djIKl3hx59OW2h73Nh+vVqdwvBgOlPlr17BuEp9q/xS/3Sof5/d4nPL8JJ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kUFLDAAAA3QAAAA8AAAAAAAAAAAAA&#10;AAAAoQIAAGRycy9kb3ducmV2LnhtbFBLBQYAAAAABAAEAPkAAACRAwAAAAA=&#10;" strokecolor="#006a89 [3204]" strokeweight=".5pt">
                  <v:stroke joinstyle="miter"/>
                </v:line>
                <v:oval id="Ovaal 1424" o:spid="_x0000_s1311" style="position:absolute;left:12430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x9wgAA&#10;AN0AAAAPAAAAZHJzL2Rvd25yZXYueG1sRE9NawIxEL0L/ocwgjfNKlLa1SgiCB70UPXQ45iMu6vJ&#10;ZNnEde2vbwqF3ubxPmex6pwVLTWh8qxgMs5AEGtvKi4UnE/b0TuIEJENWs+k4EUBVst+b4G58U/+&#10;pPYYC5FCOOSooIyxzqUMuiSHYexr4sRdfeMwJtgU0jT4TOHOymmWvUmHFaeGEmvalKTvx4dToM25&#10;uO3v3228aPt1MvbDc3VQajjo1nMQkbr4L/5z70yaP5vO4PebdIJ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rbH3CAAAA3QAAAA8AAAAAAAAAAAAAAAAAlwIAAGRycy9kb3du&#10;cmV2LnhtbFBLBQYAAAAABAAEAPUAAACGAwAAAAA=&#10;" filled="f" strokecolor="#003444 [1604]" strokeweight="1pt">
                  <v:stroke joinstyle="miter"/>
                </v:oval>
                <v:rect id="Rechthoek 1425" o:spid="_x0000_s1312"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jxtxAAA&#10;AN0AAAAPAAAAZHJzL2Rvd25yZXYueG1sRE9Na8JAEL0X/A/LCL3VjZqKpK4igtIcUqiVSm9DdpoE&#10;s7Mhuybx37uFgrd5vM9ZbQZTi45aV1lWMJ1EIIhzqysuFJy+9i9LEM4ja6wtk4IbOdisR08rTLTt&#10;+ZO6oy9ECGGXoILS+yaR0uUlGXQT2xAH7te2Bn2AbSF1i30IN7WcRdFCGqw4NJTY0K6k/HK8GgVx&#10;9U3xT5Tm58X+/DF3h2uWpaTU83jYvoHwNPiH+N/9rsP8ePYKf9+EE+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I8bcQAAADdAAAADwAAAAAAAAAAAAAAAACXAgAAZHJzL2Rv&#10;d25yZXYueG1sUEsFBgAAAAAEAAQA9QAAAIgDAAAAAA==&#10;" filled="f" strokecolor="#003444 [1604]" strokeweight="1pt">
                  <v:textbox>
                    <w:txbxContent>
                      <w:p w14:paraId="2522F66F"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26" o:spid="_x0000_s1313" style="position:absolute;left:511678;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VeRwgAA&#10;AN0AAAAPAAAAZHJzL2Rvd25yZXYueG1sRE9NawIxEL0X/A9hhN5qVhGxq1FEEDzYQ9VDj2My7q4m&#10;k2UT121/fSMI3ubxPme+7JwVLTWh8qxgOMhAEGtvKi4UHA+bjymIEJENWs+k4JcCLBe9tznmxt/5&#10;m9p9LEQK4ZCjgjLGOpcy6JIchoGviRN39o3DmGBTSNPgPYU7K0dZNpEOK04NJda0Lklf9zenQJtj&#10;cdld/9p40vbnYOyn5+pLqfd+t5qBiNTFl/jp3po0fzyawO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1V5HCAAAA3QAAAA8AAAAAAAAAAAAAAAAAlwIAAGRycy9kb3du&#10;cmV2LnhtbFBLBQYAAAAABAAEAPUAAACGAwAAAAA=&#10;" filled="f" strokecolor="#003444 [1604]" strokeweight="1pt">
                  <v:stroke joinstyle="miter"/>
                </v:oval>
                <v:line id="Rechte verbindingslijn 1427" o:spid="_x0000_s1314" style="position:absolute;flip:y;visibility:visible;mso-wrap-style:square" from="601678,898408" to="601678,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WUcUAAADdAAAADwAAAGRycy9kb3ducmV2LnhtbERPTWvCQBC9C/0PyxR6q5tK1TS6SikV&#10;BKlgrAdvY3ZM0mZnl+yq8d+7hYK3ebzPmc4704gztb62rOCln4AgLqyuuVTwvV08pyB8QNbYWCYF&#10;V/Iwnz30pphpe+ENnfNQihjCPkMFVQguk9IXFRn0feuII3e0rcEQYVtK3eIlhptGDpJkJA3WHBsq&#10;dPRRUfGbn4yChf46cPrm1/udrUer5Y/bfQ6HSj09du8TEIG6cBf/u5c6zn8djO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9WUcUAAADdAAAADwAAAAAAAAAA&#10;AAAAAAChAgAAZHJzL2Rvd25yZXYueG1sUEsFBgAAAAAEAAQA+QAAAJMDAAAAAA==&#10;" strokecolor="#006a89 [3204]" strokeweight=".5pt">
                  <v:stroke joinstyle="miter"/>
                </v:line>
                <v:rect id="Rechthoek 1428" o:spid="_x0000_s1315" style="position:absolute;left:2347547;top:18731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5Pz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xw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vOT88cAAADdAAAADwAAAAAAAAAAAAAAAACXAgAAZHJz&#10;L2Rvd25yZXYueG1sUEsFBgAAAAAEAAQA9QAAAIsDAAAAAA==&#10;" filled="f" strokecolor="#003444 [1604]" strokeweight="1pt">
                  <v:textbox>
                    <w:txbxContent>
                      <w:p w14:paraId="33A78ABA"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9" o:spid="_x0000_s1316" style="position:absolute;left:2517616;top:2370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sPjwwAA&#10;AN0AAAAPAAAAZHJzL2Rvd25yZXYueG1sRE9NawIxEL0X/A9hhN5qVil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asPjwwAAAN0AAAAPAAAAAAAAAAAAAAAAAJcCAABkcnMvZG93&#10;bnJldi54bWxQSwUGAAAAAAQABAD1AAAAhwMAAAAA&#10;" filled="f" strokecolor="#003444 [1604]" strokeweight="1pt">
                  <v:stroke joinstyle="miter"/>
                </v:oval>
                <v:oval id="Ovaal 1430" o:spid="_x0000_s1317" style="position:absolute;left:3830844;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fyjxgAA&#10;AN0AAAAPAAAAZHJzL2Rvd25yZXYueG1sRI9PT8MwDMXvSHyHyEjcWMofoVGaTtMkpB3gwLrDjiYx&#10;bVniVE3WFT49PiBxs/We3/u5Ws3Bq4nG1Ec2cLsoQBHb6HpuDeybl5slqJSRHfrIZOCbEqzqy4sK&#10;SxfP/E7TLrdKQjiVaKDLeSi1TrajgGkRB2LRPuMYMMs6ttqNeJbw4PVdUTzqgD1LQ4cDbTqyx90p&#10;GLBu3369Hn+m/GH9oXH+KXL/Zsz11bx+BpVpzv/mv+utE/yHe+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ifyjxgAAAN0AAAAPAAAAAAAAAAAAAAAAAJcCAABkcnMv&#10;ZG93bnJldi54bWxQSwUGAAAAAAQABAD1AAAAigMAAAAA&#10;" filled="f" strokecolor="#003444 [1604]" strokeweight="1pt">
                  <v:stroke joinstyle="miter"/>
                </v:oval>
                <v:line id="Rechte verbindingslijn 1431" o:spid="_x0000_s1318" style="position:absolute;flip:y;visibility:visible;mso-wrap-style:square" from="3596176,336139" to="3830844,336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P9Y8MAAADdAAAADwAAAGRycy9kb3ducmV2LnhtbERPS4vCMBC+C/sfwix409QnWo0iywqC&#10;KKyrB29jM7bdbSaliVr/vREEb/PxPWc6r00hrlS53LKCTjsCQZxYnXOqYP+7bI1AOI+ssbBMCu7k&#10;YD77aEwx1vbGP3Td+VSEEHYxKsi8L2MpXZKRQde2JXHgzrYy6AOsUqkrvIVwU8huFA2lwZxDQ4Yl&#10;fWWU/O8uRsFSb048Grvt8WDz4Xr1Vx6+BwOlmp/1YgLCU+3f4pd7pcP8fq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j/WPDAAAA3QAAAA8AAAAAAAAAAAAA&#10;AAAAoQIAAGRycy9kb3ducmV2LnhtbFBLBQYAAAAABAAEAPkAAACRAwAAAAA=&#10;" strokecolor="#006a89 [3204]" strokeweight=".5pt">
                  <v:stroke joinstyle="miter"/>
                </v:line>
                <v:oval id="Ovaal 1432" o:spid="_x0000_s1319" style="position:absolute;left:3272819;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8dPxAAA&#10;AN0AAAAPAAAAZHJzL2Rvd25yZXYueG1sRE9NawIxEL0X+h/CFLzVbLWIXTcrRRB60EPVQ49jMt3d&#10;mkyWTbqu/vqmIHibx/ucYjk4K3rqQuNZwcs4A0GsvWm4UnDYr5/nIEJENmg9k4ILBViWjw8F5saf&#10;+ZP6XaxECuGQo4I6xjaXMuiaHIaxb4kT9+07hzHBrpKmw3MKd1ZOsmwmHTacGmpsaVWTPu1+nQJt&#10;DtXP5nTt41Hbr72xb56brVKjp+F9ASLSEO/im/vDpPmv0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HT8QAAADdAAAADwAAAAAAAAAAAAAAAACXAgAAZHJzL2Rv&#10;d25yZXYueG1sUEsFBgAAAAAEAAQA9QAAAIgDAAAAAA==&#10;" filled="f" strokecolor="#003444 [1604]" strokeweight="1pt">
                  <v:stroke joinstyle="miter"/>
                </v:oval>
                <v:shape id="Rechte verbindingslijn met pijl 1433" o:spid="_x0000_s1320" type="#_x0000_t32" style="position:absolute;left:1981124;top:327058;width:536492;height:17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okicUAAADdAAAADwAAAGRycy9kb3ducmV2LnhtbERPTWvCQBC9F/wPywheSt3UaCmpq2ik&#10;4LVaqL0N2TGbmp1Ns2tM/fVdodDbPN7nzJe9rUVHra8cK3gcJyCIC6crLhW8718fnkH4gKyxdkwK&#10;fsjDcjG4m2Om3YXfqNuFUsQQ9hkqMCE0mZS+MGTRj11DHLmjay2GCNtS6hYvMdzWcpIkT9JixbHB&#10;YEO5oeK0O1sFn8eZ7tb5pirMIU8/7qfX76/DRqnRsF+9gAjUh3/xn3ur4/xpmsLtm3iC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okicUAAADdAAAADwAAAAAAAAAA&#10;AAAAAAChAgAAZHJzL2Rvd25yZXYueG1sUEsFBgAAAAAEAAQA+QAAAJMDAAAAAA==&#10;" strokecolor="#006a89 [3204]" strokeweight=".5pt">
                  <v:stroke endarrow="block" joinstyle="miter"/>
                </v:shape>
                <v:rect id="Rechthoek 1434" o:spid="_x0000_s1321" style="position:absolute;left:1539304;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w8rxAAA&#10;AN0AAAAPAAAAZHJzL2Rvd25yZXYueG1sRE9Na8JAEL0L/odlhN7MxhqCRFcRwVIPFpqKwduQHZNg&#10;djZkV03/fbdQ6G0e73NWm8G04kG9aywrmEUxCOLS6oYrBaev/XQBwnlkja1lUvBNDjbr8WiFmbZP&#10;/qRH7isRQthlqKD2vsukdGVNBl1kO+LAXW1v0AfYV1L3+AzhppWvcZxKgw2Hhho72tVU3vK7UZA0&#10;Z0ou8aEs0n3xMXdv9+PxQEq9TIbtEoSnwf+L/9zvOsxP5gn8fhNO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cPK8QAAADdAAAADwAAAAAAAAAAAAAAAACXAgAAZHJzL2Rv&#10;d25yZXYueG1sUEsFBgAAAAAEAAQA9QAAAIgDAAAAAA==&#10;" filled="f" strokecolor="#003444 [1604]" strokeweight="1pt">
                  <v:textbox>
                    <w:txbxContent>
                      <w:p w14:paraId="407AAEA3"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5" o:spid="_x0000_s1322" style="position:absolute;left:1870982;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87wwAA&#10;AN0AAAAPAAAAZHJzL2Rvd25yZXYueG1sRE9LawIxEL4L/Q9hCr1ptq0WXY1SCoUe9ODj4HFMxt2t&#10;yWTZpOvqrzeC0Nt8fM+ZLTpnRUtNqDwreB1kIIi1NxUXCnbb7/4YRIjIBq1nUnChAIv5U2+GufFn&#10;XlO7iYVIIRxyVFDGWOdSBl2SwzDwNXHijr5xGBNsCmkaPKdwZ+Vbln1IhxWnhhJr+ipJnzZ/ToE2&#10;u+J3ebq28aDtfmvsxHO1UurlufucgojUxX/xw/1j0vzh+w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87wwAAAN0AAAAPAAAAAAAAAAAAAAAAAJcCAABkcnMvZG93&#10;bnJldi54bWxQSwUGAAAAAAQABAD1AAAAhwMAAAAA&#10;" filled="f" strokecolor="#003444 [1604]" strokeweight="1pt">
                  <v:stroke joinstyle="miter"/>
                </v:oval>
                <v:line id="Rechte verbindingslijn 1436" o:spid="_x0000_s1323" style="position:absolute;flip:y;visibility:visible;mso-wrap-style:square" from="1960982,898408" to="1960982,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plF8QAAADdAAAADwAAAGRycy9kb3ducmV2LnhtbERPS2vCQBC+C/6HZQRvummtQaOrlFJB&#10;EAVfB29jdppEs7Mhu9X477sFwdt8fM+ZzhtTihvVrrCs4K0fgSBOrS44U3DYL3ojEM4jaywtk4IH&#10;OZjP2q0pJtreeUu3nc9ECGGXoILc+yqR0qU5GXR9WxEH7sfWBn2AdSZ1jfcQbkr5HkWxNFhwaMix&#10;oq+c0uvu1yhY6PWZR2O3OR1tEa+Wl+r4PRwq1e00nxMQnhr/Ej/dSx3mfwx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mUXxAAAAN0AAAAPAAAAAAAAAAAA&#10;AAAAAKECAABkcnMvZG93bnJldi54bWxQSwUGAAAAAAQABAD5AAAAkgMAAAAA&#10;" strokecolor="#006a89 [3204]" strokeweight=".5pt">
                  <v:stroke joinstyle="miter"/>
                </v:line>
                <v:rect id="Rechthoek 1437" o:spid="_x0000_s1324" style="position:absolute;left:2898609;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ZFcwwAA&#10;AN0AAAAPAAAAZHJzL2Rvd25yZXYueG1sRE9Li8IwEL4L/ocwgrc1dS0q1SgiuOhBwQeKt6EZ22Iz&#10;KU3U7r/fCAve5uN7znTemFI8qXaFZQX9XgSCOLW64EzB6bj6GoNwHlljaZkU/JKD+azdmmKi7Yv3&#10;9Dz4TIQQdgkqyL2vEildmpNB17MVceButjboA6wzqWt8hXBTyu8oGkqDBYeGHCta5pTeDw+jIC7O&#10;FF+jTXoZri67gft5bLcbUqrbaRYTEJ4a/xH/u9c6zI8HI3h/E0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tZFcwwAAAN0AAAAPAAAAAAAAAAAAAAAAAJcCAABkcnMvZG93&#10;bnJldi54bWxQSwUGAAAAAAQABAD1AAAAhwMAAAAA&#10;" filled="f" strokecolor="#003444 [1604]" strokeweight="1pt">
                  <v:textbox>
                    <w:txbxContent>
                      <w:p w14:paraId="502E3A74"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8" o:spid="_x0000_s1325" style="position:absolute;left:323028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xgAA&#10;AN0AAAAPAAAAZHJzL2Rvd25yZXYueG1sRI9PT8MwDMXvSHyHyEjcWMofoVGaTtMkpB3gwLrDjiYx&#10;bVniVE3WFT49PiBxs/We3/u5Ws3Bq4nG1Ec2cLsoQBHb6HpuDeybl5slqJSRHfrIZOCbEqzqy4sK&#10;SxfP/E7TLrdKQjiVaKDLeSi1TrajgGkRB2LRPuMYMMs6ttqNeJbw4PVdUTzqgD1LQ4cDbTqyx90p&#10;GLBu3369Hn+m/GH9oXH+KXL/Zsz11bx+BpVpzv/mv+utE/yHe8GV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lxgAAAN0AAAAPAAAAAAAAAAAAAAAAAJcCAABkcnMv&#10;ZG93bnJldi54bWxQSwUGAAAAAAQABAD1AAAAigMAAAAA&#10;" filled="f" strokecolor="#003444 [1604]" strokeweight="1pt">
                  <v:stroke joinstyle="miter"/>
                </v:oval>
                <v:line id="Rechte verbindingslijn 1439" o:spid="_x0000_s1326" style="position:absolute;flip:y;visibility:visible;mso-wrap-style:square" from="3320287,898408" to="332028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XxZcUAAADdAAAADwAAAGRycy9kb3ducmV2LnhtbERPTWvCQBC9F/wPywi9NZtaE0x0FSkV&#10;BKlQWw+9jdlpEs3Ohuyq8d93CwVv83ifM1v0phEX6lxtWcFzFIMgLqyuuVTw9bl6moBwHlljY5kU&#10;3MjBYj54mGGu7ZU/6LLzpQgh7HJUUHnf5lK6oiKDLrItceB+bGfQB9iVUnd4DeGmkaM4TqXBmkND&#10;hS29VlScdmejYKXfDzzJ3PZ7b+t0sz62+7ckUepx2C+nIDz1/i7+d691mD9+yeDvm3CC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tXxZcUAAADdAAAADwAAAAAAAAAA&#10;AAAAAAChAgAAZHJzL2Rvd25yZXYueG1sUEsFBgAAAAAEAAQA+QAAAJMDAAAAAA==&#10;" strokecolor="#006a89 [3204]" strokeweight=".5pt">
                  <v:stroke joinstyle="miter"/>
                </v:line>
                <v:shape id="Rechte verbindingslijn met pijl 1440" o:spid="_x0000_s1327" type="#_x0000_t32" style="position:absolute;left:577896;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vh9sYAAADdAAAADwAAAGRycy9kb3ducmV2LnhtbESPQWvCQBCF74X+h2UKvdWNJRVJXcUK&#10;JV7EVv0BQ3ZMgtnZsLvR+O+dQ6G3Gd6b975ZrEbXqSuF2Ho2MJ1koIgrb1uuDZyO329zUDEhW+w8&#10;k4E7RVgtn58WWFh/41+6HlKtJIRjgQaalPpC61g15DBOfE8s2tkHh0nWUGsb8CbhrtPvWTbTDluW&#10;hgZ72jRUXQ6DMzCUs1P/9RGO+58y3+135WY+hLsxry/j+hNUojH9m/+ut1bw81z45RsZQS8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4fbGAAAA3QAAAA8AAAAAAAAA&#10;AAAAAAAAoQIAAGRycy9kb3ducmV2LnhtbFBLBQYAAAAABAAEAPkAAACUAwAAAAA=&#10;" strokecolor="#006a89 [3204]" strokeweight=".5pt">
                  <v:stroke endarrow="block" joinstyle="miter"/>
                </v:shape>
                <v:shape id="Rechte verbindingslijn met pijl 1441" o:spid="_x0000_s1328" type="#_x0000_t32" style="position:absolute;left:1396739;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dEbcIAAADdAAAADwAAAGRycy9kb3ducmV2LnhtbERP24rCMBB9X/Afwgj7tqYuXZFqFBWW&#10;7ot4/YChGdtiMylJqvXvN4Lg2xzOdebL3jTiRs7XlhWMRwkI4sLqmksF59Pv1xSED8gaG8uk4EEe&#10;lovBxxwzbe98oNsxlCKGsM9QQRVCm0npi4oM+pFtiSN3sc5giNCVUju8x3DTyO8kmUiDNceGClva&#10;VFRcj51R0OWTc7v+cafdPk+3u22+mXbuodTnsF/NQATqw1v8cv/pOD9Nx/D8Jp4gF/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dEbcIAAADdAAAADwAAAAAAAAAAAAAA&#10;AAChAgAAZHJzL2Rvd25yZXYueG1sUEsFBgAAAAAEAAQA+QAAAJADAAAAAA==&#10;" strokecolor="#006a89 [3204]" strokeweight=".5pt">
                  <v:stroke endarrow="block" joinstyle="miter"/>
                </v:shape>
                <v:shape id="Rechte verbindingslijn met pijl 1442" o:spid="_x0000_s1329" type="#_x0000_t32" style="position:absolute;left:3320287;top:426139;width:42532;height:2922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Dyb8UAAADdAAAADwAAAGRycy9kb3ducmV2LnhtbERPTWvCQBC9C/0PyxS8SN3UxlJSV6mR&#10;gle1UHsbsmM2bXY2zW5j6q93BcHbPN7nzBa9rUVHra8cK3gcJyCIC6crLhV87N4fXkD4gKyxdkwK&#10;/snDYn43mGGm3ZE31G1DKWII+wwVmBCaTEpfGLLox64hjtzBtRZDhG0pdYvHGG5rOUmSZ2mx4thg&#10;sKHcUPGz/bMKvg5T3S3zVVWYff70OUpPv9/7lVLD+/7tFUSgPtzEV/dax/lpOoHLN/EEOT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Dyb8UAAADdAAAADwAAAAAAAAAA&#10;AAAAAAChAgAAZHJzL2Rvd25yZXYueG1sUEsFBgAAAAAEAAQA+QAAAJMDAAAAAA==&#10;" strokecolor="#006a89 [3204]" strokeweight=".5pt">
                  <v:stroke endarrow="block" joinstyle="miter"/>
                </v:shape>
                <w10:wrap type="topAndBottom" anchory="line"/>
              </v:group>
            </w:pict>
          </mc:Fallback>
        </mc:AlternateContent>
      </w:r>
      <w:r w:rsidR="00C71F50">
        <w:t>operatoren.</w:t>
      </w:r>
    </w:p>
    <w:p w14:paraId="314FF8A3" w14:textId="517BA450" w:rsidR="00ED08D3" w:rsidRDefault="00BC28F8" w:rsidP="00A955FE">
      <w:r>
        <w:t xml:space="preserve">Bovenstaand diagram geeft de compositie van driemaal de basis-operator </w:t>
      </w:r>
      <w:r w:rsidRPr="00BC28F8">
        <w:rPr>
          <w:rStyle w:val="inlinecode"/>
        </w:rPr>
        <w:t>binding</w:t>
      </w:r>
      <w:r>
        <w:t>.</w:t>
      </w:r>
      <w:r w:rsidR="002264F1">
        <w:t xml:space="preserve"> </w:t>
      </w:r>
      <w:r w:rsidR="00504E05">
        <w:t xml:space="preserve">Binding is een </w:t>
      </w:r>
      <w:r w:rsidR="00ED08D3">
        <w:t xml:space="preserve">simpele </w:t>
      </w:r>
      <w:r w:rsidR="00504E05">
        <w:t xml:space="preserve">functie van rol naar rol. </w:t>
      </w:r>
    </w:p>
    <w:p w14:paraId="453F9B5E" w14:textId="640255D6" w:rsidR="00BC28F8" w:rsidRDefault="00504E05" w:rsidP="00A955FE">
      <w:r>
        <w:t xml:space="preserve">De operator </w:t>
      </w:r>
      <w:proofErr w:type="spellStart"/>
      <w:r>
        <w:t>rolGetter</w:t>
      </w:r>
      <w:proofErr w:type="spellEnd"/>
      <w:r>
        <w:t xml:space="preserve"> moet partieel worden toegepast voordat een functie van context naar rol ontstaat:</w:t>
      </w:r>
      <w:r w:rsidRPr="00504E05">
        <w:rPr>
          <w:rStyle w:val="inlinecode"/>
        </w:rPr>
        <w:t xml:space="preserve"> </w:t>
      </w:r>
      <w:r w:rsidRPr="001038E4">
        <w:rPr>
          <w:rStyle w:val="inlinecode"/>
          <w:noProof/>
          <w:lang w:eastAsia="nl-NL"/>
        </w:rPr>
        <mc:AlternateContent>
          <mc:Choice Requires="wpc">
            <w:drawing>
              <wp:anchor distT="0" distB="0" distL="0" distR="0" simplePos="0" relativeHeight="251687936" behindDoc="0" locked="0" layoutInCell="1" allowOverlap="1" wp14:anchorId="4052376E" wp14:editId="0099FE13">
                <wp:simplePos x="0" y="0"/>
                <wp:positionH relativeFrom="column">
                  <wp:posOffset>0</wp:posOffset>
                </wp:positionH>
                <wp:positionV relativeFrom="line">
                  <wp:posOffset>284480</wp:posOffset>
                </wp:positionV>
                <wp:extent cx="5482800" cy="1717200"/>
                <wp:effectExtent l="0" t="0" r="0" b="0"/>
                <wp:wrapTopAndBottom/>
                <wp:docPr id="1466" name="Canvas 1"/>
                <wp:cNvGraphicFramePr/>
                <a:graphic xmlns:a="http://schemas.openxmlformats.org/drawingml/2006/main">
                  <a:graphicData uri="http://schemas.microsoft.com/office/word/2010/wordprocessingCanvas">
                    <wpc:wpc>
                      <wpc:bg/>
                      <wpc:whole/>
                      <wps:wsp>
                        <wps:cNvPr id="1467" name="Rechthoek 1467"/>
                        <wps:cNvSpPr/>
                        <wps:spPr>
                          <a:xfrm>
                            <a:off x="2361986"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28E6A"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68" name="Ovaal 1468"/>
                        <wps:cNvSpPr/>
                        <wps:spPr>
                          <a:xfrm>
                            <a:off x="2532055"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Ovaal 1469"/>
                        <wps:cNvSpPr/>
                        <wps:spPr>
                          <a:xfrm>
                            <a:off x="3845283"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0" name="Rechte verbindingslijn 1470"/>
                        <wps:cNvCnPr>
                          <a:stCxn id="1467" idx="3"/>
                          <a:endCxn id="1469" idx="2"/>
                        </wps:cNvCnPr>
                        <wps:spPr>
                          <a:xfrm flipV="1">
                            <a:off x="3610615"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1" name="Ovaal 1471"/>
                        <wps:cNvSpPr/>
                        <wps:spPr>
                          <a:xfrm>
                            <a:off x="3287258"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2" name="Rechthoek 1472"/>
                        <wps:cNvSpPr/>
                        <wps:spPr>
                          <a:xfrm>
                            <a:off x="1800734" y="1050256"/>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AE5F3E" w14:textId="77777777" w:rsidR="00A03C3B" w:rsidRDefault="00A03C3B" w:rsidP="004D3BE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wps:txbx>
                        <wps:bodyPr rtlCol="0" anchor="t" anchorCtr="0"/>
                      </wps:wsp>
                      <wps:wsp>
                        <wps:cNvPr id="1473" name="Ovaal 1473"/>
                        <wps:cNvSpPr/>
                        <wps:spPr>
                          <a:xfrm>
                            <a:off x="255583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4" name="Rechte verbindingslijn 1474"/>
                        <wps:cNvCnPr>
                          <a:stCxn id="1477" idx="0"/>
                          <a:endCxn id="1479" idx="4"/>
                        </wps:cNvCnPr>
                        <wps:spPr>
                          <a:xfrm flipV="1">
                            <a:off x="2434125" y="898408"/>
                            <a:ext cx="211712"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 name="Rechthoek 1475"/>
                        <wps:cNvSpPr/>
                        <wps:spPr>
                          <a:xfrm>
                            <a:off x="3583463"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70445" w14:textId="77777777" w:rsidR="00A03C3B" w:rsidRDefault="00A03C3B" w:rsidP="004D3BE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76" name="Ovaal 1476"/>
                        <wps:cNvSpPr/>
                        <wps:spPr>
                          <a:xfrm>
                            <a:off x="3915141"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7" name="Rechte verbindingslijn 1477"/>
                        <wps:cNvCnPr/>
                        <wps:spPr>
                          <a:xfrm flipV="1">
                            <a:off x="4005141"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8" name="Rechte verbindingslijn met pijl 1478"/>
                        <wps:cNvCnPr>
                          <a:stCxn id="1479" idx="0"/>
                          <a:endCxn id="1468" idx="4"/>
                        </wps:cNvCnPr>
                        <wps:spPr>
                          <a:xfrm flipH="1" flipV="1">
                            <a:off x="2622055"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9" name="Rechte verbindingslijn met pijl 1479"/>
                        <wps:cNvCnPr>
                          <a:endCxn id="1471" idx="5"/>
                        </wps:cNvCnPr>
                        <wps:spPr>
                          <a:xfrm flipH="1" flipV="1">
                            <a:off x="3440898"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0" name="Ovaal 1480"/>
                        <wps:cNvSpPr/>
                        <wps:spPr>
                          <a:xfrm>
                            <a:off x="1903735" y="110908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1" name="Rechthoek 1481"/>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2431DE"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482" name="Ovaal 1482"/>
                        <wps:cNvSpPr/>
                        <wps:spPr>
                          <a:xfrm>
                            <a:off x="1199055" y="11109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3" name="Rechte verbindingslijn 1483"/>
                        <wps:cNvCnPr/>
                        <wps:spPr>
                          <a:xfrm flipH="1" flipV="1">
                            <a:off x="1023356" y="1199086"/>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4" name="Rechte verbindingslijn met pijl 1484"/>
                        <wps:cNvCnPr/>
                        <wps:spPr>
                          <a:xfrm flipV="1">
                            <a:off x="1379055" y="1199085"/>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052376E" id="_x0000_s1330" style="position:absolute;margin-left:0;margin-top:22.4pt;width:431.7pt;height:135.2pt;z-index:251687936;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">
                <v:shape id="_x0000_s1331" type="#_x0000_t75" style="position:absolute;width:5482590;height:1717040;visibility:visible;mso-wrap-style:square">
                  <v:fill o:detectmouseclick="t"/>
                  <v:path o:connecttype="none"/>
                </v:shape>
                <v:rect id="Rechthoek 1467" o:spid="_x0000_s1332" style="position:absolute;left:2361986;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r5BwwAA&#10;AN0AAAAPAAAAZHJzL2Rvd25yZXYueG1sRE9Li8IwEL4v+B/CCN7WVLdUqUYRwUUPCj5QvA3N2Bab&#10;SWmidv/9RljY23x8z5nOW1OJJzWutKxg0I9AEGdWl5wrOB1Xn2MQziNrrCyTgh9yMJ91PqaYavvi&#10;PT0PPhchhF2KCgrv61RKlxVk0PVtTRy4m20M+gCbXOoGXyHcVHIYRYk0WHJoKLCmZUHZ/fAwCuLy&#10;TPE12mSXZHXZfbnvx3a7IaV63XYxAeGp9f/iP/dah/lxMo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Br5BwwAAAN0AAAAPAAAAAAAAAAAAAAAAAJcCAABkcnMvZG93&#10;bnJldi54bWxQSwUGAAAAAAQABAD1AAAAhwMAAAAA&#10;" filled="f" strokecolor="#003444 [1604]" strokeweight="1pt">
                  <v:textbox>
                    <w:txbxContent>
                      <w:p w14:paraId="67128E6A"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68" o:spid="_x0000_s1333" style="position:absolute;left:2532055;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4xgAA&#10;AN0AAAAPAAAAZHJzL2Rvd25yZXYueG1sRI9Pb8IwDMXvk/gOkZF2G+nQ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TN+4xgAAAN0AAAAPAAAAAAAAAAAAAAAAAJcCAABkcnMv&#10;ZG93bnJldi54bWxQSwUGAAAAAAQABAD1AAAAigMAAAAA&#10;" filled="f" strokecolor="#003444 [1604]" strokeweight="1pt">
                  <v:stroke joinstyle="miter"/>
                </v:oval>
                <v:oval id="Ovaal 1469" o:spid="_x0000_s1334" style="position:absolute;left:3845283;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HojwwAA&#10;AN0AAAAPAAAAZHJzL2Rvd25yZXYueG1sRE9NawIxEL0X/A9hBG81q4j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HojwwAAAN0AAAAPAAAAAAAAAAAAAAAAAJcCAABkcnMvZG93&#10;bnJldi54bWxQSwUGAAAAAAQABAD1AAAAhwMAAAAA&#10;" filled="f" strokecolor="#003444 [1604]" strokeweight="1pt">
                  <v:stroke joinstyle="miter"/>
                </v:oval>
                <v:line id="Rechte verbindingslijn 1470" o:spid="_x0000_s1335" style="position:absolute;flip:y;visibility:visible;mso-wrap-style:square" from="3610615,328829" to="3845283,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XhOMcAAADdAAAADwAAAGRycy9kb3ducmV2LnhtbESPT2vCQBDF70K/wzIFb7ppqX8aXaWU&#10;CoIoqPXQ2zQ7JmmzsyG7avz2zkHwNsN7895vpvPWVepMTSg9G3jpJ6CIM29Lzg187xe9MagQkS1W&#10;nsnAlQLMZ0+dKabWX3hL513MlYRwSNFAEWOdah2yghyGvq+JRTv6xmGUtcm1bfAi4a7Sr0ky1A5L&#10;loYCa/osKPvfnZyBhV3/8vg9bH4Ovhyuln/14WswMKb73H5MQEVq48N8v15awX8bCb98IyPo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VheE4xwAAAN0AAAAPAAAAAAAA&#10;AAAAAAAAAKECAABkcnMvZG93bnJldi54bWxQSwUGAAAAAAQABAD5AAAAlQMAAAAA&#10;" strokecolor="#006a89 [3204]" strokeweight=".5pt">
                  <v:stroke joinstyle="miter"/>
                </v:line>
                <v:oval id="Ovaal 1471" o:spid="_x0000_s1336" style="position:absolute;left:3287258;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D4xAAA&#10;AN0AAAAPAAAAZHJzL2Rvd25yZXYueG1sRE9LawIxEL4X+h/CFLzVrEWq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MQAAADdAAAADwAAAAAAAAAAAAAAAACXAgAAZHJzL2Rv&#10;d25yZXYueG1sUEsFBgAAAAAEAAQA9QAAAIgDAAAAAA==&#10;" filled="f" strokecolor="#003444 [1604]" strokeweight="1pt">
                  <v:stroke joinstyle="miter"/>
                </v:oval>
                <v:rect id="Rechthoek 1472" o:spid="_x0000_s1337" style="position:absolute;left:1800734;top:1050256;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IsExAAA&#10;AN0AAAAPAAAAZHJzL2Rvd25yZXYueG1sRE9Na8JAEL0X/A/LCL3VjRqspK4igtIcUtBKpbchO02C&#10;2dmQXZP4791Cobd5vM9ZbQZTi45aV1lWMJ1EIIhzqysuFJw/9y9LEM4ja6wtk4I7OdisR08rTLTt&#10;+UjdyRcihLBLUEHpfZNI6fKSDLqJbYgD92Nbgz7AtpC6xT6Em1rOomghDVYcGkpsaFdSfj3djIK4&#10;+qL4O0rzy2J/+Zi7wy3LUlLqeTxs30B4Gvy/+M/9rsP8+HUG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KiLBMQAAADdAAAADwAAAAAAAAAAAAAAAACXAgAAZHJzL2Rv&#10;d25yZXYueG1sUEsFBgAAAAAEAAQA9QAAAIgDAAAAAA==&#10;" filled="f" strokecolor="#003444 [1604]" strokeweight="1pt">
                  <v:textbox>
                    <w:txbxContent>
                      <w:p w14:paraId="31AE5F3E" w14:textId="77777777" w:rsidR="004D3BED" w:rsidRDefault="004D3BED" w:rsidP="004D3BE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473" o:spid="_x0000_s1338" style="position:absolute;left:255583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dsUwwAA&#10;AN0AAAAPAAAAZHJzL2Rvd25yZXYueG1sRE9LawIxEL4L/Q9hCr1ptq1YXY1SCoUe9ODj4HFMxt2t&#10;yWTZpOvqrzeC0Nt8fM+ZLTpnRUtNqDwreB1kIIi1NxUXCnbb7/4YRIjIBq1nUnChAIv5U2+GufFn&#10;XlO7iYVIIRxyVFDGWOdSBl2SwzDwNXHijr5xGBNsCmkaPKdwZ+Vblo2kw4pTQ4k1fZWkT5s/p0Cb&#10;XfG7PF3beNB2vzV24rlaKfXy3H1OQUTq4r/44f4xaf7w4x3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MdsUwwAAAN0AAAAPAAAAAAAAAAAAAAAAAJcCAABkcnMvZG93&#10;bnJldi54bWxQSwUGAAAAAAQABAD1AAAAhwMAAAAA&#10;" filled="f" strokecolor="#003444 [1604]" strokeweight="1pt">
                  <v:stroke joinstyle="miter"/>
                </v:oval>
                <v:line id="Rechte verbindingslijn 1474" o:spid="_x0000_s1339" style="position:absolute;flip:y;visibility:visible;mso-wrap-style:square" from="2434125,898408" to="264583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7nO8UAAADdAAAADwAAAGRycy9kb3ducmV2LnhtbERPS2vCQBC+C/0Pywi91Y3iI01dRaSC&#10;UCw01oO3MTtNUrOzYXer6b/vCgVv8/E9Z77sTCMu5HxtWcFwkIAgLqyuuVTwud88pSB8QNbYWCYF&#10;v+RhuXjozTHT9sofdMlDKWII+wwVVCG0mZS+qMigH9iWOHJf1hkMEbpSaofXGG4aOUqSqTRYc2yo&#10;sKV1RcU5/zEKNnp34vTZvx8Ptp6+bb/bw+tkotRjv1u9gAjUhbv4373Vcf54NobbN/EE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7nO8UAAADdAAAADwAAAAAAAAAA&#10;AAAAAAChAgAAZHJzL2Rvd25yZXYueG1sUEsFBgAAAAAEAAQA+QAAAJMDAAAAAA==&#10;" strokecolor="#006a89 [3204]" strokeweight=".5pt">
                  <v:stroke joinstyle="miter"/>
                </v:line>
                <v:rect id="Rechthoek 1475" o:spid="_x0000_s1340" style="position:absolute;left:3583463;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RNwxQAA&#10;AN0AAAAPAAAAZHJzL2Rvd25yZXYueG1sRE9Na8JAEL0X+h+WKXirm7ZpLNFVSkExB4WqKL0N2TEJ&#10;zc6G7JrEf+8Khd7m8T5nthhMLTpqXWVZwcs4AkGcW11xoeCwXz5/gHAeWWNtmRRcycFi/vgww1Tb&#10;nr+p2/lChBB2KSoovW9SKV1ekkE3tg1x4M62NegDbAupW+xDuKnlaxQl0mDFoaHEhr5Kyn93F6Mg&#10;ro4U/0RZfkqWp+2bW102m4yUGj0Nn1MQngb/L/5zr3WYH0/e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BE3DFAAAA3QAAAA8AAAAAAAAAAAAAAAAAlwIAAGRycy9k&#10;b3ducmV2LnhtbFBLBQYAAAAABAAEAPUAAACJAwAAAAA=&#10;" filled="f" strokecolor="#003444 [1604]" strokeweight="1pt">
                  <v:textbox>
                    <w:txbxContent>
                      <w:p w14:paraId="4D470445" w14:textId="77777777" w:rsidR="004D3BED" w:rsidRDefault="004D3BED" w:rsidP="004D3BE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76" o:spid="_x0000_s1341" style="position:absolute;left:3915141;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niMxAAA&#10;AN0AAAAPAAAAZHJzL2Rvd25yZXYueG1sRE9NawIxEL0L/Q9hCt40Wyn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Z4jMQAAADdAAAADwAAAAAAAAAAAAAAAACXAgAAZHJzL2Rv&#10;d25yZXYueG1sUEsFBgAAAAAEAAQA9QAAAIgDAAAAAA==&#10;" filled="f" strokecolor="#003444 [1604]" strokeweight="1pt">
                  <v:stroke joinstyle="miter"/>
                </v:oval>
                <v:line id="Rechte verbindingslijn 1477" o:spid="_x0000_s1342" style="position:absolute;flip:y;visibility:visible;mso-wrap-style:square" from="4005141,898408" to="4005141,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5TMMAAADdAAAADwAAAGRycy9kb3ducmV2LnhtbERPS4vCMBC+L/gfwgje1lTxWY0ioiAs&#10;u+Dr4G1sxrbaTEoTtfvvjbCwt/n4njOd16YQD6pcbllBpx2BIE6szjlVcNivP0cgnEfWWFgmBb/k&#10;YD5rfEwx1vbJW3rsfCpCCLsYFWTel7GULsnIoGvbkjhwF1sZ9AFWqdQVPkO4KWQ3igbSYM6hIcOS&#10;lhklt93dKFjr7zOPxu7ndLT54GtzLY+rfl+pVrNeTEB4qv2/+M+90WF+bziE9zfhBDl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pseUzDAAAA3QAAAA8AAAAAAAAAAAAA&#10;AAAAoQIAAGRycy9kb3ducmV2LnhtbFBLBQYAAAAABAAEAPkAAACRAwAAAAA=&#10;" strokecolor="#006a89 [3204]" strokeweight=".5pt">
                  <v:stroke joinstyle="miter"/>
                </v:line>
                <v:shape id="Rechte verbindingslijn met pijl 1478" o:spid="_x0000_s1343" type="#_x0000_t32" style="position:absolute;left:2622055;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EnTcYAAADdAAAADwAAAGRycy9kb3ducmV2LnhtbESPQW/CMAyF75P2HyJP2m2kTMBQR0CA&#10;NJULggE/wGq8tqJxqiSF8u/nw6TdbL3n9z4vVoNr1Y1CbDwbGI8yUMSltw1XBi7nr7c5qJiQLbae&#10;ycCDIqyWz08LzK2/8zfdTqlSEsIxRwN1Sl2udSxrchhHviMW7ccHh0nWUGkb8C7hrtXvWTbTDhuW&#10;hho72tZUXk+9M9AXs0u3mYbz4VhM9od9sZ334WHM68uw/gSVaEj/5r/rnRX8yYfgyjcygl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RJ03GAAAA3QAAAA8AAAAAAAAA&#10;AAAAAAAAoQIAAGRycy9kb3ducmV2LnhtbFBLBQYAAAAABAAEAPkAAACUAwAAAAA=&#10;" strokecolor="#006a89 [3204]" strokeweight=".5pt">
                  <v:stroke endarrow="block" joinstyle="miter"/>
                </v:shape>
                <v:shape id="Rechte verbindingslijn met pijl 1479" o:spid="_x0000_s1344" type="#_x0000_t32" style="position:absolute;left:3440898;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2C1sMAAADdAAAADwAAAGRycy9kb3ducmV2LnhtbERPzWrCQBC+C32HZQq96UaxalNXsUKJ&#10;F9GqDzBkp0kwOxt2NzG+vVsoeJuP73eW697UoiPnK8sKxqMEBHFudcWFgsv5e7gA4QOyxtoyKbiT&#10;h/XqZbDEVNsb/1B3CoWIIexTVFCG0KRS+rwkg35kG+LI/VpnMEToCqkd3mK4qeUkSWbSYMWxocSG&#10;tiXl11NrFLTZ7NJ8vbvz4ZhN94d9tl207q7U22u/+QQRqA9P8b97p+P86fwD/r6JJ8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dgtbDAAAA3QAAAA8AAAAAAAAAAAAA&#10;AAAAoQIAAGRycy9kb3ducmV2LnhtbFBLBQYAAAAABAAEAPkAAACRAwAAAAA=&#10;" strokecolor="#006a89 [3204]" strokeweight=".5pt">
                  <v:stroke endarrow="block" joinstyle="miter"/>
                </v:shape>
                <v:oval id="Ovaal 1480" o:spid="_x0000_s1345" style="position:absolute;left:1903735;top:110908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jVExgAA&#10;AN0AAAAPAAAAZHJzL2Rvd25yZXYueG1sRI9Pb8IwDMXvSHyHyEi7QTo0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NjVExgAAAN0AAAAPAAAAAAAAAAAAAAAAAJcCAABkcnMv&#10;ZG93bnJldi54bWxQSwUGAAAAAAQABAD1AAAAigMAAAAA&#10;" filled="f" strokecolor="#003444 [1604]" strokeweight="1pt">
                  <v:stroke joinstyle="miter"/>
                </v:oval>
                <v:rect id="Rechthoek 1481" o:spid="_x0000_s1346"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2VUxAAA&#10;AN0AAAAPAAAAZHJzL2Rvd25yZXYueG1sRE9La8JAEL4X/A/LCL01G22QkLqKCJbmoOCDSm9DdpoE&#10;s7Mhu9H033cFwdt8fM+ZLwfTiCt1rrasYBLFIIgLq2suFZyOm7cUhPPIGhvLpOCPHCwXo5c5Ztre&#10;eE/Xgy9FCGGXoYLK+zaT0hUVGXSRbYkD92s7gz7ArpS6w1sIN42cxvFMGqw5NFTY0rqi4nLojYKk&#10;/qbkJ86L82xz3r27z367zUmp1/Gw+gDhafBP8cP9pcP8JJ3A/Ztwgl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9lVMQAAADdAAAADwAAAAAAAAAAAAAAAACXAgAAZHJzL2Rv&#10;d25yZXYueG1sUEsFBgAAAAAEAAQA9QAAAIgDAAAAAA==&#10;" filled="f" strokecolor="#003444 [1604]" strokeweight="1pt">
                  <v:textbox>
                    <w:txbxContent>
                      <w:p w14:paraId="4D2431DE"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482" o:spid="_x0000_s1347" style="position:absolute;left:1199055;top:11109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qA6owgAA&#10;AN0AAAAPAAAAZHJzL2Rvd25yZXYueG1sRE9NawIxEL0X/A9hhN5qVh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oDqjCAAAA3QAAAA8AAAAAAAAAAAAAAAAAlwIAAGRycy9kb3du&#10;cmV2LnhtbFBLBQYAAAAABAAEAPUAAACGAwAAAAA=&#10;" filled="f" strokecolor="#003444 [1604]" strokeweight="1pt">
                  <v:stroke joinstyle="miter"/>
                </v:oval>
                <v:line id="Rechte verbindingslijn 1483" o:spid="_x0000_s1348" style="position:absolute;flip:x y;visibility:visible;mso-wrap-style:square" from="1023356,1199086" to="1199055,1200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D4/cQAAADdAAAADwAAAGRycy9kb3ducmV2LnhtbERPS2sCMRC+F/wPYYReSk18LcvWKKUg&#10;1IMHtb0Pm+nu0s1kTaK77a83hYK3+fies9oMthVX8qFxrGE6USCIS2carjR8nLbPOYgQkQ22jknD&#10;DwXYrEcPKyyM6/lA12OsRArhUKCGOsaukDKUNVkME9cRJ+7LeYsxQV9J47FP4baVM6UyabHh1FBj&#10;R281ld/Hi9Wwo99l8/Q53eeV6t02P599pjKtH8fD6wuISEO8i//d7ybNX+Rz+PsmnSD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APj9xAAAAN0AAAAPAAAAAAAAAAAA&#10;AAAAAKECAABkcnMvZG93bnJldi54bWxQSwUGAAAAAAQABAD5AAAAkgMAAAAA&#10;" strokecolor="#006a89 [3204]" strokeweight=".5pt">
                  <v:stroke joinstyle="miter"/>
                </v:line>
                <v:shape id="Rechte verbindingslijn met pijl 1484" o:spid="_x0000_s1349" type="#_x0000_t32" style="position:absolute;left:1379055;top:1199085;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x1GsUAAADdAAAADwAAAGRycy9kb3ducmV2LnhtbERPTWvCQBC9F/wPywhepG60sUjqKjZS&#10;8Fot1N6G7JhNm51Ns9uY+uu7gtDbPN7nLNe9rUVHra8cK5hOEhDEhdMVlwreDi/3CxA+IGusHZOC&#10;X/KwXg3ulphpd+ZX6vahFDGEfYYKTAhNJqUvDFn0E9cQR+7kWoshwraUusVzDLe1nCXJo7RYcWww&#10;2FBuqPja/1gFH6e57p7zbVWYY/7wPk4v35/HrVKjYb95AhGoD//im3un4/x0kcL1m3iCX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Hx1GsUAAADdAAAADwAAAAAAAAAA&#10;AAAAAAChAgAAZHJzL2Rvd25yZXYueG1sUEsFBgAAAAAEAAQA+QAAAJMDAAAAAA==&#10;" strokecolor="#006a89 [3204]" strokeweight=".5pt">
                  <v:stroke endarrow="block" joinstyle="miter"/>
                </v:shape>
                <w10:wrap type="topAndBottom" anchory="line"/>
              </v:group>
            </w:pict>
          </mc:Fallback>
        </mc:AlternateContent>
      </w:r>
    </w:p>
    <w:p w14:paraId="2EB4CC03" w14:textId="57562D2A" w:rsidR="004D3BED" w:rsidRDefault="004D3BED" w:rsidP="00A955FE">
      <w:r>
        <w:t xml:space="preserve">Dit is de AST die de </w:t>
      </w:r>
      <w:proofErr w:type="spellStart"/>
      <w:r>
        <w:t>parser</w:t>
      </w:r>
      <w:proofErr w:type="spellEnd"/>
      <w:r>
        <w:t xml:space="preserve"> maakt van de expressie:</w:t>
      </w:r>
    </w:p>
    <w:p w14:paraId="69034FE7" w14:textId="7D5A9FEF" w:rsidR="004D3BED" w:rsidRDefault="004D3BED" w:rsidP="004D3BED">
      <w:pPr>
        <w:pStyle w:val="Code"/>
      </w:pPr>
      <w:r>
        <w:tab/>
      </w:r>
      <w:proofErr w:type="gramStart"/>
      <w:r>
        <w:t>query :aangever</w:t>
      </w:r>
      <w:proofErr w:type="gramEnd"/>
      <w:r>
        <w:t xml:space="preserve"> :binding</w:t>
      </w:r>
    </w:p>
    <w:p w14:paraId="13054CDD" w14:textId="77777777" w:rsidR="004D3BED" w:rsidRDefault="004D3BED" w:rsidP="004D3BED">
      <w:pPr>
        <w:pStyle w:val="Code"/>
      </w:pPr>
    </w:p>
    <w:p w14:paraId="18B691A2" w14:textId="599A6443" w:rsidR="004D3BED" w:rsidRDefault="004D3BED" w:rsidP="004D3BED">
      <w:r>
        <w:t xml:space="preserve">De operator </w:t>
      </w:r>
      <w:proofErr w:type="spellStart"/>
      <w:r>
        <w:t>rolGetter</w:t>
      </w:r>
      <w:proofErr w:type="spellEnd"/>
      <w:r>
        <w:t xml:space="preserve"> is dus impliciet. De operator </w:t>
      </w:r>
      <w:proofErr w:type="spellStart"/>
      <w:r>
        <w:t>propertyGetter</w:t>
      </w:r>
      <w:proofErr w:type="spellEnd"/>
      <w:r>
        <w:t xml:space="preserve"> werkt op vergelijkbare wijze, maar dan op </w:t>
      </w:r>
      <w:proofErr w:type="spellStart"/>
      <w:r>
        <w:t>properties</w:t>
      </w:r>
      <w:proofErr w:type="spellEnd"/>
      <w:r>
        <w:t xml:space="preserve"> van rollen.</w:t>
      </w:r>
    </w:p>
    <w:p w14:paraId="36E9E25D" w14:textId="093CFB84" w:rsidR="004E3AA9" w:rsidRDefault="004E3AA9" w:rsidP="004D3BED">
      <w:r>
        <w:t xml:space="preserve">De operator </w:t>
      </w:r>
      <w:r w:rsidRPr="004E3AA9">
        <w:rPr>
          <w:rStyle w:val="inlinecode"/>
        </w:rPr>
        <w:t>filter</w:t>
      </w:r>
      <w:r>
        <w:t xml:space="preserve"> neemt ook een argument. Deze operator moet expliciet worden geschreven:</w:t>
      </w:r>
    </w:p>
    <w:p w14:paraId="4EED8610" w14:textId="704E252E" w:rsidR="004E3AA9" w:rsidRDefault="004E3AA9" w:rsidP="004E3AA9">
      <w:pPr>
        <w:pStyle w:val="Code"/>
      </w:pPr>
      <w:r>
        <w:tab/>
      </w:r>
      <w:proofErr w:type="gramStart"/>
      <w:r>
        <w:t>query</w:t>
      </w:r>
      <w:proofErr w:type="gramEnd"/>
      <w:r>
        <w:t xml:space="preserve"> filter :</w:t>
      </w:r>
      <w:proofErr w:type="spellStart"/>
      <w:r>
        <w:t>isUrgent</w:t>
      </w:r>
      <w:proofErr w:type="spellEnd"/>
      <w:r>
        <w:t xml:space="preserve"> :aangifte</w:t>
      </w:r>
    </w:p>
    <w:p w14:paraId="559AF5C4" w14:textId="77777777" w:rsidR="004E3AA9" w:rsidRDefault="004E3AA9" w:rsidP="004E3AA9">
      <w:pPr>
        <w:pStyle w:val="Code"/>
      </w:pPr>
    </w:p>
    <w:p w14:paraId="3E20D570" w14:textId="4D052512" w:rsidR="00925269" w:rsidRDefault="004E3AA9" w:rsidP="004E3AA9">
      <w:r>
        <w:t>(</w:t>
      </w:r>
      <w:proofErr w:type="gramStart"/>
      <w:r>
        <w:t>filter</w:t>
      </w:r>
      <w:proofErr w:type="gramEnd"/>
      <w:r>
        <w:t xml:space="preserve"> de aangiftes die de rol </w:t>
      </w:r>
      <w:r w:rsidRPr="004E3AA9">
        <w:rPr>
          <w:rStyle w:val="inlinecode"/>
        </w:rPr>
        <w:t>:aangifte</w:t>
      </w:r>
      <w:r>
        <w:t xml:space="preserve"> spelen in de (verder niet genoemde) context door alleen degene over te houden wier property </w:t>
      </w:r>
      <w:r w:rsidRPr="004E3AA9">
        <w:rPr>
          <w:rStyle w:val="inlinecode"/>
        </w:rPr>
        <w:t>:</w:t>
      </w:r>
      <w:proofErr w:type="spellStart"/>
      <w:r w:rsidRPr="004E3AA9">
        <w:rPr>
          <w:rStyle w:val="inlinecode"/>
        </w:rPr>
        <w:t>isUrgent</w:t>
      </w:r>
      <w:proofErr w:type="spellEnd"/>
      <w:r w:rsidRPr="004E3AA9">
        <w:rPr>
          <w:rStyle w:val="inlinecode"/>
        </w:rPr>
        <w:t xml:space="preserve"> </w:t>
      </w:r>
      <w:r w:rsidR="00171C27" w:rsidRPr="00171C27">
        <w:t>de waarde</w:t>
      </w:r>
      <w:r w:rsidR="00171C27">
        <w:rPr>
          <w:rStyle w:val="inlinecode"/>
        </w:rPr>
        <w:t xml:space="preserve"> </w:t>
      </w:r>
      <w:proofErr w:type="spellStart"/>
      <w:r w:rsidRPr="004E3AA9">
        <w:rPr>
          <w:rStyle w:val="inlinecode"/>
        </w:rPr>
        <w:t>true</w:t>
      </w:r>
      <w:proofErr w:type="spellEnd"/>
      <w:r>
        <w:t xml:space="preserve"> </w:t>
      </w:r>
      <w:r w:rsidR="00171C27">
        <w:t>heeft</w:t>
      </w:r>
      <w:r>
        <w:t xml:space="preserve">). </w:t>
      </w:r>
    </w:p>
    <w:p w14:paraId="294C284E" w14:textId="33D8DE37" w:rsidR="004E3AA9" w:rsidRDefault="0004659E" w:rsidP="004E3AA9">
      <w:r w:rsidRPr="001038E4">
        <w:rPr>
          <w:rStyle w:val="inlinecode"/>
          <w:noProof/>
          <w:lang w:eastAsia="nl-NL"/>
        </w:rPr>
        <w:lastRenderedPageBreak/>
        <mc:AlternateContent>
          <mc:Choice Requires="wpc">
            <w:drawing>
              <wp:anchor distT="0" distB="0" distL="0" distR="0" simplePos="0" relativeHeight="251689984" behindDoc="0" locked="0" layoutInCell="1" allowOverlap="1" wp14:anchorId="482873B8" wp14:editId="3C14E9C1">
                <wp:simplePos x="0" y="0"/>
                <wp:positionH relativeFrom="column">
                  <wp:posOffset>0</wp:posOffset>
                </wp:positionH>
                <wp:positionV relativeFrom="line">
                  <wp:posOffset>284480</wp:posOffset>
                </wp:positionV>
                <wp:extent cx="5482590" cy="2346325"/>
                <wp:effectExtent l="0" t="0" r="0" b="0"/>
                <wp:wrapTopAndBottom/>
                <wp:docPr id="1503" name="Canvas 1"/>
                <wp:cNvGraphicFramePr/>
                <a:graphic xmlns:a="http://schemas.openxmlformats.org/drawingml/2006/main">
                  <a:graphicData uri="http://schemas.microsoft.com/office/word/2010/wordprocessingCanvas">
                    <wpc:wpc>
                      <wpc:bg/>
                      <wpc:whole/>
                      <wps:wsp>
                        <wps:cNvPr id="1504" name="Rechthoek 1504"/>
                        <wps:cNvSpPr/>
                        <wps:spPr>
                          <a:xfrm>
                            <a:off x="2775340"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DE0990"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505" name="Ovaal 1505"/>
                        <wps:cNvSpPr/>
                        <wps:spPr>
                          <a:xfrm>
                            <a:off x="2945409"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6" name="Ovaal 1506"/>
                        <wps:cNvSpPr/>
                        <wps:spPr>
                          <a:xfrm>
                            <a:off x="425863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Rechte verbindingslijn 1507"/>
                        <wps:cNvCnPr>
                          <a:stCxn id="1504" idx="3"/>
                          <a:endCxn id="1506" idx="2"/>
                        </wps:cNvCnPr>
                        <wps:spPr>
                          <a:xfrm flipV="1">
                            <a:off x="4023969"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8" name="Ovaal 1508"/>
                        <wps:cNvSpPr/>
                        <wps:spPr>
                          <a:xfrm>
                            <a:off x="3700612"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9" name="Rechthoek 1509"/>
                        <wps:cNvSpPr/>
                        <wps:spPr>
                          <a:xfrm>
                            <a:off x="3625246"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C66F1" w14:textId="77777777" w:rsidR="00A03C3B" w:rsidRDefault="00A03C3B" w:rsidP="0004659E">
                              <w:pPr>
                                <w:pStyle w:val="Normaalweb"/>
                                <w:spacing w:before="0" w:beforeAutospacing="0" w:after="0" w:afterAutospacing="0"/>
                                <w:jc w:val="center"/>
                              </w:pPr>
                              <w:proofErr w:type="gramStart"/>
                              <w:r>
                                <w:rPr>
                                  <w:rFonts w:asciiTheme="minorHAnsi" w:hAnsi="Trebuchet MS" w:cstheme="minorBidi"/>
                                  <w:color w:val="000000" w:themeColor="text1"/>
                                  <w:kern w:val="24"/>
                                </w:rPr>
                                <w:t>filter</w:t>
                              </w:r>
                              <w:proofErr w:type="gramEnd"/>
                            </w:p>
                          </w:txbxContent>
                        </wps:txbx>
                        <wps:bodyPr rtlCol="0" anchor="t" anchorCtr="0"/>
                      </wps:wsp>
                      <wps:wsp>
                        <wps:cNvPr id="1510" name="Ovaal 1510"/>
                        <wps:cNvSpPr/>
                        <wps:spPr>
                          <a:xfrm>
                            <a:off x="4168637" y="68803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1" name="Rechte verbindingslijn 1511"/>
                        <wps:cNvCnPr>
                          <a:stCxn id="1514" idx="0"/>
                          <a:endCxn id="1516" idx="4"/>
                        </wps:cNvCnPr>
                        <wps:spPr>
                          <a:xfrm flipV="1">
                            <a:off x="4258637" y="868033"/>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2" name="Rechte verbindingslijn met pijl 1512"/>
                        <wps:cNvCnPr>
                          <a:stCxn id="1516" idx="1"/>
                          <a:endCxn id="1508" idx="5"/>
                        </wps:cNvCnPr>
                        <wps:spPr>
                          <a:xfrm flipH="1" flipV="1">
                            <a:off x="3854252" y="392469"/>
                            <a:ext cx="340745" cy="32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Ovaal 1513"/>
                        <wps:cNvSpPr/>
                        <wps:spPr>
                          <a:xfrm>
                            <a:off x="3728247"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4" name="Rechthoek 1514"/>
                        <wps:cNvSpPr/>
                        <wps:spPr>
                          <a:xfrm>
                            <a:off x="1800734" y="1562103"/>
                            <a:ext cx="1562225"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05DA32" w14:textId="77777777" w:rsidR="00A03C3B" w:rsidRDefault="00A03C3B"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propertyGetter</w:t>
                              </w:r>
                              <w:proofErr w:type="spellEnd"/>
                              <w:proofErr w:type="gramEnd"/>
                            </w:p>
                          </w:txbxContent>
                        </wps:txbx>
                        <wps:bodyPr rtlCol="0" anchor="t" anchorCtr="0"/>
                      </wps:wsp>
                      <wps:wsp>
                        <wps:cNvPr id="1515" name="Ovaal 1515"/>
                        <wps:cNvSpPr/>
                        <wps:spPr>
                          <a:xfrm>
                            <a:off x="3538658" y="16227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6" name="Rechte verbindingslijn 1516"/>
                        <wps:cNvCnPr/>
                        <wps:spPr>
                          <a:xfrm flipH="1" flipV="1">
                            <a:off x="3362959" y="1710933"/>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Rechte verbindingslijn met pijl 1517"/>
                        <wps:cNvCnPr/>
                        <wps:spPr>
                          <a:xfrm flipV="1">
                            <a:off x="3628658" y="1232350"/>
                            <a:ext cx="125949" cy="390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8" name="Ovaal 1518"/>
                        <wps:cNvSpPr/>
                        <wps:spPr>
                          <a:xfrm>
                            <a:off x="1879561"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9" name="Rechthoek 1519"/>
                        <wps:cNvSpPr/>
                        <wps:spPr>
                          <a:xfrm>
                            <a:off x="180000" y="1562103"/>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065FB" w14:textId="77777777" w:rsidR="00A03C3B" w:rsidRDefault="00A03C3B"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isUrgent</w:t>
                              </w:r>
                              <w:proofErr w:type="spellEnd"/>
                              <w:proofErr w:type="gramEnd"/>
                            </w:p>
                          </w:txbxContent>
                        </wps:txbx>
                        <wps:bodyPr rtlCol="0" anchor="t" anchorCtr="0"/>
                      </wps:wsp>
                      <wps:wsp>
                        <wps:cNvPr id="1520" name="Ovaal 1520"/>
                        <wps:cNvSpPr/>
                        <wps:spPr>
                          <a:xfrm>
                            <a:off x="1199055"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1" name="Rechte verbindingslijn 1521"/>
                        <wps:cNvCnPr>
                          <a:stCxn id="1526" idx="3"/>
                          <a:endCxn id="1527" idx="2"/>
                        </wps:cNvCnPr>
                        <wps:spPr>
                          <a:xfrm flipV="1">
                            <a:off x="1023356" y="1710932"/>
                            <a:ext cx="17569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2" name="Rechte verbindingslijn met pijl 1522"/>
                        <wps:cNvCnPr>
                          <a:stCxn id="1527" idx="6"/>
                          <a:endCxn id="1524" idx="2"/>
                        </wps:cNvCnPr>
                        <wps:spPr>
                          <a:xfrm>
                            <a:off x="1379055" y="1710932"/>
                            <a:ext cx="500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3" name="Rechthoek 1523"/>
                        <wps:cNvSpPr/>
                        <wps:spPr>
                          <a:xfrm>
                            <a:off x="1800734"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F0C140" w14:textId="77777777" w:rsidR="00A03C3B" w:rsidRDefault="00A03C3B"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wps:txbx>
                        <wps:bodyPr rtlCol="0" anchor="t" anchorCtr="0"/>
                      </wps:wsp>
                      <wps:wsp>
                        <wps:cNvPr id="1524" name="Ovaal 1524"/>
                        <wps:cNvSpPr/>
                        <wps:spPr>
                          <a:xfrm>
                            <a:off x="2345773" y="6853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5" name="Rechte verbindingslijn 1525"/>
                        <wps:cNvCnPr/>
                        <wps:spPr>
                          <a:xfrm flipV="1">
                            <a:off x="2434125" y="865318"/>
                            <a:ext cx="1648" cy="154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6" name="Rechte verbindingslijn met pijl 1526"/>
                        <wps:cNvCnPr>
                          <a:endCxn id="1505" idx="4"/>
                        </wps:cNvCnPr>
                        <wps:spPr>
                          <a:xfrm flipV="1">
                            <a:off x="2499413" y="409748"/>
                            <a:ext cx="535996" cy="3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Ovaal 1527"/>
                        <wps:cNvSpPr/>
                        <wps:spPr>
                          <a:xfrm>
                            <a:off x="1903735"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8" name="Rechthoek 1528"/>
                        <wps:cNvSpPr/>
                        <wps:spPr>
                          <a:xfrm>
                            <a:off x="180000" y="1019881"/>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A4B3B"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529" name="Ovaal 1529"/>
                        <wps:cNvSpPr/>
                        <wps:spPr>
                          <a:xfrm>
                            <a:off x="1199055" y="108053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0" name="Rechte verbindingslijn 1530"/>
                        <wps:cNvCnPr/>
                        <wps:spPr>
                          <a:xfrm flipH="1" flipV="1">
                            <a:off x="1023356" y="1168711"/>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1" name="Rechte verbindingslijn met pijl 1531"/>
                        <wps:cNvCnPr/>
                        <wps:spPr>
                          <a:xfrm flipV="1">
                            <a:off x="1379055" y="1168710"/>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82873B8" id="_x0000_s1350" style="position:absolute;margin-left:0;margin-top:22.4pt;width:431.7pt;height:184.75pt;z-index:251689984;mso-wrap-distance-left:0;mso-wrap-distance-right:0;mso-position-vertical-relative:line;mso-width-relative:margin;mso-height-relative:margin" coordsize="5482590,2346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">
                <v:shape id="_x0000_s1351" type="#_x0000_t75" style="position:absolute;width:5482590;height:2346325;visibility:visible;mso-wrap-style:square">
                  <v:fill o:detectmouseclick="t"/>
                  <v:path o:connecttype="none"/>
                </v:shape>
                <v:rect id="Rechthoek 1504" o:spid="_x0000_s1352" style="position:absolute;left:2775340;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soLxAAA&#10;AN0AAAAPAAAAZHJzL2Rvd25yZXYueG1sRE9Na8JAEL0L/odlBG+6a5uKpK4ihRQ9KFRF6W3ITpPQ&#10;7GzIrjH9912h0Ns83ucs172tRUetrxxrmE0VCOLcmYoLDedTNlmA8AHZYO2YNPyQh/VqOFhiatyd&#10;P6g7hkLEEPYpaihDaFIpfV6SRT91DXHkvlxrMUTYFtK0eI/htpZPSs2lxYpjQ4kNvZWUfx9vVkNS&#10;XSj5VLv8Os+uh2f/ftvvd6T1eNRvXkEE6sO/+M+9NXH+i0rg8U08Qa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urKC8QAAADdAAAADwAAAAAAAAAAAAAAAACXAgAAZHJzL2Rv&#10;d25yZXYueG1sUEsFBgAAAAAEAAQA9QAAAIgDAAAAAA==&#10;" filled="f" strokecolor="#003444 [1604]" strokeweight="1pt">
                  <v:textbox>
                    <w:txbxContent>
                      <w:p w14:paraId="0EDE0990"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505" o:spid="_x0000_s1353" style="position:absolute;left:2945409;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5obwwAA&#10;AN0AAAAPAAAAZHJzL2Rvd25yZXYueG1sRE9LawIxEL4X+h/CFLzVbAtK3ZoVKRQ86MHHweOYTHfX&#10;TSbLJq5rf30jCL3Nx/ec+WJwVvTUhdqzgrdxBoJYe1NzqeCw/379ABEiskHrmRTcKMCieH6aY278&#10;lbfU72IpUgiHHBVUMba5lEFX5DCMfUucuB/fOYwJdqU0HV5TuLPyPcum0mHNqaHClr4q0s3u4hRo&#10;cyjP6+a3jydtj3tjZ57rjVKjl2H5CSLSEP/FD/fKpPmTbAL3b9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c5obwwAAAN0AAAAPAAAAAAAAAAAAAAAAAJcCAABkcnMvZG93&#10;bnJldi54bWxQSwUGAAAAAAQABAD1AAAAhwMAAAAA&#10;" filled="f" strokecolor="#003444 [1604]" strokeweight="1pt">
                  <v:stroke joinstyle="miter"/>
                </v:oval>
                <v:oval id="Ovaal 1506" o:spid="_x0000_s1354" style="position:absolute;left:425863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QRswgAA&#10;AN0AAAAPAAAAZHJzL2Rvd25yZXYueG1sRE9NawIxEL0L/Q9hCr1ptoJSt0aRgtCDHtQ9eByT6e5q&#10;Mlk26br11xtB6G0e73Pmy95Z0VEbas8K3kcZCGLtTc2lguKwHn6ACBHZoPVMCv4owHLxMphjbvyV&#10;d9TtYylSCIccFVQxNrmUQVfkMIx8Q5y4H986jAm2pTQtXlO4s3KcZVPpsObUUGFDXxXpy/7XKdCm&#10;KM+by62LJ22PB2NnnuutUm+v/eoTRKQ+/ouf7m+T5k+yK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hBGzCAAAA3QAAAA8AAAAAAAAAAAAAAAAAlwIAAGRycy9kb3du&#10;cmV2LnhtbFBLBQYAAAAABAAEAPUAAACGAwAAAAA=&#10;" filled="f" strokecolor="#003444 [1604]" strokeweight="1pt">
                  <v:stroke joinstyle="miter"/>
                </v:oval>
                <v:line id="Rechte verbindingslijn 1507" o:spid="_x0000_s1355" style="position:absolute;flip:y;visibility:visible;mso-wrap-style:square" from="4023969,328829" to="4258637,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sFrMUAAADdAAAADwAAAGRycy9kb3ducmV2LnhtbERPTWvCQBC9F/oflhF6azYKiTF1lVIU&#10;BKnQqAdv0+w0SZudDdmtxn/fFYTe5vE+Z74cTCvO1LvGsoJxFIMgLq1uuFJw2K+fMxDOI2tsLZOC&#10;KzlYLh4f5phre+EPOhe+EiGEXY4Kau+7XEpX1mTQRbYjDtyX7Q36APtK6h4vIdy0chLHqTTYcGio&#10;saO3msqf4tcoWOv3T85mbnc62ibdbr674ypJlHoaDa8vIDwN/l98d290mJ/EU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IsFrMUAAADdAAAADwAAAAAAAAAA&#10;AAAAAAChAgAAZHJzL2Rvd25yZXYueG1sUEsFBgAAAAAEAAQA+QAAAJMDAAAAAA==&#10;" strokecolor="#006a89 [3204]" strokeweight=".5pt">
                  <v:stroke joinstyle="miter"/>
                </v:line>
                <v:oval id="Ovaal 1508" o:spid="_x0000_s1356" style="position:absolute;left:3700612;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WFxgAA&#10;AN0AAAAPAAAAZHJzL2Rvd25yZXYueG1sRI9Pb8IwDMXvSHyHyEi7QQrSJtYR0ISEtMN24M+Bo5d4&#10;bUfiVE1Wun16fJjEzdZ7fu/n1WYIXvXUpSaygfmsAEVso2u4MnA67qZLUCkjO/SRycAvJdisx6MV&#10;li5eeU/9IVdKQjiVaKDOuS21TramgGkWW2LRvmIXMMvaVdp1eJXw4PWiKJ50wIalocaWtjXZy+En&#10;GLDuVH2/X/76/Gn9+ej8c+Tmw5iHyfD6AirTkO/m/+s3J/iPheDKNzKCX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cjWFxgAAAN0AAAAPAAAAAAAAAAAAAAAAAJcCAABkcnMv&#10;ZG93bnJldi54bWxQSwUGAAAAAAQABAD1AAAAigMAAAAA&#10;" filled="f" strokecolor="#003444 [1604]" strokeweight="1pt">
                  <v:stroke joinstyle="miter"/>
                </v:oval>
                <v:rect id="Rechthoek 1509" o:spid="_x0000_s1357" style="position:absolute;left:3625246;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2WVxAAA&#10;AN0AAAAPAAAAZHJzL2Rvd25yZXYueG1sRE9La8JAEL4X/A/LCL3VXVsrmmaVUrDUg4IPFG9DdpoE&#10;s7Mhu8b037tCwdt8fM9J552tREuNLx1rGA4UCOLMmZJzDfvd4mUCwgdkg5Vj0vBHHuaz3lOKiXFX&#10;3lC7DbmIIewT1FCEUCdS+qwgi37gauLI/brGYoiwyaVp8BrDbSVflRpLiyXHhgJr+iooO28vVsOo&#10;PNDopJbZcbw4rt/892W1WpLWz/3u8wNEoC48xP/uHxPnv6sp3L+JJ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tllcQAAADdAAAADwAAAAAAAAAAAAAAAACXAgAAZHJzL2Rv&#10;d25yZXYueG1sUEsFBgAAAAAEAAQA9QAAAIgDAAAAAA==&#10;" filled="f" strokecolor="#003444 [1604]" strokeweight="1pt">
                  <v:textbox>
                    <w:txbxContent>
                      <w:p w14:paraId="464C66F1" w14:textId="77777777" w:rsidR="0004659E" w:rsidRDefault="0004659E" w:rsidP="0004659E">
                        <w:pPr>
                          <w:pStyle w:val="Normaalweb"/>
                          <w:spacing w:before="0" w:beforeAutospacing="0" w:after="0" w:afterAutospacing="0"/>
                          <w:jc w:val="center"/>
                        </w:pPr>
                        <w:proofErr w:type="gramStart"/>
                        <w:r>
                          <w:rPr>
                            <w:rFonts w:asciiTheme="minorHAnsi" w:hAnsi="Trebuchet MS" w:cstheme="minorBidi"/>
                            <w:color w:val="000000" w:themeColor="text1"/>
                            <w:kern w:val="24"/>
                          </w:rPr>
                          <w:t>filter</w:t>
                        </w:r>
                        <w:proofErr w:type="gramEnd"/>
                      </w:p>
                    </w:txbxContent>
                  </v:textbox>
                </v:rect>
                <v:oval id="Ovaal 1510" o:spid="_x0000_s1358" style="position:absolute;left:4168637;top:68803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3a9e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GX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3a9exgAAAN0AAAAPAAAAAAAAAAAAAAAAAJcCAABkcnMv&#10;ZG93bnJldi54bWxQSwUGAAAAAAQABAD1AAAAigMAAAAA&#10;" filled="f" strokecolor="#003444 [1604]" strokeweight="1pt">
                  <v:stroke joinstyle="miter"/>
                </v:oval>
                <v:line id="Rechte verbindingslijn 1511" o:spid="_x0000_s1359" style="position:absolute;flip:y;visibility:visible;mso-wrap-style:square" from="4258637,868033" to="4258637,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eunsMAAADdAAAADwAAAGRycy9kb3ducmV2LnhtbERPTYvCMBC9C/6HMMLeNK1Q0a5RRBQE&#10;UdDVw95mm9m22kxKk9X6740g7G0e73Om89ZU4kaNKy0riAcRCOLM6pJzBaevdX8MwnlkjZVlUvAg&#10;B/NZtzPFVNs7H+h29LkIIexSVFB4X6dSuqwgg25ga+LA/drGoA+wyaVu8B7CTSWHUTSSBksODQXW&#10;tCwoux7/jIK13v3weOL232dbjrabS31eJYlSH7128QnCU+v/xW/3Rof5SRzD65twgp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3rp7DAAAA3QAAAA8AAAAAAAAAAAAA&#10;AAAAoQIAAGRycy9kb3ducmV2LnhtbFBLBQYAAAAABAAEAPkAAACRAwAAAAA=&#10;" strokecolor="#006a89 [3204]" strokeweight=".5pt">
                  <v:stroke joinstyle="miter"/>
                </v:line>
                <v:shape id="Rechte verbindingslijn met pijl 1512" o:spid="_x0000_s1360" type="#_x0000_t32" style="position:absolute;left:3854252;top:392469;width:340745;height:32192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f6msIAAADdAAAADwAAAGRycy9kb3ducmV2LnhtbERP24rCMBB9X/Afwgi+ramiItUoKkh9&#10;EdfLBwzN2BabSUlSrX9vFhb2bQ7nOst1Z2rxJOcrywpGwwQEcW51xYWC23X/PQfhA7LG2jIpeJOH&#10;9ar3tcRU2xef6XkJhYgh7FNUUIbQpFL6vCSDfmgb4sjdrTMYInSF1A5fMdzUcpwkM2mw4thQYkO7&#10;kvLHpTUK2mx2a7ZTdz39ZJPj6Zjt5q17KzXod5sFiEBd+Bf/uQ86zp+OxvD7TTxBr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Uf6msIAAADdAAAADwAAAAAAAAAAAAAA&#10;AAChAgAAZHJzL2Rvd25yZXYueG1sUEsFBgAAAAAEAAQA+QAAAJADAAAAAA==&#10;" strokecolor="#006a89 [3204]" strokeweight=".5pt">
                  <v:stroke endarrow="block" joinstyle="miter"/>
                </v:shape>
                <v:oval id="Ovaal 1513" o:spid="_x0000_s1361" style="position:absolute;left:3728247;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zEpxAAA&#10;AN0AAAAPAAAAZHJzL2Rvd25yZXYueG1sRE9LawIxEL4X+h/CFLzVrJWKXTcrpVDoQQ8+Dj2OyXR3&#10;azJZNum6+usbQfA2H99ziuXgrOipC41nBZNxBoJYe9NwpWC/+3yegwgR2aD1TArOFGBZPj4UmBt/&#10;4g3121iJFMIhRwV1jG0uZdA1OQxj3xIn7sd3DmOCXSVNh6cU7qx8ybKZdNhwaqixpY+a9HH75xRo&#10;s69+V8dLHw/afu+MffPcrJUaPQ3vCxCRhngX39xfJs1/nUz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8xKcQAAADdAAAADwAAAAAAAAAAAAAAAACXAgAAZHJzL2Rv&#10;d25yZXYueG1sUEsFBgAAAAAEAAQA9QAAAIgDAAAAAA==&#10;" filled="f" strokecolor="#003444 [1604]" strokeweight="1pt">
                  <v:stroke joinstyle="miter"/>
                </v:oval>
                <v:rect id="Rechthoek 1514" o:spid="_x0000_s1362" style="position:absolute;left:1800734;top:1562103;width:1562225;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M1zWxAAA&#10;AN0AAAAPAAAAZHJzL2Rvd25yZXYueG1sRE9Na8JAEL0X/A/LFLw1G2sqJboJUlD0YEEtBm9DdkxC&#10;s7Mhu2r677uFgrd5vM9Z5INpxY1611hWMIliEMSl1Q1XCr6Oq5d3EM4ja2wtk4IfcpBno6cFptre&#10;eU+3g69ECGGXooLa+y6V0pU1GXSR7YgDd7G9QR9gX0nd4z2Em1a+xvFMGmw4NNTY0UdN5ffhahQk&#10;zYmSc7wti9mq+Jy69XW325JS4+dhOQfhafAP8b97o8P8t0kC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Nc1sQAAADdAAAADwAAAAAAAAAAAAAAAACXAgAAZHJzL2Rv&#10;d25yZXYueG1sUEsFBgAAAAAEAAQA9QAAAIgDAAAAAA==&#10;" filled="f" strokecolor="#003444 [1604]" strokeweight="1pt">
                  <v:textbox>
                    <w:txbxContent>
                      <w:p w14:paraId="0505DA32"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propertyGetter</w:t>
                        </w:r>
                        <w:proofErr w:type="spellEnd"/>
                        <w:proofErr w:type="gramEnd"/>
                      </w:p>
                    </w:txbxContent>
                  </v:textbox>
                </v:rect>
                <v:oval id="Ovaal 1515" o:spid="_x0000_s1363" style="position:absolute;left:3538658;top:16227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gzGwgAA&#10;AN0AAAAPAAAAZHJzL2Rvd25yZXYueG1sRE9NawIxEL0L/ocwgjfNWrDY1SgiFDzYQ9VDj2My7q4m&#10;k2UT121/fSMI3ubxPmex6pwVLTWh8qxgMs5AEGtvKi4UHA+foxmIEJENWs+k4JcCrJb93gJz4+/8&#10;Te0+FiKFcMhRQRljnUsZdEkOw9jXxIk7+8ZhTLAppGnwnsKdlW9Z9i4dVpwaSqxpU5K+7m9OgTbH&#10;4rK7/rXxpO3PwdgPz9WXUsNBt56DiNTFl/jp3po0fzqZ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qDMbCAAAA3QAAAA8AAAAAAAAAAAAAAAAAlwIAAGRycy9kb3du&#10;cmV2LnhtbFBLBQYAAAAABAAEAPUAAACGAwAAAAA=&#10;" filled="f" strokecolor="#003444 [1604]" strokeweight="1pt">
                  <v:stroke joinstyle="miter"/>
                </v:oval>
                <v:line id="Rechte verbindingslijn 1516" o:spid="_x0000_s1364" style="position:absolute;flip:x y;visibility:visible;mso-wrap-style:square" from="3362959,1710933" to="3538658,17127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zBf8MAAADdAAAADwAAAGRycy9kb3ducmV2LnhtbERPTWvCQBC9C/6HZQpeRHcjGEJ0lSII&#10;9dBDtb0P2WkSmp2Nu1sT++u7hYK3ebzP2e5H24kb+dA61pAtFQjiypmWaw3vl+OiABEissHOMWm4&#10;U4D9bjrZYmncwG90O8dapBAOJWpoYuxLKUPVkMWwdD1x4j6dtxgT9LU0HocUbju5UiqXFltODQ32&#10;dGio+jp/Ww0n+lm384/stajV4I7F9epzlWs9exqfNyAijfEh/ne/mDR/neXw9006Qe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cwX/DAAAA3QAAAA8AAAAAAAAAAAAA&#10;AAAAoQIAAGRycy9kb3ducmV2LnhtbFBLBQYAAAAABAAEAPkAAACRAwAAAAA=&#10;" strokecolor="#006a89 [3204]" strokeweight=".5pt">
                  <v:stroke joinstyle="miter"/>
                </v:line>
                <v:shape id="Rechte verbindingslijn met pijl 1517" o:spid="_x0000_s1365" type="#_x0000_t32" style="position:absolute;left:3628658;top:1232350;width:125949;height:3904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Vxd8YAAADdAAAADwAAAGRycy9kb3ducmV2LnhtbERPS2vCQBC+C/6HZQq9FN3Y1gfRVdpI&#10;wWutoN6G7JhNzc6m2W1M/fXdQsHbfHzPWaw6W4mWGl86VjAaJiCIc6dLLhTsPt4GMxA+IGusHJOC&#10;H/KwWvZ7C0y1u/A7tdtQiBjCPkUFJoQ6ldLnhiz6oauJI3dyjcUQYVNI3eAlhttKPibJRFosOTYY&#10;rCkzlJ+331bB8TTW7Wu2LnNzyJ72D8/Xr8/DWqn7u+5lDiJQF27if/dGx/nj0RT+vokn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FcXfGAAAA3QAAAA8AAAAAAAAA&#10;AAAAAAAAoQIAAGRycy9kb3ducmV2LnhtbFBLBQYAAAAABAAEAPkAAACUAwAAAAA=&#10;" strokecolor="#006a89 [3204]" strokeweight=".5pt">
                  <v:stroke endarrow="block" joinstyle="miter"/>
                </v:shape>
                <v:oval id="Ovaal 1518" o:spid="_x0000_s1366" style="position:absolute;left:1879561;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6NY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8GV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6NYxgAAAN0AAAAPAAAAAAAAAAAAAAAAAJcCAABkcnMv&#10;ZG93bnJldi54bWxQSwUGAAAAAAQABAD1AAAAigMAAAAA&#10;" filled="f" strokecolor="#003444 [1604]" strokeweight="1pt">
                  <v:stroke joinstyle="miter"/>
                </v:oval>
                <v:rect id="Rechthoek 1519" o:spid="_x0000_s1367" style="position:absolute;left:180000;top:1562103;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vNIwwAA&#10;AN0AAAAPAAAAZHJzL2Rvd25yZXYueG1sRE9Li8IwEL4L/ocwwt409YlWo4jgsh5c8IHibWjGtthM&#10;ShO1+++NIOxtPr7nzBa1KcSDKpdbVtDtRCCIE6tzThUcD+v2GITzyBoLy6Tgjxws5s3GDGNtn7yj&#10;x96nIoSwi1FB5n0ZS+mSjAy6ji2JA3e1lUEfYJVKXeEzhJtC9qJoJA3mHBoyLGmVUXLb342CQX6i&#10;wSXaJOfR+vzbd9/37XZDSn216uUUhKfa/4s/7h8d5g+7E3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MvNIwwAAAN0AAAAPAAAAAAAAAAAAAAAAAJcCAABkcnMvZG93&#10;bnJldi54bWxQSwUGAAAAAAQABAD1AAAAhwMAAAAA&#10;" filled="f" strokecolor="#003444 [1604]" strokeweight="1pt">
                  <v:textbox>
                    <w:txbxContent>
                      <w:p w14:paraId="0A9065FB"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isUrgent</w:t>
                        </w:r>
                        <w:proofErr w:type="spellEnd"/>
                        <w:proofErr w:type="gramEnd"/>
                      </w:p>
                    </w:txbxContent>
                  </v:textbox>
                </v:rect>
                <v:oval id="Ovaal 1520" o:spid="_x0000_s1368" style="position:absolute;left:1199055;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WXjxgAA&#10;AN0AAAAPAAAAZHJzL2Rvd25yZXYueG1sRI9Bb8IwDIXvk/gPkZF2G+mQQFshoAkJiQM7DDjsaBKv&#10;7Uicqgml26+fD0i72XrP731erofgVU9daiIbeJ4UoIhtdA1XBk7H7dMLqJSRHfrIZOCHEqxXo4cl&#10;li7e+IP6Q66UhHAq0UCdc1tqnWxNAdMktsSifcUuYJa1q7Tr8CbhwetpUcx1wIalocaWNjXZy+Ea&#10;DFh3qr73l98+n63/PDr/Grl5N+ZxPLwtQGUa8r/5fr1zgj+bCr98IyPo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sWXjxgAAAN0AAAAPAAAAAAAAAAAAAAAAAJcCAABkcnMv&#10;ZG93bnJldi54bWxQSwUGAAAAAAQABAD1AAAAigMAAAAA&#10;" filled="f" strokecolor="#003444 [1604]" strokeweight="1pt">
                  <v:stroke joinstyle="miter"/>
                </v:oval>
                <v:line id="Rechte verbindingslijn 1521" o:spid="_x0000_s1369" style="position:absolute;flip:y;visibility:visible;mso-wrap-style:square" from="1023356,1710932" to="1199055,17109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tkI8MAAADdAAAADwAAAGRycy9kb3ducmV2LnhtbERPS4vCMBC+C/sfwix401ShotUoIgqC&#10;uOCjB29jM9t2bSalidr995sFwdt8fM+ZLVpTiQc1rrSsYNCPQBBnVpecKzifNr0xCOeRNVaWScEv&#10;OVjMPzozTLR98oEeR5+LEMIuQQWF93UipcsKMuj6tiYO3LdtDPoAm1zqBp8h3FRyGEUjabDk0FBg&#10;TauCstvxbhRs9P7K44n7uqS2HO22P3W6jmOlup/tcgrCU+vf4pd7q8P8eDiA/2/CCXL+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ZCPDAAAA3QAAAA8AAAAAAAAAAAAA&#10;AAAAoQIAAGRycy9kb3ducmV2LnhtbFBLBQYAAAAABAAEAPkAAACRAwAAAAA=&#10;" strokecolor="#006a89 [3204]" strokeweight=".5pt">
                  <v:stroke joinstyle="miter"/>
                </v:line>
                <v:shape id="Rechte verbindingslijn met pijl 1522" o:spid="_x0000_s1370" type="#_x0000_t32" style="position:absolute;left:1379055;top:1710932;width:50050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cfCsUAAADdAAAADwAAAGRycy9kb3ducmV2LnhtbESPQWvCQBCF70L/wzKFXqRuDFra1FWK&#10;UPTaaEuPQ3aaDWZnQ3bU+O9doeBthvfmfW8Wq8G36kR9bAIbmE4yUMRVsA3XBva7z+dXUFGQLbaB&#10;ycCFIqyWD6MFFjac+YtOpdQqhXAs0IAT6QqtY+XIY5yEjjhpf6H3KGnta217PKdw3+o8y160x4YT&#10;wWFHa0fVoTz6xKV9Pi7n47fZYYPfvz9OLrOpGPP0OHy8gxIa5G7+v97aVH+e53D7Jo2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cfCsUAAADdAAAADwAAAAAAAAAA&#10;AAAAAAChAgAAZHJzL2Rvd25yZXYueG1sUEsFBgAAAAAEAAQA+QAAAJMDAAAAAA==&#10;" strokecolor="#006a89 [3204]" strokeweight=".5pt">
                  <v:stroke endarrow="block" joinstyle="miter"/>
                </v:shape>
                <v:rect id="Rechthoek 1523" o:spid="_x0000_s1371" style="position:absolute;left:1800734;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g4fxQAA&#10;AN0AAAAPAAAAZHJzL2Rvd25yZXYueG1sRE9Na8JAEL0X+h+WKfRWNzVRJM0mFEGpB4WqKL0N2WkS&#10;mp0N2TWm/74rCL3N431OVoymFQP1rrGs4HUSgSAurW64UnA8rF4WIJxH1thaJgW/5KDIHx8yTLW9&#10;8icNe1+JEMIuRQW1910qpStrMugmtiMO3LftDfoA+0rqHq8h3LRyGkVzabDh0FBjR8uayp/9xShI&#10;mhMlX9GmPM9X513s1pftdkNKPT+N728gPI3+X3x3f+gwfzaN4fZNOEH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2Dh/FAAAA3QAAAA8AAAAAAAAAAAAAAAAAlwIAAGRycy9k&#10;b3ducmV2LnhtbFBLBQYAAAAABAAEAPUAAACJAwAAAAA=&#10;" filled="f" strokecolor="#003444 [1604]" strokeweight="1pt">
                  <v:textbox>
                    <w:txbxContent>
                      <w:p w14:paraId="24F0C140"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524" o:spid="_x0000_s1372" style="position:absolute;left:2345773;top:6853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mPgxAAA&#10;AN0AAAAPAAAAZHJzL2Rvd25yZXYueG1sRE9NawIxEL0X+h/CFLzVbMWKXTcrRRB60EPVQ49jMt3d&#10;mkyWTbqu/vqmIHibx/ucYjk4K3rqQuNZwcs4A0GsvWm4UnDYr5/nIEJENmg9k4ILBViWjw8F5saf&#10;+ZP6XaxECuGQo4I6xjaXMuiaHIaxb4kT9+07hzHBrpKmw3MKd1ZOsmwmHTacGmpsaVWTPu1+nQJt&#10;DtXP5nTt41Hbr72xb56brVKjp+F9ASLSEO/im/vDpPmvk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pj4MQAAADdAAAADwAAAAAAAAAAAAAAAACXAgAAZHJzL2Rv&#10;d25yZXYueG1sUEsFBgAAAAAEAAQA9QAAAIgDAAAAAA==&#10;" filled="f" strokecolor="#003444 [1604]" strokeweight="1pt">
                  <v:stroke joinstyle="miter"/>
                </v:oval>
                <v:line id="Rechte verbindingslijn 1525" o:spid="_x0000_s1373" style="position:absolute;flip:y;visibility:visible;mso-wrap-style:square" from="2434125,865318" to="2435773,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BiIMMAAADdAAAADwAAAGRycy9kb3ducmV2LnhtbERPS4vCMBC+C/sfwix403SFilajLMsK&#10;grjgowdvYzO21WZSmqj135sFwdt8fM+ZzltTiRs1rrSs4KsfgSDOrC45V7DfLXojEM4ja6wsk4IH&#10;OZjPPjpTTLS984ZuW5+LEMIuQQWF93UipcsKMuj6tiYO3Mk2Bn2ATS51g/cQbio5iKKhNFhyaCiw&#10;pp+Cssv2ahQs9PrIo7H7O6S2HK6W5zr9jWOlup/t9wSEp9a/xS/3Uof58SCG/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gYiDDAAAA3QAAAA8AAAAAAAAAAAAA&#10;AAAAoQIAAGRycy9kb3ducmV2LnhtbFBLBQYAAAAABAAEAPkAAACRAwAAAAA=&#10;" strokecolor="#006a89 [3204]" strokeweight=".5pt">
                  <v:stroke joinstyle="miter"/>
                </v:line>
                <v:shape id="Rechte verbindingslijn met pijl 1526" o:spid="_x0000_s1374" type="#_x0000_t32" style="position:absolute;left:2499413;top:409748;width:535996;height:3019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UeUcUAAADdAAAADwAAAGRycy9kb3ducmV2LnhtbERPTWvCQBC9F/wPywi9FN3UVpHoKjZS&#10;8FoV1NuQHbPR7Gya3cbUX98tFHqbx/uc+bKzlWip8aVjBc/DBARx7nTJhYL97n0wBeEDssbKMSn4&#10;Jg/LRe9hjql2N/6gdhsKEUPYp6jAhFCnUvrckEU/dDVx5M6usRgibAqpG7zFcFvJUZJMpMWSY4PB&#10;mjJD+XX7ZRWczmPdvmXrMjfH7OXw9Hr/vBzXSj32u9UMRKAu/Iv/3Bsd549HE/j9Jp4gF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2UeUcUAAADdAAAADwAAAAAAAAAA&#10;AAAAAAChAgAAZHJzL2Rvd25yZXYueG1sUEsFBgAAAAAEAAQA+QAAAJMDAAAAAA==&#10;" strokecolor="#006a89 [3204]" strokeweight=".5pt">
                  <v:stroke endarrow="block" joinstyle="miter"/>
                </v:shape>
                <v:oval id="Ovaal 1527" o:spid="_x0000_s1375" style="position:absolute;left:1903735;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P2XxAAA&#10;AN0AAAAPAAAAZHJzL2Rvd25yZXYueG1sRE9NawIxEL0X+h/CFLzVbAWrXTcrRRB60EPVQ49jMt3d&#10;mkyWTbqu/vqmIHibx/ucYjk4K3rqQuNZwcs4A0GsvWm4UnDYr5/nIEJENmg9k4ILBViWjw8F5saf&#10;+ZP6XaxECuGQo4I6xjaXMuiaHIaxb4kT9+07hzHBrpKmw3MKd1ZOsuxVOmw4NdTY0qomfdr9OgXa&#10;HKqfzenax6O2X3tj3zw3W6VGT8P7AkSkId7FN/eHSfOnkx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j9l8QAAADdAAAADwAAAAAAAAAAAAAAAACXAgAAZHJzL2Rv&#10;d25yZXYueG1sUEsFBgAAAAAEAAQA9QAAAIgDAAAAAA==&#10;" filled="f" strokecolor="#003444 [1604]" strokeweight="1pt">
                  <v:stroke joinstyle="miter"/>
                </v:oval>
                <v:rect id="Rechthoek 1528" o:spid="_x0000_s1376" style="position:absolute;left:180000;top:1019881;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pxuxwAA&#10;AN0AAAAPAAAAZHJzL2Rvd25yZXYueG1sRI9Pa8JAEMXvQr/DMgVvuqn/KKmrFEHRg4JpqfQ2ZKdJ&#10;aHY2ZFeN3945CN5meG/e+8182blaXagNlWcDb8MEFHHubcWFge+v9eAdVIjIFmvPZOBGAZaLl94c&#10;U+uvfKRLFgslIRxSNFDG2KRah7wkh2HoG2LR/nzrMMraFtq2eJVwV+tRksy0w4qlocSGViXl/9nZ&#10;GZhUPzT5TXb5abY+HcZhc97vd2RM/7X7/AAVqYtP8+N6awV/OhJc+UZG0Is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BKcbscAAADdAAAADwAAAAAAAAAAAAAAAACXAgAAZHJz&#10;L2Rvd25yZXYueG1sUEsFBgAAAAAEAAQA9QAAAIsDAAAAAA==&#10;" filled="f" strokecolor="#003444 [1604]" strokeweight="1pt">
                  <v:textbox>
                    <w:txbxContent>
                      <w:p w14:paraId="4CAA4B3B"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529" o:spid="_x0000_s1377" style="position:absolute;left:1199055;top:108053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8x+wwAA&#10;AN0AAAAPAAAAZHJzL2Rvd25yZXYueG1sRE9NawIxEL0X/A9hhN5qVqF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i8x+wwAAAN0AAAAPAAAAAAAAAAAAAAAAAJcCAABkcnMvZG93&#10;bnJldi54bWxQSwUGAAAAAAQABAD1AAAAhwMAAAAA&#10;" filled="f" strokecolor="#003444 [1604]" strokeweight="1pt">
                  <v:stroke joinstyle="miter"/>
                </v:oval>
                <v:line id="Rechte verbindingslijn 1530" o:spid="_x0000_s1378" style="position:absolute;flip:x y;visibility:visible;mso-wrap-style:square" from="1023356,1168711" to="1199055,11705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yg8MYAAADdAAAADwAAAGRycy9kb3ducmV2LnhtbESPQUvDQBCF70L/wzKCF7G7VRpC2m0p&#10;QsEePFj1PmSnSTA7m+6uTeyvdw6Ctxnem/e+WW8n36sLxdQFtrCYG1DEdXAdNxY+3vcPJaiUkR32&#10;gcnCDyXYbmY3a6xcGPmNLsfcKAnhVKGFNueh0jrVLXlM8zAQi3YK0WOWNTbaRRwl3Pf60ZhCe+xY&#10;Gloc6Lml+uv47S0c6Lrs7j8Xr2VjxrAvz+dYmMLau9tptwKVacr/5r/rFyf4yyfhl29kBL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aMoPDGAAAA3QAAAA8AAAAAAAAA&#10;AAAAAAAAoQIAAGRycy9kb3ducmV2LnhtbFBLBQYAAAAABAAEAPkAAACUAwAAAAA=&#10;" strokecolor="#006a89 [3204]" strokeweight=".5pt">
                  <v:stroke joinstyle="miter"/>
                </v:line>
                <v:shape id="Rechte verbindingslijn met pijl 1531" o:spid="_x0000_s1379" type="#_x0000_t32" style="position:absolute;left:1379055;top:1168710;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UQ+MUAAADdAAAADwAAAGRycy9kb3ducmV2LnhtbERPTWvCQBC9F/wPywi9FN1Yq0h0FRsR&#10;vNYW1NuQHbNps7Mxu43RX98tFHqbx/ucxaqzlWip8aVjBaNhAoI4d7rkQsHH+3YwA+EDssbKMSm4&#10;kYfVsvewwFS7K79Ruw+FiCHsU1RgQqhTKX1uyKIfupo4cmfXWAwRNoXUDV5juK3kc5JMpcWSY4PB&#10;mjJD+df+2yo4nSe6fc02ZW6O2fjw9HK/fB43Sj32u/UcRKAu/Iv/3Dsd50/GI/j9Jp4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VUQ+MUAAADdAAAADwAAAAAAAAAA&#10;AAAAAAChAgAAZHJzL2Rvd25yZXYueG1sUEsFBgAAAAAEAAQA+QAAAJMDAAAAAA==&#10;" strokecolor="#006a89 [3204]" strokeweight=".5pt">
                  <v:stroke endarrow="block" joinstyle="miter"/>
                </v:shape>
                <w10:wrap type="topAndBottom" anchory="line"/>
              </v:group>
            </w:pict>
          </mc:Fallback>
        </mc:AlternateContent>
      </w:r>
      <w:r w:rsidR="004E3AA9">
        <w:t>De AST is:</w:t>
      </w:r>
      <w:r w:rsidR="00925269" w:rsidRPr="00925269">
        <w:rPr>
          <w:rStyle w:val="inlinecode"/>
        </w:rPr>
        <w:t xml:space="preserve"> </w:t>
      </w:r>
    </w:p>
    <w:p w14:paraId="1856092F" w14:textId="7A7027D8" w:rsidR="006C41B1" w:rsidRDefault="00D745DD" w:rsidP="000716A5">
      <w:pPr>
        <w:pStyle w:val="Kop2"/>
      </w:pPr>
      <w:r>
        <w:t>Query syntax</w:t>
      </w:r>
    </w:p>
    <w:p w14:paraId="6146F69F" w14:textId="4B4F1654" w:rsidR="00D745DD" w:rsidRDefault="00D745DD" w:rsidP="00D745DD">
      <w:r>
        <w:t>Een query-expressie is een compositie van functies. Elke rol- en propertynaam wordt geschreven met een kleine beginletter en kunnen we opvatten als een functie van een rol of context. De syntax is links-associatief:</w:t>
      </w:r>
    </w:p>
    <w:p w14:paraId="465523E6" w14:textId="13A3831C" w:rsidR="00D745DD" w:rsidRDefault="00D745DD" w:rsidP="00D745DD">
      <w:pPr>
        <w:pStyle w:val="Code"/>
      </w:pPr>
      <w:r>
        <w:tab/>
      </w:r>
      <w:proofErr w:type="gramStart"/>
      <w:r>
        <w:t>filter :</w:t>
      </w:r>
      <w:proofErr w:type="spellStart"/>
      <w:r>
        <w:t>isUrgent</w:t>
      </w:r>
      <w:proofErr w:type="spellEnd"/>
      <w:proofErr w:type="gramEnd"/>
      <w:r>
        <w:t xml:space="preserve"> :aangifte</w:t>
      </w:r>
    </w:p>
    <w:p w14:paraId="02E986D8" w14:textId="77777777" w:rsidR="00D745DD" w:rsidRDefault="00D745DD" w:rsidP="00D745DD">
      <w:pPr>
        <w:pStyle w:val="Code"/>
      </w:pPr>
    </w:p>
    <w:p w14:paraId="53E6AC63" w14:textId="137B0D6D" w:rsidR="00D745DD" w:rsidRDefault="00D745DD" w:rsidP="00D745DD">
      <w:proofErr w:type="gramStart"/>
      <w:r>
        <w:t>leest</w:t>
      </w:r>
      <w:proofErr w:type="gramEnd"/>
      <w:r>
        <w:t xml:space="preserve"> als:</w:t>
      </w:r>
    </w:p>
    <w:p w14:paraId="60C7A4B7" w14:textId="39FD7C85" w:rsidR="00D745DD" w:rsidRDefault="00D745DD" w:rsidP="00D745DD">
      <w:pPr>
        <w:pStyle w:val="Code"/>
      </w:pPr>
      <w:r>
        <w:tab/>
        <w:t>(</w:t>
      </w:r>
      <w:proofErr w:type="gramStart"/>
      <w:r>
        <w:t>filter :</w:t>
      </w:r>
      <w:proofErr w:type="spellStart"/>
      <w:r>
        <w:t>isUrgent</w:t>
      </w:r>
      <w:proofErr w:type="spellEnd"/>
      <w:proofErr w:type="gramEnd"/>
      <w:r>
        <w:t>) :aangifte</w:t>
      </w:r>
    </w:p>
    <w:p w14:paraId="6606F37E" w14:textId="77777777" w:rsidR="00D745DD" w:rsidRDefault="00D745DD" w:rsidP="00D745DD">
      <w:pPr>
        <w:pStyle w:val="Code"/>
      </w:pPr>
    </w:p>
    <w:p w14:paraId="53703A57" w14:textId="041E35A1" w:rsidR="00D745DD" w:rsidRDefault="00D745DD" w:rsidP="00D745DD">
      <w:r>
        <w:t>Dit betekent dat we haakjes nodig hebben in deze expressie:</w:t>
      </w:r>
    </w:p>
    <w:p w14:paraId="15FC1B7C" w14:textId="0299FE75" w:rsidR="00D745DD" w:rsidRDefault="00D745DD" w:rsidP="00D745DD">
      <w:pPr>
        <w:pStyle w:val="Code"/>
      </w:pPr>
      <w:r>
        <w:tab/>
      </w:r>
      <w:proofErr w:type="gramStart"/>
      <w:r>
        <w:t>:dossier</w:t>
      </w:r>
      <w:proofErr w:type="gramEnd"/>
      <w:r>
        <w:t xml:space="preserve"> (filter :</w:t>
      </w:r>
      <w:proofErr w:type="spellStart"/>
      <w:r>
        <w:t>isUrgent</w:t>
      </w:r>
      <w:proofErr w:type="spellEnd"/>
      <w:r>
        <w:t xml:space="preserve"> :aangifte)</w:t>
      </w:r>
    </w:p>
    <w:p w14:paraId="03B72E28" w14:textId="77777777" w:rsidR="00D745DD" w:rsidRDefault="00D745DD" w:rsidP="00D745DD">
      <w:pPr>
        <w:pStyle w:val="Code"/>
      </w:pPr>
    </w:p>
    <w:p w14:paraId="4C9ED355" w14:textId="3C0F8E9D" w:rsidR="00D745DD" w:rsidRPr="00D745DD" w:rsidRDefault="00D745DD" w:rsidP="00D745DD">
      <w:r>
        <w:t xml:space="preserve">Immers, we willen de aangiftes uit het dossier filteren; </w:t>
      </w:r>
      <w:r w:rsidR="00213FAE">
        <w:t>niet het filter van het dossier nemen.</w:t>
      </w:r>
    </w:p>
    <w:sectPr w:rsidR="00D745DD" w:rsidRPr="00D745D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B5E32" w14:textId="77777777" w:rsidR="00CD4334" w:rsidRDefault="00CD4334">
      <w:pPr>
        <w:spacing w:after="0" w:line="240" w:lineRule="auto"/>
      </w:pPr>
      <w:r>
        <w:separator/>
      </w:r>
    </w:p>
  </w:endnote>
  <w:endnote w:type="continuationSeparator" w:id="0">
    <w:p w14:paraId="27DAC768" w14:textId="77777777" w:rsidR="00CD4334" w:rsidRDefault="00CD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06E49A28" w14:textId="77777777" w:rsidR="00A03C3B" w:rsidRDefault="00A03C3B">
        <w:pPr>
          <w:pStyle w:val="Voettekst"/>
        </w:pPr>
        <w:r>
          <w:fldChar w:fldCharType="begin"/>
        </w:r>
        <w:r>
          <w:instrText xml:space="preserve"> PAGE   \* MERGEFORMAT </w:instrText>
        </w:r>
        <w:r>
          <w:fldChar w:fldCharType="separate"/>
        </w:r>
        <w:r w:rsidR="005B51CF">
          <w:rPr>
            <w:noProof/>
          </w:rPr>
          <w:t>18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65A82" w14:textId="77777777" w:rsidR="00CD4334" w:rsidRDefault="00CD4334">
      <w:pPr>
        <w:spacing w:after="0" w:line="240" w:lineRule="auto"/>
      </w:pPr>
      <w:r>
        <w:separator/>
      </w:r>
    </w:p>
  </w:footnote>
  <w:footnote w:type="continuationSeparator" w:id="0">
    <w:p w14:paraId="7D6EF13C" w14:textId="77777777" w:rsidR="00CD4334" w:rsidRDefault="00CD4334">
      <w:pPr>
        <w:spacing w:after="0" w:line="240" w:lineRule="auto"/>
      </w:pPr>
      <w:r>
        <w:continuationSeparator/>
      </w:r>
    </w:p>
  </w:footnote>
  <w:footnote w:id="1">
    <w:p w14:paraId="1790DB8D" w14:textId="6B9BBEDC" w:rsidR="00A03C3B" w:rsidRDefault="00A03C3B">
      <w:pPr>
        <w:pStyle w:val="Voetnoottekst"/>
      </w:pPr>
      <w:r>
        <w:rPr>
          <w:rStyle w:val="Voetnootmarkering"/>
        </w:rPr>
        <w:footnoteRef/>
      </w:r>
      <w:r>
        <w:t xml:space="preserve"> De dubbele punt </w:t>
      </w:r>
      <w:proofErr w:type="gramStart"/>
      <w:r>
        <w:t xml:space="preserve">voor </w:t>
      </w:r>
      <w:r w:rsidRPr="00A9256E">
        <w:rPr>
          <w:rStyle w:val="inlinecode"/>
        </w:rPr>
        <w:t>:Aangever</w:t>
      </w:r>
      <w:proofErr w:type="gramEnd"/>
      <w:r>
        <w:t xml:space="preserve"> staat voor de default prefix, die op zijn beurt staat voor de </w:t>
      </w:r>
      <w:proofErr w:type="spellStart"/>
      <w:r>
        <w:t>Perspect</w:t>
      </w:r>
      <w:proofErr w:type="spellEnd"/>
      <w:r>
        <w:t xml:space="preserve"> </w:t>
      </w:r>
      <w:proofErr w:type="spellStart"/>
      <w:r>
        <w:t>Namespace</w:t>
      </w:r>
      <w:proofErr w:type="spellEnd"/>
      <w:r>
        <w:t>.</w:t>
      </w:r>
    </w:p>
  </w:footnote>
  <w:footnote w:id="2">
    <w:p w14:paraId="17734CD2" w14:textId="57670BB7" w:rsidR="00A03C3B" w:rsidRDefault="00A03C3B">
      <w:pPr>
        <w:pStyle w:val="Voetnoottekst"/>
      </w:pPr>
      <w:r>
        <w:rPr>
          <w:rStyle w:val="Voetnootmarkering"/>
        </w:rPr>
        <w:footnoteRef/>
      </w:r>
      <w:r>
        <w:t xml:space="preserve"> Uitgezonderd de operatoren die een property van een Rol opleveren, natuurlijk.</w:t>
      </w:r>
    </w:p>
  </w:footnote>
  <w:footnote w:id="3">
    <w:p w14:paraId="5E2361C9" w14:textId="7E3C392F" w:rsidR="00A03C3B" w:rsidRDefault="00A03C3B">
      <w:pPr>
        <w:pStyle w:val="Voetnoottekst"/>
      </w:pPr>
      <w:r>
        <w:rPr>
          <w:rStyle w:val="Voetnootmarkering"/>
        </w:rPr>
        <w:footnoteRef/>
      </w:r>
      <w:r>
        <w:t xml:space="preserve"> Het voorbeeld is wat kunstmatig.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129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022C006D"/>
    <w:multiLevelType w:val="hybridMultilevel"/>
    <w:tmpl w:val="251ABC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4A3236C"/>
    <w:multiLevelType w:val="hybridMultilevel"/>
    <w:tmpl w:val="4D9CD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EF03330"/>
    <w:multiLevelType w:val="hybridMultilevel"/>
    <w:tmpl w:val="037E5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1797E1C"/>
    <w:multiLevelType w:val="multilevel"/>
    <w:tmpl w:val="66567920"/>
    <w:numStyleLink w:val="Rapportenlijst"/>
  </w:abstractNum>
  <w:abstractNum w:abstractNumId="15">
    <w:nsid w:val="194C2CDD"/>
    <w:multiLevelType w:val="hybridMultilevel"/>
    <w:tmpl w:val="95161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7727489"/>
    <w:multiLevelType w:val="hybridMultilevel"/>
    <w:tmpl w:val="E36E92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47D6E13"/>
    <w:multiLevelType w:val="hybridMultilevel"/>
    <w:tmpl w:val="4B660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59A3D38"/>
    <w:multiLevelType w:val="hybridMultilevel"/>
    <w:tmpl w:val="8B3A9B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1EE37AA"/>
    <w:multiLevelType w:val="hybridMultilevel"/>
    <w:tmpl w:val="5CA48B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AF74ACD"/>
    <w:multiLevelType w:val="hybridMultilevel"/>
    <w:tmpl w:val="C42A0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9"/>
  </w:num>
  <w:num w:numId="14">
    <w:abstractNumId w:val="13"/>
  </w:num>
  <w:num w:numId="15">
    <w:abstractNumId w:val="0"/>
  </w:num>
  <w:num w:numId="16">
    <w:abstractNumId w:val="11"/>
  </w:num>
  <w:num w:numId="17">
    <w:abstractNumId w:val="16"/>
  </w:num>
  <w:num w:numId="18">
    <w:abstractNumId w:val="15"/>
  </w:num>
  <w:num w:numId="19">
    <w:abstractNumId w:val="18"/>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B0"/>
    <w:rsid w:val="00000E98"/>
    <w:rsid w:val="00026EF8"/>
    <w:rsid w:val="000314E2"/>
    <w:rsid w:val="000317D1"/>
    <w:rsid w:val="00040A21"/>
    <w:rsid w:val="0004659E"/>
    <w:rsid w:val="00061323"/>
    <w:rsid w:val="000716A5"/>
    <w:rsid w:val="00074ADE"/>
    <w:rsid w:val="000831C8"/>
    <w:rsid w:val="00090239"/>
    <w:rsid w:val="000A6B54"/>
    <w:rsid w:val="000B1537"/>
    <w:rsid w:val="000B5F5F"/>
    <w:rsid w:val="000D2A3A"/>
    <w:rsid w:val="000D2FB5"/>
    <w:rsid w:val="000D61C2"/>
    <w:rsid w:val="000F6496"/>
    <w:rsid w:val="001038E4"/>
    <w:rsid w:val="00103921"/>
    <w:rsid w:val="00110895"/>
    <w:rsid w:val="00134B12"/>
    <w:rsid w:val="0014759D"/>
    <w:rsid w:val="001548FF"/>
    <w:rsid w:val="00171C27"/>
    <w:rsid w:val="00171E9D"/>
    <w:rsid w:val="001974DF"/>
    <w:rsid w:val="001A4F23"/>
    <w:rsid w:val="001A64E4"/>
    <w:rsid w:val="001B6249"/>
    <w:rsid w:val="001C5F88"/>
    <w:rsid w:val="001E7333"/>
    <w:rsid w:val="0021053C"/>
    <w:rsid w:val="00213FAE"/>
    <w:rsid w:val="002204BE"/>
    <w:rsid w:val="002264F1"/>
    <w:rsid w:val="0025443E"/>
    <w:rsid w:val="00277E8B"/>
    <w:rsid w:val="00293021"/>
    <w:rsid w:val="002966C9"/>
    <w:rsid w:val="002A5403"/>
    <w:rsid w:val="002B58AA"/>
    <w:rsid w:val="00305589"/>
    <w:rsid w:val="003058BB"/>
    <w:rsid w:val="00311F76"/>
    <w:rsid w:val="00331F82"/>
    <w:rsid w:val="00341788"/>
    <w:rsid w:val="00347DF4"/>
    <w:rsid w:val="00360E4A"/>
    <w:rsid w:val="003630AE"/>
    <w:rsid w:val="00373B8B"/>
    <w:rsid w:val="0038465B"/>
    <w:rsid w:val="0039104B"/>
    <w:rsid w:val="003A7827"/>
    <w:rsid w:val="003C3D5D"/>
    <w:rsid w:val="003D35B7"/>
    <w:rsid w:val="003F2BAA"/>
    <w:rsid w:val="003F4BFD"/>
    <w:rsid w:val="003F4C83"/>
    <w:rsid w:val="00405633"/>
    <w:rsid w:val="00412657"/>
    <w:rsid w:val="0041373E"/>
    <w:rsid w:val="00427F20"/>
    <w:rsid w:val="00441033"/>
    <w:rsid w:val="004413A8"/>
    <w:rsid w:val="00450A7B"/>
    <w:rsid w:val="004621B7"/>
    <w:rsid w:val="00465DF5"/>
    <w:rsid w:val="0049015E"/>
    <w:rsid w:val="00491756"/>
    <w:rsid w:val="004A095B"/>
    <w:rsid w:val="004A1AB9"/>
    <w:rsid w:val="004A4BD2"/>
    <w:rsid w:val="004B4ACE"/>
    <w:rsid w:val="004B5C62"/>
    <w:rsid w:val="004D1087"/>
    <w:rsid w:val="004D1B6E"/>
    <w:rsid w:val="004D3BED"/>
    <w:rsid w:val="004E22F1"/>
    <w:rsid w:val="004E2478"/>
    <w:rsid w:val="004E3AA9"/>
    <w:rsid w:val="005030A5"/>
    <w:rsid w:val="00504E05"/>
    <w:rsid w:val="00506F53"/>
    <w:rsid w:val="0051599E"/>
    <w:rsid w:val="0054638B"/>
    <w:rsid w:val="005A64EC"/>
    <w:rsid w:val="005A6A84"/>
    <w:rsid w:val="005B2168"/>
    <w:rsid w:val="005B2E06"/>
    <w:rsid w:val="005B51CF"/>
    <w:rsid w:val="005C55FA"/>
    <w:rsid w:val="005C56A2"/>
    <w:rsid w:val="005D5780"/>
    <w:rsid w:val="005D7BE5"/>
    <w:rsid w:val="005F69BE"/>
    <w:rsid w:val="0065058E"/>
    <w:rsid w:val="006556B9"/>
    <w:rsid w:val="006579AE"/>
    <w:rsid w:val="00660CDC"/>
    <w:rsid w:val="00685636"/>
    <w:rsid w:val="00686B47"/>
    <w:rsid w:val="006B2679"/>
    <w:rsid w:val="006C41B1"/>
    <w:rsid w:val="006C5B71"/>
    <w:rsid w:val="006C5D86"/>
    <w:rsid w:val="006D6D9F"/>
    <w:rsid w:val="006D7A5C"/>
    <w:rsid w:val="006E2A14"/>
    <w:rsid w:val="006E6DB5"/>
    <w:rsid w:val="006F0617"/>
    <w:rsid w:val="006F0983"/>
    <w:rsid w:val="0070045E"/>
    <w:rsid w:val="00716207"/>
    <w:rsid w:val="0072101B"/>
    <w:rsid w:val="00722E4D"/>
    <w:rsid w:val="00723290"/>
    <w:rsid w:val="0074014C"/>
    <w:rsid w:val="007709B8"/>
    <w:rsid w:val="0078199F"/>
    <w:rsid w:val="007A076C"/>
    <w:rsid w:val="007B7241"/>
    <w:rsid w:val="007D2C57"/>
    <w:rsid w:val="00834CD9"/>
    <w:rsid w:val="0084698B"/>
    <w:rsid w:val="0085699A"/>
    <w:rsid w:val="008632BF"/>
    <w:rsid w:val="008635B4"/>
    <w:rsid w:val="008651E2"/>
    <w:rsid w:val="00886795"/>
    <w:rsid w:val="00893F0B"/>
    <w:rsid w:val="00896C22"/>
    <w:rsid w:val="008A75C7"/>
    <w:rsid w:val="008D0151"/>
    <w:rsid w:val="008F541E"/>
    <w:rsid w:val="009017CB"/>
    <w:rsid w:val="009060F8"/>
    <w:rsid w:val="009102B9"/>
    <w:rsid w:val="00914603"/>
    <w:rsid w:val="00924E07"/>
    <w:rsid w:val="00925269"/>
    <w:rsid w:val="00931559"/>
    <w:rsid w:val="00932EB5"/>
    <w:rsid w:val="009348A4"/>
    <w:rsid w:val="00980DF6"/>
    <w:rsid w:val="00997E1D"/>
    <w:rsid w:val="009A22CB"/>
    <w:rsid w:val="009D4693"/>
    <w:rsid w:val="009E42F6"/>
    <w:rsid w:val="00A0116B"/>
    <w:rsid w:val="00A03C3B"/>
    <w:rsid w:val="00A04F73"/>
    <w:rsid w:val="00A109E0"/>
    <w:rsid w:val="00A325A1"/>
    <w:rsid w:val="00A43BF6"/>
    <w:rsid w:val="00A64C38"/>
    <w:rsid w:val="00A71A85"/>
    <w:rsid w:val="00A9256E"/>
    <w:rsid w:val="00A944FA"/>
    <w:rsid w:val="00A955FE"/>
    <w:rsid w:val="00A975A9"/>
    <w:rsid w:val="00AA2CE6"/>
    <w:rsid w:val="00AA38F2"/>
    <w:rsid w:val="00AC6603"/>
    <w:rsid w:val="00AC6F4B"/>
    <w:rsid w:val="00AD2EAB"/>
    <w:rsid w:val="00AE41DA"/>
    <w:rsid w:val="00AE7A0C"/>
    <w:rsid w:val="00AF136D"/>
    <w:rsid w:val="00B11C11"/>
    <w:rsid w:val="00B1224F"/>
    <w:rsid w:val="00B20FF6"/>
    <w:rsid w:val="00B25A49"/>
    <w:rsid w:val="00B5395B"/>
    <w:rsid w:val="00B83745"/>
    <w:rsid w:val="00B92488"/>
    <w:rsid w:val="00BB40D4"/>
    <w:rsid w:val="00BB7774"/>
    <w:rsid w:val="00BB7CDE"/>
    <w:rsid w:val="00BC28F8"/>
    <w:rsid w:val="00BE5B83"/>
    <w:rsid w:val="00BF3D1B"/>
    <w:rsid w:val="00C00A01"/>
    <w:rsid w:val="00C114C9"/>
    <w:rsid w:val="00C2061F"/>
    <w:rsid w:val="00C21E74"/>
    <w:rsid w:val="00C37254"/>
    <w:rsid w:val="00C46A59"/>
    <w:rsid w:val="00C46B64"/>
    <w:rsid w:val="00C61DD7"/>
    <w:rsid w:val="00C6487D"/>
    <w:rsid w:val="00C64DE3"/>
    <w:rsid w:val="00C71F50"/>
    <w:rsid w:val="00C806EF"/>
    <w:rsid w:val="00C86093"/>
    <w:rsid w:val="00C964B5"/>
    <w:rsid w:val="00CA5EFC"/>
    <w:rsid w:val="00CC4FD1"/>
    <w:rsid w:val="00CC52EC"/>
    <w:rsid w:val="00CD16A8"/>
    <w:rsid w:val="00CD42B0"/>
    <w:rsid w:val="00CD4334"/>
    <w:rsid w:val="00CF51DA"/>
    <w:rsid w:val="00D00F12"/>
    <w:rsid w:val="00D3014F"/>
    <w:rsid w:val="00D44B9B"/>
    <w:rsid w:val="00D512DE"/>
    <w:rsid w:val="00D5600B"/>
    <w:rsid w:val="00D64952"/>
    <w:rsid w:val="00D745DD"/>
    <w:rsid w:val="00D80454"/>
    <w:rsid w:val="00DA0801"/>
    <w:rsid w:val="00DA61C7"/>
    <w:rsid w:val="00DC4ACC"/>
    <w:rsid w:val="00DD4B16"/>
    <w:rsid w:val="00DD58BB"/>
    <w:rsid w:val="00DD6EC3"/>
    <w:rsid w:val="00DE2971"/>
    <w:rsid w:val="00E13D43"/>
    <w:rsid w:val="00E20D28"/>
    <w:rsid w:val="00E2483D"/>
    <w:rsid w:val="00E24BAB"/>
    <w:rsid w:val="00E75E9A"/>
    <w:rsid w:val="00EB05FF"/>
    <w:rsid w:val="00EC216F"/>
    <w:rsid w:val="00EC2DAC"/>
    <w:rsid w:val="00ED08D3"/>
    <w:rsid w:val="00EF4E10"/>
    <w:rsid w:val="00F00B8B"/>
    <w:rsid w:val="00F15FEA"/>
    <w:rsid w:val="00F24611"/>
    <w:rsid w:val="00F31432"/>
    <w:rsid w:val="00F31803"/>
    <w:rsid w:val="00F43D58"/>
    <w:rsid w:val="00F466BD"/>
    <w:rsid w:val="00F54704"/>
    <w:rsid w:val="00F57321"/>
    <w:rsid w:val="00F865D2"/>
    <w:rsid w:val="00F874F3"/>
    <w:rsid w:val="00F875B1"/>
    <w:rsid w:val="00FA5D45"/>
    <w:rsid w:val="00FB34F9"/>
    <w:rsid w:val="00FB39A0"/>
    <w:rsid w:val="00FB637E"/>
    <w:rsid w:val="00FB7EA7"/>
    <w:rsid w:val="00FC409A"/>
    <w:rsid w:val="00FD0DE1"/>
    <w:rsid w:val="00FD6629"/>
    <w:rsid w:val="00FE65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5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931559"/>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3630AE"/>
    <w:pPr>
      <w:ind w:left="720"/>
      <w:contextualSpacing/>
    </w:pPr>
  </w:style>
  <w:style w:type="paragraph" w:styleId="Normaalweb">
    <w:name w:val="Normal (Web)"/>
    <w:basedOn w:val="Standaard"/>
    <w:uiPriority w:val="99"/>
    <w:semiHidden/>
    <w:unhideWhenUsed/>
    <w:rsid w:val="000831C8"/>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Voetnoottekst">
    <w:name w:val="footnote text"/>
    <w:basedOn w:val="Standaard"/>
    <w:link w:val="VoetnoottekstTeken"/>
    <w:uiPriority w:val="99"/>
    <w:unhideWhenUsed/>
    <w:rsid w:val="000831C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831C8"/>
    <w:rPr>
      <w:sz w:val="24"/>
      <w:szCs w:val="24"/>
    </w:rPr>
  </w:style>
  <w:style w:type="character" w:styleId="Voetnootmarkering">
    <w:name w:val="footnote reference"/>
    <w:basedOn w:val="Standaardalinea-lettertype"/>
    <w:uiPriority w:val="99"/>
    <w:unhideWhenUsed/>
    <w:rsid w:val="000831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532</TotalTime>
  <Pages>18</Pages>
  <Words>2965</Words>
  <Characters>16309</Characters>
  <Application>Microsoft Macintosh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133</cp:revision>
  <cp:lastPrinted>2017-11-23T10:06:00Z</cp:lastPrinted>
  <dcterms:created xsi:type="dcterms:W3CDTF">2017-11-21T12:40:00Z</dcterms:created>
  <dcterms:modified xsi:type="dcterms:W3CDTF">2017-12-02T14:34:00Z</dcterms:modified>
</cp:coreProperties>
</file>