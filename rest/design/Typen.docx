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8CD5A" w14:textId="77777777" w:rsidR="00716207" w:rsidRDefault="00480475">
      <w:pPr>
        <w:pStyle w:val="Titel"/>
      </w:pPr>
      <w:r>
        <w:t>Typen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CE4829F" w14:textId="77777777">
        <w:trPr>
          <w:trHeight w:hRule="exact" w:val="461"/>
        </w:trPr>
        <w:tc>
          <w:tcPr>
            <w:tcW w:w="3870" w:type="dxa"/>
          </w:tcPr>
          <w:p w14:paraId="645AB861" w14:textId="77777777" w:rsidR="00716207" w:rsidRDefault="002A5403">
            <w:r>
              <w:t>Joop Ringelberg</w:t>
            </w:r>
          </w:p>
        </w:tc>
        <w:tc>
          <w:tcPr>
            <w:tcW w:w="2363" w:type="dxa"/>
          </w:tcPr>
          <w:p w14:paraId="07605468" w14:textId="77777777" w:rsidR="00716207" w:rsidRDefault="002A5403" w:rsidP="002A5403">
            <w:r>
              <w:fldChar w:fldCharType="begin"/>
            </w:r>
            <w:r>
              <w:instrText xml:space="preserve"> CREATEDATE \@ "dd-MM-yy" \* MERGEFORMAT </w:instrText>
            </w:r>
            <w:r>
              <w:fldChar w:fldCharType="separate"/>
            </w:r>
            <w:r w:rsidR="00480475">
              <w:rPr>
                <w:noProof/>
              </w:rPr>
              <w:t>27-11-17</w:t>
            </w:r>
            <w:r>
              <w:fldChar w:fldCharType="end"/>
            </w:r>
          </w:p>
        </w:tc>
        <w:tc>
          <w:tcPr>
            <w:tcW w:w="3117" w:type="dxa"/>
          </w:tcPr>
          <w:p w14:paraId="1592D43A" w14:textId="77777777" w:rsidR="00716207" w:rsidRDefault="002A5403" w:rsidP="002A5403">
            <w:pPr>
              <w:jc w:val="right"/>
            </w:pPr>
            <w:r>
              <w:t>Versie: 1</w:t>
            </w:r>
          </w:p>
        </w:tc>
      </w:tr>
    </w:tbl>
    <w:p w14:paraId="2573E787" w14:textId="77777777" w:rsidR="00716207" w:rsidRDefault="002A5403" w:rsidP="002A5403">
      <w:pPr>
        <w:pStyle w:val="Kop1"/>
      </w:pPr>
      <w:r>
        <w:t>Introductie</w:t>
      </w:r>
    </w:p>
    <w:p w14:paraId="6A85F0BF" w14:textId="77777777" w:rsidR="002A5403" w:rsidRDefault="00480475" w:rsidP="002A5403">
      <w:r>
        <w:t xml:space="preserve">In de tekst </w:t>
      </w:r>
      <w:proofErr w:type="spellStart"/>
      <w:r>
        <w:rPr>
          <w:i/>
        </w:rPr>
        <w:t>MetaTypen</w:t>
      </w:r>
      <w:proofErr w:type="spellEnd"/>
      <w:r>
        <w:rPr>
          <w:i/>
        </w:rPr>
        <w:t xml:space="preserve"> </w:t>
      </w:r>
      <w:r>
        <w:t xml:space="preserve">heb ik beschreven hoe </w:t>
      </w:r>
      <w:proofErr w:type="spellStart"/>
      <w:r>
        <w:t>ContextType</w:t>
      </w:r>
      <w:proofErr w:type="spellEnd"/>
      <w:r>
        <w:t xml:space="preserve">, </w:t>
      </w:r>
      <w:proofErr w:type="spellStart"/>
      <w:r>
        <w:t>RolInContextType</w:t>
      </w:r>
      <w:proofErr w:type="spellEnd"/>
      <w:r>
        <w:t xml:space="preserve">, </w:t>
      </w:r>
      <w:proofErr w:type="spellStart"/>
      <w:r>
        <w:t>PropertyType</w:t>
      </w:r>
      <w:proofErr w:type="spellEnd"/>
      <w:r>
        <w:t xml:space="preserve"> en </w:t>
      </w:r>
      <w:proofErr w:type="spellStart"/>
      <w:r>
        <w:t>PropertyPerspectief</w:t>
      </w:r>
      <w:proofErr w:type="spellEnd"/>
      <w:r>
        <w:t xml:space="preserve"> in termen van rollen en contexten beschreven kunnen worden. Ik heb beschreven hoe het </w:t>
      </w:r>
      <w:proofErr w:type="spellStart"/>
      <w:r>
        <w:t>pragma</w:t>
      </w:r>
      <w:proofErr w:type="spellEnd"/>
      <w:r>
        <w:t xml:space="preserve">-attribuut door het systeem gebruikt kan worden om de modelleur te ondersteunen als hij concrete typen gaat maken. In deze tekst beschrijf ik hoe zulke typen opgeschreven kunnen worden in de </w:t>
      </w:r>
      <w:proofErr w:type="spellStart"/>
      <w:r>
        <w:t>Perspect</w:t>
      </w:r>
      <w:proofErr w:type="spellEnd"/>
      <w:r>
        <w:t xml:space="preserve"> modelleertaal en hoe we zulke typen representeren in termen van contexten en rollen.</w:t>
      </w:r>
    </w:p>
    <w:p w14:paraId="30CCD133" w14:textId="275B177F" w:rsidR="0026644D" w:rsidRDefault="0026644D" w:rsidP="002A5403">
      <w:r>
        <w:t>Ik doe dat aan de hand van het voorbeeld van Aangifte, met één rol, namelijk Aangever, een private property ‘aantekeningen’ en één publieke property: ‘urgentie’. De Aangever voorzien we van een property ‘betrouwbaarheid’. Op Aangever construeren we een propertyperspectief.</w:t>
      </w:r>
    </w:p>
    <w:p w14:paraId="10D2A53B" w14:textId="375264FC" w:rsidR="00DA62C9" w:rsidRDefault="00203870" w:rsidP="00DA62C9">
      <w:pPr>
        <w:pStyle w:val="Kop1"/>
      </w:pPr>
      <w:r>
        <w:t>Definities in tekst</w:t>
      </w:r>
    </w:p>
    <w:p w14:paraId="7C1971DE" w14:textId="7E93B40D" w:rsidR="00DA62C9" w:rsidRDefault="00DA62C9" w:rsidP="00DA62C9">
      <w:r>
        <w:t xml:space="preserve">Het </w:t>
      </w:r>
      <w:proofErr w:type="spellStart"/>
      <w:r>
        <w:t>ContextType</w:t>
      </w:r>
      <w:proofErr w:type="spellEnd"/>
      <w:r>
        <w:t xml:space="preserve"> Aangifte heeft de volgende tekstuele definitie:</w:t>
      </w:r>
    </w:p>
    <w:p w14:paraId="767F3D33" w14:textId="77777777" w:rsidR="00DA62C9" w:rsidRDefault="00DA62C9" w:rsidP="00DA62C9">
      <w:pPr>
        <w:pStyle w:val="Code"/>
      </w:pPr>
      <w:r>
        <w:tab/>
      </w:r>
      <w:proofErr w:type="gramStart"/>
      <w:r>
        <w:t>:</w:t>
      </w:r>
      <w:proofErr w:type="spellStart"/>
      <w:r>
        <w:t>ContextType</w:t>
      </w:r>
      <w:proofErr w:type="spellEnd"/>
      <w:proofErr w:type="gramEnd"/>
      <w:r>
        <w:t xml:space="preserve"> :Aangifte</w:t>
      </w:r>
    </w:p>
    <w:p w14:paraId="08827B16" w14:textId="3BDD36E5" w:rsidR="00DA62C9" w:rsidRPr="00DA62C9" w:rsidRDefault="00DA62C9" w:rsidP="00DA62C9">
      <w:pPr>
        <w:pStyle w:val="Code"/>
        <w:rPr>
          <w:lang w:val="en-US"/>
        </w:rPr>
      </w:pPr>
      <w:r w:rsidRPr="00DA62C9">
        <w:rPr>
          <w:lang w:val="en-US"/>
        </w:rPr>
        <w:tab/>
      </w:r>
      <w:r w:rsidRPr="00DA62C9">
        <w:rPr>
          <w:lang w:val="en-US"/>
        </w:rPr>
        <w:tab/>
      </w:r>
      <w:proofErr w:type="gramStart"/>
      <w:r w:rsidRPr="00DA62C9">
        <w:rPr>
          <w:lang w:val="en-US"/>
        </w:rPr>
        <w:t>private :</w:t>
      </w:r>
      <w:proofErr w:type="spellStart"/>
      <w:r>
        <w:rPr>
          <w:lang w:val="en-US"/>
        </w:rPr>
        <w:t>aantekeningen</w:t>
      </w:r>
      <w:proofErr w:type="spellEnd"/>
      <w:proofErr w:type="gramEnd"/>
    </w:p>
    <w:p w14:paraId="10B8C001" w14:textId="77777777" w:rsidR="00DA62C9" w:rsidRPr="00DA62C9" w:rsidRDefault="00DA62C9" w:rsidP="00DA62C9">
      <w:pPr>
        <w:pStyle w:val="Code"/>
        <w:rPr>
          <w:lang w:val="en-US"/>
        </w:rPr>
      </w:pPr>
      <w:r w:rsidRPr="00DA62C9">
        <w:rPr>
          <w:lang w:val="en-US"/>
        </w:rPr>
        <w:tab/>
      </w:r>
      <w:r w:rsidRPr="00DA62C9">
        <w:rPr>
          <w:lang w:val="en-US"/>
        </w:rPr>
        <w:tab/>
      </w:r>
      <w:r w:rsidRPr="00DA62C9">
        <w:rPr>
          <w:lang w:val="en-US"/>
        </w:rPr>
        <w:tab/>
      </w:r>
      <w:proofErr w:type="gramStart"/>
      <w:r w:rsidRPr="00DA62C9">
        <w:rPr>
          <w:lang w:val="en-US"/>
        </w:rPr>
        <w:t>:</w:t>
      </w:r>
      <w:proofErr w:type="spellStart"/>
      <w:r w:rsidRPr="00DA62C9">
        <w:rPr>
          <w:lang w:val="en-US"/>
        </w:rPr>
        <w:t>isFunctional</w:t>
      </w:r>
      <w:proofErr w:type="spellEnd"/>
      <w:proofErr w:type="gramEnd"/>
      <w:r w:rsidRPr="00DA62C9">
        <w:rPr>
          <w:lang w:val="en-US"/>
        </w:rPr>
        <w:t xml:space="preserve"> = true</w:t>
      </w:r>
    </w:p>
    <w:p w14:paraId="1AAAA502" w14:textId="77777777" w:rsidR="00DA62C9" w:rsidRDefault="00DA62C9" w:rsidP="00DA62C9">
      <w:pPr>
        <w:pStyle w:val="Code"/>
      </w:pPr>
      <w:r w:rsidRPr="00DA62C9">
        <w:rPr>
          <w:lang w:val="en-US"/>
        </w:rPr>
        <w:tab/>
      </w:r>
      <w:r w:rsidRPr="00DA62C9">
        <w:rPr>
          <w:lang w:val="en-US"/>
        </w:rPr>
        <w:tab/>
      </w:r>
      <w:r w:rsidRPr="00DA62C9">
        <w:rPr>
          <w:lang w:val="en-US"/>
        </w:rPr>
        <w:tab/>
      </w:r>
      <w:proofErr w:type="gramStart"/>
      <w:r>
        <w:t>:</w:t>
      </w:r>
      <w:proofErr w:type="spellStart"/>
      <w:r>
        <w:t>isVerplicht</w:t>
      </w:r>
      <w:proofErr w:type="spellEnd"/>
      <w:proofErr w:type="gramEnd"/>
      <w:r>
        <w:t xml:space="preserve"> = </w:t>
      </w:r>
      <w:proofErr w:type="spellStart"/>
      <w:r>
        <w:t>false</w:t>
      </w:r>
      <w:proofErr w:type="spellEnd"/>
    </w:p>
    <w:p w14:paraId="1F88EB83" w14:textId="6C407C38" w:rsidR="00DA62C9" w:rsidRDefault="00DA62C9" w:rsidP="00DA62C9">
      <w:pPr>
        <w:pStyle w:val="Code"/>
      </w:pPr>
      <w:r>
        <w:tab/>
      </w:r>
      <w:r>
        <w:tab/>
      </w:r>
      <w:r>
        <w:tab/>
      </w:r>
      <w:proofErr w:type="gramStart"/>
      <w:r>
        <w:t>:range</w:t>
      </w:r>
      <w:proofErr w:type="gramEnd"/>
      <w:r>
        <w:t xml:space="preserve"> = String</w:t>
      </w:r>
    </w:p>
    <w:p w14:paraId="62BFB364" w14:textId="77777777" w:rsidR="00DA62C9" w:rsidRDefault="00DA62C9" w:rsidP="00DA62C9">
      <w:pPr>
        <w:pStyle w:val="Code"/>
      </w:pPr>
      <w:r>
        <w:tab/>
      </w:r>
      <w:r>
        <w:tab/>
      </w:r>
      <w:proofErr w:type="gramStart"/>
      <w:r>
        <w:t>public :urgentie</w:t>
      </w:r>
      <w:proofErr w:type="gramEnd"/>
    </w:p>
    <w:p w14:paraId="6F51E302" w14:textId="77777777" w:rsidR="00DA62C9" w:rsidRDefault="00DA62C9" w:rsidP="00DA62C9">
      <w:pPr>
        <w:pStyle w:val="Code"/>
      </w:pPr>
      <w:r>
        <w:tab/>
      </w:r>
      <w:r>
        <w:tab/>
      </w:r>
      <w:r>
        <w:tab/>
      </w:r>
      <w:proofErr w:type="gramStart"/>
      <w:r>
        <w:t>:</w:t>
      </w:r>
      <w:proofErr w:type="spellStart"/>
      <w:r>
        <w:t>isFunctional</w:t>
      </w:r>
      <w:proofErr w:type="spellEnd"/>
      <w:proofErr w:type="gramEnd"/>
      <w:r>
        <w:t xml:space="preserve"> = </w:t>
      </w:r>
      <w:proofErr w:type="spellStart"/>
      <w:r>
        <w:t>true</w:t>
      </w:r>
      <w:proofErr w:type="spellEnd"/>
    </w:p>
    <w:p w14:paraId="337EC235" w14:textId="77777777" w:rsidR="00DA62C9" w:rsidRDefault="00DA62C9" w:rsidP="00DA62C9">
      <w:pPr>
        <w:pStyle w:val="Code"/>
      </w:pPr>
      <w:r>
        <w:tab/>
      </w:r>
      <w:r>
        <w:tab/>
      </w:r>
      <w:r>
        <w:tab/>
      </w:r>
      <w:proofErr w:type="gramStart"/>
      <w:r>
        <w:t>:</w:t>
      </w:r>
      <w:proofErr w:type="spellStart"/>
      <w:r>
        <w:t>isVerplicht</w:t>
      </w:r>
      <w:proofErr w:type="spellEnd"/>
      <w:proofErr w:type="gramEnd"/>
      <w:r>
        <w:t xml:space="preserve"> = </w:t>
      </w:r>
      <w:proofErr w:type="spellStart"/>
      <w:r>
        <w:t>true</w:t>
      </w:r>
      <w:proofErr w:type="spellEnd"/>
    </w:p>
    <w:p w14:paraId="20ED361C" w14:textId="0334AACE" w:rsidR="00DA62C9" w:rsidRDefault="00DA62C9" w:rsidP="00DA62C9">
      <w:pPr>
        <w:pStyle w:val="Code"/>
      </w:pPr>
      <w:r>
        <w:tab/>
      </w:r>
      <w:r>
        <w:tab/>
      </w:r>
      <w:r>
        <w:tab/>
      </w:r>
      <w:proofErr w:type="gramStart"/>
      <w:r>
        <w:t>:range</w:t>
      </w:r>
      <w:proofErr w:type="gramEnd"/>
      <w:r>
        <w:t xml:space="preserve"> = </w:t>
      </w:r>
      <w:proofErr w:type="spellStart"/>
      <w:r>
        <w:t>Number</w:t>
      </w:r>
      <w:proofErr w:type="spellEnd"/>
    </w:p>
    <w:p w14:paraId="47419541" w14:textId="77777777" w:rsidR="00DA62C9" w:rsidRDefault="00DA62C9" w:rsidP="00DA62C9">
      <w:pPr>
        <w:pStyle w:val="Code"/>
      </w:pPr>
      <w:r>
        <w:tab/>
      </w:r>
      <w:r>
        <w:tab/>
      </w:r>
      <w:proofErr w:type="gramStart"/>
      <w:r>
        <w:t>:</w:t>
      </w:r>
      <w:proofErr w:type="spellStart"/>
      <w:r>
        <w:t>RolInContextType</w:t>
      </w:r>
      <w:proofErr w:type="spellEnd"/>
      <w:proofErr w:type="gramEnd"/>
      <w:r>
        <w:t xml:space="preserve"> :Aangever</w:t>
      </w:r>
    </w:p>
    <w:p w14:paraId="16896147" w14:textId="682C75C6" w:rsidR="00DA62C9" w:rsidRDefault="00DA62C9" w:rsidP="00DA62C9">
      <w:pPr>
        <w:pStyle w:val="Code"/>
      </w:pPr>
      <w:r>
        <w:tab/>
      </w:r>
      <w:r>
        <w:tab/>
      </w:r>
      <w:r>
        <w:tab/>
      </w:r>
      <w:proofErr w:type="spellStart"/>
      <w:proofErr w:type="gramStart"/>
      <w:r>
        <w:t>isFunctional</w:t>
      </w:r>
      <w:proofErr w:type="spellEnd"/>
      <w:proofErr w:type="gramEnd"/>
      <w:r>
        <w:t xml:space="preserve"> = </w:t>
      </w:r>
      <w:proofErr w:type="spellStart"/>
      <w:r>
        <w:t>false</w:t>
      </w:r>
      <w:proofErr w:type="spellEnd"/>
    </w:p>
    <w:p w14:paraId="2F659C5D" w14:textId="0CAF0C8B" w:rsidR="00DA62C9" w:rsidRDefault="00DA62C9" w:rsidP="00DA62C9">
      <w:pPr>
        <w:pStyle w:val="Code"/>
      </w:pPr>
      <w:r>
        <w:tab/>
      </w:r>
      <w:r>
        <w:tab/>
      </w:r>
      <w:r>
        <w:tab/>
      </w:r>
      <w:proofErr w:type="spellStart"/>
      <w:proofErr w:type="gramStart"/>
      <w:r>
        <w:t>isVerplicht</w:t>
      </w:r>
      <w:proofErr w:type="spellEnd"/>
      <w:proofErr w:type="gramEnd"/>
      <w:r>
        <w:t xml:space="preserve"> = </w:t>
      </w:r>
      <w:proofErr w:type="spellStart"/>
      <w:r>
        <w:t>true</w:t>
      </w:r>
      <w:proofErr w:type="spellEnd"/>
    </w:p>
    <w:p w14:paraId="3A07CA96" w14:textId="77777777" w:rsidR="00DA62C9" w:rsidRDefault="00DA62C9" w:rsidP="00DA62C9">
      <w:pPr>
        <w:pStyle w:val="Code"/>
      </w:pPr>
      <w:r>
        <w:tab/>
      </w:r>
      <w:r>
        <w:tab/>
      </w:r>
      <w:r>
        <w:tab/>
      </w:r>
      <w:proofErr w:type="gramStart"/>
      <w:r>
        <w:t>:</w:t>
      </w:r>
      <w:proofErr w:type="spellStart"/>
      <w:r>
        <w:t>MogelijkeBinding</w:t>
      </w:r>
      <w:proofErr w:type="spellEnd"/>
      <w:proofErr w:type="gramEnd"/>
      <w:r>
        <w:t xml:space="preserve"> =&gt; :Gebruiker</w:t>
      </w:r>
    </w:p>
    <w:p w14:paraId="57F3AC84" w14:textId="77777777" w:rsidR="00DA62C9" w:rsidRDefault="00DA62C9" w:rsidP="00DA62C9">
      <w:pPr>
        <w:pStyle w:val="Code"/>
      </w:pPr>
      <w:r>
        <w:tab/>
      </w:r>
      <w:r>
        <w:tab/>
      </w:r>
      <w:r>
        <w:tab/>
      </w:r>
      <w:proofErr w:type="gramStart"/>
      <w:r>
        <w:t>:</w:t>
      </w:r>
      <w:proofErr w:type="spellStart"/>
      <w:r>
        <w:t>PropertyType</w:t>
      </w:r>
      <w:proofErr w:type="spellEnd"/>
      <w:proofErr w:type="gramEnd"/>
      <w:r>
        <w:t xml:space="preserve"> :betrouwbaarheid</w:t>
      </w:r>
    </w:p>
    <w:p w14:paraId="3A2E1D7E" w14:textId="77777777" w:rsidR="00DA62C9" w:rsidRDefault="00DA62C9" w:rsidP="00DA62C9">
      <w:pPr>
        <w:pStyle w:val="Code"/>
      </w:pPr>
      <w:r>
        <w:tab/>
      </w:r>
      <w:r>
        <w:tab/>
      </w:r>
      <w:r>
        <w:tab/>
      </w:r>
      <w:r>
        <w:tab/>
      </w:r>
      <w:proofErr w:type="gramStart"/>
      <w:r>
        <w:t>:</w:t>
      </w:r>
      <w:proofErr w:type="spellStart"/>
      <w:r>
        <w:t>isFunctional</w:t>
      </w:r>
      <w:proofErr w:type="spellEnd"/>
      <w:proofErr w:type="gramEnd"/>
      <w:r>
        <w:t xml:space="preserve"> = </w:t>
      </w:r>
      <w:proofErr w:type="spellStart"/>
      <w:r>
        <w:t>true</w:t>
      </w:r>
      <w:proofErr w:type="spellEnd"/>
    </w:p>
    <w:p w14:paraId="162E46F0" w14:textId="77777777" w:rsidR="00DA62C9" w:rsidRDefault="00DA62C9" w:rsidP="00DA62C9">
      <w:pPr>
        <w:pStyle w:val="Code"/>
      </w:pPr>
      <w:r>
        <w:tab/>
      </w:r>
      <w:r>
        <w:tab/>
      </w:r>
      <w:r>
        <w:tab/>
      </w:r>
      <w:r>
        <w:tab/>
      </w:r>
      <w:proofErr w:type="gramStart"/>
      <w:r>
        <w:t>:</w:t>
      </w:r>
      <w:proofErr w:type="spellStart"/>
      <w:r>
        <w:t>isVerplicht</w:t>
      </w:r>
      <w:proofErr w:type="spellEnd"/>
      <w:proofErr w:type="gramEnd"/>
      <w:r>
        <w:t xml:space="preserve"> = </w:t>
      </w:r>
      <w:proofErr w:type="spellStart"/>
      <w:r>
        <w:t>true</w:t>
      </w:r>
      <w:proofErr w:type="spellEnd"/>
    </w:p>
    <w:p w14:paraId="5D4D6E77" w14:textId="562B0BDC" w:rsidR="00DA62C9" w:rsidRDefault="00DA62C9" w:rsidP="00DA62C9">
      <w:pPr>
        <w:pStyle w:val="Code"/>
      </w:pPr>
      <w:r>
        <w:tab/>
      </w:r>
      <w:r>
        <w:tab/>
      </w:r>
      <w:r>
        <w:tab/>
      </w:r>
      <w:r>
        <w:tab/>
      </w:r>
      <w:proofErr w:type="gramStart"/>
      <w:r>
        <w:t>:range</w:t>
      </w:r>
      <w:proofErr w:type="gramEnd"/>
      <w:r>
        <w:t xml:space="preserve"> = </w:t>
      </w:r>
      <w:proofErr w:type="spellStart"/>
      <w:r>
        <w:t>Number</w:t>
      </w:r>
      <w:proofErr w:type="spellEnd"/>
    </w:p>
    <w:p w14:paraId="3280DB48" w14:textId="1554A0E7" w:rsidR="00DA62C9" w:rsidRDefault="00DA62C9" w:rsidP="00DA62C9">
      <w:pPr>
        <w:pStyle w:val="Code"/>
      </w:pPr>
      <w:r>
        <w:tab/>
      </w:r>
      <w:r>
        <w:tab/>
      </w:r>
      <w:r>
        <w:tab/>
      </w:r>
      <w:proofErr w:type="gramStart"/>
      <w:r>
        <w:t>:</w:t>
      </w:r>
      <w:proofErr w:type="spellStart"/>
      <w:r>
        <w:t>PropertyPerspectief</w:t>
      </w:r>
      <w:proofErr w:type="spellEnd"/>
      <w:proofErr w:type="gramEnd"/>
      <w:r w:rsidR="00E84648">
        <w:t xml:space="preserve"> :</w:t>
      </w:r>
      <w:proofErr w:type="spellStart"/>
      <w:r w:rsidR="00E84648">
        <w:t>aangeverBetrouwbaarheid</w:t>
      </w:r>
      <w:proofErr w:type="spellEnd"/>
    </w:p>
    <w:p w14:paraId="6F6F5CBD" w14:textId="1E45AA69" w:rsidR="00203870" w:rsidRDefault="00203870" w:rsidP="00DA62C9">
      <w:pPr>
        <w:pStyle w:val="Code"/>
      </w:pPr>
      <w:r>
        <w:tab/>
      </w:r>
      <w:r>
        <w:tab/>
      </w:r>
      <w:r>
        <w:tab/>
      </w:r>
      <w:r>
        <w:tab/>
      </w:r>
      <w:proofErr w:type="gramStart"/>
      <w:r>
        <w:t>:volgnummer</w:t>
      </w:r>
      <w:proofErr w:type="gramEnd"/>
      <w:r>
        <w:t xml:space="preserve"> = 1</w:t>
      </w:r>
    </w:p>
    <w:p w14:paraId="14692822" w14:textId="1872DFF2" w:rsidR="00DA62C9" w:rsidRDefault="00DA62C9" w:rsidP="00DA62C9">
      <w:pPr>
        <w:pStyle w:val="Code"/>
      </w:pPr>
      <w:r>
        <w:tab/>
      </w:r>
      <w:r>
        <w:tab/>
      </w:r>
      <w:r>
        <w:tab/>
      </w:r>
      <w:r>
        <w:tab/>
      </w:r>
      <w:proofErr w:type="gramStart"/>
      <w:r>
        <w:t>:</w:t>
      </w:r>
      <w:proofErr w:type="spellStart"/>
      <w:r>
        <w:t>PropertyReferentie</w:t>
      </w:r>
      <w:proofErr w:type="spellEnd"/>
      <w:proofErr w:type="gramEnd"/>
      <w:r>
        <w:t xml:space="preserve"> =&gt; :betrouwbaarheid</w:t>
      </w:r>
    </w:p>
    <w:p w14:paraId="52DDD755" w14:textId="77777777" w:rsidR="0004528B" w:rsidRDefault="0004528B" w:rsidP="00DA62C9">
      <w:pPr>
        <w:pStyle w:val="Code"/>
      </w:pPr>
    </w:p>
    <w:p w14:paraId="239ABC49" w14:textId="0186EE8B" w:rsidR="0004528B" w:rsidRDefault="00001DB3" w:rsidP="0004528B">
      <w:r>
        <w:lastRenderedPageBreak/>
        <w:t>Merk op</w:t>
      </w:r>
      <w:r w:rsidR="0004528B">
        <w:t xml:space="preserve"> dat alle overige definities in context </w:t>
      </w:r>
      <w:proofErr w:type="gramStart"/>
      <w:r w:rsidR="0004528B">
        <w:t>van :Aangifte</w:t>
      </w:r>
      <w:proofErr w:type="gramEnd"/>
      <w:r w:rsidR="0004528B">
        <w:t xml:space="preserve"> staan. </w:t>
      </w:r>
    </w:p>
    <w:p w14:paraId="6DD25764" w14:textId="522275DD" w:rsidR="00001DB3" w:rsidRDefault="00001DB3" w:rsidP="00001DB3">
      <w:pPr>
        <w:pStyle w:val="Kop2"/>
      </w:pPr>
      <w:r>
        <w:t>Aangifte gerepresenteerd</w:t>
      </w:r>
    </w:p>
    <w:p w14:paraId="3079F7C1" w14:textId="7A437FC1" w:rsidR="00001DB3" w:rsidRDefault="00001DB3" w:rsidP="00001DB3">
      <w:r>
        <w:t xml:space="preserve">We representeren Aangifte met een context. De structurele onderdelen moeten dus rollen zijn; simpele aspecten van Aangifte zouden we met </w:t>
      </w:r>
      <w:proofErr w:type="spellStart"/>
      <w:r>
        <w:t>properties</w:t>
      </w:r>
      <w:proofErr w:type="spellEnd"/>
      <w:r>
        <w:t xml:space="preserve"> kunnen representeren. Maar zulke aspecten zijn er niet, wat direct blijkt uit de definitie van </w:t>
      </w:r>
      <w:proofErr w:type="spellStart"/>
      <w:r>
        <w:t>ContextType</w:t>
      </w:r>
      <w:proofErr w:type="spellEnd"/>
      <w:r>
        <w:t xml:space="preserve"> zelf; daar zien we vier rollen, elk met het </w:t>
      </w:r>
      <w:proofErr w:type="spellStart"/>
      <w:r>
        <w:t>pragma</w:t>
      </w:r>
      <w:proofErr w:type="spellEnd"/>
      <w:r>
        <w:t xml:space="preserve"> </w:t>
      </w:r>
      <w:proofErr w:type="spellStart"/>
      <w:r>
        <w:t>typeDefinition</w:t>
      </w:r>
      <w:proofErr w:type="spellEnd"/>
      <w:r>
        <w:t>. Deze rollen zijn:</w:t>
      </w:r>
    </w:p>
    <w:p w14:paraId="3EE88BAF" w14:textId="553BEE48" w:rsidR="00001DB3" w:rsidRDefault="00001DB3" w:rsidP="00001DB3">
      <w:pPr>
        <w:pStyle w:val="Lijstalinea"/>
        <w:numPr>
          <w:ilvl w:val="0"/>
          <w:numId w:val="13"/>
        </w:numPr>
      </w:pPr>
      <w:proofErr w:type="spellStart"/>
      <w:r>
        <w:t>RolInContextType</w:t>
      </w:r>
      <w:proofErr w:type="spellEnd"/>
      <w:r w:rsidR="00CB27EE">
        <w:t xml:space="preserve"> (TD)</w:t>
      </w:r>
      <w:r>
        <w:t>: in dit voorbeeld is dat Aangever.</w:t>
      </w:r>
    </w:p>
    <w:p w14:paraId="633AF6F7" w14:textId="77311CD7" w:rsidR="00001DB3" w:rsidRDefault="00001DB3" w:rsidP="00001DB3">
      <w:pPr>
        <w:pStyle w:val="Lijstalinea"/>
        <w:numPr>
          <w:ilvl w:val="0"/>
          <w:numId w:val="13"/>
        </w:numPr>
      </w:pPr>
      <w:proofErr w:type="spellStart"/>
      <w:r>
        <w:t>BinnenRolType</w:t>
      </w:r>
      <w:proofErr w:type="spellEnd"/>
      <w:r w:rsidR="00CB27EE">
        <w:t xml:space="preserve"> (TD)</w:t>
      </w:r>
      <w:r>
        <w:t xml:space="preserve">: hier komt de private </w:t>
      </w:r>
      <w:proofErr w:type="gramStart"/>
      <w:r>
        <w:t>property :aantekeningen</w:t>
      </w:r>
      <w:proofErr w:type="gramEnd"/>
      <w:r>
        <w:t xml:space="preserve"> terecht.</w:t>
      </w:r>
    </w:p>
    <w:p w14:paraId="6083A45A" w14:textId="322C5865" w:rsidR="00001DB3" w:rsidRDefault="00001DB3" w:rsidP="00001DB3">
      <w:pPr>
        <w:pStyle w:val="Lijstalinea"/>
        <w:numPr>
          <w:ilvl w:val="0"/>
          <w:numId w:val="13"/>
        </w:numPr>
      </w:pPr>
      <w:proofErr w:type="spellStart"/>
      <w:r>
        <w:t>BuitenRolType</w:t>
      </w:r>
      <w:proofErr w:type="spellEnd"/>
      <w:r w:rsidR="00CB27EE">
        <w:t xml:space="preserve"> (TD)</w:t>
      </w:r>
      <w:r>
        <w:t xml:space="preserve">: hier komt de public </w:t>
      </w:r>
      <w:proofErr w:type="gramStart"/>
      <w:r>
        <w:t>property :urgentie</w:t>
      </w:r>
      <w:proofErr w:type="gramEnd"/>
      <w:r>
        <w:t>.</w:t>
      </w:r>
    </w:p>
    <w:p w14:paraId="335E937B" w14:textId="6A47F0EE" w:rsidR="00001DB3" w:rsidRDefault="00001DB3" w:rsidP="00001DB3">
      <w:pPr>
        <w:pStyle w:val="Lijstalinea"/>
        <w:numPr>
          <w:ilvl w:val="0"/>
          <w:numId w:val="13"/>
        </w:numPr>
      </w:pPr>
      <w:proofErr w:type="spellStart"/>
      <w:r>
        <w:t>BerekendeRolType</w:t>
      </w:r>
      <w:proofErr w:type="spellEnd"/>
      <w:r w:rsidR="00CB27EE">
        <w:t xml:space="preserve"> (TD)</w:t>
      </w:r>
      <w:r>
        <w:t>: niet aanwezig in ons voorbeeld.</w:t>
      </w:r>
    </w:p>
    <w:p w14:paraId="748613E1" w14:textId="0CBD38CB" w:rsidR="003C7FDC" w:rsidRDefault="003C7FDC" w:rsidP="00001DB3">
      <w:r>
        <w:t xml:space="preserve">Merk op dat we van de drie aanwezige componenten (twee </w:t>
      </w:r>
      <w:proofErr w:type="spellStart"/>
      <w:r>
        <w:t>properties</w:t>
      </w:r>
      <w:proofErr w:type="spellEnd"/>
      <w:r>
        <w:t>, één rol) hebben aangegeven of ze functioneel en/of verplicht zijn.</w:t>
      </w:r>
      <w:r w:rsidR="0075508B">
        <w:t xml:space="preserve"> Dit kan, omdat in de definitie van </w:t>
      </w:r>
      <w:proofErr w:type="spellStart"/>
      <w:r w:rsidR="0075508B">
        <w:t>RolInContextType</w:t>
      </w:r>
      <w:proofErr w:type="spellEnd"/>
      <w:r w:rsidR="0075508B">
        <w:t xml:space="preserve"> óók de rollen </w:t>
      </w:r>
      <w:proofErr w:type="spellStart"/>
      <w:r w:rsidR="0075508B">
        <w:t>isFunctioneel</w:t>
      </w:r>
      <w:proofErr w:type="spellEnd"/>
      <w:r w:rsidR="0075508B">
        <w:t xml:space="preserve"> en </w:t>
      </w:r>
      <w:proofErr w:type="spellStart"/>
      <w:r w:rsidR="0075508B">
        <w:t>isVerplicht</w:t>
      </w:r>
      <w:proofErr w:type="spellEnd"/>
      <w:r w:rsidR="0075508B">
        <w:t xml:space="preserve"> zijn opgenomen (met </w:t>
      </w:r>
      <w:proofErr w:type="spellStart"/>
      <w:r w:rsidR="0075508B">
        <w:t>pragma</w:t>
      </w:r>
      <w:proofErr w:type="spellEnd"/>
      <w:r w:rsidR="0075508B">
        <w:t xml:space="preserve"> </w:t>
      </w:r>
      <w:r w:rsidR="000D5F00" w:rsidRPr="00876996">
        <w:rPr>
          <w:noProof/>
          <w:lang w:eastAsia="nl-NL"/>
        </w:rPr>
        <mc:AlternateContent>
          <mc:Choice Requires="wpc">
            <w:drawing>
              <wp:anchor distT="0" distB="0" distL="0" distR="0" simplePos="0" relativeHeight="251659264" behindDoc="0" locked="0" layoutInCell="1" allowOverlap="1" wp14:anchorId="26199902" wp14:editId="3A8B37BE">
                <wp:simplePos x="0" y="0"/>
                <wp:positionH relativeFrom="column">
                  <wp:posOffset>0</wp:posOffset>
                </wp:positionH>
                <wp:positionV relativeFrom="line">
                  <wp:posOffset>358140</wp:posOffset>
                </wp:positionV>
                <wp:extent cx="5309870" cy="3202940"/>
                <wp:effectExtent l="0" t="0" r="24130" b="0"/>
                <wp:wrapTopAndBottom/>
                <wp:docPr id="66" name="Canvas 1"/>
                <wp:cNvGraphicFramePr/>
                <a:graphic xmlns:a="http://schemas.openxmlformats.org/drawingml/2006/main">
                  <a:graphicData uri="http://schemas.microsoft.com/office/word/2010/wordprocessingCanvas">
                    <wpc:wpc>
                      <wpc:bg/>
                      <wpc:whole/>
                      <wps:wsp>
                        <wps:cNvPr id="353" name="Rechthoek 353"/>
                        <wps:cNvSpPr/>
                        <wps:spPr>
                          <a:xfrm>
                            <a:off x="0" y="1298368"/>
                            <a:ext cx="1546020" cy="3567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C9EC64" w14:textId="77777777" w:rsidR="0058283D" w:rsidRDefault="0058283D" w:rsidP="0058283D">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wps:txbx>
                        <wps:bodyPr rtlCol="0" anchor="t" anchorCtr="0"/>
                      </wps:wsp>
                      <wps:wsp>
                        <wps:cNvPr id="354" name="Rechthoek 354"/>
                        <wps:cNvSpPr/>
                        <wps:spPr>
                          <a:xfrm>
                            <a:off x="2051040" y="1298369"/>
                            <a:ext cx="1394954" cy="3567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B940A5"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355" name="Ovaal 355"/>
                        <wps:cNvSpPr/>
                        <wps:spPr>
                          <a:xfrm>
                            <a:off x="2662083" y="920018"/>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6" name="Rechte verbindingslijn 356"/>
                        <wps:cNvCnPr/>
                        <wps:spPr>
                          <a:xfrm flipV="1">
                            <a:off x="2748517" y="1092886"/>
                            <a:ext cx="0" cy="2054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7" name="Rechthoek 357"/>
                        <wps:cNvSpPr/>
                        <wps:spPr>
                          <a:xfrm>
                            <a:off x="2982978" y="2038165"/>
                            <a:ext cx="1542981" cy="3567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350506"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Aantekeningen</w:t>
                              </w:r>
                            </w:p>
                          </w:txbxContent>
                        </wps:txbx>
                        <wps:bodyPr rtlCol="0" anchor="t" anchorCtr="0"/>
                      </wps:wsp>
                      <wps:wsp>
                        <wps:cNvPr id="358" name="Ovaal 358"/>
                        <wps:cNvSpPr/>
                        <wps:spPr>
                          <a:xfrm>
                            <a:off x="3668034" y="1725816"/>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9" name="Rechte verbindingslijn 359"/>
                        <wps:cNvCnPr/>
                        <wps:spPr>
                          <a:xfrm flipH="1" flipV="1">
                            <a:off x="3754468" y="1898684"/>
                            <a:ext cx="1" cy="1394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Rechthoek 360"/>
                        <wps:cNvSpPr/>
                        <wps:spPr>
                          <a:xfrm>
                            <a:off x="3914917" y="2780105"/>
                            <a:ext cx="1394953" cy="3545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6F1647"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Urgentie</w:t>
                              </w:r>
                            </w:p>
                          </w:txbxContent>
                        </wps:txbx>
                        <wps:bodyPr rtlCol="0" anchor="t" anchorCtr="0"/>
                      </wps:wsp>
                      <wps:wsp>
                        <wps:cNvPr id="361" name="Ovaal 361"/>
                        <wps:cNvSpPr/>
                        <wps:spPr>
                          <a:xfrm>
                            <a:off x="4525959" y="2461406"/>
                            <a:ext cx="172868" cy="17286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2" name="Rechte verbindingslijn 362"/>
                        <wps:cNvCnPr/>
                        <wps:spPr>
                          <a:xfrm flipV="1">
                            <a:off x="4612393" y="2634273"/>
                            <a:ext cx="0" cy="145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3" name="Rechte verbindingslijn met pijl 363"/>
                        <wps:cNvCnPr/>
                        <wps:spPr>
                          <a:xfrm flipV="1">
                            <a:off x="2809635" y="909109"/>
                            <a:ext cx="1066501" cy="3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 name="Rechte verbindingslijn met pijl 364"/>
                        <wps:cNvCnPr/>
                        <wps:spPr>
                          <a:xfrm flipH="1" flipV="1">
                            <a:off x="4571514" y="995544"/>
                            <a:ext cx="40879" cy="1465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5" name="Ovaal 365"/>
                        <wps:cNvSpPr/>
                        <wps:spPr>
                          <a:xfrm>
                            <a:off x="4377932" y="0"/>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6" name="Rechte verbindingslijn 366"/>
                        <wps:cNvCnPr/>
                        <wps:spPr>
                          <a:xfrm flipV="1">
                            <a:off x="4464366" y="172868"/>
                            <a:ext cx="0" cy="1805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Rechthoek 367"/>
                        <wps:cNvSpPr/>
                        <wps:spPr>
                          <a:xfrm>
                            <a:off x="3766889" y="353390"/>
                            <a:ext cx="1394953" cy="7568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B61F6C"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Aangifte</w:t>
                              </w:r>
                            </w:p>
                          </w:txbxContent>
                        </wps:txbx>
                        <wps:bodyPr rtlCol="0" anchor="t" anchorCtr="0"/>
                      </wps:wsp>
                      <wps:wsp>
                        <wps:cNvPr id="368" name="Ovaal 368"/>
                        <wps:cNvSpPr/>
                        <wps:spPr>
                          <a:xfrm>
                            <a:off x="3876136" y="822675"/>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9" name="Ovaal 369"/>
                        <wps:cNvSpPr/>
                        <wps:spPr>
                          <a:xfrm>
                            <a:off x="4180608" y="822675"/>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Ovaal 370"/>
                        <wps:cNvSpPr/>
                        <wps:spPr>
                          <a:xfrm>
                            <a:off x="4485080" y="822675"/>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1" name="Tekstvak 371"/>
                        <wps:cNvSpPr txBox="1"/>
                        <wps:spPr>
                          <a:xfrm>
                            <a:off x="3799860" y="523248"/>
                            <a:ext cx="347345" cy="356870"/>
                          </a:xfrm>
                          <a:prstGeom prst="rect">
                            <a:avLst/>
                          </a:prstGeom>
                          <a:noFill/>
                        </wps:spPr>
                        <wps:txbx>
                          <w:txbxContent>
                            <w:p w14:paraId="234B2175"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1-n</w:t>
                              </w:r>
                            </w:p>
                            <w:p w14:paraId="144F59A7"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372" name="Tekstvak 372"/>
                        <wps:cNvSpPr txBox="1"/>
                        <wps:spPr>
                          <a:xfrm>
                            <a:off x="4106012" y="526287"/>
                            <a:ext cx="344805" cy="356870"/>
                          </a:xfrm>
                          <a:prstGeom prst="rect">
                            <a:avLst/>
                          </a:prstGeom>
                          <a:noFill/>
                        </wps:spPr>
                        <wps:txbx>
                          <w:txbxContent>
                            <w:p w14:paraId="791708E8"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0-1</w:t>
                              </w:r>
                            </w:p>
                            <w:p w14:paraId="03BD9D80"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373" name="Tekstvak 373"/>
                        <wps:cNvSpPr txBox="1"/>
                        <wps:spPr>
                          <a:xfrm>
                            <a:off x="4418807" y="528321"/>
                            <a:ext cx="314325" cy="356870"/>
                          </a:xfrm>
                          <a:prstGeom prst="rect">
                            <a:avLst/>
                          </a:prstGeom>
                          <a:noFill/>
                        </wps:spPr>
                        <wps:txbx>
                          <w:txbxContent>
                            <w:p w14:paraId="6C7E3B5B"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1</w:t>
                              </w:r>
                            </w:p>
                            <w:p w14:paraId="41B81256"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374" name="Tekstvak 374"/>
                        <wps:cNvSpPr txBox="1"/>
                        <wps:spPr>
                          <a:xfrm>
                            <a:off x="2796066" y="1756174"/>
                            <a:ext cx="826770" cy="224155"/>
                          </a:xfrm>
                          <a:prstGeom prst="rect">
                            <a:avLst/>
                          </a:prstGeom>
                          <a:noFill/>
                        </wps:spPr>
                        <wps:txbx>
                          <w:txbxContent>
                            <w:p w14:paraId="218F3F1D" w14:textId="77777777" w:rsidR="0058283D" w:rsidRDefault="0058283D" w:rsidP="0058283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=String</w:t>
                              </w:r>
                            </w:p>
                          </w:txbxContent>
                        </wps:txbx>
                        <wps:bodyPr wrap="none" rtlCol="0">
                          <a:spAutoFit/>
                        </wps:bodyPr>
                      </wps:wsp>
                      <wps:wsp>
                        <wps:cNvPr id="375" name="Tekstvak 375"/>
                        <wps:cNvSpPr txBox="1"/>
                        <wps:spPr>
                          <a:xfrm>
                            <a:off x="3738464" y="2514238"/>
                            <a:ext cx="930275" cy="224155"/>
                          </a:xfrm>
                          <a:prstGeom prst="rect">
                            <a:avLst/>
                          </a:prstGeom>
                          <a:noFill/>
                        </wps:spPr>
                        <wps:txbx>
                          <w:txbxContent>
                            <w:p w14:paraId="018700F2" w14:textId="77777777" w:rsidR="0058283D" w:rsidRDefault="0058283D" w:rsidP="0058283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wps:txbx>
                        <wps:bodyPr wrap="none" rtlCol="0">
                          <a:spAutoFit/>
                        </wps:bodyPr>
                      </wps:wsp>
                      <wps:wsp>
                        <wps:cNvPr id="376" name="Ovaal 376"/>
                        <wps:cNvSpPr/>
                        <wps:spPr>
                          <a:xfrm>
                            <a:off x="1633216" y="1390305"/>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Rechte verbindingslijn 377"/>
                        <wps:cNvCnPr>
                          <a:endCxn id="361" idx="3"/>
                        </wps:cNvCnPr>
                        <wps:spPr>
                          <a:xfrm flipH="1">
                            <a:off x="1546020" y="1476739"/>
                            <a:ext cx="8719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Ovaal 378"/>
                        <wps:cNvSpPr/>
                        <wps:spPr>
                          <a:xfrm>
                            <a:off x="2138237" y="1389106"/>
                            <a:ext cx="172868" cy="172868"/>
                          </a:xfrm>
                          <a:prstGeom prst="ellipse">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Rechthoek 379"/>
                        <wps:cNvSpPr/>
                        <wps:spPr>
                          <a:xfrm>
                            <a:off x="872879" y="2038164"/>
                            <a:ext cx="1628837" cy="3567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D3DF5F" w14:textId="77777777" w:rsidR="0058283D" w:rsidRDefault="0058283D" w:rsidP="0058283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privatePropertyType</w:t>
                              </w:r>
                              <w:proofErr w:type="spellEnd"/>
                              <w:proofErr w:type="gramEnd"/>
                            </w:p>
                          </w:txbxContent>
                        </wps:txbx>
                        <wps:bodyPr rtlCol="0" anchor="t" anchorCtr="0"/>
                      </wps:wsp>
                      <wps:wsp>
                        <wps:cNvPr id="380" name="Ovaal 380"/>
                        <wps:cNvSpPr/>
                        <wps:spPr>
                          <a:xfrm>
                            <a:off x="2588912" y="2130101"/>
                            <a:ext cx="172868" cy="17286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1" name="Rechte verbindingslijn 381"/>
                        <wps:cNvCnPr/>
                        <wps:spPr>
                          <a:xfrm flipH="1">
                            <a:off x="2501716" y="2216534"/>
                            <a:ext cx="8719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Rechthoek 382"/>
                        <wps:cNvSpPr/>
                        <wps:spPr>
                          <a:xfrm>
                            <a:off x="1878011" y="2777959"/>
                            <a:ext cx="1579401" cy="3567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115A8C" w14:textId="77777777" w:rsidR="0058283D" w:rsidRDefault="0058283D" w:rsidP="0058283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publicPropertyType</w:t>
                              </w:r>
                              <w:proofErr w:type="spellEnd"/>
                              <w:proofErr w:type="gramEnd"/>
                            </w:p>
                          </w:txbxContent>
                        </wps:txbx>
                        <wps:bodyPr rtlCol="0" anchor="t" anchorCtr="0"/>
                      </wps:wsp>
                      <wps:wsp>
                        <wps:cNvPr id="383" name="Ovaal 383"/>
                        <wps:cNvSpPr/>
                        <wps:spPr>
                          <a:xfrm>
                            <a:off x="3544608" y="2869896"/>
                            <a:ext cx="172868" cy="172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4" name="Rechte verbindingslijn 384"/>
                        <wps:cNvCnPr/>
                        <wps:spPr>
                          <a:xfrm flipH="1">
                            <a:off x="3457412" y="2956330"/>
                            <a:ext cx="8719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5" name="Ovaal 385"/>
                        <wps:cNvSpPr/>
                        <wps:spPr>
                          <a:xfrm>
                            <a:off x="3043023" y="2130101"/>
                            <a:ext cx="172868" cy="172867"/>
                          </a:xfrm>
                          <a:prstGeom prst="ellipse">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Ovaal 386"/>
                        <wps:cNvSpPr/>
                        <wps:spPr>
                          <a:xfrm>
                            <a:off x="4005999" y="2871095"/>
                            <a:ext cx="172868" cy="172868"/>
                          </a:xfrm>
                          <a:prstGeom prst="ellipse">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Rechte verbindingslijn met pijl 387"/>
                        <wps:cNvCnPr/>
                        <wps:spPr>
                          <a:xfrm flipV="1">
                            <a:off x="1806084" y="1475540"/>
                            <a:ext cx="332153" cy="1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8" name="Rechte verbindingslijn met pijl 388"/>
                        <wps:cNvCnPr/>
                        <wps:spPr>
                          <a:xfrm>
                            <a:off x="2761780" y="2216534"/>
                            <a:ext cx="2812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Rechte verbindingslijn met pijl 389"/>
                        <wps:cNvCnPr/>
                        <wps:spPr>
                          <a:xfrm>
                            <a:off x="3717476" y="2956330"/>
                            <a:ext cx="288523" cy="1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wps:spPr>
                          <a:xfrm flipV="1">
                            <a:off x="3754468" y="995543"/>
                            <a:ext cx="512574" cy="730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6199902" id="Canvas 1" o:spid="_x0000_s1026" style="position:absolute;margin-left:0;margin-top:28.2pt;width:418.1pt;height:252.2pt;z-index:251659264;mso-wrap-distance-left:0;mso-wrap-distance-right:0;mso-position-vertical-relative:line;mso-width-relative:margin;mso-height-relative:margin" coordsize="5309870,3202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3202940;visibility:visible;mso-wrap-style:square">
                  <v:fill o:detectmouseclick="t"/>
                  <v:path o:connecttype="none"/>
                </v:shape>
                <v:rect id="Rechthoek 353" o:spid="_x0000_s1028" style="position:absolute;top:1298368;width:1546020;height:3567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HAExgAA&#10;ANwAAAAPAAAAZHJzL2Rvd25yZXYueG1sRI9Ba8JAFITvBf/D8oTemk2NlRLdhFJQ6sGCWgzeHtln&#10;Epp9G7Krxn/vFgoeh5n5hlnkg2nFhXrXWFbwGsUgiEurG64U/OyXL+8gnEfW2FomBTdykGejpwWm&#10;2l55S5edr0SAsEtRQe19l0rpypoMush2xME72d6gD7KvpO7xGuCmlZM4nkmDDYeFGjv6rKn83Z2N&#10;gmlzoOkxXpfFbFl8J2513mzWpNTzePiYg/A0+Ef4v/2lFSRvCfydCUdAZn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UHAExgAAANwAAAAPAAAAAAAAAAAAAAAAAJcCAABkcnMv&#10;ZG93bnJldi54bWxQSwUGAAAAAAQABAD1AAAAigMAAAAA&#10;" filled="f" strokecolor="#003444 [1604]" strokeweight="1pt">
                  <v:textbox>
                    <w:txbxContent>
                      <w:p w14:paraId="08C9EC64" w14:textId="77777777" w:rsidR="0058283D" w:rsidRDefault="0058283D" w:rsidP="0058283D">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rect id="Rechthoek 354" o:spid="_x0000_s1029" style="position:absolute;left:2051040;top:1298369;width:1394954;height:3567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uehwxAAA&#10;ANwAAAAPAAAAZHJzL2Rvd25yZXYueG1sRI9Bi8IwFITvwv6H8Ba8aapWka5RlgVFDwpWWdnbo3nb&#10;FpuX0kSt/94IgsdhZr5hZovWVOJKjSstKxj0IxDEmdUl5wqOh2VvCsJ5ZI2VZVJwJweL+Udnhom2&#10;N97TNfW5CBB2CSoovK8TKV1WkEHXtzVx8P5tY9AH2eRSN3gLcFPJYRRNpMGSw0KBNf0UlJ3Ti1EQ&#10;l78U/0Wb7DRZnnYjt7pstxtSqvvZfn+B8NT6d/jVXmsFo3EM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nocMQAAADcAAAADwAAAAAAAAAAAAAAAACXAgAAZHJzL2Rv&#10;d25yZXYueG1sUEsFBgAAAAAEAAQA9QAAAIgDAAAAAA==&#10;" filled="f" strokecolor="#003444 [1604]" strokeweight="1pt">
                  <v:textbox>
                    <w:txbxContent>
                      <w:p w14:paraId="5FB940A5"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355" o:spid="_x0000_s1030" style="position:absolute;left:2662083;top:920018;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viCgxAAA&#10;ANwAAAAPAAAAZHJzL2Rvd25yZXYueG1sRI9PawIxFMTvBb9DeEJvNWvFoqtRpCB4aA/+OXh8Js/d&#10;1eRl2cR120/fCAWPw8z8hpkvO2dFS02oPCsYDjIQxNqbigsFh/36bQIiRGSD1jMp+KEAy0XvZY65&#10;8XfeUruLhUgQDjkqKGOscymDLslhGPiaOHln3ziMSTaFNA3eE9xZ+Z5lH9JhxWmhxJo+S9LX3c0p&#10;0OZQXL6uv208aXvcGzv1XH0r9drvVjMQkbr4DP+3N0bBaDyG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4goMQAAADcAAAADwAAAAAAAAAAAAAAAACXAgAAZHJzL2Rv&#10;d25yZXYueG1sUEsFBgAAAAAEAAQA9QAAAIgDAAAAAA==&#10;" filled="f" strokecolor="#003444 [1604]" strokeweight="1pt">
                  <v:stroke joinstyle="miter"/>
                </v:oval>
                <v:line id="Rechte verbindingslijn 356" o:spid="_x0000_s1031" style="position:absolute;flip:y;visibility:visible;mso-wrap-style:square" from="2748517,1092886" to="2748517,12983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7J2rcUAAADcAAAADwAAAGRycy9kb3ducmV2LnhtbESPT2vCQBTE7wW/w/IEb3VjJcGmriJS&#10;QZAK/jv09pp9JtHs25BdNf32riB4HGbmN8x42ppKXKlxpWUFg34EgjizuuRcwX63eB+BcB5ZY2WZ&#10;FPyTg+mk8zbGVNsbb+i69bkIEHYpKii8r1MpXVaQQde3NXHwjrYx6INscqkbvAW4qeRHFCXSYMlh&#10;ocCa5gVl5+3FKFjonz8efbr178GWyWp5qg/fcaxUr9vOvkB4av0r/GwvtYJhnMDjTDgCcn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7J2rcUAAADcAAAADwAAAAAAAAAA&#10;AAAAAAChAgAAZHJzL2Rvd25yZXYueG1sUEsFBgAAAAAEAAQA+QAAAJMDAAAAAA==&#10;" strokecolor="#006a89 [3204]" strokeweight=".5pt">
                  <v:stroke joinstyle="miter"/>
                </v:line>
                <v:rect id="Rechthoek 357" o:spid="_x0000_s1032" style="position:absolute;left:2982978;top:2038165;width:1542981;height:3567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a3YHxQAA&#10;ANwAAAAPAAAAZHJzL2Rvd25yZXYueG1sRI9Pi8IwFMTvwn6H8Bb2pqnrX6pRZMFFDwrbFcXbo3m2&#10;xealNFHrtzeC4HGYmd8w03ljSnGl2hWWFXQ7EQji1OqCMwW7/2V7DMJ5ZI2lZVJwJwfz2UdrirG2&#10;N/6ja+IzESDsYlSQe1/FUro0J4OuYyvi4J1sbdAHWWdS13gLcFPK7ygaSoMFh4UcK/rJKT0nF6Og&#10;X+ypf4zW6WG4PGx77vey2axJqa/PZjEB4anx7/CrvdIKeoMRPM+EIy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rdgfFAAAA3AAAAA8AAAAAAAAAAAAAAAAAlwIAAGRycy9k&#10;b3ducmV2LnhtbFBLBQYAAAAABAAEAPUAAACJAwAAAAA=&#10;" filled="f" strokecolor="#003444 [1604]" strokeweight="1pt">
                  <v:textbox>
                    <w:txbxContent>
                      <w:p w14:paraId="1C350506"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Aantekeningen</w:t>
                        </w:r>
                      </w:p>
                    </w:txbxContent>
                  </v:textbox>
                </v:rect>
                <v:oval id="Ovaal 358" o:spid="_x0000_s1033" style="position:absolute;left:3668034;top:1725816;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48+wQAA&#10;ANwAAAAPAAAAZHJzL2Rvd25yZXYueG1sRE+7bsIwFN2R+g/WrdQNnFKBSsAghITEUAYeQ8eLfUlS&#10;7OsoNiHl6/GAxHh03rNF56xoqQmVZwWfgwwEsfam4kLB8bDuf4MIEdmg9UwK/inAYv7Wm2Fu/I13&#10;1O5jIVIIhxwVlDHWuZRBl+QwDHxNnLizbxzGBJtCmgZvKdxZOcyysXRYcWoosaZVSfqyvzoF2hyL&#10;v5/LvY0nbX8Pxk48V1ulPt675RREpC6+xE/3xij4GqW16Uw6An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r+PPsEAAADcAAAADwAAAAAAAAAAAAAAAACXAgAAZHJzL2Rvd25y&#10;ZXYueG1sUEsFBgAAAAAEAAQA9QAAAIUDAAAAAA==&#10;" filled="f" strokecolor="#003444 [1604]" strokeweight="1pt">
                  <v:stroke joinstyle="miter"/>
                </v:oval>
                <v:line id="Rechte verbindingslijn 359" o:spid="_x0000_s1034" style="position:absolute;flip:x y;visibility:visible;mso-wrap-style:square" from="3754468,1898684" to="3754469,2038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wql8UAAADcAAAADwAAAGRycy9kb3ducmV2LnhtbESPQWsCMRSE74X+h/CEXkpNbHHZbo1S&#10;BEEPPajt/bF53V3cvKxJdFd/fVMQPA4z8w0zWwy2FWfyoXGsYTJWIIhLZxquNHzvVy85iBCRDbaO&#10;ScOFAizmjw8zLIzreUvnXaxEgnAoUEMdY1dIGcqaLIax64iT9+u8xZikr6Tx2Ce4beWrUpm02HBa&#10;qLGjZU3lYXeyGjZ0nTbPP5OvvFK9W+XHo89UpvXTaPj8ABFpiPfwrb02Gt6m7/B/Jh0B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qwql8UAAADcAAAADwAAAAAAAAAA&#10;AAAAAAChAgAAZHJzL2Rvd25yZXYueG1sUEsFBgAAAAAEAAQA+QAAAJMDAAAAAA==&#10;" strokecolor="#006a89 [3204]" strokeweight=".5pt">
                  <v:stroke joinstyle="miter"/>
                </v:line>
                <v:rect id="Rechthoek 360" o:spid="_x0000_s1035" style="position:absolute;left:3914917;top:2780105;width:1394953;height:3545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7iTOwwAA&#10;ANwAAAAPAAAAZHJzL2Rvd25yZXYueG1sRE/LasJAFN0X+g/DFbqrE42EEh1DKUTqwoKxVLq7ZK5J&#10;aOZOyEwe/fvOouDycN67bDatGKl3jWUFq2UEgri0uuFKweclf34B4TyyxtYyKfglB9n+8WGHqbYT&#10;n2ksfCVCCLsUFdTed6mUrqzJoFvajjhwN9sb9AH2ldQ9TiHctHIdRYk02HBoqLGjt5rKn2IwCjbN&#10;F22+o2N5TfLrR+wOw+l0JKWeFvPrFoSn2d/F/+53rSBOwvxwJhwBu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7iTOwwAAANwAAAAPAAAAAAAAAAAAAAAAAJcCAABkcnMvZG93&#10;bnJldi54bWxQSwUGAAAAAAQABAD1AAAAhwMAAAAA&#10;" filled="f" strokecolor="#003444 [1604]" strokeweight="1pt">
                  <v:textbox>
                    <w:txbxContent>
                      <w:p w14:paraId="596F1647"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Urgentie</w:t>
                        </w:r>
                      </w:p>
                    </w:txbxContent>
                  </v:textbox>
                </v:rect>
                <v:oval id="Ovaal 361" o:spid="_x0000_s1036" style="position:absolute;left:4525959;top:2461406;width:172868;height:1728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ewexQAA&#10;ANwAAAAPAAAAZHJzL2Rvd25yZXYueG1sRI9Ba8JAFITvQv/D8gredKMFqakbKQWhh3qo5uDxdfeZ&#10;xOy+DdltjP76bqHQ4zAz3zCb7eisGKgPjWcFi3kGglh703CloDzuZs8gQkQ2aD2TghsF2BYPkw3m&#10;xl/5k4ZDrESCcMhRQR1jl0sZdE0Ow9x3xMk7+95hTLKvpOnxmuDOymWWraTDhtNCjR291aTbw7dT&#10;oE1ZXT7a+xC/tD0djV17bvZKTR/H1xcQkcb4H/5rvxsFT6sF/J5JR0AW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3p7B7FAAAA3AAAAA8AAAAAAAAAAAAAAAAAlwIAAGRycy9k&#10;b3ducmV2LnhtbFBLBQYAAAAABAAEAPUAAACJAwAAAAA=&#10;" filled="f" strokecolor="#003444 [1604]" strokeweight="1pt">
                  <v:stroke joinstyle="miter"/>
                </v:oval>
                <v:line id="Rechte verbindingslijn 362" o:spid="_x0000_s1037" style="position:absolute;flip:y;visibility:visible;mso-wrap-style:square" from="4612393,2634273" to="4612393,2780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uW6E8UAAADcAAAADwAAAAAAAAAA&#10;AAAAAAChAgAAZHJzL2Rvd25yZXYueG1sUEsFBgAAAAAEAAQA+QAAAJMDAAAAAA==&#10;" strokecolor="#006a89 [3204]" strokeweight=".5pt">
                  <v:stroke joinstyle="miter"/>
                </v:line>
                <v:shapetype id="_x0000_t32" coordsize="21600,21600" o:spt="32" o:oned="t" path="m0,0l21600,21600e" filled="f">
                  <v:path arrowok="t" fillok="f" o:connecttype="none"/>
                  <o:lock v:ext="edit" shapetype="t"/>
                </v:shapetype>
                <v:shape id="Rechte verbindingslijn met pijl 363" o:spid="_x0000_s1038" type="#_x0000_t32" style="position:absolute;left:2809635;top:909109;width:1066501;height:362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W93McAAADcAAAADwAAAGRycy9kb3ducmV2LnhtbESPT2vCQBTE7wW/w/KEXqRu2qiU1FXa&#10;SKFX/4D29sg+s9Hs2zS7jWk/fVcQehxm5jfMfNnbWnTU+sqxgsdxAoK4cLriUsFu+/7wDMIHZI21&#10;Y1LwQx6Wi8HdHDPtLrymbhNKESHsM1RgQmgyKX1hyKIfu4Y4ekfXWgxRtqXULV4i3NbyKUlm0mLF&#10;ccFgQ7mh4rz5tgo+j1PdveWrqjCHPN2PJr9fp8NKqfth//oCIlAf/sO39odWkM5SuJ6JR0Au/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oFb3cxwAAANwAAAAPAAAAAAAA&#10;AAAAAAAAAKECAABkcnMvZG93bnJldi54bWxQSwUGAAAAAAQABAD5AAAAlQMAAAAA&#10;" strokecolor="#006a89 [3204]" strokeweight=".5pt">
                  <v:stroke endarrow="block" joinstyle="miter"/>
                </v:shape>
                <v:shape id="Rechte verbindingslijn met pijl 364" o:spid="_x0000_s1039" type="#_x0000_t32" style="position:absolute;left:4571514;top:995544;width:40879;height:146586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fz6sQAAADcAAAADwAAAGRycy9kb3ducmV2LnhtbESP3WrCQBSE7wu+w3IE7+qmVYOkrqJC&#10;iTfi7wMcsqdJaPZs2N1ofHu3UPBymJlvmMWqN424kfO1ZQUf4wQEcWF1zaWC6+X7fQ7CB2SNjWVS&#10;8CAPq+XgbYGZtnc+0e0cShEh7DNUUIXQZlL6oiKDfmxb4uj9WGcwROlKqR3eI9w08jNJUmmw5rhQ&#10;YUvbiorfc2cUdHl6bTczdzkc8+n+sM+38849lBoN+/UXiEB9eIX/2zutYJJO4e9MPAJy+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R/PqxAAAANwAAAAPAAAAAAAAAAAA&#10;AAAAAKECAABkcnMvZG93bnJldi54bWxQSwUGAAAAAAQABAD5AAAAkgMAAAAA&#10;" strokecolor="#006a89 [3204]" strokeweight=".5pt">
                  <v:stroke endarrow="block" joinstyle="miter"/>
                </v:shape>
                <v:oval id="Ovaal 365" o:spid="_x0000_s1040" style="position:absolute;left:4377932;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0uodxAAA&#10;ANwAAAAPAAAAZHJzL2Rvd25yZXYueG1sRI9BawIxFITvBf9DeEJvNWtFqatRpCB4qIeqB4/P5Lm7&#10;mrwsm7hu++sbQehxmJlvmPmyc1a01ITKs4LhIANBrL2puFBw2K/fPkCEiGzQeiYFPxRguei9zDE3&#10;/s7f1O5iIRKEQ44KyhjrXMqgS3IYBr4mTt7ZNw5jkk0hTYP3BHdWvmfZRDqsOC2UWNNnSfq6uzkF&#10;2hyKy9f1t40nbY97Y6eeq61Sr/1uNQMRqYv/4Wd7YxSMJm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tLqHcQAAADcAAAADwAAAAAAAAAAAAAAAACXAgAAZHJzL2Rv&#10;d25yZXYueG1sUEsFBgAAAAAEAAQA9QAAAIgDAAAAAA==&#10;" filled="f" strokecolor="#003444 [1604]" strokeweight="1pt">
                  <v:stroke joinstyle="miter"/>
                </v:oval>
                <v:line id="Rechte verbindingslijn 366" o:spid="_x0000_s1041" style="position:absolute;flip:y;visibility:visible;mso-wrap-style:square" from="4464366,172868" to="4464366,353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68EMYAAADcAAAADwAAAGRycy9kb3ducmV2LnhtbESPQWvCQBSE70L/w/IKvemmFoOmWaUU&#10;BaEoVM3B22v2NUmbfRuy2yT+e1cQehxm5hsmXQ2mFh21rrKs4HkSgSDOra64UHA6bsZzEM4ja6wt&#10;k4ILOVgtH0YpJtr2/EndwRciQNglqKD0vkmkdHlJBt3ENsTB+7atQR9kW0jdYh/gppbTKIqlwYrD&#10;QokNvZeU/x7+jIKN3n3xfOH258xW8cf2p8nWs5lST4/D2ysIT4P/D9/bW63gJY7hdiYcAbm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3evBDGAAAA3AAAAA8AAAAAAAAA&#10;AAAAAAAAoQIAAGRycy9kb3ducmV2LnhtbFBLBQYAAAAABAAEAPkAAACUAwAAAAA=&#10;" strokecolor="#006a89 [3204]" strokeweight=".5pt">
                  <v:stroke joinstyle="miter"/>
                </v:line>
                <v:rect id="Rechthoek 367" o:spid="_x0000_s1042" style="position:absolute;left:3766889;top:353390;width:1394953;height:7568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7y6xgAA&#10;ANwAAAAPAAAAZHJzL2Rvd25yZXYueG1sRI9Ba8JAFITvBf/D8oTezKYqsaRuQiko9WDBWBp6e2Rf&#10;k9Ds25BdNf57tyD0OMzMN8w6H00nzjS41rKCpygGQVxZ3XKt4PO4mT2DcB5ZY2eZFFzJQZ5NHtaY&#10;anvhA50LX4sAYZeigsb7PpXSVQ0ZdJHtiYP3YweDPsihlnrAS4CbTs7jOJEGWw4LDfb01lD1W5yM&#10;gmX7RcvveFeVyab8WLjtab/fkVKP0/H1BYSn0f+H7+13rWCRrODvTDgCMr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3B7y6xgAAANwAAAAPAAAAAAAAAAAAAAAAAJcCAABkcnMv&#10;ZG93bnJldi54bWxQSwUGAAAAAAQABAD1AAAAigMAAAAA&#10;" filled="f" strokecolor="#003444 [1604]" strokeweight="1pt">
                  <v:textbox>
                    <w:txbxContent>
                      <w:p w14:paraId="4DB61F6C" w14:textId="77777777" w:rsidR="0058283D" w:rsidRDefault="0058283D" w:rsidP="0058283D">
                        <w:pPr>
                          <w:pStyle w:val="Normaalweb"/>
                          <w:spacing w:before="0" w:beforeAutospacing="0" w:after="0" w:afterAutospacing="0"/>
                          <w:jc w:val="center"/>
                        </w:pPr>
                        <w:r>
                          <w:rPr>
                            <w:rFonts w:asciiTheme="minorHAnsi" w:hAnsi="Trebuchet MS" w:cstheme="minorBidi"/>
                            <w:color w:val="000000" w:themeColor="text1"/>
                            <w:kern w:val="24"/>
                          </w:rPr>
                          <w:t>Aangifte</w:t>
                        </w:r>
                      </w:p>
                    </w:txbxContent>
                  </v:textbox>
                </v:rect>
                <v:oval id="Ovaal 368" o:spid="_x0000_s1043" style="position:absolute;left:3876136;top:822675;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0WDwQAA&#10;ANwAAAAPAAAAZHJzL2Rvd25yZXYueG1sRE/LisIwFN0L/kO4gjtNR0G0GmUYGJjFuPCxcHlN7rQd&#10;k5vSxFr9erMQXB7Oe7XpnBUtNaHyrOBjnIEg1t5UXCg4Hr5HcxAhIhu0nknBnQJs1v3eCnPjb7yj&#10;dh8LkUI45KigjLHOpQy6JIdh7GvixP35xmFMsCmkafCWwp2VkyybSYcVp4YSa/oqSV/2V6dAm2Px&#10;/3t5tPGs7elg7MJztVVqOOg+lyAidfEtfrl/jILpLK1NZ9IR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NNFg8EAAADcAAAADwAAAAAAAAAAAAAAAACXAgAAZHJzL2Rvd25y&#10;ZXYueG1sUEsFBgAAAAAEAAQA9QAAAIUDAAAAAA==&#10;" filled="f" strokecolor="#003444 [1604]" strokeweight="1pt">
                  <v:stroke joinstyle="miter"/>
                </v:oval>
                <v:oval id="Ovaal 369" o:spid="_x0000_s1044" style="position:absolute;left:4180608;top:822675;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n+AYxAAA&#10;ANwAAAAPAAAAZHJzL2Rvd25yZXYueG1sRI9BawIxFITvBf9DeIK3mlVB6tYoIgge9FDdQ4+vyevu&#10;avKybOK6+uubQqHHYWa+YZbr3lnRURtqzwom4wwEsfam5lJBcd69voEIEdmg9UwKHhRgvRq8LDE3&#10;/s4f1J1iKRKEQ44KqhibXMqgK3IYxr4hTt63bx3GJNtSmhbvCe6snGbZXDqsOS1U2NC2In093ZwC&#10;bYrycrg+u/il7efZ2IXn+qjUaNhv3kFE6uN/+K+9Nwpm8wX8nklH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5/gGMQAAADcAAAADwAAAAAAAAAAAAAAAACXAgAAZHJzL2Rv&#10;d25yZXYueG1sUEsFBgAAAAAEAAQA9QAAAIgDAAAAAA==&#10;" filled="f" strokecolor="#003444 [1604]" strokeweight="1pt">
                  <v:stroke joinstyle="miter"/>
                </v:oval>
                <v:oval id="Ovaal 370" o:spid="_x0000_s1045" style="position:absolute;left:4485080;top:822675;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fN9YwQAA&#10;ANwAAAAPAAAAZHJzL2Rvd25yZXYueG1sRE+7bsIwFN2R+g/WrdQNnFIJSsAghITEUAYeQ8eLfUlS&#10;7OsoNiHl6/GAxHh03rNF56xoqQmVZwWfgwwEsfam4kLB8bDuf4MIEdmg9UwK/inAYv7Wm2Fu/I13&#10;1O5jIVIIhxwVlDHWuZRBl+QwDHxNnLizbxzGBJtCmgZvKdxZOcyykXRYcWoosaZVSfqyvzoF2hyL&#10;v5/LvY0nbX8Pxk48V1ulPt675RREpC6+xE/3xij4Gqf56Uw6An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3zfWMEAAADcAAAADwAAAAAAAAAAAAAAAACXAgAAZHJzL2Rvd25y&#10;ZXYueG1sUEsFBgAAAAAEAAQA9QAAAIUDAAAAAA==&#10;" filled="f" strokecolor="#003444 [1604]" strokeweight="1pt">
                  <v:stroke joinstyle="miter"/>
                </v:oval>
                <v:shapetype id="_x0000_t202" coordsize="21600,21600" o:spt="202" path="m0,0l0,21600,21600,21600,21600,0xe">
                  <v:stroke joinstyle="miter"/>
                  <v:path gradientshapeok="t" o:connecttype="rect"/>
                </v:shapetype>
                <v:shape id="Tekstvak 371" o:spid="_x0000_s1046" type="#_x0000_t202" style="position:absolute;left:3799860;top:523248;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yxAAA&#10;ANwAAAAPAAAAZHJzL2Rvd25yZXYueG1sRI/basMwEETfC/0HsYW8NbLT3OpGCSUX6FuuH7BYW8u1&#10;tTKWkjj5+ipQ6OMwM2eY2aKztbhQ60vHCtJ+AoI4d7rkQsHpuHmdgvABWWPtmBTcyMNi/vw0w0y7&#10;K+/pcgiFiBD2GSowITSZlD43ZNH3XUMcvW/XWgxRtoXULV4j3NZykCRjabHkuGCwoaWhvDqcrYJp&#10;YrdV9T7YeTu8pyOzXLl186NU76X7/AARqAv/4b/2l1bwNknhcSYeAT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xf8sQAAADcAAAADwAAAAAAAAAAAAAAAACXAgAAZHJzL2Rv&#10;d25yZXYueG1sUEsFBgAAAAAEAAQA9QAAAIgDAAAAAA==&#10;" filled="f" stroked="f">
                  <v:textbox style="mso-fit-shape-to-text:t">
                    <w:txbxContent>
                      <w:p w14:paraId="234B2175"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1-n</w:t>
                        </w:r>
                      </w:p>
                      <w:p w14:paraId="144F59A7"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372" o:spid="_x0000_s1047" type="#_x0000_t202" style="position:absolute;left:4106012;top:526287;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sGFxQAA&#10;ANwAAAAPAAAAZHJzL2Rvd25yZXYueG1sRI/NbsIwEITvlXgHa5F6Kw4pFAgYVNEi9Ub5eYBVvMQh&#10;8TqKXQg8fY1UqcfRzHyjWaw6W4sLtb50rGA4SEAQ506XXCg4HjYvUxA+IGusHZOCG3lYLXtPC8y0&#10;u/KOLvtQiAhhn6ECE0KTSelzQxb9wDXE0Tu51mKIsi2kbvEa4baWaZK8SYslxwWDDa0N5dX+xyqY&#10;JnZbVbP029vRfTg26w/32ZyVeu5373MQgbrwH/5rf2kFr5MU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8OwYXFAAAA3AAAAA8AAAAAAAAAAAAAAAAAlwIAAGRycy9k&#10;b3ducmV2LnhtbFBLBQYAAAAABAAEAPUAAACJAwAAAAA=&#10;" filled="f" stroked="f">
                  <v:textbox style="mso-fit-shape-to-text:t">
                    <w:txbxContent>
                      <w:p w14:paraId="791708E8"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0-1</w:t>
                        </w:r>
                      </w:p>
                      <w:p w14:paraId="03BD9D80"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373" o:spid="_x0000_s1048" type="#_x0000_t202" style="position:absolute;left:4418807;top:528321;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mQexQAA&#10;ANwAAAAPAAAAZHJzL2Rvd25yZXYueG1sRI/NbsIwEITvlXgHa5G4FYefUggYhGgrceOnPMAqXuKQ&#10;eB3FBkKfHleq1ONoZr7RLFatrcSNGl84VjDoJyCIM6cLzhWcvr9epyB8QNZYOSYFD/KwWnZeFphq&#10;d+cD3Y4hFxHCPkUFJoQ6ldJnhiz6vquJo3d2jcUQZZNL3eA9wm0lh0kykRYLjgsGa9oYysrj1SqY&#10;JnZXlrPh3tvxz+DNbD7cZ31Rqtdt13MQgdrwH/5rb7WC0fsIfs/EIyCX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CZB7FAAAA3AAAAA8AAAAAAAAAAAAAAAAAlwIAAGRycy9k&#10;b3ducmV2LnhtbFBLBQYAAAAABAAEAPUAAACJAwAAAAA=&#10;" filled="f" stroked="f">
                  <v:textbox style="mso-fit-shape-to-text:t">
                    <w:txbxContent>
                      <w:p w14:paraId="6C7E3B5B"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1</w:t>
                        </w:r>
                      </w:p>
                      <w:p w14:paraId="41B81256" w14:textId="77777777" w:rsidR="0058283D" w:rsidRDefault="0058283D" w:rsidP="0058283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374" o:spid="_x0000_s1049" type="#_x0000_t202" style="position:absolute;left:2796066;top:1756174;width:82677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xqxAAA&#10;ANwAAAAPAAAAZHJzL2Rvd25yZXYueG1sRI/NbsIwEITvSLyDtUjcisNPKaQYhChI3FooD7CKt3FI&#10;vI5iFwJPjytV4jiamW80i1VrK3GhxheOFQwHCQjizOmCcwWn793LDIQPyBorx6TgRh5Wy25ngal2&#10;Vz7Q5RhyESHsU1RgQqhTKX1myKIfuJo4ej+usRiibHKpG7xGuK3kKEmm0mLBccFgTRtDWXn8tQpm&#10;if0sy/noy9vJffhqNh9uW5+V6vfa9TuIQG14hv/be61g/DaBv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6v8asQAAADcAAAADwAAAAAAAAAAAAAAAACXAgAAZHJzL2Rv&#10;d25yZXYueG1sUEsFBgAAAAAEAAQA9QAAAIgDAAAAAA==&#10;" filled="f" stroked="f">
                  <v:textbox style="mso-fit-shape-to-text:t">
                    <w:txbxContent>
                      <w:p w14:paraId="218F3F1D" w14:textId="77777777" w:rsidR="0058283D" w:rsidRDefault="0058283D" w:rsidP="0058283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=String</w:t>
                        </w:r>
                      </w:p>
                    </w:txbxContent>
                  </v:textbox>
                </v:shape>
                <v:shape id="Tekstvak 375" o:spid="_x0000_s1050" type="#_x0000_t202" style="position:absolute;left:3738464;top:2514238;width:93027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1nxxAAA&#10;ANwAAAAPAAAAZHJzL2Rvd25yZXYueG1sRI/NbsIwEITvSLyDtUjcigMUCikGIWil3vgpD7CKt3FI&#10;vI5iA4GnrytV4jiamW80i1VrK3GlxheOFQwHCQjizOmCcwWn78+XGQgfkDVWjknBnTyslt3OAlPt&#10;bnyg6zHkIkLYp6jAhFCnUvrMkEU/cDVx9H5cYzFE2eRSN3iLcFvJUZJMpcWC44LBmjaGsvJ4sQpm&#10;id2V5Xy09/b1MZyYzdZ91Gel+r12/Q4iUBue4f/2l1YwfpvA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dZ8cQAAADcAAAADwAAAAAAAAAAAAAAAACXAgAAZHJzL2Rv&#10;d25yZXYueG1sUEsFBgAAAAAEAAQA9QAAAIgDAAAAAA==&#10;" filled="f" stroked="f">
                  <v:textbox style="mso-fit-shape-to-text:t">
                    <w:txbxContent>
                      <w:p w14:paraId="018700F2" w14:textId="77777777" w:rsidR="0058283D" w:rsidRDefault="0058283D" w:rsidP="0058283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v:textbox>
                </v:shape>
                <v:oval id="Ovaal 376" o:spid="_x0000_s1051" style="position:absolute;left:1633216;top:1390305;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2eK3xAAA&#10;ANwAAAAPAAAAZHJzL2Rvd25yZXYueG1sRI9PawIxFMTvBb9DeEJvNWsFq6tRpCB4aA/+OXh8Js/d&#10;1eRl2cR120/fCAWPw8z8hpkvO2dFS02oPCsYDjIQxNqbigsFh/36bQIiRGSD1jMp+KEAy0XvZY65&#10;8XfeUruLhUgQDjkqKGOscymDLslhGPiaOHln3ziMSTaFNA3eE9xZ+Z5lY+mw4rRQYk2fJenr7uYU&#10;aHMoLl/X3zaetD3ujZ16rr6Veu13qxmISF18hv/bG6Ng9DGG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9nit8QAAADcAAAADwAAAAAAAAAAAAAAAACXAgAAZHJzL2Rv&#10;d25yZXYueG1sUEsFBgAAAAAEAAQA9QAAAIgDAAAAAA==&#10;" filled="f" strokecolor="#003444 [1604]" strokeweight="1pt">
                  <v:stroke joinstyle="miter"/>
                </v:oval>
                <v:line id="Rechte verbindingslijn 377" o:spid="_x0000_s1052" style="position:absolute;flip:x;visibility:visible;mso-wrap-style:square" from="1546020,1476739" to="1633216,1476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0uPVsUAAADcAAAADwAAAAAAAAAA&#10;AAAAAAChAgAAZHJzL2Rvd25yZXYueG1sUEsFBgAAAAAEAAQA+QAAAJMDAAAAAA==&#10;" strokecolor="#006a89 [3204]" strokeweight=".5pt">
                  <v:stroke joinstyle="miter"/>
                </v:line>
                <v:oval id="Ovaal 378" o:spid="_x0000_s1053" style="position:absolute;left:2138237;top:1389106;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DAvxAAA&#10;ANwAAAAPAAAAZHJzL2Rvd25yZXYueG1sRE/Pa8IwFL4L+x/CG+wiM90cOqpRpqCIeJhO5vXZPNvS&#10;5iU00Xb+9cthsOPH93s670wtbtT40rKCl0ECgjizuuRcwfFr9fwOwgdkjbVlUvBDHuazh94UU21b&#10;3tPtEHIRQ9inqKAIwaVS+qwgg35gHXHkLrYxGCJscqkbbGO4qeVrkoykwZJjQ4GOlgVl1eFqFLhz&#10;W7nRUW5Pq897/3tR8fptx0o9PXYfExCBuvAv/nNvtILhOK6NZ+IRk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7AwL8QAAADcAAAADwAAAAAAAAAAAAAAAACXAgAAZHJzL2Rv&#10;d25yZXYueG1sUEsFBgAAAAAEAAQA9QAAAIgDAAAAAA==&#10;" fillcolor="#e8d7ed [665]" strokecolor="#003444 [1604]" strokeweight="1pt">
                  <v:stroke joinstyle="miter"/>
                </v:oval>
                <v:rect id="Rechthoek 379" o:spid="_x0000_s1054" style="position:absolute;left:872879;top:2038164;width:1628837;height:356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RuOxQAA&#10;ANwAAAAPAAAAZHJzL2Rvd25yZXYueG1sRI9Li8JAEITvC/6HoQVvOvGBj+goIijrwYVVUbw1mTYJ&#10;ZnpCZtTsv3cEYY9FVX1FzRa1KcSDKpdbVtDtRCCIE6tzThUcD+v2GITzyBoLy6Tgjxws5o2vGcba&#10;PvmXHnufigBhF6OCzPsyltIlGRl0HVsSB+9qK4M+yCqVusJngJtC9qJoKA3mHBYyLGmVUXLb342C&#10;QX6iwSXaJufh+vzTd5v7brclpVrNejkF4an2/+FP+1sr6I8m8D4TjoC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NG47FAAAA3AAAAA8AAAAAAAAAAAAAAAAAlwIAAGRycy9k&#10;b3ducmV2LnhtbFBLBQYAAAAABAAEAPUAAACJAwAAAAA=&#10;" filled="f" strokecolor="#003444 [1604]" strokeweight="1pt">
                  <v:textbox>
                    <w:txbxContent>
                      <w:p w14:paraId="19D3DF5F" w14:textId="77777777" w:rsidR="0058283D" w:rsidRDefault="0058283D" w:rsidP="0058283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privatePropertyType</w:t>
                        </w:r>
                        <w:proofErr w:type="spellEnd"/>
                        <w:proofErr w:type="gramEnd"/>
                      </w:p>
                    </w:txbxContent>
                  </v:textbox>
                </v:rect>
                <v:oval id="Ovaal 380" o:spid="_x0000_s1055" style="position:absolute;left:2588912;top:2130101;width:172868;height:1728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a9/wQAA&#10;ANwAAAAPAAAAZHJzL2Rvd25yZXYueG1sRE/LisIwFN0L/kO4gjtNR0G0GmUYGJjFuPCxcHlN7rQd&#10;k5vSxFr9erMQXB7Oe7XpnBUtNaHyrOBjnIEg1t5UXCg4Hr5HcxAhIhu0nknBnQJs1v3eCnPjb7yj&#10;dh8LkUI45KigjLHOpQy6JIdh7GvixP35xmFMsCmkafCWwp2VkyybSYcVp4YSa/oqSV/2V6dAm2Px&#10;/3t5tPGs7elg7MJztVVqOOg+lyAidfEtfrl/jILpPM1PZ9IR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qmvf8EAAADcAAAADwAAAAAAAAAAAAAAAACXAgAAZHJzL2Rvd25y&#10;ZXYueG1sUEsFBgAAAAAEAAQA9QAAAIUDAAAAAA==&#10;" filled="f" strokecolor="#003444 [1604]" strokeweight="1pt">
                  <v:stroke joinstyle="miter"/>
                </v:oval>
                <v:line id="Rechte verbindingslijn 381" o:spid="_x0000_s1056" style="position:absolute;flip:x;visibility:visible;mso-wrap-style:square" from="2501716,2216534" to="2588912,22165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7wp7GAAAA3AAAAA8AAAAAAAAA&#10;AAAAAAAAoQIAAGRycy9kb3ducmV2LnhtbFBLBQYAAAAABAAEAPkAAACUAwAAAAA=&#10;" strokecolor="#006a89 [3204]" strokeweight=".5pt">
                  <v:stroke joinstyle="miter"/>
                </v:line>
                <v:rect id="Rechthoek 382" o:spid="_x0000_s1057" style="position:absolute;left:1878011;top:2777959;width:1579401;height:3567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PnYwwAA&#10;ANwAAAAPAAAAZHJzL2Rvd25yZXYueG1sRI/NqsIwFIT3gu8QjuBOU38QqUYRQdGFwlVR3B2aY1ts&#10;TkoTtb69ES64HGbmG2Y6r00hnlS53LKCXjcCQZxYnXOq4HRcdcYgnEfWWFgmBW9yMJ81G1OMtX3x&#10;Hz0PPhUBwi5GBZn3ZSylSzIy6Lq2JA7ezVYGfZBVKnWFrwA3hexH0UgazDksZFjSMqPkfngYBcP8&#10;TMNrtE0uo9VlP3Drx263JaXarXoxAeGp9r/wf3ujFQzGffieCUdAz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fPnYwwAAANwAAAAPAAAAAAAAAAAAAAAAAJcCAABkcnMvZG93&#10;bnJldi54bWxQSwUGAAAAAAQABAD1AAAAhwMAAAAA&#10;" filled="f" strokecolor="#003444 [1604]" strokeweight="1pt">
                  <v:textbox>
                    <w:txbxContent>
                      <w:p w14:paraId="5C115A8C" w14:textId="77777777" w:rsidR="0058283D" w:rsidRDefault="0058283D" w:rsidP="0058283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publicPropertyType</w:t>
                        </w:r>
                        <w:proofErr w:type="spellEnd"/>
                        <w:proofErr w:type="gramEnd"/>
                      </w:p>
                    </w:txbxContent>
                  </v:textbox>
                </v:rect>
                <v:oval id="Ovaal 383" o:spid="_x0000_s1058" style="position:absolute;left:3544608;top:2869896;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zEIxQAA&#10;ANwAAAAPAAAAZHJzL2Rvd25yZXYueG1sRI9Ba8JAFITvhf6H5RW81U0ViqZupBQKPbQHNQePr7vP&#10;JGb3bciuMfbXuwXB4zAz3zCr9eisGKgPjWcFL9MMBLH2puFKQbn7fF6ACBHZoPVMCi4UYF08Pqww&#10;N/7MGxq2sRIJwiFHBXWMXS5l0DU5DFPfESfv4HuHMcm+kqbHc4I7K2dZ9iodNpwWauzooybdbk9O&#10;gTZldfxu/4b4q+1+Z+zSc/Oj1ORpfH8DEWmM9/Ct/WUUzBdz+D+TjoAs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7MQjFAAAA3AAAAA8AAAAAAAAAAAAAAAAAlwIAAGRycy9k&#10;b3ducmV2LnhtbFBLBQYAAAAABAAEAPUAAACJAwAAAAA=&#10;" filled="f" strokecolor="#003444 [1604]" strokeweight="1pt">
                  <v:stroke joinstyle="miter"/>
                </v:oval>
                <v:line id="Rechte verbindingslijn 384" o:spid="_x0000_s1059" style="position:absolute;flip:x;visibility:visible;mso-wrap-style:square" from="3457412,2956330" to="3544608,29563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xhBsYAAADcAAAADwAAAGRycy9kb3ducmV2LnhtbESPQWvCQBSE74X+h+UVvNVNtUpMsxER&#10;BaFUMOrB22v2NYlm34bsVtN/3y0UPA4z8w2TznvTiCt1rras4GUYgSAurK65VHDYr59jEM4ja2ws&#10;k4IfcjDPHh9STLS98Y6uuS9FgLBLUEHlfZtI6YqKDLqhbYmD92U7gz7IrpS6w1uAm0aOomgqDdYc&#10;FipsaVlRccm/jYK1/vjkeOa2p6Otp++bc3tcTSZKDZ76xRsIT72/h//bG61gHL/C35lwBGT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MYQbGAAAA3AAAAA8AAAAAAAAA&#10;AAAAAAAAoQIAAGRycy9kb3ducmV2LnhtbFBLBQYAAAAABAAEAPkAAACUAwAAAAA=&#10;" strokecolor="#006a89 [3204]" strokeweight=".5pt">
                  <v:stroke joinstyle="miter"/>
                </v:line>
                <v:oval id="Ovaal 385" o:spid="_x0000_s1060" style="position:absolute;left:3043023;top:2130101;width:172868;height:1728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" fillcolor="#e8d7ed [665]" strokecolor="#003444 [1604]" strokeweight="1pt">
                  <v:stroke joinstyle="miter"/>
                </v:oval>
                <v:oval id="Ovaal 386" o:spid="_x0000_s1061" style="position:absolute;left:4005999;top:2871095;width:172868;height:172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nHhxwAA&#10;ANwAAAAPAAAAZHJzL2Rvd25yZXYueG1sRI9Ba8JAFITvBf/D8oReSt3YliDRVVrBUqQHa6Ven9ln&#10;EpJ9u2S3Jvrr3ULB4zAz3zCzRW8acaLWV5YVjEcJCOLc6ooLBbvv1eMEhA/IGhvLpOBMHhbzwd0M&#10;M207/qLTNhQiQthnqKAMwWVS+rwkg35kHXH0jrY1GKJsC6lb7CLcNPIpSVJpsOK4UKKjZUl5vf01&#10;Ctyhq126k+v9anN5+Hmr+f3lk5W6H/avUxCB+nAL/7c/tILnSQp/Z+IRkP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LZx4ccAAADcAAAADwAAAAAAAAAAAAAAAACXAgAAZHJz&#10;L2Rvd25yZXYueG1sUEsFBgAAAAAEAAQA9QAAAIsDAAAAAA==&#10;" fillcolor="#e8d7ed [665]" strokecolor="#003444 [1604]" strokeweight="1pt">
                  <v:stroke joinstyle="miter"/>
                </v:oval>
                <v:shape id="Rechte verbindingslijn met pijl 387" o:spid="_x0000_s1062" type="#_x0000_t32" style="position:absolute;left:1806084;top:1475540;width:332153;height:11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JdJccAAADcAAAADwAAAGRycy9kb3ducmV2LnhtbESPQWvCQBSE74L/YXlCL0U31lYldZU2&#10;UuhVK6i3R/aZTc2+TbPbmPbXdwuCx2FmvmEWq85WoqXGl44VjEcJCOLc6ZILBbuPt+EchA/IGivH&#10;pOCHPKyW/d4CU+0uvKF2GwoRIexTVGBCqFMpfW7Ioh+5mjh6J9dYDFE2hdQNXiLcVvIhSabSYslx&#10;wWBNmaH8vP22Co6nJ92+ZusyN4dssr9//P36PKyVuht0L88gAnXhFr6237WCyXwG/2fiEZ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Il0lxwAAANwAAAAPAAAAAAAA&#10;AAAAAAAAAKECAABkcnMvZG93bnJldi54bWxQSwUGAAAAAAQABAD5AAAAlQMAAAAA&#10;" strokecolor="#006a89 [3204]" strokeweight=".5pt">
                  <v:stroke endarrow="block" joinstyle="miter"/>
                </v:shape>
                <v:shape id="Rechte verbindingslijn met pijl 388" o:spid="_x0000_s1063" type="#_x0000_t32" style="position:absolute;left:2761780;top:2216534;width:28124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cOMEAAADcAAAADwAAAGRycy9kb3ducmV2LnhtbERPTUvDQBC9C/6HZQQvxW5aq9TYbRFB&#10;9GpaS49DdsyGZmdDdmzTf+8cBI+P973ajLEzJxpym9jBbFqAIa6Tb7lxsNu+3S3BZEH22CUmBxfK&#10;sFlfX62w9OnMn3SqpDEawrlEB0GkL63NdaCIeZp6YuW+0xBRFA6N9QOeNTx2dl4UjzZiy9oQsKfX&#10;QPWx+onaS7v5pHqYPC2O7/h12Ae5LGbi3O3N+PIMRmiUf/Gf+8M7uF/qWj2jR8Cuf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4Rw4wQAAANwAAAAPAAAAAAAAAAAAAAAA&#10;AKECAABkcnMvZG93bnJldi54bWxQSwUGAAAAAAQABAD5AAAAjwMAAAAA&#10;" strokecolor="#006a89 [3204]" strokeweight=".5pt">
                  <v:stroke endarrow="block" joinstyle="miter"/>
                </v:shape>
                <v:shape id="Rechte verbindingslijn met pijl 389" o:spid="_x0000_s1064" type="#_x0000_t32" style="position:absolute;left:3717476;top:2956330;width:288523;height:11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25o8QAAADcAAAADwAAAGRycy9kb3ducmV2LnhtbESPW2vCQBCF3wv9D8sU+iK68VLR1FVK&#10;odjXpio+DtkxG8zOhuxU47/vFgo+Hs7l46w2vW/UhbpYBzYwHmWgiMtga64M7L4/hgtQUZAtNoHJ&#10;wI0ibNaPDyvMbbjyF10KqVQa4ZijASfS5lrH0pHHOAotcfJOofMoSXaVth1e07hv9CTL5tpjzYng&#10;sKV3R+W5+PGJS7vJoHgZLGfnLe6PBye32ViMeX7q315BCfVyD/+3P62B6WIJf2fSEd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rbmjxAAAANwAAAAPAAAAAAAAAAAA&#10;AAAAAKECAABkcnMvZG93bnJldi54bWxQSwUGAAAAAAQABAD5AAAAkgMAAAAA&#10;" strokecolor="#006a89 [3204]" strokeweight=".5pt">
                  <v:stroke endarrow="block" joinstyle="miter"/>
                </v:shape>
                <v:shape id="Rechte verbindingslijn met pijl 390" o:spid="_x0000_s1065" type="#_x0000_t32" style="position:absolute;left:3754468;top:995543;width:512574;height:73027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JTjMQAAADcAAAADwAAAGRycy9kb3ducmV2LnhtbERPz2vCMBS+D/Y/hCd4GTOdzqHVKFtF&#10;2FUdTG+P5tnUNS9dE2vdX28OA48f3+/5srOVaKnxpWMFL4MEBHHudMmFgq/d+nkCwgdkjZVjUnAl&#10;D8vF48McU+0uvKF2GwoRQ9inqMCEUKdS+tyQRT9wNXHkjq6xGCJsCqkbvMRwW8lhkrxJiyXHBoM1&#10;ZYbyn+3ZKjgcx7r9yFZlbvbZ6Pvp9e/3tF8p1e917zMQgbpwF/+7P7WC0TTOj2fiEZ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ElOMxAAAANwAAAAPAAAAAAAAAAAA&#10;AAAAAKECAABkcnMvZG93bnJldi54bWxQSwUGAAAAAAQABAD5AAAAkgMAAAAA&#10;" strokecolor="#006a89 [3204]" strokeweight=".5pt">
                  <v:stroke endarrow="block" joinstyle="miter"/>
                </v:shape>
                <w10:wrap type="topAndBottom" anchory="line"/>
              </v:group>
            </w:pict>
          </mc:Fallback>
        </mc:AlternateContent>
      </w:r>
      <w:proofErr w:type="spellStart"/>
      <w:r w:rsidR="0075508B">
        <w:t>propertyAssignment</w:t>
      </w:r>
      <w:proofErr w:type="spellEnd"/>
      <w:r w:rsidR="0075508B">
        <w:t>).</w:t>
      </w:r>
      <w:r w:rsidR="00026CE1">
        <w:t xml:space="preserve"> In diagram ziet de context voor Aangifte er dan als volgt uit:</w:t>
      </w:r>
    </w:p>
    <w:p w14:paraId="2953FA98" w14:textId="493E12DB" w:rsidR="00655337" w:rsidRDefault="00CB27EE" w:rsidP="00D02834">
      <w:pPr>
        <w:pStyle w:val="Kop2"/>
      </w:pPr>
      <w:r>
        <w:t>Aangever</w:t>
      </w:r>
    </w:p>
    <w:p w14:paraId="1484E47C" w14:textId="4FD5EE35" w:rsidR="00CB27EE" w:rsidRDefault="00CB27EE" w:rsidP="00CB27EE">
      <w:r>
        <w:t xml:space="preserve">Aangever is natuurlijk een rol in een concrete aangifte, maar in de definitie representeren we het als een context. In de definitie van </w:t>
      </w:r>
      <w:proofErr w:type="spellStart"/>
      <w:r>
        <w:t>RolInContextType</w:t>
      </w:r>
      <w:proofErr w:type="spellEnd"/>
      <w:r>
        <w:t xml:space="preserve"> zien we </w:t>
      </w:r>
      <w:r w:rsidR="0053744A">
        <w:t>zes</w:t>
      </w:r>
      <w:r>
        <w:t xml:space="preserve"> structurele onderdelen:</w:t>
      </w:r>
      <w:bookmarkStart w:id="0" w:name="_GoBack"/>
      <w:bookmarkEnd w:id="0"/>
    </w:p>
    <w:p w14:paraId="5E3F9D39" w14:textId="35EA40F5" w:rsidR="00CB27EE" w:rsidRDefault="00CB27EE" w:rsidP="00CB27EE">
      <w:pPr>
        <w:pStyle w:val="Lijstalinea"/>
        <w:numPr>
          <w:ilvl w:val="0"/>
          <w:numId w:val="14"/>
        </w:numPr>
      </w:pPr>
      <w:proofErr w:type="spellStart"/>
      <w:r>
        <w:t>PropertyType</w:t>
      </w:r>
      <w:proofErr w:type="spellEnd"/>
      <w:r w:rsidR="00E84648">
        <w:t xml:space="preserve"> (TD): in dit voorbeeld is </w:t>
      </w:r>
      <w:proofErr w:type="gramStart"/>
      <w:r w:rsidR="00E84648">
        <w:t>dat :betrouwbaarheid</w:t>
      </w:r>
      <w:proofErr w:type="gramEnd"/>
    </w:p>
    <w:p w14:paraId="12AFC580" w14:textId="118424D7" w:rsidR="00CB27EE" w:rsidRDefault="00CB27EE" w:rsidP="00CB27EE">
      <w:pPr>
        <w:pStyle w:val="Lijstalinea"/>
        <w:numPr>
          <w:ilvl w:val="0"/>
          <w:numId w:val="14"/>
        </w:numPr>
      </w:pPr>
      <w:proofErr w:type="spellStart"/>
      <w:r>
        <w:t>PropertyPerspectief</w:t>
      </w:r>
      <w:proofErr w:type="spellEnd"/>
      <w:r w:rsidR="00E84648">
        <w:t xml:space="preserve"> (TD): in dit voorbeeld is </w:t>
      </w:r>
      <w:proofErr w:type="gramStart"/>
      <w:r w:rsidR="00E84648">
        <w:t>dat :</w:t>
      </w:r>
      <w:proofErr w:type="spellStart"/>
      <w:r w:rsidR="00E84648">
        <w:t>aangeverBetrouwbaarheid</w:t>
      </w:r>
      <w:proofErr w:type="spellEnd"/>
      <w:proofErr w:type="gramEnd"/>
    </w:p>
    <w:p w14:paraId="1D438B1F" w14:textId="206BABA9" w:rsidR="00CB27EE" w:rsidRDefault="00CB27EE" w:rsidP="00CB27EE">
      <w:pPr>
        <w:pStyle w:val="Lijstalinea"/>
        <w:numPr>
          <w:ilvl w:val="0"/>
          <w:numId w:val="14"/>
        </w:numPr>
      </w:pPr>
      <w:proofErr w:type="spellStart"/>
      <w:r>
        <w:t>MogelijkeBinding</w:t>
      </w:r>
      <w:proofErr w:type="spellEnd"/>
      <w:r w:rsidR="00E84648">
        <w:t xml:space="preserve"> (RB)</w:t>
      </w:r>
      <w:r w:rsidR="00F205C6">
        <w:t xml:space="preserve">: in het voorbeeld binden we </w:t>
      </w:r>
      <w:proofErr w:type="gramStart"/>
      <w:r w:rsidR="00F205C6">
        <w:t>aan :Gebruiker</w:t>
      </w:r>
      <w:proofErr w:type="gramEnd"/>
    </w:p>
    <w:p w14:paraId="152985EA" w14:textId="5DA52E43" w:rsidR="00CB27EE" w:rsidRDefault="00CB27EE" w:rsidP="00CB27EE">
      <w:pPr>
        <w:pStyle w:val="Lijstalinea"/>
        <w:numPr>
          <w:ilvl w:val="0"/>
          <w:numId w:val="14"/>
        </w:numPr>
      </w:pPr>
      <w:proofErr w:type="spellStart"/>
      <w:proofErr w:type="gramStart"/>
      <w:r>
        <w:lastRenderedPageBreak/>
        <w:t>isVerplicht</w:t>
      </w:r>
      <w:proofErr w:type="spellEnd"/>
      <w:proofErr w:type="gramEnd"/>
      <w:r w:rsidR="00E84648">
        <w:t xml:space="preserve"> (PA)</w:t>
      </w:r>
      <w:r w:rsidR="00F205C6">
        <w:t xml:space="preserve">: in het voorbeeld </w:t>
      </w:r>
      <w:proofErr w:type="spellStart"/>
      <w:r w:rsidR="00F205C6">
        <w:t>true</w:t>
      </w:r>
      <w:proofErr w:type="spellEnd"/>
    </w:p>
    <w:p w14:paraId="140B3453" w14:textId="24EC9F33" w:rsidR="00CB27EE" w:rsidRDefault="00CB27EE" w:rsidP="00CB27EE">
      <w:pPr>
        <w:pStyle w:val="Lijstalinea"/>
        <w:numPr>
          <w:ilvl w:val="0"/>
          <w:numId w:val="14"/>
        </w:numPr>
      </w:pPr>
      <w:proofErr w:type="spellStart"/>
      <w:proofErr w:type="gramStart"/>
      <w:r>
        <w:t>isFunctioneel</w:t>
      </w:r>
      <w:proofErr w:type="spellEnd"/>
      <w:proofErr w:type="gramEnd"/>
      <w:r w:rsidR="00E84648">
        <w:t xml:space="preserve"> (PA)</w:t>
      </w:r>
      <w:r w:rsidR="00F205C6">
        <w:t xml:space="preserve">: in het voorbeeld </w:t>
      </w:r>
      <w:proofErr w:type="spellStart"/>
      <w:r w:rsidR="00F205C6">
        <w:t>false</w:t>
      </w:r>
      <w:proofErr w:type="spellEnd"/>
      <w:r w:rsidR="00F205C6">
        <w:t>.</w:t>
      </w:r>
    </w:p>
    <w:p w14:paraId="5D203BFF" w14:textId="38AA902F" w:rsidR="0053744A" w:rsidRDefault="0053744A" w:rsidP="00CB27EE">
      <w:pPr>
        <w:pStyle w:val="Lijstalinea"/>
        <w:numPr>
          <w:ilvl w:val="0"/>
          <w:numId w:val="14"/>
        </w:numPr>
      </w:pPr>
      <w:proofErr w:type="spellStart"/>
      <w:proofErr w:type="gramStart"/>
      <w:r>
        <w:t>pragma</w:t>
      </w:r>
      <w:proofErr w:type="spellEnd"/>
      <w:proofErr w:type="gramEnd"/>
      <w:r>
        <w:t>: niet genoemd in het voorbeeld.</w:t>
      </w:r>
    </w:p>
    <w:p w14:paraId="0845C10E" w14:textId="19E94760" w:rsidR="00E84648" w:rsidRDefault="00F205C6" w:rsidP="00E84648">
      <w:r>
        <w:t xml:space="preserve">We krijgen </w:t>
      </w:r>
      <w:r w:rsidR="00CA6EFF">
        <w:t>dus een context met twee roldefinities, één rolbindi</w:t>
      </w:r>
      <w:r w:rsidR="00842683">
        <w:t>ng en twee property-</w:t>
      </w:r>
      <w:proofErr w:type="spellStart"/>
      <w:r w:rsidR="00842683">
        <w:t>assignments</w:t>
      </w:r>
      <w:proofErr w:type="spellEnd"/>
      <w:r w:rsidR="00842683">
        <w:t xml:space="preserve">. Merk op dat de roldefinities en de rolbinding alle drie rollen zijn, maar dat hun binding anders uitwerkt. Voor het propertytype en het perspectief creëren we nieuwe onderdelen, voor de rolbinding verwijzen we naar een al bestaande context (die </w:t>
      </w:r>
      <w:r w:rsidR="00177262" w:rsidRPr="00876996">
        <w:rPr>
          <w:noProof/>
          <w:lang w:eastAsia="nl-NL"/>
        </w:rPr>
        <mc:AlternateContent>
          <mc:Choice Requires="wpc">
            <w:drawing>
              <wp:anchor distT="0" distB="0" distL="0" distR="0" simplePos="0" relativeHeight="251661312" behindDoc="0" locked="0" layoutInCell="1" allowOverlap="1" wp14:anchorId="2563E134" wp14:editId="7278A682">
                <wp:simplePos x="0" y="0"/>
                <wp:positionH relativeFrom="column">
                  <wp:posOffset>0</wp:posOffset>
                </wp:positionH>
                <wp:positionV relativeFrom="line">
                  <wp:posOffset>290830</wp:posOffset>
                </wp:positionV>
                <wp:extent cx="5309870" cy="3486150"/>
                <wp:effectExtent l="0" t="0" r="0" b="0"/>
                <wp:wrapTopAndBottom/>
                <wp:docPr id="47" name="Canvas 1"/>
                <wp:cNvGraphicFramePr/>
                <a:graphic xmlns:a="http://schemas.openxmlformats.org/drawingml/2006/main">
                  <a:graphicData uri="http://schemas.microsoft.com/office/word/2010/wordprocessingCanvas">
                    <wpc:wpc>
                      <wpc:bg/>
                      <wpc:whole/>
                      <wps:wsp>
                        <wps:cNvPr id="174" name="Ovaal 174"/>
                        <wps:cNvSpPr/>
                        <wps:spPr>
                          <a:xfrm>
                            <a:off x="404372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Rechte verbindingslijn 175"/>
                        <wps:cNvCnPr/>
                        <wps:spPr>
                          <a:xfrm flipV="1">
                            <a:off x="4127563" y="360000"/>
                            <a:ext cx="6162" cy="181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Rechthoek 176"/>
                        <wps:cNvSpPr/>
                        <wps:spPr>
                          <a:xfrm>
                            <a:off x="526611" y="1361656"/>
                            <a:ext cx="1452506" cy="2941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FB517A"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Betrouwbaarheid</w:t>
                              </w:r>
                            </w:p>
                          </w:txbxContent>
                        </wps:txbx>
                        <wps:bodyPr rtlCol="0" anchor="t" anchorCtr="0"/>
                      </wps:wsp>
                      <wps:wsp>
                        <wps:cNvPr id="177" name="Ovaal 177"/>
                        <wps:cNvSpPr/>
                        <wps:spPr>
                          <a:xfrm>
                            <a:off x="1162864" y="10298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8" name="Rechte verbindingslijn 178"/>
                        <wps:cNvCnPr/>
                        <wps:spPr>
                          <a:xfrm flipV="1">
                            <a:off x="1252864" y="12098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Rechthoek 179"/>
                        <wps:cNvSpPr/>
                        <wps:spPr>
                          <a:xfrm>
                            <a:off x="1048159" y="2417387"/>
                            <a:ext cx="2240854" cy="6219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F82B20" w14:textId="77777777" w:rsidR="00B60DE1" w:rsidRDefault="00B60DE1" w:rsidP="00B60DE1">
                              <w:pPr>
                                <w:pStyle w:val="Normaalweb"/>
                                <w:spacing w:before="0" w:beforeAutospacing="0" w:after="0" w:afterAutospacing="0"/>
                                <w:jc w:val="center"/>
                              </w:pPr>
                              <w:proofErr w:type="spellStart"/>
                              <w:r>
                                <w:rPr>
                                  <w:rFonts w:asciiTheme="minorHAnsi" w:hAnsi="Trebuchet MS" w:cstheme="minorBidi"/>
                                  <w:color w:val="000000" w:themeColor="text1"/>
                                  <w:kern w:val="24"/>
                                </w:rPr>
                                <w:t>AangeverBetrouwbaarheid</w:t>
                              </w:r>
                              <w:proofErr w:type="spellEnd"/>
                            </w:p>
                          </w:txbxContent>
                        </wps:txbx>
                        <wps:bodyPr rtlCol="0" anchor="t" anchorCtr="0"/>
                      </wps:wsp>
                      <wps:wsp>
                        <wps:cNvPr id="180" name="Ovaal 180"/>
                        <wps:cNvSpPr/>
                        <wps:spPr>
                          <a:xfrm>
                            <a:off x="2078586" y="207338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Rechte verbindingslijn 181"/>
                        <wps:cNvCnPr>
                          <a:stCxn id="179" idx="0"/>
                          <a:endCxn id="180" idx="4"/>
                        </wps:cNvCnPr>
                        <wps:spPr>
                          <a:xfrm flipV="1">
                            <a:off x="2168586" y="2253386"/>
                            <a:ext cx="0" cy="164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Rechte verbindingslijn met pijl 182"/>
                        <wps:cNvCnPr>
                          <a:stCxn id="177" idx="6"/>
                          <a:endCxn id="185" idx="2"/>
                        </wps:cNvCnPr>
                        <wps:spPr>
                          <a:xfrm flipV="1">
                            <a:off x="1342864" y="1119721"/>
                            <a:ext cx="2371569" cy="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Rechte verbindingslijn met pijl 183"/>
                        <wps:cNvCnPr>
                          <a:stCxn id="180" idx="7"/>
                          <a:endCxn id="186" idx="2"/>
                        </wps:cNvCnPr>
                        <wps:spPr>
                          <a:xfrm flipV="1">
                            <a:off x="2232226" y="1389633"/>
                            <a:ext cx="1482207" cy="710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Rechthoek 184"/>
                        <wps:cNvSpPr/>
                        <wps:spPr>
                          <a:xfrm>
                            <a:off x="3332115" y="541073"/>
                            <a:ext cx="1815090" cy="14892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BD8E91"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85" name="Ovaal 185"/>
                        <wps:cNvSpPr/>
                        <wps:spPr>
                          <a:xfrm>
                            <a:off x="3714433" y="10297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Ovaal 186"/>
                        <wps:cNvSpPr/>
                        <wps:spPr>
                          <a:xfrm>
                            <a:off x="3714433" y="129963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7" name="Ovaal 187"/>
                        <wps:cNvSpPr/>
                        <wps:spPr>
                          <a:xfrm>
                            <a:off x="3714433" y="1612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Tekstvak 188"/>
                        <wps:cNvSpPr txBox="1"/>
                        <wps:spPr>
                          <a:xfrm>
                            <a:off x="3363144" y="827744"/>
                            <a:ext cx="314325" cy="356870"/>
                          </a:xfrm>
                          <a:prstGeom prst="rect">
                            <a:avLst/>
                          </a:prstGeom>
                          <a:noFill/>
                        </wps:spPr>
                        <wps:txbx>
                          <w:txbxContent>
                            <w:p w14:paraId="6A21AFC1"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1</w:t>
                              </w:r>
                            </w:p>
                            <w:p w14:paraId="296061B8"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89" name="Tekstvak 189"/>
                        <wps:cNvSpPr txBox="1"/>
                        <wps:spPr>
                          <a:xfrm>
                            <a:off x="3355600" y="1155790"/>
                            <a:ext cx="344805" cy="356870"/>
                          </a:xfrm>
                          <a:prstGeom prst="rect">
                            <a:avLst/>
                          </a:prstGeom>
                          <a:noFill/>
                        </wps:spPr>
                        <wps:txbx>
                          <w:txbxContent>
                            <w:p w14:paraId="2D8A403E"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0-1</w:t>
                              </w:r>
                            </w:p>
                            <w:p w14:paraId="2BCF47E4"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90" name="Rechthoek 190"/>
                        <wps:cNvSpPr/>
                        <wps:spPr>
                          <a:xfrm>
                            <a:off x="3690948" y="2417475"/>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02CC5D"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Gebruiker</w:t>
                              </w:r>
                            </w:p>
                          </w:txbxContent>
                        </wps:txbx>
                        <wps:bodyPr rtlCol="0" anchor="t" anchorCtr="0"/>
                      </wps:wsp>
                      <wps:wsp>
                        <wps:cNvPr id="191" name="Ovaal 191"/>
                        <wps:cNvSpPr/>
                        <wps:spPr>
                          <a:xfrm>
                            <a:off x="4327201" y="210644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Rechte verbindingslijn met pijl 192"/>
                        <wps:cNvCnPr>
                          <a:stCxn id="192" idx="1"/>
                          <a:endCxn id="187" idx="5"/>
                        </wps:cNvCnPr>
                        <wps:spPr>
                          <a:xfrm flipH="1" flipV="1">
                            <a:off x="3868073" y="1766393"/>
                            <a:ext cx="485488" cy="366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Rechte verbindingslijn 193"/>
                        <wps:cNvCnPr>
                          <a:endCxn id="192" idx="4"/>
                        </wps:cNvCnPr>
                        <wps:spPr>
                          <a:xfrm flipV="1">
                            <a:off x="4417201" y="2286440"/>
                            <a:ext cx="0" cy="1367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Tekstvak 194"/>
                        <wps:cNvSpPr txBox="1"/>
                        <wps:spPr>
                          <a:xfrm>
                            <a:off x="3874771" y="966244"/>
                            <a:ext cx="949960" cy="238760"/>
                          </a:xfrm>
                          <a:prstGeom prst="rect">
                            <a:avLst/>
                          </a:prstGeom>
                          <a:noFill/>
                        </wps:spPr>
                        <wps:txbx>
                          <w:txbxContent>
                            <w:p w14:paraId="02232ACA"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propertyType</w:t>
                              </w:r>
                              <w:proofErr w:type="spellEnd"/>
                              <w:proofErr w:type="gramEnd"/>
                            </w:p>
                          </w:txbxContent>
                        </wps:txbx>
                        <wps:bodyPr wrap="none" rtlCol="0">
                          <a:spAutoFit/>
                        </wps:bodyPr>
                      </wps:wsp>
                      <wps:wsp>
                        <wps:cNvPr id="195" name="Tekstvak 195"/>
                        <wps:cNvSpPr txBox="1"/>
                        <wps:spPr>
                          <a:xfrm>
                            <a:off x="3874770" y="1233412"/>
                            <a:ext cx="1320165" cy="238760"/>
                          </a:xfrm>
                          <a:prstGeom prst="rect">
                            <a:avLst/>
                          </a:prstGeom>
                          <a:noFill/>
                        </wps:spPr>
                        <wps:txbx>
                          <w:txbxContent>
                            <w:p w14:paraId="4D0DC0D7"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propertyPerspectief</w:t>
                              </w:r>
                              <w:proofErr w:type="spellEnd"/>
                              <w:proofErr w:type="gramEnd"/>
                            </w:p>
                          </w:txbxContent>
                        </wps:txbx>
                        <wps:bodyPr wrap="none" rtlCol="0">
                          <a:spAutoFit/>
                        </wps:bodyPr>
                      </wps:wsp>
                      <wps:wsp>
                        <wps:cNvPr id="196" name="Tekstvak 196"/>
                        <wps:cNvSpPr txBox="1"/>
                        <wps:spPr>
                          <a:xfrm>
                            <a:off x="3889242" y="1546532"/>
                            <a:ext cx="1160780" cy="238760"/>
                          </a:xfrm>
                          <a:prstGeom prst="rect">
                            <a:avLst/>
                          </a:prstGeom>
                          <a:noFill/>
                        </wps:spPr>
                        <wps:txbx>
                          <w:txbxContent>
                            <w:p w14:paraId="509AD73C"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mogelijkeBinding</w:t>
                              </w:r>
                              <w:proofErr w:type="spellEnd"/>
                              <w:proofErr w:type="gramEnd"/>
                            </w:p>
                          </w:txbxContent>
                        </wps:txbx>
                        <wps:bodyPr wrap="none" rtlCol="0">
                          <a:spAutoFit/>
                        </wps:bodyPr>
                      </wps:wsp>
                      <wps:wsp>
                        <wps:cNvPr id="197" name="Tekstvak 197"/>
                        <wps:cNvSpPr txBox="1"/>
                        <wps:spPr>
                          <a:xfrm>
                            <a:off x="2173973" y="2085660"/>
                            <a:ext cx="944245" cy="224155"/>
                          </a:xfrm>
                          <a:prstGeom prst="rect">
                            <a:avLst/>
                          </a:prstGeom>
                          <a:noFill/>
                        </wps:spPr>
                        <wps:txbx>
                          <w:txbxContent>
                            <w:p w14:paraId="2762C79B"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Volgnummer=1</w:t>
                              </w:r>
                            </w:p>
                          </w:txbxContent>
                        </wps:txbx>
                        <wps:bodyPr wrap="none" rtlCol="0">
                          <a:spAutoFit/>
                        </wps:bodyPr>
                      </wps:wsp>
                      <wps:wsp>
                        <wps:cNvPr id="198" name="Ovaal 198"/>
                        <wps:cNvSpPr/>
                        <wps:spPr>
                          <a:xfrm>
                            <a:off x="1162864" y="277065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Tekstvak 199"/>
                        <wps:cNvSpPr txBox="1"/>
                        <wps:spPr>
                          <a:xfrm>
                            <a:off x="1342864" y="2739330"/>
                            <a:ext cx="1276985" cy="238760"/>
                          </a:xfrm>
                          <a:prstGeom prst="rect">
                            <a:avLst/>
                          </a:prstGeom>
                          <a:noFill/>
                        </wps:spPr>
                        <wps:txbx>
                          <w:txbxContent>
                            <w:p w14:paraId="49251B67"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propertyReferentie</w:t>
                              </w:r>
                              <w:proofErr w:type="spellEnd"/>
                              <w:proofErr w:type="gramEnd"/>
                            </w:p>
                          </w:txbxContent>
                        </wps:txbx>
                        <wps:bodyPr wrap="none" rtlCol="0">
                          <a:spAutoFit/>
                        </wps:bodyPr>
                      </wps:wsp>
                      <wps:wsp>
                        <wps:cNvPr id="200" name="Gebogen verbindingslijn 200"/>
                        <wps:cNvCnPr>
                          <a:stCxn id="177" idx="2"/>
                        </wps:cNvCnPr>
                        <wps:spPr>
                          <a:xfrm rot="10800000" flipV="1">
                            <a:off x="1162864" y="1119808"/>
                            <a:ext cx="12700" cy="1740846"/>
                          </a:xfrm>
                          <a:prstGeom prst="bentConnector3">
                            <a:avLst>
                              <a:gd name="adj1" fmla="val 769091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563E134" id="_x0000_s1066" style="position:absolute;margin-left:0;margin-top:22.9pt;width:418.1pt;height:274.5pt;z-index:251661312;mso-wrap-distance-left:0;mso-wrap-distance-right:0;mso-position-vertical-relative:line;mso-width-relative:margin;mso-height-relative:margin" coordsize="5309870,3486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">
                <v:shape id="_x0000_s1067" type="#_x0000_t75" style="position:absolute;width:5309870;height:3486150;visibility:visible;mso-wrap-style:square">
                  <v:fill o:detectmouseclick="t"/>
                  <v:path o:connecttype="none"/>
                </v:shape>
                <v:oval id="Ovaal 174" o:spid="_x0000_s1068" style="position:absolute;left:404372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g7e6wgAA&#10;ANwAAAAPAAAAZHJzL2Rvd25yZXYueG1sRE9LawIxEL4L/Q9hCt40q0itq1FKQeihHnwcehyTcXc1&#10;mSybdN366xtB8DYf33MWq85Z0VITKs8KRsMMBLH2puJCwWG/HryDCBHZoPVMCv4owGr50ltgbvyV&#10;t9TuYiFSCIccFZQx1rmUQZfkMAx9TZy4k28cxgSbQpoGryncWTnOsjfpsOLUUGJNnyXpy+7XKdDm&#10;UJy/L7c2HrX92Rs781xtlOq/dh9zEJG6+BQ/3F8mzZ9O4P5Muk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Dt7rCAAAA3AAAAA8AAAAAAAAAAAAAAAAAlwIAAGRycy9kb3du&#10;cmV2LnhtbFBLBQYAAAAABAAEAPUAAACGAwAAAAA=&#10;" filled="f" strokecolor="#003444 [1604]" strokeweight="1pt">
                  <v:stroke joinstyle="miter"/>
                </v:oval>
                <v:line id="Rechte verbindingslijn 175" o:spid="_x0000_s1069" style="position:absolute;flip:y;visibility:visible;mso-wrap-style:square" from="4127563,360000" to="4133725,541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HaW8QAAADcAAAADwAAAGRycy9kb3ducmV2LnhtbERPTWvCQBC9F/oflhF6azYKiTF1lVIU&#10;BKnQqAdv0+w0SZudDdmtxn/fFYTe5vE+Z74cTCvO1LvGsoJxFIMgLq1uuFJw2K+fMxDOI2tsLZOC&#10;KzlYLh4f5phre+EPOhe+EiGEXY4Kau+7XEpX1mTQRbYjDtyX7Q36APtK6h4vIdy0chLHqTTYcGio&#10;saO3msqf4tcoWOv3T85mbnc62ibdbr674ypJlHoaDa8vIDwN/l98d290mD9N4PZMuE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EdpbxAAAANwAAAAPAAAAAAAAAAAA&#10;AAAAAKECAABkcnMvZG93bnJldi54bWxQSwUGAAAAAAQABAD5AAAAkgMAAAAA&#10;" strokecolor="#006a89 [3204]" strokeweight=".5pt">
                  <v:stroke joinstyle="miter"/>
                </v:line>
                <v:rect id="Rechthoek 176" o:spid="_x0000_s1070" style="position:absolute;left:526611;top:1361656;width:1452506;height:2941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uEdxAAA&#10;ANwAAAAPAAAAZHJzL2Rvd25yZXYueG1sRE9Na8JAEL0X+h+WEXrTja1ESV1DKaQ0hxSMovQ2ZKdJ&#10;aHY2ZFeN/94tCL3N433OOh1NJ840uNaygvksAkFcWd1yrWC/y6YrEM4ja+wsk4IrOUg3jw9rTLS9&#10;8JbOpa9FCGGXoILG+z6R0lUNGXQz2xMH7scOBn2AQy31gJcQbjr5HEWxNNhyaGiwp/eGqt/yZBQs&#10;2gMtvqO8OsbZ8evFfZyKIielnibj2ysIT6P/F9/dnzrMX8bw90y4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bhHcQAAADcAAAADwAAAAAAAAAAAAAAAACXAgAAZHJzL2Rv&#10;d25yZXYueG1sUEsFBgAAAAAEAAQA9QAAAIgDAAAAAA==&#10;" filled="f" strokecolor="#003444 [1604]" strokeweight="1pt">
                  <v:textbox>
                    <w:txbxContent>
                      <w:p w14:paraId="49FB517A"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Betrouwbaarheid</w:t>
                        </w:r>
                      </w:p>
                    </w:txbxContent>
                  </v:textbox>
                </v:rect>
                <v:oval id="Ovaal 177" o:spid="_x0000_s1071" style="position:absolute;left:1162864;top:10298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SnNwgAA&#10;ANwAAAAPAAAAZHJzL2Rvd25yZXYueG1sRE89b8IwEN0r9T9YV4mtOO1QaMBBqFIlhjIUGBiv9pGE&#10;2OcoNiHw62skJLZ7ep83XwzOip66UHtW8DbOQBBrb2ouFey2369TECEiG7SeScGFAiyK56c55saf&#10;+Zf6TSxFCuGQo4IqxjaXMuiKHIaxb4kTd/Cdw5hgV0rT4TmFOyvfs+xDOqw5NVTY0ldFutmcnAJt&#10;duXxp7n28U/b/dbYT8/1WqnRy7CcgYg0xIf47l6ZNH8ygdsz6QJZ/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RKc3CAAAA3AAAAA8AAAAAAAAAAAAAAAAAlwIAAGRycy9kb3du&#10;cmV2LnhtbFBLBQYAAAAABAAEAPUAAACGAwAAAAA=&#10;" filled="f" strokecolor="#003444 [1604]" strokeweight="1pt">
                  <v:stroke joinstyle="miter"/>
                </v:oval>
                <v:line id="Rechte verbindingslijn 178" o:spid="_x0000_s1072" style="position:absolute;flip:y;visibility:visible;mso-wrap-style:square" from="1252864,1209808" to="1252864,1361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B1xcYAAADcAAAADwAAAGRycy9kb3ducmV2LnhtbESPQWvCQBCF7wX/wzJCb3VjQavRTSil&#10;glAq1OrB25gdk9jsbMhuNf33zqHgbYb35r1vlnnvGnWhLtSeDYxHCSjiwtuaSwO779XTDFSIyBYb&#10;z2TgjwLk2eBhian1V/6iyzaWSkI4pGigirFNtQ5FRQ7DyLfEop185zDK2pXadniVcNfo5ySZaoc1&#10;S0OFLb1VVPxsf52Blf088mweNoe9r6cf63O7f59MjHkc9q8LUJH6eDf/X6+t4L8IrTwjE+j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sQdcXGAAAA3AAAAA8AAAAAAAAA&#10;AAAAAAAAoQIAAGRycy9kb3ducmV2LnhtbFBLBQYAAAAABAAEAPkAAACUAwAAAAA=&#10;" strokecolor="#006a89 [3204]" strokeweight=".5pt">
                  <v:stroke joinstyle="miter"/>
                </v:line>
                <v:rect id="Rechthoek 179" o:spid="_x0000_s1073" style="position:absolute;left:1048159;top:2417387;width:2240854;height:6219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XVvwgAA&#10;ANwAAAAPAAAAZHJzL2Rvd25yZXYueG1sRE9Ni8IwEL0L/ocwgjdNXcXVapRFUNaDwlZRvA3N2Bab&#10;SWmidv/9ZkHwNo/3OfNlY0rxoNoVlhUM+hEI4tTqgjMFx8O6NwHhPLLG0jIp+CUHy0W7NcdY2yf/&#10;0CPxmQgh7GJUkHtfxVK6NCeDrm8r4sBdbW3QB1hnUtf4DOGmlB9RNJYGCw4NOVa0yim9JXejYFSc&#10;aHSJtul5vD7vh25z3+22pFS303zNQHhq/Fv8cn/rMP9zCv/PhAv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JdW/CAAAA3AAAAA8AAAAAAAAAAAAAAAAAlwIAAGRycy9kb3du&#10;cmV2LnhtbFBLBQYAAAAABAAEAPUAAACGAwAAAAA=&#10;" filled="f" strokecolor="#003444 [1604]" strokeweight="1pt">
                  <v:textbox>
                    <w:txbxContent>
                      <w:p w14:paraId="51F82B20" w14:textId="77777777" w:rsidR="00B60DE1" w:rsidRDefault="00B60DE1" w:rsidP="00B60DE1">
                        <w:pPr>
                          <w:pStyle w:val="Normaalweb"/>
                          <w:spacing w:before="0" w:beforeAutospacing="0" w:after="0" w:afterAutospacing="0"/>
                          <w:jc w:val="center"/>
                        </w:pPr>
                        <w:proofErr w:type="spellStart"/>
                        <w:r>
                          <w:rPr>
                            <w:rFonts w:asciiTheme="minorHAnsi" w:hAnsi="Trebuchet MS" w:cstheme="minorBidi"/>
                            <w:color w:val="000000" w:themeColor="text1"/>
                            <w:kern w:val="24"/>
                          </w:rPr>
                          <w:t>AangeverBetrouwbaarheid</w:t>
                        </w:r>
                        <w:proofErr w:type="spellEnd"/>
                      </w:p>
                    </w:txbxContent>
                  </v:textbox>
                </v:rect>
                <v:oval id="Ovaal 180" o:spid="_x0000_s1074" style="position:absolute;left:2078586;top:207338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cGexAAA&#10;ANwAAAAPAAAAZHJzL2Rvd25yZXYueG1sRI8xbwIxDIV3pP6HyEjdIEeHih4EhJAqdWiHAgOjSczd&#10;QeKcLulx7a/HA1I3W+/5vc/L9RC86qlLTWQDs2kBithG13Bl4LB/n8xBpYzs0EcmA7+UYL16Gi2x&#10;dPHG39TvcqUkhFOJBuqc21LrZGsKmKaxJRbtHLuAWdau0q7Dm4QHr1+K4lUHbFgaamxpW5O97n6C&#10;AesO1eXz+tfnk/XHvfNvkZsvY57Hw2YBKtOQ/82P6w8n+HPBl2dkAr2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23BnsQAAADcAAAADwAAAAAAAAAAAAAAAACXAgAAZHJzL2Rv&#10;d25yZXYueG1sUEsFBgAAAAAEAAQA9QAAAIgDAAAAAA==&#10;" filled="f" strokecolor="#003444 [1604]" strokeweight="1pt">
                  <v:stroke joinstyle="miter"/>
                </v:oval>
                <v:line id="Rechte verbindingslijn 181" o:spid="_x0000_s1075" style="position:absolute;flip:y;visibility:visible;mso-wrap-style:square" from="2168586,2253386" to="2168586,241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f8IAAADcAAAADwAAAGRycy9kb3ducmV2LnhtbERPS4vCMBC+C/sfwgjeNFVQajWKLArC&#10;sgs+evA2NmNbbSalidr995sFwdt8fM+ZL1tTiQc1rrSsYDiIQBBnVpecKzgeNv0YhPPIGivLpOCX&#10;HCwXH505Jto+eUePvc9FCGGXoILC+zqR0mUFGXQDWxMH7mIbgz7AJpe6wWcIN5UcRdFEGiw5NBRY&#10;02dB2W1/Nwo2+vvM8dT9nFJbTr621zpdj8dK9brtagbCU+vf4pd7q8P8eAj/z4QL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sf8IAAADcAAAADwAAAAAAAAAAAAAA&#10;AAChAgAAZHJzL2Rvd25yZXYueG1sUEsFBgAAAAAEAAQA+QAAAJADAAAAAA==&#10;" strokecolor="#006a89 [3204]" strokeweight=".5pt">
                  <v:stroke joinstyle="miter"/>
                </v:line>
                <v:shape id="Rechte verbindingslijn met pijl 182" o:spid="_x0000_s1076" type="#_x0000_t32" style="position:absolute;left:1342864;top:1119721;width:2371569;height:8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QXMQAAADcAAAADwAAAGRycy9kb3ducmV2LnhtbERPTWvCQBC9F/wPywi9FN3UWpHUVWqk&#10;4FUraG9Ddsymzc7G7DZGf70rFHqbx/uc2aKzlWip8aVjBc/DBARx7nTJhYLd58dgCsIHZI2VY1Jw&#10;IQ+Lee9hhql2Z95Quw2FiCHsU1RgQqhTKX1uyKIfupo4ckfXWAwRNoXUDZ5juK3kKEkm0mLJscFg&#10;TZmh/Gf7axV8HV91u8xWZW4O2cv+aXw9fR9WSj32u/c3EIG68C/+c691nD8dwf2ZeIG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kZBcxAAAANwAAAAPAAAAAAAAAAAA&#10;AAAAAKECAABkcnMvZG93bnJldi54bWxQSwUGAAAAAAQABAD5AAAAkgMAAAAA&#10;" strokecolor="#006a89 [3204]" strokeweight=".5pt">
                  <v:stroke endarrow="block" joinstyle="miter"/>
                </v:shape>
                <v:shape id="Rechte verbindingslijn met pijl 183" o:spid="_x0000_s1077" type="#_x0000_t32" style="position:absolute;left:2232226;top:1389633;width:1482207;height:7101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01x8QAAADcAAAADwAAAGRycy9kb3ducmV2LnhtbERPTWvCQBC9F/wPywheim6qrUh0lTZS&#10;6LVWUG9DdsxGs7NpdhtTf70rFHqbx/ucxaqzlWip8aVjBU+jBARx7nTJhYLt1/twBsIHZI2VY1Lw&#10;Sx5Wy97DAlPtLvxJ7SYUIoawT1GBCaFOpfS5IYt+5GriyB1dYzFE2BRSN3iJ4baS4ySZSoslxwaD&#10;NWWG8vPmxyo4HF90+5aty9zss8nu8fn6fdqvlRr0u9c5iEBd+Bf/uT90nD+bwP2ZeIFc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3TXHxAAAANwAAAAPAAAAAAAAAAAA&#10;AAAAAKECAABkcnMvZG93bnJldi54bWxQSwUGAAAAAAQABAD5AAAAkgMAAAAA&#10;" strokecolor="#006a89 [3204]" strokeweight=".5pt">
                  <v:stroke endarrow="block" joinstyle="miter"/>
                </v:shape>
                <v:rect id="Rechthoek 184" o:spid="_x0000_s1078" style="position:absolute;left:3332115;top:541073;width:1815090;height:1489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arWxAAA&#10;ANwAAAAPAAAAZHJzL2Rvd25yZXYueG1sRE9Na8JAEL0L/Q/LFHrTjTaIRDciQkpzSKG2VLwN2WkS&#10;mp0N2U2M/94tFHqbx/uc3X4yrRipd41lBctFBIK4tLrhSsHnRzbfgHAeWWNrmRTcyME+fZjtMNH2&#10;yu80nnwlQgi7BBXU3neJlK6syaBb2I44cN+2N+gD7Cupe7yGcNPKVRStpcGGQ0ONHR1rKn9Og1EQ&#10;N18UX6K8PK+z89uzexmKIielnh6nwxaEp8n/i//crzrM38Tw+0y4QK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2q1sQAAADcAAAADwAAAAAAAAAAAAAAAACXAgAAZHJzL2Rv&#10;d25yZXYueG1sUEsFBgAAAAAEAAQA9QAAAIgDAAAAAA==&#10;" filled="f" strokecolor="#003444 [1604]" strokeweight="1pt">
                  <v:textbox>
                    <w:txbxContent>
                      <w:p w14:paraId="72BD8E91"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85" o:spid="_x0000_s1079" style="position:absolute;left:3714433;top:10297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mIGwgAA&#10;ANwAAAAPAAAAZHJzL2Rvd25yZXYueG1sRE9NawIxEL0L/ocwQm+aVbDo1igiCD3Yg7oHj2My3V1N&#10;JssmXbf99aZQ6G0e73NWm95Z0VEbas8KppMMBLH2puZSQXHejxcgQkQ2aD2Tgm8KsFkPByvMjX/w&#10;kbpTLEUK4ZCjgirGJpcy6IocholviBP36VuHMcG2lKbFRwp3Vs6y7FU6rDk1VNjQriJ9P305BdoU&#10;5e1w/+niVdvL2dil5/pDqZdRv30DEamP/+I/97tJ8xdz+H0mXS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8aYgbCAAAA3AAAAA8AAAAAAAAAAAAAAAAAlwIAAGRycy9kb3du&#10;cmV2LnhtbFBLBQYAAAAABAAEAPUAAACGAwAAAAA=&#10;" filled="f" strokecolor="#003444 [1604]" strokeweight="1pt">
                  <v:stroke joinstyle="miter"/>
                </v:oval>
                <v:oval id="Ovaal 186" o:spid="_x0000_s1080" style="position:absolute;left:3714433;top:129963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PxxwgAA&#10;ANwAAAAPAAAAZHJzL2Rvd25yZXYueG1sRE89a8MwEN0D/Q/iCt0SuRmM40YJIVDI0A61M2S8Slfb&#10;jXQyluo4+fVVoZDtHu/z1tvJWTHSEDrPCp4XGQhi7U3HjYJj/TovQISIbNB6JgVXCrDdPMzWWBp/&#10;4Q8aq9iIFMKhRAVtjH0pZdAtOQwL3xMn7ssPDmOCQyPNgJcU7qxcZlkuHXacGlrsad+SPlc/ToE2&#10;x+b77Xwb46e2p9rYlefuXamnx2n3AiLSFO/if/fBpPlFDn/PpAv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HHCAAAA3AAAAA8AAAAAAAAAAAAAAAAAlwIAAGRycy9kb3du&#10;cmV2LnhtbFBLBQYAAAAABAAEAPUAAACGAwAAAAA=&#10;" filled="f" strokecolor="#003444 [1604]" strokeweight="1pt">
                  <v:stroke joinstyle="miter"/>
                </v:oval>
                <v:oval id="Ovaal 187" o:spid="_x0000_s1081" style="position:absolute;left:3714433;top:1612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FnqwgAA&#10;ANwAAAAPAAAAZHJzL2Rvd25yZXYueG1sRE89b8IwEN2R+A/WIXUDBwYKKQYhJKQOdAAyMB72NQnY&#10;5yh2Q9pfjytV6nZP7/NWm95Z0VEbas8KppMMBLH2puZSQXHejxcgQkQ2aD2Tgm8KsFkPByvMjX/w&#10;kbpTLEUK4ZCjgirGJpcy6IocholviBP36VuHMcG2lKbFRwp3Vs6ybC4d1pwaKmxoV5G+n76cAm2K&#10;8na4/3Txqu3lbOzSc/2h1Muo376BiNTHf/Gf+92k+YtX+H0mXS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EWerCAAAA3AAAAA8AAAAAAAAAAAAAAAAAlwIAAGRycy9kb3du&#10;cmV2LnhtbFBLBQYAAAAABAAEAPUAAACGAwAAAAA=&#10;" filled="f" strokecolor="#003444 [1604]" strokeweight="1pt">
                  <v:stroke joinstyle="miter"/>
                </v:oval>
                <v:shape id="Tekstvak 188" o:spid="_x0000_s1082" type="#_x0000_t202" style="position:absolute;left:3363144;top:827744;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9+ipxQAA&#10;ANwAAAAPAAAAZHJzL2Rvd25yZXYueG1sRI/NbsJADITvlfoOK1fqrWxAgNKUBVWUStz46wNYWTeb&#10;JuuNsltI+/T4gMTN1oxnPi9Wg2/VmfpYBzYwHmWgiMtga64MfJ0+X3JQMSFbbAOTgT+KsFo+Piyw&#10;sOHCBzofU6UkhGOBBlxKXaF1LB15jKPQEYv2HXqPSda+0rbHi4T7Vk+ybK491iwNDjtaOyqb4683&#10;kGd+1zSvk3300//xzK0/wqb7Meb5aXh/A5VoSHfz7XprBT8XWnlGJtDL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36KnFAAAA3AAAAA8AAAAAAAAAAAAAAAAAlwIAAGRycy9k&#10;b3ducmV2LnhtbFBLBQYAAAAABAAEAPUAAACJAwAAAAA=&#10;" filled="f" stroked="f">
                  <v:textbox style="mso-fit-shape-to-text:t">
                    <w:txbxContent>
                      <w:p w14:paraId="6A21AFC1"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1</w:t>
                        </w:r>
                      </w:p>
                      <w:p w14:paraId="296061B8"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89" o:spid="_x0000_s1083" type="#_x0000_t202" style="position:absolute;left:3355600;top:1155790;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00ywQAA&#10;ANwAAAAPAAAAZHJzL2Rvd25yZXYueG1sRE/NasJAEL4LfYdlCr3pRqkSo6sUbcGbNu0DDNkxmyY7&#10;G7KrRp/eFYTe5uP7neW6t404U+crxwrGowQEceF0xaWC35+vYQrCB2SNjWNScCUP69XLYImZdhf+&#10;pnMeShFD2GeowITQZlL6wpBFP3ItceSOrrMYIuxKqTu8xHDbyEmSzKTFimODwZY2hoo6P1kFaWL3&#10;dT2fHLx9v42nZrN1n+2fUm+v/ccCRKA+/Iuf7p2O89M5PJ6JF8j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btNMsEAAADcAAAADwAAAAAAAAAAAAAAAACXAgAAZHJzL2Rvd25y&#10;ZXYueG1sUEsFBgAAAAAEAAQA9QAAAIUDAAAAAA==&#10;" filled="f" stroked="f">
                  <v:textbox style="mso-fit-shape-to-text:t">
                    <w:txbxContent>
                      <w:p w14:paraId="2D8A403E"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0-1</w:t>
                        </w:r>
                      </w:p>
                      <w:p w14:paraId="2BCF47E4"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90" o:spid="_x0000_s1084" style="position:absolute;left:3690948;top:2417475;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oIxQAA&#10;ANwAAAAPAAAAZHJzL2Rvd25yZXYueG1sRI9Ba8JAEIXvgv9hGaE33diK1NRVRLDoQcFUKr0N2WkS&#10;zM6G7Krx33cOBW8zvDfvfTNfdq5WN2pD5dnAeJSAIs69rbgwcPraDN9BhYhssfZMBh4UYLno9+aY&#10;Wn/nI92yWCgJ4ZCigTLGJtU65CU5DCPfEIv261uHUda20LbFu4S7Wr8myVQ7rFgaSmxoXVJ+ya7O&#10;wKT6pslPssvP08358BY+r/v9jox5GXSrD1CRuvg0/19vreDPBF+ekQn0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OgjFAAAA3AAAAA8AAAAAAAAAAAAAAAAAlwIAAGRycy9k&#10;b3ducmV2LnhtbFBLBQYAAAAABAAEAPUAAACJAwAAAAA=&#10;" filled="f" strokecolor="#003444 [1604]" strokeweight="1pt">
                  <v:textbox>
                    <w:txbxContent>
                      <w:p w14:paraId="6702CC5D" w14:textId="77777777" w:rsidR="00B60DE1" w:rsidRDefault="00B60DE1" w:rsidP="00B60DE1">
                        <w:pPr>
                          <w:pStyle w:val="Normaalweb"/>
                          <w:spacing w:before="0" w:beforeAutospacing="0" w:after="0" w:afterAutospacing="0"/>
                          <w:jc w:val="center"/>
                        </w:pPr>
                        <w:r>
                          <w:rPr>
                            <w:rFonts w:asciiTheme="minorHAnsi" w:hAnsi="Trebuchet MS" w:cstheme="minorBidi"/>
                            <w:color w:val="000000" w:themeColor="text1"/>
                            <w:kern w:val="24"/>
                          </w:rPr>
                          <w:t>Gebruiker</w:t>
                        </w:r>
                      </w:p>
                    </w:txbxContent>
                  </v:textbox>
                </v:rect>
                <v:oval id="Ovaal 191" o:spid="_x0000_s1085" style="position:absolute;left:4327201;top:210644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LYwQAA&#10;ANwAAAAPAAAAZHJzL2Rvd25yZXYueG1sRE9Li8IwEL4L+x/CLHjTVA+iXaOIsLAHPfg4eJxNZtuu&#10;yaQ0sVZ/vREEb/PxPWe+7JwVLTWh8qxgNMxAEGtvKi4UHA/fgymIEJENWs+k4EYBlouP3hxz46+8&#10;o3YfC5FCOOSooIyxzqUMuiSHYehr4sT9+cZhTLAppGnwmsKdleMsm0iHFaeGEmtal6TP+4tToM2x&#10;+N+c72381fZ0MHbmudoq1f/sVl8gInXxLX65f0yaPxvB85l0gV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fjy2MEAAADcAAAADwAAAAAAAAAAAAAAAACXAgAAZHJzL2Rvd25y&#10;ZXYueG1sUEsFBgAAAAAEAAQA9QAAAIUDAAAAAA==&#10;" filled="f" strokecolor="#003444 [1604]" strokeweight="1pt">
                  <v:stroke joinstyle="miter"/>
                </v:oval>
                <v:shape id="Rechte verbindingslijn met pijl 192" o:spid="_x0000_s1086" type="#_x0000_t32" style="position:absolute;left:3868073;top:1766393;width:485488;height:36640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PQw8EAAADcAAAADwAAAGRycy9kb3ducmV2LnhtbERP24rCMBB9X/Afwiz4tqYrKm7XKK6w&#10;1Bfx+gFDM7bFZlKSVOvfG0HwbQ7nOrNFZ2pxJecrywq+BwkI4tzqigsFp+P/1xSED8gaa8uk4E4e&#10;FvPexwxTbW+8p+shFCKGsE9RQRlCk0rp85IM+oFtiCN3ts5giNAVUju8xXBTy2GSTKTBimNDiQ2t&#10;Ssovh9YoaLPJqfkbu+N2l4022022mrburlT/s1v+ggjUhbf45V7rOP9nCM9n4gVy/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89DDwQAAANwAAAAPAAAAAAAAAAAAAAAA&#10;AKECAABkcnMvZG93bnJldi54bWxQSwUGAAAAAAQABAD5AAAAjwMAAAAA&#10;" strokecolor="#006a89 [3204]" strokeweight=".5pt">
                  <v:stroke endarrow="block" joinstyle="miter"/>
                </v:shape>
                <v:line id="Rechte verbindingslijn 193" o:spid="_x0000_s1087" style="position:absolute;flip:y;visibility:visible;mso-wrap-style:square" from="4417201,2286440" to="4417201,2423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gBTsIAAADcAAAADwAAAGRycy9kb3ducmV2LnhtbERPS4vCMBC+C/6HMII3TV1RtBplWVYQ&#10;FgVfB29jM7bVZlKarNZ/bwTB23x8z5nOa1OIG1Uut6yg141AECdW55wq2O8WnREI55E1FpZJwYMc&#10;zGfNxhRjbe+8odvWpyKEsItRQeZ9GUvpkowMuq4tiQN3tpVBH2CVSl3hPYSbQn5F0VAazDk0ZFjS&#10;T0bJdftvFCz06sSjsVsfDzYf/i0v5eF3MFCq3aq/JyA81f4jfruXOswf9+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bgBTsIAAADcAAAADwAAAAAAAAAAAAAA&#10;AAChAgAAZHJzL2Rvd25yZXYueG1sUEsFBgAAAAAEAAQA+QAAAJADAAAAAA==&#10;" strokecolor="#006a89 [3204]" strokeweight=".5pt">
                  <v:stroke joinstyle="miter"/>
                </v:line>
                <v:shape id="Tekstvak 194" o:spid="_x0000_s1088" type="#_x0000_t202" style="position:absolute;left:3874771;top:966244;width:9499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3RxwgAA&#10;ANwAAAAPAAAAZHJzL2Rvd25yZXYueG1sRE/NasJAEL4XfIdlhN7qJmKLSbMR0RZ6a9U+wJAdszHZ&#10;2ZDdavTpu4WCt/n4fqdYjbYTZxp841hBOktAEFdON1wr+D68Py1B+ICssXNMCq7kYVVOHgrMtbvw&#10;js77UIsYwj5HBSaEPpfSV4Ys+pnriSN3dIPFEOFQSz3gJYbbTs6T5EVabDg2GOxpY6hq9z9WwTKx&#10;n22bzb+8XdzSZ7PZurf+pNTjdFy/ggg0hrv43/2h4/xsAX/PxAtk+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jdHHCAAAA3AAAAA8AAAAAAAAAAAAAAAAAlwIAAGRycy9kb3du&#10;cmV2LnhtbFBLBQYAAAAABAAEAPUAAACGAwAAAAA=&#10;" filled="f" stroked="f">
                  <v:textbox style="mso-fit-shape-to-text:t">
                    <w:txbxContent>
                      <w:p w14:paraId="02232ACA"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propertyType</w:t>
                        </w:r>
                        <w:proofErr w:type="spellEnd"/>
                        <w:proofErr w:type="gramEnd"/>
                      </w:p>
                    </w:txbxContent>
                  </v:textbox>
                </v:shape>
                <v:shape id="Tekstvak 195" o:spid="_x0000_s1089" type="#_x0000_t202" style="position:absolute;left:3874770;top:1233412;width:13201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9HqwQAA&#10;ANwAAAAPAAAAZHJzL2Rvd25yZXYueG1sRE/NisIwEL4L+w5hFvamqbKKVqMsroI3XdcHGJqxqW0m&#10;pYlafXojCN7m4/ud2aK1lbhQ4wvHCvq9BARx5nTBuYLD/7o7BuEDssbKMSm4kYfF/KMzw1S7K//R&#10;ZR9yEUPYp6jAhFCnUvrMkEXfczVx5I6usRgibHKpG7zGcFvJQZKMpMWCY4PBmpaGsnJ/tgrGid2W&#10;5WSw8/b73h+a5a9b1Selvj7bnymIQG14i1/ujY7zJ0N4PhMv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S/R6sEAAADcAAAADwAAAAAAAAAAAAAAAACXAgAAZHJzL2Rvd25y&#10;ZXYueG1sUEsFBgAAAAAEAAQA9QAAAIUDAAAAAA==&#10;" filled="f" stroked="f">
                  <v:textbox style="mso-fit-shape-to-text:t">
                    <w:txbxContent>
                      <w:p w14:paraId="4D0DC0D7"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propertyPerspectief</w:t>
                        </w:r>
                        <w:proofErr w:type="spellEnd"/>
                        <w:proofErr w:type="gramEnd"/>
                      </w:p>
                    </w:txbxContent>
                  </v:textbox>
                </v:shape>
                <v:shape id="Tekstvak 196" o:spid="_x0000_s1090" type="#_x0000_t202" style="position:absolute;left:3889242;top:1546532;width:11607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dwQAA&#10;ANwAAAAPAAAAZHJzL2Rvd25yZXYueG1sRE/NisIwEL4L+w5hFvamqbKKVqMsroI3XdcHGJqxqW0m&#10;pYlafXojCN7m4/ud2aK1lbhQ4wvHCvq9BARx5nTBuYLD/7o7BuEDssbKMSm4kYfF/KMzw1S7K//R&#10;ZR9yEUPYp6jAhFCnUvrMkEXfczVx5I6usRgibHKpG7zGcFvJQZKMpMWCY4PBmpaGsnJ/tgrGid2W&#10;5WSw8/b73h+a5a9b1Selvj7bnymIQG14i1/ujY7zJyN4PhMv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f1PncEAAADcAAAADwAAAAAAAAAAAAAAAACXAgAAZHJzL2Rvd25y&#10;ZXYueG1sUEsFBgAAAAAEAAQA9QAAAIUDAAAAAA==&#10;" filled="f" stroked="f">
                  <v:textbox style="mso-fit-shape-to-text:t">
                    <w:txbxContent>
                      <w:p w14:paraId="509AD73C"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mogelijkeBinding</w:t>
                        </w:r>
                        <w:proofErr w:type="spellEnd"/>
                        <w:proofErr w:type="gramEnd"/>
                      </w:p>
                    </w:txbxContent>
                  </v:textbox>
                </v:shape>
                <v:shape id="Tekstvak 197" o:spid="_x0000_s1091" type="#_x0000_t202" style="position:absolute;left:2173973;top:2085660;width:94424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eoGwgAA&#10;ANwAAAAPAAAAZHJzL2Rvd25yZXYueG1sRE/NasJAEL4LfYdlBG91o9iq0VWKteCtmvYBhuyYjcnO&#10;huxWo0/vCgVv8/H9znLd2VqcqfWlYwWjYQKCOHe65ELB78/X6wyED8gaa8ek4Eoe1quX3hJT7S58&#10;oHMWChFD2KeowITQpFL63JBFP3QNceSOrrUYImwLqVu8xHBby3GSvEuLJccGgw1tDOVV9mcVzBL7&#10;XVXz8d7byW30ZjafbtuclBr0u48FiEBdeIr/3Tsd58+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x6gbCAAAA3AAAAA8AAAAAAAAAAAAAAAAAlwIAAGRycy9kb3du&#10;cmV2LnhtbFBLBQYAAAAABAAEAPUAAACGAwAAAAA=&#10;" filled="f" stroked="f">
                  <v:textbox style="mso-fit-shape-to-text:t">
                    <w:txbxContent>
                      <w:p w14:paraId="2762C79B" w14:textId="77777777" w:rsidR="00B60DE1" w:rsidRDefault="00B60DE1" w:rsidP="00B60DE1">
                        <w:pPr>
                          <w:pStyle w:val="Normaalweb"/>
                          <w:spacing w:before="0" w:beforeAutospacing="0" w:after="0" w:afterAutospacing="0"/>
                        </w:pPr>
                        <w:r>
                          <w:rPr>
                            <w:rFonts w:asciiTheme="minorHAnsi" w:hAnsi="Trebuchet MS" w:cstheme="minorBidi"/>
                            <w:color w:val="000000" w:themeColor="text1"/>
                            <w:kern w:val="24"/>
                            <w:sz w:val="18"/>
                            <w:szCs w:val="18"/>
                          </w:rPr>
                          <w:t>Volgnummer=1</w:t>
                        </w:r>
                      </w:p>
                    </w:txbxContent>
                  </v:textbox>
                </v:shape>
                <v:oval id="Ovaal 198" o:spid="_x0000_s1092" style="position:absolute;left:1162864;top:277065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ltFxAAA&#10;ANwAAAAPAAAAZHJzL2Rvd25yZXYueG1sRI8xb8IwEIX3Sv0P1iGxNQ4MVQkYVFWqxECHAgPjYV+T&#10;FPscxSaE/vreUKnbnd67975bbcbg1UB9aiMbmBUlKGIbXcu1gePh/ekFVMrIDn1kMnCnBJv148MK&#10;Kxdv/EnDPtdKQjhVaKDJuau0TrahgKmIHbFoX7EPmGXta+16vEl48Hpels86YMvS0GBHbw3Zy/4a&#10;DFh3rL93l58hn60/HZxfRG4/jJlOxtclqExj/jf/XW+d4C+EVp6RCf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JbRcQAAADcAAAADwAAAAAAAAAAAAAAAACXAgAAZHJzL2Rv&#10;d25yZXYueG1sUEsFBgAAAAAEAAQA9QAAAIgDAAAAAA==&#10;" filled="f" strokecolor="#003444 [1604]" strokeweight="1pt">
                  <v:stroke joinstyle="miter"/>
                </v:oval>
                <v:shape id="Tekstvak 199" o:spid="_x0000_s1093" type="#_x0000_t202" style="position:absolute;left:1342864;top:2739330;width:127698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tvvwQAA&#10;ANwAAAAPAAAAZHJzL2Rvd25yZXYueG1sRE/NisIwEL4L+w5hFrxpqqxiq1EWXcGbrrsPMDRj020z&#10;KU3U6tMbQdjbfHy/s1h1thYXan3pWMFomIAgzp0uuVDw+7MdzED4gKyxdkwKbuRhtXzrLTDT7srf&#10;dDmGQsQQ9hkqMCE0mZQ+N2TRD11DHLmTay2GCNtC6havMdzWcpwkU2mx5NhgsKG1obw6nq2CWWL3&#10;VZWOD95+3EcTs964r+ZPqf579zkHEagL/+KXe6fj/DSF5zPxAr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GLb78EAAADcAAAADwAAAAAAAAAAAAAAAACXAgAAZHJzL2Rvd25y&#10;ZXYueG1sUEsFBgAAAAAEAAQA9QAAAIUDAAAAAA==&#10;" filled="f" stroked="f">
                  <v:textbox style="mso-fit-shape-to-text:t">
                    <w:txbxContent>
                      <w:p w14:paraId="49251B67" w14:textId="77777777" w:rsidR="00B60DE1" w:rsidRDefault="00B60DE1" w:rsidP="00B60DE1">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20"/>
                            <w:szCs w:val="20"/>
                          </w:rPr>
                          <w:t>propertyReferentie</w:t>
                        </w:r>
                        <w:proofErr w:type="spellEnd"/>
                        <w:proofErr w:type="gramEnd"/>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200" o:spid="_x0000_s1094" type="#_x0000_t34" style="position:absolute;left:1162864;top:1119808;width:12700;height:1740846;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p37cAAAADcAAAADwAAAGRycy9kb3ducmV2LnhtbESPQYvCMBSE7wv+h/AEb2uqB9mtRhFB&#10;FG+6C16fzbMpNi81SW3990ZY2OMwM98wi1Vva/EgHyrHCibjDARx4XTFpYLfn+3nF4gQkTXWjknB&#10;kwKsloOPBebadXykxymWIkE45KjAxNjkUobCkMUwdg1x8q7OW4xJ+lJqj12C21pOs2wmLVacFgw2&#10;tDFU3E6tVfC9uWV3czl7cut2ekBPu+7ZKjUa9us5iEh9/A//tfdaQSLC+0w6AnL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0qd+3AAAAA3AAAAA8AAAAAAAAAAAAAAAAA&#10;oQIAAGRycy9kb3ducmV2LnhtbFBLBQYAAAAABAAEAPkAAACOAwAAAAA=&#10;" adj="1661237" strokecolor="#006a89 [3204]" strokeweight=".5pt">
                  <v:stroke endarrow="block"/>
                </v:shape>
                <w10:wrap type="topAndBottom" anchory="line"/>
              </v:group>
            </w:pict>
          </mc:Fallback>
        </mc:AlternateContent>
      </w:r>
      <w:r w:rsidR="00842683">
        <w:t>:Gebruiker representeert).</w:t>
      </w:r>
    </w:p>
    <w:p w14:paraId="549EC3A7" w14:textId="69C4BD59" w:rsidR="00E42EEF" w:rsidRDefault="00E42EEF" w:rsidP="00E84648">
      <w:r>
        <w:t xml:space="preserve">Bovendien krijgen we twee </w:t>
      </w:r>
      <w:proofErr w:type="spellStart"/>
      <w:r>
        <w:t>properties</w:t>
      </w:r>
      <w:proofErr w:type="spellEnd"/>
    </w:p>
    <w:p w14:paraId="0B817FCD" w14:textId="77777777" w:rsidR="00842683" w:rsidRPr="00CB27EE" w:rsidRDefault="00842683" w:rsidP="00E84648"/>
    <w:sectPr w:rsidR="00842683" w:rsidRPr="00CB27EE"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AA51E" w14:textId="77777777" w:rsidR="00FA6E4F" w:rsidRDefault="00FA6E4F">
      <w:pPr>
        <w:spacing w:after="0" w:line="240" w:lineRule="auto"/>
      </w:pPr>
      <w:r>
        <w:separator/>
      </w:r>
    </w:p>
  </w:endnote>
  <w:endnote w:type="continuationSeparator" w:id="0">
    <w:p w14:paraId="5C3E9063" w14:textId="77777777" w:rsidR="00FA6E4F" w:rsidRDefault="00FA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5C9FC612" w14:textId="77777777" w:rsidR="00441033" w:rsidRDefault="00171E9D">
        <w:pPr>
          <w:pStyle w:val="Voettekst"/>
        </w:pPr>
        <w:r>
          <w:fldChar w:fldCharType="begin"/>
        </w:r>
        <w:r>
          <w:instrText xml:space="preserve"> PAGE   \* MERGEFORMAT </w:instrText>
        </w:r>
        <w:r>
          <w:fldChar w:fldCharType="separate"/>
        </w:r>
        <w:r w:rsidR="0058283D">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580E3" w14:textId="77777777" w:rsidR="00FA6E4F" w:rsidRDefault="00FA6E4F">
      <w:pPr>
        <w:spacing w:after="0" w:line="240" w:lineRule="auto"/>
      </w:pPr>
      <w:r>
        <w:separator/>
      </w:r>
    </w:p>
  </w:footnote>
  <w:footnote w:type="continuationSeparator" w:id="0">
    <w:p w14:paraId="776EE403" w14:textId="77777777" w:rsidR="00FA6E4F" w:rsidRDefault="00FA6E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84493"/>
    <w:multiLevelType w:val="hybridMultilevel"/>
    <w:tmpl w:val="E80E1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1797E1C"/>
    <w:multiLevelType w:val="multilevel"/>
    <w:tmpl w:val="66567920"/>
    <w:numStyleLink w:val="Rapportenlijst"/>
  </w:abstractNum>
  <w:abstractNum w:abstractNumId="12">
    <w:nsid w:val="38D0456F"/>
    <w:multiLevelType w:val="hybridMultilevel"/>
    <w:tmpl w:val="D898F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75"/>
    <w:rsid w:val="00001DB3"/>
    <w:rsid w:val="00026CE1"/>
    <w:rsid w:val="000351E4"/>
    <w:rsid w:val="0004528B"/>
    <w:rsid w:val="00094E1F"/>
    <w:rsid w:val="000B1537"/>
    <w:rsid w:val="000D5F00"/>
    <w:rsid w:val="00171E9D"/>
    <w:rsid w:val="00177262"/>
    <w:rsid w:val="00203870"/>
    <w:rsid w:val="0026644D"/>
    <w:rsid w:val="002A5403"/>
    <w:rsid w:val="00314561"/>
    <w:rsid w:val="003C7FDC"/>
    <w:rsid w:val="00405633"/>
    <w:rsid w:val="00412657"/>
    <w:rsid w:val="00441033"/>
    <w:rsid w:val="00480475"/>
    <w:rsid w:val="0053744A"/>
    <w:rsid w:val="0058283D"/>
    <w:rsid w:val="005A6A84"/>
    <w:rsid w:val="005F69BE"/>
    <w:rsid w:val="0065058E"/>
    <w:rsid w:val="00655337"/>
    <w:rsid w:val="00716207"/>
    <w:rsid w:val="00723290"/>
    <w:rsid w:val="0075508B"/>
    <w:rsid w:val="00842683"/>
    <w:rsid w:val="00886795"/>
    <w:rsid w:val="00980DF6"/>
    <w:rsid w:val="00B11C11"/>
    <w:rsid w:val="00B60DE1"/>
    <w:rsid w:val="00C61DD7"/>
    <w:rsid w:val="00CA6EFF"/>
    <w:rsid w:val="00CB27EE"/>
    <w:rsid w:val="00CC52EC"/>
    <w:rsid w:val="00D02834"/>
    <w:rsid w:val="00DA62C9"/>
    <w:rsid w:val="00E42EEF"/>
    <w:rsid w:val="00E540F2"/>
    <w:rsid w:val="00E84648"/>
    <w:rsid w:val="00F205C6"/>
    <w:rsid w:val="00FA6E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C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001DB3"/>
    <w:pPr>
      <w:ind w:left="720"/>
      <w:contextualSpacing/>
    </w:pPr>
  </w:style>
  <w:style w:type="paragraph" w:styleId="Normaalweb">
    <w:name w:val="Normal (Web)"/>
    <w:basedOn w:val="Standaard"/>
    <w:uiPriority w:val="99"/>
    <w:semiHidden/>
    <w:unhideWhenUsed/>
    <w:rsid w:val="00655337"/>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76</TotalTime>
  <Pages>3</Pages>
  <Words>526</Words>
  <Characters>2896</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12</cp:revision>
  <dcterms:created xsi:type="dcterms:W3CDTF">2017-11-27T10:50:00Z</dcterms:created>
  <dcterms:modified xsi:type="dcterms:W3CDTF">2017-11-27T14:30:00Z</dcterms:modified>
</cp:coreProperties>
</file>