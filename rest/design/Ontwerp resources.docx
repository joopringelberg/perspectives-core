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D94CF" w14:textId="77777777" w:rsidR="00716207" w:rsidRDefault="00E003A7">
      <w:pPr>
        <w:pStyle w:val="Titel"/>
      </w:pPr>
      <w:r>
        <w:t>Ontwerp resources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3B9E8EA" w14:textId="77777777">
        <w:trPr>
          <w:trHeight w:hRule="exact" w:val="461"/>
        </w:trPr>
        <w:tc>
          <w:tcPr>
            <w:tcW w:w="3870" w:type="dxa"/>
          </w:tcPr>
          <w:p w14:paraId="0292C1D6" w14:textId="77777777" w:rsidR="00716207" w:rsidRDefault="002A5403">
            <w:r>
              <w:t>Joop Ringelberg</w:t>
            </w:r>
          </w:p>
        </w:tc>
        <w:tc>
          <w:tcPr>
            <w:tcW w:w="2363" w:type="dxa"/>
          </w:tcPr>
          <w:p w14:paraId="5322F34D" w14:textId="77777777" w:rsidR="00716207" w:rsidRDefault="002A5403" w:rsidP="002A5403">
            <w:r>
              <w:fldChar w:fldCharType="begin"/>
            </w:r>
            <w:r>
              <w:instrText xml:space="preserve"> CREATEDATE \@ "dd-MM-yy" \* MERGEFORMAT </w:instrText>
            </w:r>
            <w:r>
              <w:fldChar w:fldCharType="separate"/>
            </w:r>
            <w:r w:rsidR="00E003A7">
              <w:rPr>
                <w:noProof/>
              </w:rPr>
              <w:t>05-10-17</w:t>
            </w:r>
            <w:r>
              <w:fldChar w:fldCharType="end"/>
            </w:r>
          </w:p>
        </w:tc>
        <w:tc>
          <w:tcPr>
            <w:tcW w:w="3117" w:type="dxa"/>
          </w:tcPr>
          <w:p w14:paraId="7EDCB287" w14:textId="77777777" w:rsidR="00716207" w:rsidRDefault="002A5403" w:rsidP="002A5403">
            <w:pPr>
              <w:jc w:val="right"/>
            </w:pPr>
            <w:r>
              <w:t>Versie: 1</w:t>
            </w:r>
          </w:p>
        </w:tc>
      </w:tr>
    </w:tbl>
    <w:p w14:paraId="3E294D39" w14:textId="77777777" w:rsidR="00716207" w:rsidRDefault="00E003A7" w:rsidP="002A5403">
      <w:pPr>
        <w:pStyle w:val="Kop1"/>
      </w:pPr>
      <w:r>
        <w:t>Probleem met PP 1.3</w:t>
      </w:r>
    </w:p>
    <w:p w14:paraId="5184530E" w14:textId="15249CB7" w:rsidR="002A5403" w:rsidRDefault="00E003A7" w:rsidP="002A5403">
      <w:r>
        <w:t>In Perspectives in Purescript versie 1.3 is een Resource altijd in precies één</w:t>
      </w:r>
      <w:r w:rsidR="0067249B">
        <w:t xml:space="preserve"> (en altijd dezelfde)</w:t>
      </w:r>
      <w:r>
        <w:t xml:space="preserve"> Location opgeslagen. Hieruit ontstaat een probleem met updates. De queries:</w:t>
      </w:r>
    </w:p>
    <w:p w14:paraId="5C7327A3" w14:textId="77777777" w:rsidR="00E003A7" w:rsidRDefault="00E003A7" w:rsidP="00E003A7">
      <w:pPr>
        <w:pStyle w:val="Code"/>
      </w:pPr>
      <w:r>
        <w:t>p a</w:t>
      </w:r>
    </w:p>
    <w:p w14:paraId="48C4731A" w14:textId="77777777" w:rsidR="00E003A7" w:rsidRDefault="00E003A7" w:rsidP="00E003A7">
      <w:pPr>
        <w:pStyle w:val="Code"/>
      </w:pPr>
      <w:r>
        <w:t>q b</w:t>
      </w:r>
    </w:p>
    <w:p w14:paraId="338092F3" w14:textId="77777777" w:rsidR="00E003A7" w:rsidRDefault="00E003A7" w:rsidP="00E003A7">
      <w:pPr>
        <w:pStyle w:val="Code"/>
      </w:pPr>
    </w:p>
    <w:p w14:paraId="66923A55" w14:textId="0D4A31DB" w:rsidR="00E003A7" w:rsidRDefault="00FF3784" w:rsidP="00E003A7">
      <w:r w:rsidRPr="00876996">
        <w:rPr>
          <w:noProof/>
          <w:lang w:eastAsia="nl-NL"/>
        </w:rPr>
        <mc:AlternateContent>
          <mc:Choice Requires="wpc">
            <w:drawing>
              <wp:anchor distT="0" distB="0" distL="0" distR="0" simplePos="0" relativeHeight="251659264" behindDoc="0" locked="0" layoutInCell="1" allowOverlap="0" wp14:anchorId="1DEEA461" wp14:editId="041B8E68">
                <wp:simplePos x="0" y="0"/>
                <wp:positionH relativeFrom="column">
                  <wp:posOffset>0</wp:posOffset>
                </wp:positionH>
                <wp:positionV relativeFrom="paragraph">
                  <wp:posOffset>357505</wp:posOffset>
                </wp:positionV>
                <wp:extent cx="5993765" cy="1503045"/>
                <wp:effectExtent l="0" t="0" r="0" b="0"/>
                <wp:wrapTopAndBottom/>
                <wp:docPr id="124" name="Canvas 1"/>
                <wp:cNvGraphicFramePr/>
                <a:graphic xmlns:a="http://schemas.openxmlformats.org/drawingml/2006/main">
                  <a:graphicData uri="http://schemas.microsoft.com/office/word/2010/wordprocessingCanvas">
                    <wpc:wpc>
                      <wpc:bg/>
                      <wpc:whole/>
                      <wps:wsp>
                        <wps:cNvPr id="25" name="Ovaal 25"/>
                        <wps:cNvSpPr/>
                        <wps:spPr>
                          <a:xfrm>
                            <a:off x="1759637"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46B372"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lIns="36000" rIns="36000" rtlCol="0" anchor="ctr"/>
                      </wps:wsp>
                      <wps:wsp>
                        <wps:cNvPr id="26" name="Rechte verbindingslijn met pijl 26"/>
                        <wps:cNvCnPr>
                          <a:stCxn id="25" idx="6"/>
                          <a:endCxn id="28" idx="2"/>
                        </wps:cNvCnPr>
                        <wps:spPr>
                          <a:xfrm>
                            <a:off x="2293893" y="765630"/>
                            <a:ext cx="4590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 name="Tekstvak 27"/>
                        <wps:cNvSpPr txBox="1"/>
                        <wps:spPr>
                          <a:xfrm>
                            <a:off x="2397397" y="508773"/>
                            <a:ext cx="254000" cy="238760"/>
                          </a:xfrm>
                          <a:prstGeom prst="rect">
                            <a:avLst/>
                          </a:prstGeom>
                          <a:noFill/>
                        </wps:spPr>
                        <wps:txbx>
                          <w:txbxContent>
                            <w:p w14:paraId="44CA8A79" w14:textId="77777777" w:rsidR="00FF3784" w:rsidRDefault="00FF3784" w:rsidP="00FF3784">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28" name="Ovaal 28"/>
                        <wps:cNvSpPr/>
                        <wps:spPr>
                          <a:xfrm>
                            <a:off x="2752958"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E4B6CF"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wps:txbx>
                        <wps:bodyPr lIns="36000" rIns="36000" rtlCol="0" anchor="ctr"/>
                      </wps:wsp>
                      <wps:wsp>
                        <wps:cNvPr id="29" name="Ovaal 29"/>
                        <wps:cNvSpPr/>
                        <wps:spPr>
                          <a:xfrm>
                            <a:off x="3746279" y="5175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97127E"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wps:txbx>
                        <wps:bodyPr lIns="36000" rIns="36000" rtlCol="0" anchor="ctr"/>
                      </wps:wsp>
                      <wps:wsp>
                        <wps:cNvPr id="30" name="Rechte verbindingslijn met pijl 30"/>
                        <wps:cNvCnPr>
                          <a:stCxn id="28" idx="6"/>
                          <a:endCxn id="31" idx="2"/>
                        </wps:cNvCnPr>
                        <wps:spPr>
                          <a:xfrm>
                            <a:off x="3287214" y="765630"/>
                            <a:ext cx="459065" cy="87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1" name="Tekstvak 31"/>
                        <wps:cNvSpPr txBox="1"/>
                        <wps:spPr>
                          <a:xfrm>
                            <a:off x="3390679" y="508772"/>
                            <a:ext cx="254000" cy="238760"/>
                          </a:xfrm>
                          <a:prstGeom prst="rect">
                            <a:avLst/>
                          </a:prstGeom>
                          <a:noFill/>
                        </wps:spPr>
                        <wps:txbx>
                          <w:txbxContent>
                            <w:p w14:paraId="3B08BCC7" w14:textId="77777777" w:rsidR="00FF3784" w:rsidRDefault="00FF3784" w:rsidP="00FF3784">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1DEEA461" id="Canvas 1" o:spid="_x0000_s1026" style="position:absolute;margin-left:0;margin-top:28.15pt;width:471.95pt;height:118.35pt;z-index:251659264;mso-wrap-distance-left:0;mso-wrap-distance-right:0;mso-width-relative:margin;mso-height-relative:margin" coordsize="5993765,15030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93765;height:1503045;visibility:visible;mso-wrap-style:square">
                  <v:fill o:detectmouseclick="t"/>
                  <v:path o:connecttype="none"/>
                </v:shape>
                <v:oval id="Ovaal 25" o:spid="_x0000_s1028" style="position:absolute;left:1759637;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KYnuxAAA&#10;ANsAAAAPAAAAZHJzL2Rvd25yZXYueG1sRI9PawIxFMTvgt8hPKE3zXZBa7dGKQVBij34h/b6SJ6b&#10;pZuXZRPX1U9vCgWPw8z8hlmseleLjtpQeVbwPMlAEGtvKi4VHA/r8RxEiMgGa8+k4EoBVsvhYIGF&#10;8RfeUbePpUgQDgUqsDE2hZRBW3IYJr4hTt7Jtw5jkm0pTYuXBHe1zLNsJh1WnBYsNvRhSf/uz05B&#10;Fm7bk/5+Oa51/nXteGN/Xj93Sj2N+vc3EJH6+Aj/tzdGQT6Fvy/pB8j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imJ7sQAAADbAAAADwAAAAAAAAAAAAAAAACXAgAAZHJzL2Rv&#10;d25yZXYueG1sUEsFBgAAAAAEAAQA9QAAAIgDAAAAAA==&#10;" fillcolor="white [3201]" strokecolor="#8a479b [3209]" strokeweight="1pt">
                  <v:stroke joinstyle="miter"/>
                  <v:textbox inset="1mm,,1mm">
                    <w:txbxContent>
                      <w:p w14:paraId="4146B372"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shapetype id="_x0000_t32" coordsize="21600,21600" o:spt="32" o:oned="t" path="m0,0l21600,21600e" filled="f">
                  <v:path arrowok="t" fillok="f" o:connecttype="none"/>
                  <o:lock v:ext="edit" shapetype="t"/>
                </v:shapetype>
                <v:shape id="Rechte verbindingslijn met pijl 26" o:spid="_x0000_s1029" type="#_x0000_t32" style="position:absolute;left:2293893;top:765630;width:4590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rMGsIAAADbAAAADwAAAGRycy9kb3ducmV2LnhtbESPT4vCMBTE74LfIbwFL7KmeijSNRbZ&#10;urDHtSpeH83rH2xeahO1fvuNIHgcZuY3zCodTCtu1LvGsoL5LAJBXFjdcKXgsP/5XIJwHllja5kU&#10;PMhBuh6PVphoe+cd3XJfiQBhl6CC2vsukdIVNRl0M9sRB6+0vUEfZF9J3eM9wE0rF1EUS4MNh4Ua&#10;O/quqTjnV6Mgo6mT7SU60mkbn8py/pflslJq8jFsvkB4Gvw7/Gr/agWLGJ5fwg+Q6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rMGsIAAADbAAAADwAAAAAAAAAAAAAA&#10;AAChAgAAZHJzL2Rvd25yZXYueG1sUEsFBgAAAAAEAAQA+QAAAJADAAAAAA==&#10;" strokecolor="#006a89 [3204]" strokeweight="1.5pt">
                  <v:stroke endarrow="block" joinstyle="miter"/>
                </v:shape>
                <v:shapetype id="_x0000_t202" coordsize="21600,21600" o:spt="202" path="m0,0l0,21600,21600,21600,21600,0xe">
                  <v:stroke joinstyle="miter"/>
                  <v:path gradientshapeok="t" o:connecttype="rect"/>
                </v:shapetype>
                <v:shape id="Tekstvak 27" o:spid="_x0000_s1030" type="#_x0000_t202" style="position:absolute;left:2397397;top:508773;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agSxAAA&#10;ANsAAAAPAAAAZHJzL2Rvd25yZXYueG1sRI/BbsIwEETvlfoP1iJxIw4RUBpiUAVF6o2W9gNW8RKH&#10;xOsoNpD26+tKSD2OZuaNptgMthVX6n3tWME0SUEQl07XXCn4+txPliB8QNbYOiYF3+Rhs358KDDX&#10;7sYfdD2GSkQI+xwVmBC6XEpfGrLoE9cRR+/keoshyr6SusdbhNtWZmm6kBZrjgsGO9oaKpvjxSpY&#10;pvbQNM/Zu7ezn+ncbHfutTsrNR4NLysQgYbwH76337SC7An+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WoEsQAAADbAAAADwAAAAAAAAAAAAAAAACXAgAAZHJzL2Rv&#10;d25yZXYueG1sUEsFBgAAAAAEAAQA9QAAAIgDAAAAAA==&#10;" filled="f" stroked="f">
                  <v:textbox style="mso-fit-shape-to-text:t">
                    <w:txbxContent>
                      <w:p w14:paraId="44CA8A79" w14:textId="77777777" w:rsidR="00FF3784" w:rsidRDefault="00FF3784" w:rsidP="00FF3784">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28" o:spid="_x0000_s1031" style="position:absolute;left:2752958;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CZwwQAA&#10;ANsAAAAPAAAAZHJzL2Rvd25yZXYueG1sRE/LisIwFN0P+A/hCu7G1C6csRpFBEEGZ+ED3V6Sa1Ns&#10;bkqTqdWvnywGZnk478Wqd7XoqA2VZwWTcQaCWHtTcangfNq+f4IIEdlg7ZkUPCnAajl4W2Bh/IMP&#10;1B1jKVIIhwIV2BibQsqgLTkMY98QJ+7mW4cxwbaUpsVHCne1zLNsKh1WnBosNrSxpO/HH6cgC6/9&#10;TV8+zludfz873tnr7Oug1GjYr+cgIvXxX/zn3hkFeRqbvqQf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CgmcMEAAADbAAAADwAAAAAAAAAAAAAAAACXAgAAZHJzL2Rvd25y&#10;ZXYueG1sUEsFBgAAAAAEAAQA9QAAAIUDAAAAAA==&#10;" fillcolor="white [3201]" strokecolor="#8a479b [3209]" strokeweight="1pt">
                  <v:stroke joinstyle="miter"/>
                  <v:textbox inset="1mm,,1mm">
                    <w:txbxContent>
                      <w:p w14:paraId="04E4B6CF"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v:textbox>
                </v:oval>
                <v:oval id="Ovaal 29" o:spid="_x0000_s1032" style="position:absolute;left:3746279;top:5175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ZIPrxQAA&#10;ANsAAAAPAAAAZHJzL2Rvd25yZXYueG1sRI/NasMwEITvhbyD2EBujVwfmsaNHEohEEpyyA/tdZHW&#10;lqm1MpbqOHn6qFDocZiZb5jVenStGKgPjWcFT/MMBLH2puFawfm0eXwBESKywdYzKbhSgHU5eVhh&#10;YfyFDzQcYy0ShEOBCmyMXSFl0JYchrnviJNX+d5hTLKvpenxkuCulXmWPUuHDacFix29W9Lfxx+n&#10;IAu3XaU/F+eNzvfXgbf2a/lxUGo2Hd9eQUQa43/4r701CvIl/H5JP0C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dkg+vFAAAA2wAAAA8AAAAAAAAAAAAAAAAAlwIAAGRycy9k&#10;b3ducmV2LnhtbFBLBQYAAAAABAAEAPUAAACJAwAAAAA=&#10;" fillcolor="white [3201]" strokecolor="#8a479b [3209]" strokeweight="1pt">
                  <v:stroke joinstyle="miter"/>
                  <v:textbox inset="1mm,,1mm">
                    <w:txbxContent>
                      <w:p w14:paraId="7697127E"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v:textbox>
                </v:oval>
                <v:shape id="Rechte verbindingslijn met pijl 30" o:spid="_x0000_s1033" type="#_x0000_t32" style="position:absolute;left:3287214;top:765630;width:459065;height:87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ZnKMAAAADbAAAADwAAAGRycy9kb3ducmV2LnhtbERPy2rCQBTdF/oPwxXclGYSBSkxo0jT&#10;gkuNLdleMjcPzNxJM1ONf+8sBJeH8862k+nFhUbXWVaQRDEI4srqjhsFP6fv9w8QziNr7C2Tghs5&#10;2G5eXzJMtb3ykS6Fb0QIYZeigtb7IZXSVS0ZdJEdiANX29GgD3BspB7xGsJNLxdxvJIGOw4NLQ70&#10;2VJ1Lv6NgpzenOz/4l8qv1ZlXSeHvJCNUvPZtFuD8DT5p/jh3msFy7A+fAk/QG7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x2ZyjAAAAA2wAAAA8AAAAAAAAAAAAAAAAA&#10;oQIAAGRycy9kb3ducmV2LnhtbFBLBQYAAAAABAAEAPkAAACOAwAAAAA=&#10;" strokecolor="#006a89 [3204]" strokeweight="1.5pt">
                  <v:stroke endarrow="block" joinstyle="miter"/>
                </v:shape>
                <v:shape id="Tekstvak 31" o:spid="_x0000_s1034" type="#_x0000_t202" style="position:absolute;left:3390679;top:508772;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QMgwwAA&#10;ANsAAAAPAAAAZHJzL2Rvd25yZXYueG1sRI/BbsIwEETvlfgHa5G4gROgCAIGIVokbm2BD1jFSxwS&#10;r6PYhbRfXyMh9TiamTea1aaztbhR60vHCtJRAoI4d7rkQsH5tB/OQfiArLF2TAp+yMNm3XtZYabd&#10;nb/odgyFiBD2GSowITSZlD43ZNGPXEMcvYtrLYYo20LqFu8Rbms5TpKZtFhyXDDY0M5QXh2/rYJ5&#10;Yj+qajH+9Hb6m76a3Zt7b65KDfrddgkiUBf+w8/2QSuYpPD4En+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uQMgwwAAANsAAAAPAAAAAAAAAAAAAAAAAJcCAABkcnMvZG93&#10;bnJldi54bWxQSwUGAAAAAAQABAD1AAAAhwMAAAAA&#10;" filled="f" stroked="f">
                  <v:textbox style="mso-fit-shape-to-text:t">
                    <w:txbxContent>
                      <w:p w14:paraId="3B08BCC7" w14:textId="77777777" w:rsidR="00FF3784" w:rsidRDefault="00FF3784" w:rsidP="00FF3784">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w10:wrap type="topAndBottom"/>
              </v:group>
            </w:pict>
          </mc:Fallback>
        </mc:AlternateContent>
      </w:r>
      <w:r w:rsidR="00E003A7">
        <w:t xml:space="preserve">waar de triples </w:t>
      </w:r>
      <w:r w:rsidR="00E003A7" w:rsidRPr="00E003A7">
        <w:rPr>
          <w:rStyle w:val="inlinecode"/>
        </w:rPr>
        <w:t>&lt;a p b&gt;</w:t>
      </w:r>
      <w:r w:rsidR="00E003A7">
        <w:t xml:space="preserve"> en </w:t>
      </w:r>
      <w:r w:rsidR="00E003A7" w:rsidRPr="00E003A7">
        <w:rPr>
          <w:rStyle w:val="inlinecode"/>
        </w:rPr>
        <w:t>&lt;b q c&gt;</w:t>
      </w:r>
      <w:r w:rsidR="0067249B">
        <w:t xml:space="preserve"> aanwezig zijn, leiden</w:t>
      </w:r>
      <w:r w:rsidR="00E003A7">
        <w:t xml:space="preserve"> tot het onderstaande netwerk:</w:t>
      </w:r>
    </w:p>
    <w:p w14:paraId="31FC128A" w14:textId="7267685C" w:rsidR="00B80948" w:rsidRDefault="00282E9E" w:rsidP="00E003A7">
      <w:r w:rsidRPr="00876996">
        <w:rPr>
          <w:noProof/>
          <w:lang w:eastAsia="nl-NL"/>
        </w:rPr>
        <mc:AlternateContent>
          <mc:Choice Requires="wpc">
            <w:drawing>
              <wp:anchor distT="0" distB="0" distL="0" distR="0" simplePos="0" relativeHeight="251665408" behindDoc="0" locked="0" layoutInCell="1" allowOverlap="0" wp14:anchorId="0B34A36F" wp14:editId="23C4C71E">
                <wp:simplePos x="0" y="0"/>
                <wp:positionH relativeFrom="column">
                  <wp:posOffset>0</wp:posOffset>
                </wp:positionH>
                <wp:positionV relativeFrom="paragraph">
                  <wp:posOffset>2026920</wp:posOffset>
                </wp:positionV>
                <wp:extent cx="5994000" cy="1504800"/>
                <wp:effectExtent l="0" t="0" r="0" b="0"/>
                <wp:wrapTopAndBottom/>
                <wp:docPr id="8" name="Canvas 1"/>
                <wp:cNvGraphicFramePr/>
                <a:graphic xmlns:a="http://schemas.openxmlformats.org/drawingml/2006/main">
                  <a:graphicData uri="http://schemas.microsoft.com/office/word/2010/wordprocessingCanvas">
                    <wpc:wpc>
                      <wpc:bg/>
                      <wpc:whole/>
                      <wps:wsp>
                        <wps:cNvPr id="40" name="Ovaal 40"/>
                        <wps:cNvSpPr/>
                        <wps:spPr>
                          <a:xfrm>
                            <a:off x="1454837"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49752A"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lIns="36000" rIns="36000" rtlCol="0" anchor="ctr"/>
                      </wps:wsp>
                      <wps:wsp>
                        <wps:cNvPr id="41" name="Rechte verbindingslijn met pijl 41"/>
                        <wps:cNvCnPr>
                          <a:stCxn id="40" idx="6"/>
                        </wps:cNvCnPr>
                        <wps:spPr>
                          <a:xfrm>
                            <a:off x="1989093" y="765630"/>
                            <a:ext cx="456344" cy="87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2" name="Tekstvak 42"/>
                        <wps:cNvSpPr txBox="1"/>
                        <wps:spPr>
                          <a:xfrm>
                            <a:off x="2092629" y="508776"/>
                            <a:ext cx="254000" cy="238760"/>
                          </a:xfrm>
                          <a:prstGeom prst="rect">
                            <a:avLst/>
                          </a:prstGeom>
                          <a:noFill/>
                        </wps:spPr>
                        <wps:txbx>
                          <w:txbxContent>
                            <w:p w14:paraId="05209026" w14:textId="77777777" w:rsidR="00A01CDF" w:rsidRDefault="00A01CDF" w:rsidP="00A01CDF">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43" name="Ovaal 43"/>
                        <wps:cNvSpPr/>
                        <wps:spPr>
                          <a:xfrm>
                            <a:off x="3438758"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46A4A5"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wps:txbx>
                        <wps:bodyPr lIns="36000" rIns="36000" rtlCol="0" anchor="ctr"/>
                      </wps:wsp>
                      <wps:wsp>
                        <wps:cNvPr id="44" name="Ovaal 44"/>
                        <wps:cNvSpPr/>
                        <wps:spPr>
                          <a:xfrm>
                            <a:off x="4432079" y="5175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27398A"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wps:txbx>
                        <wps:bodyPr lIns="36000" rIns="36000" rtlCol="0" anchor="ctr"/>
                      </wps:wsp>
                      <wps:wsp>
                        <wps:cNvPr id="45" name="Rechte verbindingslijn met pijl 45"/>
                        <wps:cNvCnPr>
                          <a:stCxn id="43" idx="6"/>
                          <a:endCxn id="46" idx="2"/>
                        </wps:cNvCnPr>
                        <wps:spPr>
                          <a:xfrm>
                            <a:off x="3973014" y="765630"/>
                            <a:ext cx="459065" cy="87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6" name="Tekstvak 46"/>
                        <wps:cNvSpPr txBox="1"/>
                        <wps:spPr>
                          <a:xfrm>
                            <a:off x="4076550" y="508775"/>
                            <a:ext cx="254000" cy="238760"/>
                          </a:xfrm>
                          <a:prstGeom prst="rect">
                            <a:avLst/>
                          </a:prstGeom>
                          <a:noFill/>
                        </wps:spPr>
                        <wps:txbx>
                          <w:txbxContent>
                            <w:p w14:paraId="3DD736AE" w14:textId="77777777" w:rsidR="00A01CDF" w:rsidRDefault="00A01CDF" w:rsidP="00A01CDF">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s:wsp>
                        <wps:cNvPr id="47" name="Ovaal 47"/>
                        <wps:cNvSpPr/>
                        <wps:spPr>
                          <a:xfrm>
                            <a:off x="2445437" y="5175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5978FF"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d</w:t>
                              </w:r>
                            </w:p>
                          </w:txbxContent>
                        </wps:txbx>
                        <wps:bodyPr lIns="36000" rIns="36000" rtlCol="0" anchor="ctr"/>
                      </wps:wsp>
                    </wpc:wpc>
                  </a:graphicData>
                </a:graphic>
                <wp14:sizeRelH relativeFrom="margin">
                  <wp14:pctWidth>0</wp14:pctWidth>
                </wp14:sizeRelH>
                <wp14:sizeRelV relativeFrom="margin">
                  <wp14:pctHeight>0</wp14:pctHeight>
                </wp14:sizeRelV>
              </wp:anchor>
            </w:drawing>
          </mc:Choice>
          <mc:Fallback>
            <w:pict>
              <v:group w14:anchorId="0B34A36F" id="_x0000_s1035" style="position:absolute;margin-left:0;margin-top:159.6pt;width:471.95pt;height:118.5pt;z-index:251665408;mso-wrap-distance-left:0;mso-wrap-distance-right:0;mso-width-relative:margin;mso-height-relative:margin" coordsize="5993765,1504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" o:allowoverlap="f">
                <v:shape id="_x0000_s1036" type="#_x0000_t75" style="position:absolute;width:5993765;height:1504315;visibility:visible;mso-wrap-style:square">
                  <v:fill o:detectmouseclick="t"/>
                  <v:path o:connecttype="none"/>
                </v:shape>
                <v:oval id="Ovaal 40" o:spid="_x0000_s1037" style="position:absolute;left:1454837;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gc/WwQAA&#10;ANsAAAAPAAAAZHJzL2Rvd25yZXYueG1sRE9NawIxEL0X/A9hBG81WxFbt0YRQRDRg1bsdUjGzdLN&#10;ZNnEdfXXm4PQ4+N9zxadq0RLTSg9K/gYZiCItTclFwpOP+v3LxAhIhusPJOCOwVYzHtvM8yNv/GB&#10;2mMsRArhkKMCG2OdSxm0JYdh6GvixF184zAm2BTSNHhL4a6SoyybSIclpwaLNa0s6b/j1SnIwmN3&#10;0efP01qP9veWN/Z3uj0oNeh3y28Qkbr4L365N0bBOK1PX9IP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HP1sEAAADbAAAADwAAAAAAAAAAAAAAAACXAgAAZHJzL2Rvd25y&#10;ZXYueG1sUEsFBgAAAAAEAAQA9QAAAIUDAAAAAA==&#10;" fillcolor="white [3201]" strokecolor="#8a479b [3209]" strokeweight="1pt">
                  <v:stroke joinstyle="miter"/>
                  <v:textbox inset="1mm,,1mm">
                    <w:txbxContent>
                      <w:p w14:paraId="0849752A"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shape id="Rechte verbindingslijn met pijl 41" o:spid="_x0000_s1038" type="#_x0000_t32" style="position:absolute;left:1989093;top:765630;width:456344;height:87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yxzsEAAADbAAAADwAAAGRycy9kb3ducmV2LnhtbESPS4vCQBCE7wv+h6EFL4tOIiISHUV8&#10;gEfNrnhtMp0HZnpiZtT47x1hYY9FVX1FLVadqcWDWldZVhCPIhDEmdUVFwp+f/bDGQjnkTXWlknB&#10;ixyslr2vBSbaPvlEj9QXIkDYJaig9L5JpHRZSQbdyDbEwctta9AH2RZSt/gMcFPLcRRNpcGKw0KJ&#10;DW1Kyq7p3SjY0reT9S0602U3veR5fNymslBq0O/WcxCeOv8f/msftIJJDJ8v4QfI5R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PLHOwQAAANsAAAAPAAAAAAAAAAAAAAAA&#10;AKECAABkcnMvZG93bnJldi54bWxQSwUGAAAAAAQABAD5AAAAjwMAAAAA&#10;" strokecolor="#006a89 [3204]" strokeweight="1.5pt">
                  <v:stroke endarrow="block" joinstyle="miter"/>
                </v:shape>
                <v:shape id="Tekstvak 42" o:spid="_x0000_s1039" type="#_x0000_t202" style="position:absolute;left:2092629;top:508776;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e4qwwAA&#10;ANsAAAAPAAAAZHJzL2Rvd25yZXYueG1sRI/RasJAFETfhf7Dcgu+6cagotFVilXwTat+wCV7m02T&#10;vRuyq6b9elcQ+jjMzBlmue5sLW7U+tKxgtEwAUGcO11yoeBy3g1mIHxA1lg7JgW/5GG9eustMdPu&#10;zl90O4VCRAj7DBWYEJpMSp8bsuiHriGO3rdrLYYo20LqFu8RbmuZJslUWiw5LhhsaGMor05Xq2CW&#10;2ENVzdOjt+O/0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be4qwwAAANsAAAAPAAAAAAAAAAAAAAAAAJcCAABkcnMvZG93&#10;bnJldi54bWxQSwUGAAAAAAQABAD1AAAAhwMAAAAA&#10;" filled="f" stroked="f">
                  <v:textbox style="mso-fit-shape-to-text:t">
                    <w:txbxContent>
                      <w:p w14:paraId="05209026" w14:textId="77777777" w:rsidR="00A01CDF" w:rsidRDefault="00A01CDF" w:rsidP="00A01CDF">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43" o:spid="_x0000_s1040" style="position:absolute;left:3438758;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1GhxQAA&#10;ANsAAAAPAAAAZHJzL2Rvd25yZXYueG1sRI9PawIxFMTvBb9DeEJvNauVVlejiCBIaQ/+Qa+P5LlZ&#10;3Lwsm3Rd/fRNodDjMDO/YebLzlWipSaUnhUMBxkIYu1NyYWC42HzMgERIrLByjMpuFOA5aL3NMfc&#10;+BvvqN3HQiQIhxwV2BjrXMqgLTkMA18TJ+/iG4cxyaaQpsFbgrtKjrLsTTosOS1YrGltSV/3305B&#10;Fh6fF316P2706Ove8taepx87pZ773WoGIlIX/8N/7a1RMH6F3y/pB8jF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tTUaHFAAAA2wAAAA8AAAAAAAAAAAAAAAAAlwIAAGRycy9k&#10;b3ducmV2LnhtbFBLBQYAAAAABAAEAPUAAACJAwAAAAA=&#10;" fillcolor="white [3201]" strokecolor="#8a479b [3209]" strokeweight="1pt">
                  <v:stroke joinstyle="miter"/>
                  <v:textbox inset="1mm,,1mm">
                    <w:txbxContent>
                      <w:p w14:paraId="4D46A4A5"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v:textbox>
                </v:oval>
                <v:oval id="Ovaal 44" o:spid="_x0000_s1041" style="position:absolute;left:4432079;top:5175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snVxAAA&#10;ANsAAAAPAAAAZHJzL2Rvd25yZXYueG1sRI9PawIxFMTvgt8hvII3zVbEtlujSEEQ0YN/aK+P5LlZ&#10;unlZNum6+umNUPA4zMxvmNmic5VoqQmlZwWvowwEsfam5ELB6bgavoMIEdlg5ZkUXCnAYt7vzTA3&#10;/sJ7ag+xEAnCIUcFNsY6lzJoSw7DyNfEyTv7xmFMsimkafCS4K6S4yybSoclpwWLNX1Z0r+HP6cg&#10;C7ftWX+/nVZ6vLu2vLY/H5u9UoOXbvkJIlIXn+H/9toomEzg8SX9AD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LrJ1cQAAADbAAAADwAAAAAAAAAAAAAAAACXAgAAZHJzL2Rv&#10;d25yZXYueG1sUEsFBgAAAAAEAAQA9QAAAIgDAAAAAA==&#10;" fillcolor="white [3201]" strokecolor="#8a479b [3209]" strokeweight="1pt">
                  <v:stroke joinstyle="miter"/>
                  <v:textbox inset="1mm,,1mm">
                    <w:txbxContent>
                      <w:p w14:paraId="2A27398A"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v:textbox>
                </v:oval>
                <v:shape id="Rechte verbindingslijn met pijl 45" o:spid="_x0000_s1042" type="#_x0000_t32" style="position:absolute;left:3973014;top:765630;width:459065;height:87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e3zcIAAADbAAAADwAAAGRycy9kb3ducmV2LnhtbESPT4vCMBTE74LfITzBi2iquEWqUWTd&#10;BY9uVbw+mtc/2Lx0m6x2v70RBI/DzPyGWW06U4sbta6yrGA6iUAQZ1ZXXCg4Hb/HCxDOI2usLZOC&#10;f3KwWfd7K0y0vfMP3VJfiABhl6CC0vsmkdJlJRl0E9sQBy+3rUEfZFtI3eI9wE0tZ1EUS4MVh4US&#10;G/osKbumf0bBjkZO1r/RmS5f8SXPp4ddKgulhoNuuwThqfPv8Ku91wrmH/D8En6AXD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e3zcIAAADbAAAADwAAAAAAAAAAAAAA&#10;AAChAgAAZHJzL2Rvd25yZXYueG1sUEsFBgAAAAAEAAQA+QAAAJADAAAAAA==&#10;" strokecolor="#006a89 [3204]" strokeweight="1.5pt">
                  <v:stroke endarrow="block" joinstyle="miter"/>
                </v:shape>
                <v:shape id="Tekstvak 46" o:spid="_x0000_s1043" type="#_x0000_t202" style="position:absolute;left:4076550;top:508775;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ugpxAAA&#10;ANsAAAAPAAAAZHJzL2Rvd25yZXYueG1sRI/RasJAFETfC/7Dcgu+NRslio2uItZC31pjP+CSvWbT&#10;ZO+G7Dam/Xq3UPBxmJkzzGY32lYM1PvasYJZkoIgLp2uuVLweX59WoHwAVlj65gU/JCH3XbysMFc&#10;uyufaChCJSKEfY4KTAhdLqUvDVn0ieuIo3dxvcUQZV9J3eM1wm0r52m6lBZrjgsGOzoYKpvi2ypY&#10;pfa9aZ7nH95mv7OFOby4Y/el1PRx3K9BBBrDPfzfftMKsi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lboKcQAAADbAAAADwAAAAAAAAAAAAAAAACXAgAAZHJzL2Rv&#10;d25yZXYueG1sUEsFBgAAAAAEAAQA9QAAAIgDAAAAAA==&#10;" filled="f" stroked="f">
                  <v:textbox style="mso-fit-shape-to-text:t">
                    <w:txbxContent>
                      <w:p w14:paraId="3DD736AE" w14:textId="77777777" w:rsidR="00A01CDF" w:rsidRDefault="00A01CDF" w:rsidP="00A01CDF">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v:oval id="Ovaal 47" o:spid="_x0000_s1044" style="position:absolute;left:2445437;top:5175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aFeixAAA&#10;ANsAAAAPAAAAZHJzL2Rvd25yZXYueG1sRI9BawIxFITvgv8hvEJvmq2UWlejiCBIqQet1OsjeW4W&#10;Ny/LJq5rf70RhB6HmfmGmS06V4mWmlB6VvA2zEAQa29KLhQcftaDTxAhIhusPJOCGwVYzPu9GebG&#10;X3lH7T4WIkE45KjAxljnUgZtyWEY+po4eSffOIxJNoU0DV4T3FVylGUf0mHJacFiTStL+ry/OAVZ&#10;+Ps+6d/xYa1H21vLG3ucfO2Uen3pllMQkbr4H362N0bB+xgeX9IP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GhXosQAAADbAAAADwAAAAAAAAAAAAAAAACXAgAAZHJzL2Rv&#10;d25yZXYueG1sUEsFBgAAAAAEAAQA9QAAAIgDAAAAAA==&#10;" fillcolor="white [3201]" strokecolor="#8a479b [3209]" strokeweight="1pt">
                  <v:stroke joinstyle="miter"/>
                  <v:textbox inset="1mm,,1mm">
                    <w:txbxContent>
                      <w:p w14:paraId="045978FF"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d</w:t>
                        </w:r>
                      </w:p>
                    </w:txbxContent>
                  </v:textbox>
                </v:oval>
                <w10:wrap type="topAndBottom"/>
              </v:group>
            </w:pict>
          </mc:Fallback>
        </mc:AlternateContent>
      </w:r>
      <w:r w:rsidR="00B80948">
        <w:t xml:space="preserve">Maar als we waren begonnen met de triples </w:t>
      </w:r>
      <w:r>
        <w:rPr>
          <w:rStyle w:val="inlinecode"/>
        </w:rPr>
        <w:t>&lt;a p d</w:t>
      </w:r>
      <w:r w:rsidRPr="00E003A7">
        <w:rPr>
          <w:rStyle w:val="inlinecode"/>
        </w:rPr>
        <w:t>&gt;</w:t>
      </w:r>
      <w:r>
        <w:t xml:space="preserve"> en </w:t>
      </w:r>
      <w:r w:rsidRPr="00E003A7">
        <w:rPr>
          <w:rStyle w:val="inlinecode"/>
        </w:rPr>
        <w:t>&lt;b q c&gt;</w:t>
      </w:r>
      <w:r>
        <w:t>, dan had het netwerk er zó uitgezien:</w:t>
      </w:r>
    </w:p>
    <w:p w14:paraId="4C744525" w14:textId="4F17A0AA" w:rsidR="00FF3784" w:rsidRDefault="00FF3784" w:rsidP="00E003A7">
      <w:r>
        <w:t xml:space="preserve">Als we </w:t>
      </w:r>
      <w:r w:rsidR="00282E9E">
        <w:t xml:space="preserve">beginnen met het eerste stel triples en </w:t>
      </w:r>
      <w:r>
        <w:t>een mutatie doorvoeren:</w:t>
      </w:r>
    </w:p>
    <w:p w14:paraId="07B15ACB" w14:textId="36FE0F35" w:rsidR="00FF3784" w:rsidRDefault="00FF3784" w:rsidP="00FF3784">
      <w:pPr>
        <w:pStyle w:val="Code"/>
      </w:pPr>
      <w:r>
        <w:t>set a p d</w:t>
      </w:r>
    </w:p>
    <w:p w14:paraId="7532C009" w14:textId="77777777" w:rsidR="00FF3784" w:rsidRDefault="00FF3784" w:rsidP="00FF3784">
      <w:pPr>
        <w:pStyle w:val="Code"/>
      </w:pPr>
    </w:p>
    <w:p w14:paraId="4B9A45E3" w14:textId="33DF88DF" w:rsidR="00FF3784" w:rsidRDefault="00A01CDF" w:rsidP="00FF3784">
      <w:r>
        <w:t xml:space="preserve">waardoor het triple </w:t>
      </w:r>
      <w:r w:rsidRPr="00E003A7">
        <w:rPr>
          <w:rStyle w:val="inlinecode"/>
        </w:rPr>
        <w:t>&lt;a p b&gt;</w:t>
      </w:r>
      <w:r>
        <w:t xml:space="preserve"> wordt vervangen door </w:t>
      </w:r>
      <w:r>
        <w:rPr>
          <w:rStyle w:val="inlinecode"/>
        </w:rPr>
        <w:t>&lt;a p d</w:t>
      </w:r>
      <w:r w:rsidRPr="00E003A7">
        <w:rPr>
          <w:rStyle w:val="inlinecode"/>
        </w:rPr>
        <w:t>&gt;</w:t>
      </w:r>
      <w:r>
        <w:t xml:space="preserve"> </w:t>
      </w:r>
      <w:r w:rsidR="00FF3784">
        <w:t xml:space="preserve">dan </w:t>
      </w:r>
      <w:r w:rsidR="00282E9E">
        <w:t>krijgen we het tweede stel triples en verwachten we natuurlijk ook het tweede netwerk.</w:t>
      </w:r>
    </w:p>
    <w:p w14:paraId="5B2D155A" w14:textId="44720400" w:rsidR="00356816" w:rsidRDefault="00356816" w:rsidP="00FF3784">
      <w:r w:rsidRPr="00876996">
        <w:rPr>
          <w:noProof/>
          <w:lang w:eastAsia="nl-NL"/>
        </w:rPr>
        <w:lastRenderedPageBreak/>
        <mc:AlternateContent>
          <mc:Choice Requires="wpc">
            <w:drawing>
              <wp:anchor distT="0" distB="0" distL="0" distR="0" simplePos="0" relativeHeight="251669504" behindDoc="0" locked="0" layoutInCell="1" allowOverlap="0" wp14:anchorId="651055C8" wp14:editId="3EB7B512">
                <wp:simplePos x="0" y="0"/>
                <wp:positionH relativeFrom="column">
                  <wp:posOffset>0</wp:posOffset>
                </wp:positionH>
                <wp:positionV relativeFrom="paragraph">
                  <wp:posOffset>285115</wp:posOffset>
                </wp:positionV>
                <wp:extent cx="5993765" cy="1503045"/>
                <wp:effectExtent l="0" t="0" r="0" b="0"/>
                <wp:wrapTopAndBottom/>
                <wp:docPr id="79" name="Canvas 1"/>
                <wp:cNvGraphicFramePr/>
                <a:graphic xmlns:a="http://schemas.openxmlformats.org/drawingml/2006/main">
                  <a:graphicData uri="http://schemas.microsoft.com/office/word/2010/wordprocessingCanvas">
                    <wpc:wpc>
                      <wpc:bg/>
                      <wpc:whole/>
                      <wps:wsp>
                        <wps:cNvPr id="72" name="Ovaal 72"/>
                        <wps:cNvSpPr/>
                        <wps:spPr>
                          <a:xfrm>
                            <a:off x="1759637"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E06820"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lIns="36000" rIns="36000" rtlCol="0" anchor="ctr"/>
                      </wps:wsp>
                      <wps:wsp>
                        <wps:cNvPr id="73" name="Rechte verbindingslijn met pijl 73"/>
                        <wps:cNvCnPr/>
                        <wps:spPr>
                          <a:xfrm>
                            <a:off x="2293893" y="765630"/>
                            <a:ext cx="4590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 name="Tekstvak 74"/>
                        <wps:cNvSpPr txBox="1"/>
                        <wps:spPr>
                          <a:xfrm>
                            <a:off x="2397397" y="508773"/>
                            <a:ext cx="254000" cy="238760"/>
                          </a:xfrm>
                          <a:prstGeom prst="rect">
                            <a:avLst/>
                          </a:prstGeom>
                          <a:noFill/>
                        </wps:spPr>
                        <wps:txbx>
                          <w:txbxContent>
                            <w:p w14:paraId="13077363"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75" name="Ovaal 75"/>
                        <wps:cNvSpPr/>
                        <wps:spPr>
                          <a:xfrm>
                            <a:off x="2752958"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E255B0"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wps:txbx>
                        <wps:bodyPr lIns="36000" rIns="36000" rtlCol="0" anchor="ctr"/>
                      </wps:wsp>
                      <wps:wsp>
                        <wps:cNvPr id="76" name="Ovaal 76"/>
                        <wps:cNvSpPr/>
                        <wps:spPr>
                          <a:xfrm>
                            <a:off x="3746279" y="5175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FE07AB"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wps:txbx>
                        <wps:bodyPr lIns="36000" rIns="36000" rtlCol="0" anchor="ctr"/>
                      </wps:wsp>
                      <wps:wsp>
                        <wps:cNvPr id="77" name="Rechte verbindingslijn met pijl 77"/>
                        <wps:cNvCnPr/>
                        <wps:spPr>
                          <a:xfrm>
                            <a:off x="3287214" y="765630"/>
                            <a:ext cx="459065" cy="87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8" name="Tekstvak 78"/>
                        <wps:cNvSpPr txBox="1"/>
                        <wps:spPr>
                          <a:xfrm>
                            <a:off x="3390679" y="508772"/>
                            <a:ext cx="254000" cy="238760"/>
                          </a:xfrm>
                          <a:prstGeom prst="rect">
                            <a:avLst/>
                          </a:prstGeom>
                          <a:noFill/>
                        </wps:spPr>
                        <wps:txbx>
                          <w:txbxContent>
                            <w:p w14:paraId="547916F1"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51055C8" id="_x0000_s1045" style="position:absolute;margin-left:0;margin-top:22.45pt;width:471.95pt;height:118.35pt;z-index:251669504;mso-wrap-distance-left:0;mso-wrap-distance-right:0;mso-width-relative:margin;mso-height-relative:margin" coordsize="5993765,15030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" o:allowoverlap="f">
                <v:shape id="_x0000_s1046" type="#_x0000_t75" style="position:absolute;width:5993765;height:1503045;visibility:visible;mso-wrap-style:square">
                  <v:fill o:detectmouseclick="t"/>
                  <v:path o:connecttype="none"/>
                </v:shape>
                <v:oval id="Ovaal 72" o:spid="_x0000_s1047" style="position:absolute;left:1759637;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cz6HxAAA&#10;ANsAAAAPAAAAZHJzL2Rvd25yZXYueG1sRI9PawIxFMTvgt8hPKE3zbqHardGEUGQYg/+ob0+kudm&#10;cfOybNJ19dM3hYLHYWZ+wyxWvatFR22oPCuYTjIQxNqbiksF59N2PAcRIrLB2jMpuFOA1XI4WGBh&#10;/I0P1B1jKRKEQ4EKbIxNIWXQlhyGiW+Ik3fxrcOYZFtK0+ItwV0t8yx7lQ4rTgsWG9pY0tfjj1OQ&#10;hcf+or9m563OP+8d7+z328dBqZdRv34HEamPz/B/e2cUzHL4+5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nM+h8QAAADbAAAADwAAAAAAAAAAAAAAAACXAgAAZHJzL2Rv&#10;d25yZXYueG1sUEsFBgAAAAAEAAQA9QAAAIgDAAAAAA==&#10;" fillcolor="white [3201]" strokecolor="#8a479b [3209]" strokeweight="1pt">
                  <v:stroke joinstyle="miter"/>
                  <v:textbox inset="1mm,,1mm">
                    <w:txbxContent>
                      <w:p w14:paraId="43E06820"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shape id="Rechte verbindingslijn met pijl 73" o:spid="_x0000_s1048" type="#_x0000_t32" style="position:absolute;left:2293893;top:765630;width:4590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5An8QAAADbAAAADwAAAGRycy9kb3ducmV2LnhtbESPT2vCQBTE74V+h+UVvBSzsQUraVaR&#10;WsFjTZVcH9mXPzT7Nma3Sfz23YLgcZiZ3zDpZjKtGKh3jWUFiygGQVxY3XCl4PS9n69AOI+ssbVM&#10;Cq7kYLN+fEgx0XbkIw2Zr0SAsEtQQe19l0jpipoMush2xMErbW/QB9lXUvc4Brhp5UscL6XBhsNC&#10;jR191FT8ZL9GwY6enWwv8Znyz2VelouvXSYrpWZP0/YdhKfJ38O39kEreHuF/y/hB8j1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zkCfxAAAANsAAAAPAAAAAAAAAAAA&#10;AAAAAKECAABkcnMvZG93bnJldi54bWxQSwUGAAAAAAQABAD5AAAAkgMAAAAA&#10;" strokecolor="#006a89 [3204]" strokeweight="1.5pt">
                  <v:stroke endarrow="block" joinstyle="miter"/>
                </v:shape>
                <v:shape id="Tekstvak 74" o:spid="_x0000_s1049" type="#_x0000_t202" style="position:absolute;left:2397397;top:508773;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Bl4wwAA&#10;ANsAAAAPAAAAZHJzL2Rvd25yZXYueG1sRI/BbsIwEETvSPyDtUi9gQOCFgIGVbRI3EoDH7CKlzgk&#10;XkexC2m/vkZC4jiamTea1aaztbhS60vHCsajBARx7nTJhYLTcTecg/ABWWPtmBT8kofNut9bYard&#10;jb/pmoVCRAj7FBWYEJpUSp8bsuhHriGO3tm1FkOUbSF1i7cIt7WcJMmrtFhyXDDY0NZQXmU/VsE8&#10;sV9VtZgcvJ3+jWdm++E+m4tSL4PufQkiUBee4Ud7rxW8TeH+Jf4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pBl4wwAAANsAAAAPAAAAAAAAAAAAAAAAAJcCAABkcnMvZG93&#10;bnJldi54bWxQSwUGAAAAAAQABAD1AAAAhwMAAAAA&#10;" filled="f" stroked="f">
                  <v:textbox style="mso-fit-shape-to-text:t">
                    <w:txbxContent>
                      <w:p w14:paraId="13077363"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75" o:spid="_x0000_s1050" style="position:absolute;left:2752958;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qbzxAAA&#10;ANsAAAAPAAAAZHJzL2Rvd25yZXYueG1sRI9BawIxFITvgv8hvEJvmq3QWlejiCBIqQet1OsjeW4W&#10;Ny/LJq5rf70RhB6HmfmGmS06V4mWmlB6VvA2zEAQa29KLhQcftaDTxAhIhusPJOCGwVYzPu9GebG&#10;X3lH7T4WIkE45KjAxljnUgZtyWEY+po4eSffOIxJNoU0DV4T3FVylGUf0mHJacFiTStL+ry/OAVZ&#10;+Ps+6d/xYa1H21vLG3ucfO2Uen3pllMQkbr4H362N0bB+B0eX9IP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qm88QAAADbAAAADwAAAAAAAAAAAAAAAACXAgAAZHJzL2Rv&#10;d25yZXYueG1sUEsFBgAAAAAEAAQA9QAAAIgDAAAAAA==&#10;" fillcolor="white [3201]" strokecolor="#8a479b [3209]" strokeweight="1pt">
                  <v:stroke joinstyle="miter"/>
                  <v:textbox inset="1mm,,1mm">
                    <w:txbxContent>
                      <w:p w14:paraId="1FE255B0"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v:textbox>
                </v:oval>
                <v:oval id="Ovaal 76" o:spid="_x0000_s1051" style="position:absolute;left:3746279;top:5175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DiExQAA&#10;ANsAAAAPAAAAZHJzL2Rvd25yZXYueG1sRI9Ba8JAFITvBf/D8oTe6qYetI1upAiClPagDe31sfuS&#10;DWbfhuwaY399VxB6HGbmG2a9GV0rBupD41nB8ywDQay9abhWUH7tnl5AhIhssPVMCq4UYFNMHtaY&#10;G3/hAw3HWIsE4ZCjAhtjl0sZtCWHYeY74uRVvncYk+xraXq8JLhr5TzLFtJhw2nBYkdbS/p0PDsF&#10;Wfj9qPT3stzp+ed14L39eX0/KPU4Hd9WICKN8T98b++NguUCbl/SD5D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IOITFAAAA2wAAAA8AAAAAAAAAAAAAAAAAlwIAAGRycy9k&#10;b3ducmV2LnhtbFBLBQYAAAAABAAEAPUAAACJAwAAAAA=&#10;" fillcolor="white [3201]" strokecolor="#8a479b [3209]" strokeweight="1pt">
                  <v:stroke joinstyle="miter"/>
                  <v:textbox inset="1mm,,1mm">
                    <w:txbxContent>
                      <w:p w14:paraId="48FE07AB"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v:textbox>
                </v:oval>
                <v:shape id="Rechte verbindingslijn met pijl 77" o:spid="_x0000_s1052" type="#_x0000_t32" style="position:absolute;left:3287214;top:765630;width:459065;height:87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VGnMMAAADbAAAADwAAAGRycy9kb3ducmV2LnhtbESPzWrDMBCE74G+g9hCL6GW3UMSHMuh&#10;NC3kmDopvi7W+odYK9dSHefto0Khx2FmvmGy3Wx6MdHoOssKkigGQVxZ3XGj4Hz6eN6AcB5ZY2+Z&#10;FNzIwS5/WGSYanvlT5oK34gAYZeigtb7IZXSVS0ZdJEdiINX29GgD3JspB7xGuCmly9xvJIGOw4L&#10;LQ701lJ1KX6Mgj0tney/4y8q31dlXSfHfSEbpZ4e59ctCE+z/w//tQ9awXoNv1/CD5D5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X1RpzDAAAA2wAAAA8AAAAAAAAAAAAA&#10;AAAAoQIAAGRycy9kb3ducmV2LnhtbFBLBQYAAAAABAAEAPkAAACRAwAAAAA=&#10;" strokecolor="#006a89 [3204]" strokeweight="1.5pt">
                  <v:stroke endarrow="block" joinstyle="miter"/>
                </v:shape>
                <v:shape id="Tekstvak 78" o:spid="_x0000_s1053" type="#_x0000_t202" style="position:absolute;left:3390679;top:508772;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6RN9wQAA&#10;ANsAAAAPAAAAZHJzL2Rvd25yZXYueG1sRE/dTsIwFL434R2aQ+KddBCQOSiEgCbeCdMHOFmP69h6&#10;urQFJk9vL0y8/PL9r7eD7cSVfGgcK5hOMhDEldMN1wq+Pt+echAhImvsHJOCHwqw3Ywe1lhod+MT&#10;XctYixTCoUAFJsa+kDJUhiyGieuJE/ftvMWYoK+l9nhL4baTsyx7lhYbTg0Ge9obqtryYhXkmf1o&#10;25fZMdj5fbow+4N77c9KPY6H3QpEpCH+i//c71rBMo1NX9IPk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kTfcEAAADbAAAADwAAAAAAAAAAAAAAAACXAgAAZHJzL2Rvd25y&#10;ZXYueG1sUEsFBgAAAAAEAAQA9QAAAIUDAAAAAA==&#10;" filled="f" stroked="f">
                  <v:textbox style="mso-fit-shape-to-text:t">
                    <w:txbxContent>
                      <w:p w14:paraId="547916F1"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w10:wrap type="topAndBottom"/>
              </v:group>
            </w:pict>
          </mc:Fallback>
        </mc:AlternateContent>
      </w:r>
      <w:r w:rsidR="00540264">
        <w:t>D</w:t>
      </w:r>
      <w:r w:rsidR="0020657C" w:rsidRPr="0020657C">
        <w:t xml:space="preserve">e query </w:t>
      </w:r>
      <w:r w:rsidR="0020657C" w:rsidRPr="0020657C">
        <w:rPr>
          <w:rStyle w:val="inlinecode"/>
        </w:rPr>
        <w:t>p &gt;-&gt; q a</w:t>
      </w:r>
      <w:r w:rsidR="0020657C" w:rsidRPr="0020657C">
        <w:t xml:space="preserve"> geeft precies hetzelfde </w:t>
      </w:r>
      <w:r w:rsidR="00540264">
        <w:t>netwerk op dezelfde oorspronkelijke triples</w:t>
      </w:r>
      <w:r w:rsidR="0020657C" w:rsidRPr="0020657C">
        <w:t xml:space="preserve">. </w:t>
      </w:r>
    </w:p>
    <w:p w14:paraId="7EC97E2D" w14:textId="642B11BD" w:rsidR="002B2F73" w:rsidRDefault="00540264" w:rsidP="00FF3784">
      <w:r>
        <w:t>Maar het geeft een heel ander netwerk op het tweede stel.</w:t>
      </w:r>
      <w:r w:rsidR="00356816" w:rsidRPr="00356816">
        <w:rPr>
          <w:noProof/>
          <w:lang w:eastAsia="nl-NL"/>
        </w:rPr>
        <w:t xml:space="preserve"> </w:t>
      </w:r>
      <w:r w:rsidR="00356816" w:rsidRPr="00876996">
        <w:rPr>
          <w:noProof/>
          <w:lang w:eastAsia="nl-NL"/>
        </w:rPr>
        <mc:AlternateContent>
          <mc:Choice Requires="wpc">
            <w:drawing>
              <wp:anchor distT="0" distB="0" distL="0" distR="0" simplePos="0" relativeHeight="251671552" behindDoc="0" locked="0" layoutInCell="1" allowOverlap="0" wp14:anchorId="4A89F527" wp14:editId="298EBE66">
                <wp:simplePos x="0" y="0"/>
                <wp:positionH relativeFrom="column">
                  <wp:posOffset>0</wp:posOffset>
                </wp:positionH>
                <wp:positionV relativeFrom="paragraph">
                  <wp:posOffset>1786255</wp:posOffset>
                </wp:positionV>
                <wp:extent cx="5994000" cy="1504800"/>
                <wp:effectExtent l="0" t="0" r="0" b="0"/>
                <wp:wrapTopAndBottom/>
                <wp:docPr id="71" name="Canvas 1"/>
                <wp:cNvGraphicFramePr/>
                <a:graphic xmlns:a="http://schemas.openxmlformats.org/drawingml/2006/main">
                  <a:graphicData uri="http://schemas.microsoft.com/office/word/2010/wordprocessingCanvas">
                    <wpc:wpc>
                      <wpc:bg/>
                      <wpc:whole/>
                      <wps:wsp>
                        <wps:cNvPr id="132" name="Ovaal 132"/>
                        <wps:cNvSpPr/>
                        <wps:spPr>
                          <a:xfrm>
                            <a:off x="1368257" y="5175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66B456"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lIns="36000" rIns="36000" rtlCol="0" anchor="ctr"/>
                      </wps:wsp>
                      <wps:wsp>
                        <wps:cNvPr id="140" name="Rechte verbindingslijn met pijl 140"/>
                        <wps:cNvCnPr>
                          <a:stCxn id="132" idx="6"/>
                        </wps:cNvCnPr>
                        <wps:spPr>
                          <a:xfrm flipV="1">
                            <a:off x="1902513" y="772511"/>
                            <a:ext cx="456344" cy="187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41" name="Tekstvak 141"/>
                        <wps:cNvSpPr txBox="1"/>
                        <wps:spPr>
                          <a:xfrm>
                            <a:off x="2006017" y="517474"/>
                            <a:ext cx="254000" cy="238760"/>
                          </a:xfrm>
                          <a:prstGeom prst="rect">
                            <a:avLst/>
                          </a:prstGeom>
                          <a:noFill/>
                        </wps:spPr>
                        <wps:txbx>
                          <w:txbxContent>
                            <w:p w14:paraId="11212C53"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142" name="Ovaal 142"/>
                        <wps:cNvSpPr/>
                        <wps:spPr>
                          <a:xfrm>
                            <a:off x="2358857" y="515657"/>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AE20E7"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d</w:t>
                              </w:r>
                            </w:p>
                          </w:txbxContent>
                        </wps:txbx>
                        <wps:bodyPr lIns="36000" rIns="36000" rtlCol="0" anchor="ctr"/>
                      </wps:wsp>
                      <wps:wsp>
                        <wps:cNvPr id="143" name="Ovaal 143"/>
                        <wps:cNvSpPr/>
                        <wps:spPr>
                          <a:xfrm>
                            <a:off x="3349457" y="517532"/>
                            <a:ext cx="931078"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3112F5"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wps:txbx>
                        <wps:bodyPr lIns="36000" rIns="36000" rtlCol="0" anchor="ctr"/>
                      </wps:wsp>
                      <wps:wsp>
                        <wps:cNvPr id="144" name="Rechte verbindingslijn met pijl 144"/>
                        <wps:cNvCnPr/>
                        <wps:spPr>
                          <a:xfrm>
                            <a:off x="2893113" y="772511"/>
                            <a:ext cx="456344" cy="18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45" name="Tekstvak 145"/>
                        <wps:cNvSpPr txBox="1"/>
                        <wps:spPr>
                          <a:xfrm>
                            <a:off x="2993858" y="526229"/>
                            <a:ext cx="254000" cy="238760"/>
                          </a:xfrm>
                          <a:prstGeom prst="rect">
                            <a:avLst/>
                          </a:prstGeom>
                          <a:noFill/>
                        </wps:spPr>
                        <wps:txbx>
                          <w:txbxContent>
                            <w:p w14:paraId="3CB1476D"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A89F527" id="_x0000_s1054" style="position:absolute;margin-left:0;margin-top:140.65pt;width:471.95pt;height:118.5pt;z-index:251671552;mso-wrap-distance-left:0;mso-wrap-distance-right:0;mso-width-relative:margin;mso-height-relative:margin" coordsize="5993765,1504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" o:allowoverlap="f">
                <v:shape id="_x0000_s1055" type="#_x0000_t75" style="position:absolute;width:5993765;height:1504315;visibility:visible;mso-wrap-style:square">
                  <v:fill o:detectmouseclick="t"/>
                  <v:path o:connecttype="none"/>
                </v:shape>
                <v:oval id="Ovaal 132" o:spid="_x0000_s1056" style="position:absolute;left:1368257;top:5175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NB9wwAA&#10;ANwAAAAPAAAAZHJzL2Rvd25yZXYueG1sRE9LawIxEL4L/ocwQm+a7QrWbo1SCoIUe/BBex2ScbN0&#10;M1k2cV399aZQ8DYf33MWq97VoqM2VJ4VPE8yEMTam4pLBcfDejwHESKywdozKbhSgNVyOFhgYfyF&#10;d9TtYylSCIcCFdgYm0LKoC05DBPfECfu5FuHMcG2lKbFSwp3tcyzbCYdVpwaLDb0YUn/7s9OQRZu&#10;25P+fjmudf517Xhjf14/d0o9jfr3NxCR+vgQ/7s3Js2f5vD3TLpAL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4NB9wwAAANwAAAAPAAAAAAAAAAAAAAAAAJcCAABkcnMvZG93&#10;bnJldi54bWxQSwUGAAAAAAQABAD1AAAAhwMAAAAA&#10;" fillcolor="white [3201]" strokecolor="#8a479b [3209]" strokeweight="1pt">
                  <v:stroke joinstyle="miter"/>
                  <v:textbox inset="1mm,,1mm">
                    <w:txbxContent>
                      <w:p w14:paraId="3A66B456"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shape id="Rechte verbindingslijn met pijl 140" o:spid="_x0000_s1057" type="#_x0000_t32" style="position:absolute;left:1902513;top:772511;width:456344;height:187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HGeMYAAADcAAAADwAAAGRycy9kb3ducmV2LnhtbESPQWvCQBCF74X+h2UKvRTdWKRIdJVS&#10;EC3iwVTxOs2Om9TsbMhuNf5751DobYb35r1vZoveN+pCXawDGxgNM1DEZbA1OwP7r+VgAiomZItN&#10;YDJwowiL+ePDDHMbrryjS5GckhCOORqoUmpzrWNZkcc4DC2xaKfQeUyydk7bDq8S7hv9mmVv2mPN&#10;0lBhSx8Vlefi1xtwm933tvhpXF8eXz7Py9NhW6xGxjw/9e9TUIn69G/+u15bwR8LvjwjE+j5H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FBxnjGAAAA3AAAAA8AAAAAAAAA&#10;AAAAAAAAoQIAAGRycy9kb3ducmV2LnhtbFBLBQYAAAAABAAEAPkAAACUAwAAAAA=&#10;" strokecolor="#006a89 [3204]" strokeweight="1.5pt">
                  <v:stroke endarrow="block" joinstyle="miter"/>
                </v:shape>
                <v:shape id="Tekstvak 141" o:spid="_x0000_s1058" type="#_x0000_t202" style="position:absolute;left:2006017;top:517474;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PuuwQAA&#10;ANwAAAAPAAAAZHJzL2Rvd25yZXYueG1sRE/NisIwEL4L+w5hFrxpWlHRapTFVfCmqz7A0Mw23TaT&#10;0kTt7tMbQdjbfHy/s1x3thY3an3pWEE6TEAQ506XXCi4nHeDGQgfkDXWjknBL3lYr956S8y0u/MX&#10;3U6hEDGEfYYKTAhNJqXPDVn0Q9cQR+7btRZDhG0hdYv3GG5rOUqSqbRYcmww2NDGUF6drlbBLLGH&#10;qpqPjt6O/9KJ2Xy6bfOjVP+9+1iACNSFf/HLvddx/jiF5zPxAr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HT7rsEAAADcAAAADwAAAAAAAAAAAAAAAACXAgAAZHJzL2Rvd25y&#10;ZXYueG1sUEsFBgAAAAAEAAQA9QAAAIUDAAAAAA==&#10;" filled="f" stroked="f">
                  <v:textbox style="mso-fit-shape-to-text:t">
                    <w:txbxContent>
                      <w:p w14:paraId="11212C53"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142" o:spid="_x0000_s1059" style="position:absolute;left:2358857;top:515657;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5qMAwwAA&#10;ANwAAAAPAAAAZHJzL2Rvd25yZXYueG1sRE9LawIxEL4L/ocwQm+a7SLWbo1SCoIUe/BBex2ScbN0&#10;M1k2cV399aZQ8DYf33MWq97VoqM2VJ4VPE8yEMTam4pLBcfDejwHESKywdozKbhSgNVyOFhgYfyF&#10;d9TtYylSCIcCFdgYm0LKoC05DBPfECfu5FuHMcG2lKbFSwp3tcyzbCYdVpwaLDb0YUn/7s9OQRZu&#10;25P+fjmudf517Xhjf14/d0o9jfr3NxCR+vgQ/7s3Js2f5vD3TLpAL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5qMAwwAAANwAAAAPAAAAAAAAAAAAAAAAAJcCAABkcnMvZG93&#10;bnJldi54bWxQSwUGAAAAAAQABAD1AAAAhwMAAAAA&#10;" fillcolor="white [3201]" strokecolor="#8a479b [3209]" strokeweight="1pt">
                  <v:stroke joinstyle="miter"/>
                  <v:textbox inset="1mm,,1mm">
                    <w:txbxContent>
                      <w:p w14:paraId="40AE20E7"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d</w:t>
                        </w:r>
                      </w:p>
                    </w:txbxContent>
                  </v:textbox>
                </v:oval>
                <v:oval id="Ovaal 143" o:spid="_x0000_s1060" style="position:absolute;left:3349457;top:517532;width:931078;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qgabwwAA&#10;ANwAAAAPAAAAZHJzL2Rvd25yZXYueG1sRE9LawIxEL4X/A9hhN5qViutrkYRQZDSHnyg1yEZN4ub&#10;ybJJ19Vf3xQKvc3H95z5snOVaKkJpWcFw0EGglh7U3Kh4HjYvExAhIhssPJMCu4UYLnoPc0xN/7G&#10;O2r3sRAphEOOCmyMdS5l0JYchoGviRN38Y3DmGBTSNPgLYW7So6y7E06LDk1WKxpbUlf999OQRYe&#10;nxd9ej9u9Ojr3vLWnqcfO6We+91qBiJSF//Ff+6tSfPHr/D7TLpAL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qgabwwAAANwAAAAPAAAAAAAAAAAAAAAAAJcCAABkcnMvZG93&#10;bnJldi54bWxQSwUGAAAAAAQABAD1AAAAhwMAAAAA&#10;" fillcolor="white [3201]" strokecolor="#8a479b [3209]" strokeweight="1pt">
                  <v:stroke joinstyle="miter"/>
                  <v:textbox inset="1mm,,1mm">
                    <w:txbxContent>
                      <w:p w14:paraId="733112F5"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v:textbox>
                </v:oval>
                <v:shape id="Rechte verbindingslijn met pijl 144" o:spid="_x0000_s1061" type="#_x0000_t32" style="position:absolute;left:2893113;top:772511;width:456344;height:1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atj8EAAADcAAAADwAAAGRycy9kb3ducmV2LnhtbERPS2vCQBC+F/oflin0UppNiohEVylV&#10;wWONllyH7OSB2dmYXWP8911B8DYf33MWq9G0YqDeNZYVJFEMgriwuuFKwfGw/ZyBcB5ZY2uZFNzI&#10;wWr5+rLAVNsr72nIfCVCCLsUFdTed6mUrqjJoItsRxy40vYGfYB9JXWP1xBuWvkVx1NpsOHQUGNH&#10;PzUVp+xiFKzpw8n2HP9RvpnmZZn8rjNZKfX+Nn7PQXga/VP8cO90mD+ZwP2Zc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Fq2PwQAAANwAAAAPAAAAAAAAAAAAAAAA&#10;AKECAABkcnMvZG93bnJldi54bWxQSwUGAAAAAAQABAD5AAAAjwMAAAAA&#10;" strokecolor="#006a89 [3204]" strokeweight="1.5pt">
                  <v:stroke endarrow="block" joinstyle="miter"/>
                </v:shape>
                <v:shape id="Tekstvak 145" o:spid="_x0000_s1062" type="#_x0000_t202" style="position:absolute;left:2993858;top:526229;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T/2twQAA&#10;ANwAAAAPAAAAZHJzL2Rvd25yZXYueG1sRE/NisIwEL4L+w5hhL1pqqhoNcqiK3hb1/UBhmZsaptJ&#10;aaJWn34jCN7m4/udxaq1lbhS4wvHCgb9BARx5nTBuYLj37Y3BeEDssbKMSm4k4fV8qOzwFS7G//S&#10;9RByEUPYp6jAhFCnUvrMkEXfdzVx5E6usRgibHKpG7zFcFvJYZJMpMWCY4PBmtaGsvJwsQqmif0p&#10;y9lw7+3oMRib9cZ912elPrvt1xxEoDa8xS/3Tsf5ozE8n4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0/9rcEAAADcAAAADwAAAAAAAAAAAAAAAACXAgAAZHJzL2Rvd25y&#10;ZXYueG1sUEsFBgAAAAAEAAQA9QAAAIUDAAAAAA==&#10;" filled="f" stroked="f">
                  <v:textbox style="mso-fit-shape-to-text:t">
                    <w:txbxContent>
                      <w:p w14:paraId="3CB1476D"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w10:wrap type="topAndBottom"/>
              </v:group>
            </w:pict>
          </mc:Fallback>
        </mc:AlternateContent>
      </w:r>
    </w:p>
    <w:p w14:paraId="10CC481A" w14:textId="4C00DFA3" w:rsidR="0088187D" w:rsidRDefault="00252783" w:rsidP="00FF3784">
      <w:r>
        <w:t xml:space="preserve">Merk op dat de Locations met b en c en hun verbinding </w:t>
      </w:r>
      <w:r w:rsidR="00356816">
        <w:t>hier niet voorkomen</w:t>
      </w:r>
      <w:r>
        <w:t xml:space="preserve">. Er is immers geen query die daarmee moet worden gerepresenteerd; niemand heeft erom gevraagd. </w:t>
      </w:r>
      <w:r w:rsidR="002C3A2C">
        <w:t xml:space="preserve">Maar het </w:t>
      </w:r>
      <w:r w:rsidR="002C3A2C" w:rsidRPr="002C3A2C">
        <w:rPr>
          <w:i/>
        </w:rPr>
        <w:t>triple</w:t>
      </w:r>
      <w:r w:rsidR="002C3A2C">
        <w:t xml:space="preserve"> </w:t>
      </w:r>
      <w:r w:rsidR="002C3A2C" w:rsidRPr="00E003A7">
        <w:rPr>
          <w:rStyle w:val="inlinecode"/>
        </w:rPr>
        <w:t>&lt;b q c&gt;</w:t>
      </w:r>
      <w:r w:rsidR="002C3A2C">
        <w:t xml:space="preserve"> bestaat natuurlijk nog wel. </w:t>
      </w:r>
      <w:r w:rsidR="000A0FA7" w:rsidRPr="000A0FA7">
        <w:rPr>
          <w:i/>
        </w:rPr>
        <w:t xml:space="preserve">Hoe bepalen we </w:t>
      </w:r>
      <w:r w:rsidR="00356816">
        <w:rPr>
          <w:i/>
        </w:rPr>
        <w:t xml:space="preserve">bij </w:t>
      </w:r>
      <w:r w:rsidR="00356816" w:rsidRPr="00356816">
        <w:t>een update</w:t>
      </w:r>
      <w:r w:rsidR="00356816">
        <w:rPr>
          <w:i/>
        </w:rPr>
        <w:t xml:space="preserve"> </w:t>
      </w:r>
      <w:r w:rsidR="000A0FA7" w:rsidRPr="000A0FA7">
        <w:rPr>
          <w:i/>
        </w:rPr>
        <w:t>dat dit deel van het netwerk moet worden opgeruimd?</w:t>
      </w:r>
    </w:p>
    <w:p w14:paraId="2C746132" w14:textId="24F286AE" w:rsidR="0067249B" w:rsidRDefault="00356816" w:rsidP="0067249B">
      <w:r>
        <w:t>De mutatie zou de Location gevuld met b vullen met c. H</w:t>
      </w:r>
      <w:r w:rsidR="0088187D">
        <w:t xml:space="preserve">et </w:t>
      </w:r>
      <w:r w:rsidR="0088187D" w:rsidRPr="00356816">
        <w:rPr>
          <w:i/>
        </w:rPr>
        <w:t>update mechanisme</w:t>
      </w:r>
      <w:r w:rsidR="0088187D">
        <w:t xml:space="preserve"> zou de Location waarin oo</w:t>
      </w:r>
      <w:r w:rsidR="006933E3">
        <w:t>rspronkelijk c zat, vullen met Nothing</w:t>
      </w:r>
      <w:r w:rsidR="0088187D">
        <w:t xml:space="preserve">. </w:t>
      </w:r>
      <w:r w:rsidR="0088187D" w:rsidRPr="000A0FA7">
        <w:rPr>
          <w:i/>
        </w:rPr>
        <w:t>Maar dat botst met het uitgangspunt dat een Resource onlosmakelijk verbonden is met één Location!</w:t>
      </w:r>
    </w:p>
    <w:p w14:paraId="4CF62B28" w14:textId="7D66F0F2" w:rsidR="0067249B" w:rsidRDefault="0067249B" w:rsidP="0067249B">
      <w:r>
        <w:t xml:space="preserve">Deze twee kwesties belichten hetzelfde probleem van twee kanten, namelijk </w:t>
      </w:r>
      <w:r w:rsidRPr="0067249B">
        <w:rPr>
          <w:i/>
        </w:rPr>
        <w:t>de vraag of het netwerk primair de queries representeert, of de triples</w:t>
      </w:r>
      <w:r>
        <w:t xml:space="preserve"> (d.w.z. de</w:t>
      </w:r>
      <w:r w:rsidR="000A0FA7">
        <w:t xml:space="preserve"> simpele verbindingen tussen</w:t>
      </w:r>
      <w:r>
        <w:t xml:space="preserve"> resources).</w:t>
      </w:r>
      <w:r w:rsidR="00812FB0">
        <w:t xml:space="preserve"> </w:t>
      </w:r>
      <w:r w:rsidR="00992F4A">
        <w:t>Dit komt omdat we</w:t>
      </w:r>
      <w:r w:rsidR="00812FB0">
        <w:t xml:space="preserve"> in de huidige implementatie geen onderscheid maken tussen</w:t>
      </w:r>
    </w:p>
    <w:p w14:paraId="3410AF45" w14:textId="16E406BA" w:rsidR="00812FB0" w:rsidRDefault="00812FB0" w:rsidP="00812FB0">
      <w:pPr>
        <w:pStyle w:val="Lijstalinea"/>
        <w:numPr>
          <w:ilvl w:val="0"/>
          <w:numId w:val="14"/>
        </w:numPr>
      </w:pPr>
      <w:r>
        <w:t>een Location als resultaat van een (functionele) query en</w:t>
      </w:r>
    </w:p>
    <w:p w14:paraId="3D8B19B6" w14:textId="790516C3" w:rsidR="00812FB0" w:rsidRDefault="00812FB0" w:rsidP="00812FB0">
      <w:pPr>
        <w:pStyle w:val="Lijstalinea"/>
        <w:numPr>
          <w:ilvl w:val="0"/>
          <w:numId w:val="14"/>
        </w:numPr>
      </w:pPr>
      <w:r>
        <w:t>een Location als representatie</w:t>
      </w:r>
      <w:r w:rsidR="00997429">
        <w:t xml:space="preserve"> van een Resource.</w:t>
      </w:r>
    </w:p>
    <w:p w14:paraId="506B073C" w14:textId="73D597C8" w:rsidR="00B51FD8" w:rsidRDefault="00B51FD8" w:rsidP="00B51FD8">
      <w:r>
        <w:t xml:space="preserve">In de eerste interpretatie is er geen bezwaar tegen als het update mechanisme een Location vult met een andere resource. Immers, een query wordt opnieuw berekend </w:t>
      </w:r>
      <w:r w:rsidR="006933E3">
        <w:t>en krijgt een ander resultaat, d</w:t>
      </w:r>
      <w:r>
        <w:t>at we in die Location vastleggen. Geheel volgens het idee van dependency tracking, updates en herberekening.</w:t>
      </w:r>
    </w:p>
    <w:p w14:paraId="0D68DF8D" w14:textId="1F878141" w:rsidR="00B51FD8" w:rsidRDefault="00B51FD8" w:rsidP="00B51FD8">
      <w:r>
        <w:t>In de tweede interpretatie kunnen we dat natuurlijk niet doen! Een Resource is vastgelegd in een Location en die is verbonden met andere Locations die propertywaarden van die Resource representeren</w:t>
      </w:r>
      <w:r w:rsidR="006933E3">
        <w:t xml:space="preserve"> (mits daar een keer om is gevraagd)</w:t>
      </w:r>
      <w:r>
        <w:t xml:space="preserve">. Dat is onveranderlijk, tenzij een triple wordt veranderd of verwijderd. </w:t>
      </w:r>
    </w:p>
    <w:p w14:paraId="6EBE347D" w14:textId="27A49639" w:rsidR="00B51FD8" w:rsidRDefault="00B51FD8" w:rsidP="00B51FD8">
      <w:r>
        <w:t xml:space="preserve">Een </w:t>
      </w:r>
      <w:r>
        <w:rPr>
          <w:i/>
        </w:rPr>
        <w:t>mutatie</w:t>
      </w:r>
      <w:r>
        <w:t xml:space="preserve"> verandert de triples, maar het </w:t>
      </w:r>
      <w:r>
        <w:rPr>
          <w:i/>
        </w:rPr>
        <w:t>update mechanisme</w:t>
      </w:r>
      <w:r>
        <w:t xml:space="preserve"> mag dat natuurlijk niet doen.</w:t>
      </w:r>
    </w:p>
    <w:p w14:paraId="2ED98323" w14:textId="3C64A504" w:rsidR="00393AD8" w:rsidRDefault="00393AD8" w:rsidP="00393AD8">
      <w:pPr>
        <w:pStyle w:val="Kop1"/>
      </w:pPr>
      <w:r>
        <w:lastRenderedPageBreak/>
        <w:t>Scheiding Resources en queries</w:t>
      </w:r>
    </w:p>
    <w:p w14:paraId="6988B3BF" w14:textId="1BA9CD50" w:rsidR="00393AD8" w:rsidRDefault="00393AD8" w:rsidP="00393AD8">
      <w:r>
        <w:t xml:space="preserve">Ik los dit op door Resources en triples niet te representeren in het netwerk van locations. Een Resource wordt een datatype dat de triples representeert waarin die Resource als subject voorkomt. </w:t>
      </w:r>
      <w:r w:rsidR="00567F32">
        <w:t xml:space="preserve">Ik zal dit zo inrichten dat de representatie </w:t>
      </w:r>
      <w:r w:rsidR="00567F32">
        <w:rPr>
          <w:i/>
        </w:rPr>
        <w:t>just in time</w:t>
      </w:r>
      <w:r w:rsidR="00567F32">
        <w:t xml:space="preserve"> uitgebreid wordt, d.w.z. als een property van een Resource opgevraagd wordt, lezen we de PropDefs in en breiden de datastructuur uit. Aansluitend bouwen we het netwerk van Locations uit door de propertywaarde op te nemen in een Location en die te verbinden met andere.</w:t>
      </w:r>
    </w:p>
    <w:p w14:paraId="5C3646E9" w14:textId="3FCC8702" w:rsidR="00567F32" w:rsidRDefault="00567F32" w:rsidP="00393AD8">
      <w:r>
        <w:t>Er is dan geen enkel bezwaar meer tegen het update mechanisme. Elke Location representeert een query resultaat in plaats van een (deel van een) onderliggend triple.</w:t>
      </w:r>
    </w:p>
    <w:p w14:paraId="24717A74" w14:textId="7E2BF09D" w:rsidR="00F23A05" w:rsidRDefault="00F23A05" w:rsidP="00F23A05">
      <w:pPr>
        <w:pStyle w:val="Kop1"/>
      </w:pPr>
      <w:r>
        <w:t>StartLocation</w:t>
      </w:r>
      <w:r w:rsidR="00745237">
        <w:t>s</w:t>
      </w:r>
    </w:p>
    <w:p w14:paraId="30737B19" w14:textId="3F6D1F48" w:rsidR="00F23A05" w:rsidRDefault="00F23A05" w:rsidP="00F23A05">
      <w:r>
        <w:t xml:space="preserve">Om een query uit te voeren op een Resource r, moet r in een Location worden gestopt. </w:t>
      </w:r>
      <w:r w:rsidR="00745237">
        <w:t>We bewaren een index van zulke Locations in het register StartLocations. Een StartLocation kan hergebruikt worden. Dat moet zelfs, willen we voorkomen dat we dezelfde query tweemaal uitvoeren!</w:t>
      </w:r>
    </w:p>
    <w:p w14:paraId="7D34F9B6" w14:textId="13D437C9" w:rsidR="0030283E" w:rsidRDefault="0030283E" w:rsidP="00F23A05">
      <w:r>
        <w:t>In termen van StartLocations zien de voorbeelden waar we mee begonnen, er zo uit. De queries</w:t>
      </w:r>
      <w:r w:rsidR="007B25CC">
        <w:t>:</w:t>
      </w:r>
    </w:p>
    <w:p w14:paraId="556D633E" w14:textId="77777777" w:rsidR="0030283E" w:rsidRPr="00FE17DF" w:rsidRDefault="0030283E" w:rsidP="0030283E">
      <w:pPr>
        <w:pStyle w:val="Code"/>
      </w:pPr>
      <w:r w:rsidRPr="00FE17DF">
        <w:t>p a</w:t>
      </w:r>
    </w:p>
    <w:p w14:paraId="608526C0" w14:textId="77777777" w:rsidR="0030283E" w:rsidRPr="00FE17DF" w:rsidRDefault="0030283E" w:rsidP="0030283E">
      <w:pPr>
        <w:pStyle w:val="Code"/>
      </w:pPr>
      <w:r w:rsidRPr="00FE17DF">
        <w:t>q b</w:t>
      </w:r>
    </w:p>
    <w:p w14:paraId="374B0E39" w14:textId="03367D4B" w:rsidR="0030283E" w:rsidRDefault="0030283E" w:rsidP="00F23A05">
      <w:r w:rsidRPr="00876996">
        <w:rPr>
          <w:noProof/>
          <w:lang w:eastAsia="nl-NL"/>
        </w:rPr>
        <mc:AlternateContent>
          <mc:Choice Requires="wpc">
            <w:drawing>
              <wp:anchor distT="0" distB="0" distL="0" distR="0" simplePos="0" relativeHeight="251673600" behindDoc="0" locked="0" layoutInCell="1" allowOverlap="0" wp14:anchorId="5C715094" wp14:editId="5E8D762D">
                <wp:simplePos x="0" y="0"/>
                <wp:positionH relativeFrom="column">
                  <wp:posOffset>0</wp:posOffset>
                </wp:positionH>
                <wp:positionV relativeFrom="paragraph">
                  <wp:posOffset>285115</wp:posOffset>
                </wp:positionV>
                <wp:extent cx="5993765" cy="1503045"/>
                <wp:effectExtent l="0" t="0" r="0" b="0"/>
                <wp:wrapTopAndBottom/>
                <wp:docPr id="9" name="Canvas 1"/>
                <wp:cNvGraphicFramePr/>
                <a:graphic xmlns:a="http://schemas.openxmlformats.org/drawingml/2006/main">
                  <a:graphicData uri="http://schemas.microsoft.com/office/word/2010/wordprocessingCanvas">
                    <wpc:wpc>
                      <wpc:bg/>
                      <wpc:whole/>
                      <wps:wsp>
                        <wps:cNvPr id="48" name="Rechthoek 48"/>
                        <wps:cNvSpPr/>
                        <wps:spPr>
                          <a:xfrm>
                            <a:off x="1113123" y="402140"/>
                            <a:ext cx="532800" cy="51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6A33B1" w14:textId="77777777" w:rsidR="00B07247" w:rsidRDefault="00B07247" w:rsidP="00B07247">
                              <w:pPr>
                                <w:pStyle w:val="Normaalweb"/>
                                <w:spacing w:before="0" w:beforeAutospacing="0" w:after="0" w:afterAutospacing="0"/>
                                <w:jc w:val="center"/>
                              </w:pPr>
                              <w:r>
                                <w:rPr>
                                  <w:rFonts w:asciiTheme="minorHAnsi" w:hAnsi="Trebuchet MS" w:cstheme="minorBidi"/>
                                  <w:color w:val="000000" w:themeColor="text1"/>
                                  <w:kern w:val="24"/>
                                  <w:sz w:val="20"/>
                                  <w:szCs w:val="2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hthoek 49"/>
                        <wps:cNvSpPr/>
                        <wps:spPr>
                          <a:xfrm>
                            <a:off x="3098500" y="402140"/>
                            <a:ext cx="532800" cy="51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50086D" w14:textId="77777777" w:rsidR="00B07247" w:rsidRDefault="00B07247" w:rsidP="00B07247">
                              <w:pPr>
                                <w:pStyle w:val="Normaalweb"/>
                                <w:spacing w:before="0" w:beforeAutospacing="0" w:after="0" w:afterAutospacing="0"/>
                                <w:jc w:val="center"/>
                              </w:pPr>
                              <w:r>
                                <w:rPr>
                                  <w:rFonts w:asciiTheme="minorHAnsi" w:hAnsi="Trebuchet MS" w:cstheme="minorBidi"/>
                                  <w:color w:val="000000" w:themeColor="text1"/>
                                  <w:kern w:val="24"/>
                                  <w:sz w:val="20"/>
                                  <w:szCs w:val="20"/>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hte verbindingslijn met pijl 50"/>
                        <wps:cNvCnPr>
                          <a:stCxn id="52" idx="3"/>
                        </wps:cNvCnPr>
                        <wps:spPr>
                          <a:xfrm flipV="1">
                            <a:off x="1645923" y="658994"/>
                            <a:ext cx="457800" cy="54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1" name="Tekstvak 51"/>
                        <wps:cNvSpPr txBox="1"/>
                        <wps:spPr>
                          <a:xfrm>
                            <a:off x="1750915" y="402139"/>
                            <a:ext cx="254000" cy="238760"/>
                          </a:xfrm>
                          <a:prstGeom prst="rect">
                            <a:avLst/>
                          </a:prstGeom>
                          <a:noFill/>
                        </wps:spPr>
                        <wps:txbx>
                          <w:txbxContent>
                            <w:p w14:paraId="620AFC66" w14:textId="77777777" w:rsidR="00B07247" w:rsidRDefault="00B07247" w:rsidP="00B07247">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52" name="Ovaal 52"/>
                        <wps:cNvSpPr/>
                        <wps:spPr>
                          <a:xfrm>
                            <a:off x="2103723" y="40214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A77C79" w14:textId="77777777" w:rsidR="00B07247" w:rsidRDefault="00B07247" w:rsidP="00B07247">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wps:txbx>
                        <wps:bodyPr lIns="36000" rIns="36000" rtlCol="0" anchor="ctr"/>
                      </wps:wsp>
                      <wps:wsp>
                        <wps:cNvPr id="53" name="Ovaal 53"/>
                        <wps:cNvSpPr/>
                        <wps:spPr>
                          <a:xfrm>
                            <a:off x="4089179" y="402140"/>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E5EB22" w14:textId="77777777" w:rsidR="00B07247" w:rsidRDefault="00B07247" w:rsidP="00B07247">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wps:txbx>
                        <wps:bodyPr lIns="36000" rIns="36000" rtlCol="0" anchor="ctr"/>
                      </wps:wsp>
                      <wps:wsp>
                        <wps:cNvPr id="54" name="Rechte verbindingslijn met pijl 54"/>
                        <wps:cNvCnPr/>
                        <wps:spPr>
                          <a:xfrm flipV="1">
                            <a:off x="3631300" y="658994"/>
                            <a:ext cx="457879" cy="54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5" name="Tekstvak 55"/>
                        <wps:cNvSpPr txBox="1"/>
                        <wps:spPr>
                          <a:xfrm>
                            <a:off x="3733650" y="393382"/>
                            <a:ext cx="254000" cy="238760"/>
                          </a:xfrm>
                          <a:prstGeom prst="rect">
                            <a:avLst/>
                          </a:prstGeom>
                          <a:noFill/>
                        </wps:spPr>
                        <wps:txbx>
                          <w:txbxContent>
                            <w:p w14:paraId="605E7AA0" w14:textId="77777777" w:rsidR="00B07247" w:rsidRDefault="00B07247" w:rsidP="00B07247">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5C715094" id="_x0000_s1063" style="position:absolute;margin-left:0;margin-top:22.45pt;width:471.95pt;height:118.35pt;z-index:251673600;mso-wrap-distance-left:0;mso-wrap-distance-right:0;mso-width-relative:margin;mso-height-relative:margin" coordsize="5993765,15030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" o:allowoverlap="f">
                <v:shape id="_x0000_s1064" type="#_x0000_t75" style="position:absolute;width:5993765;height:1503045;visibility:visible;mso-wrap-style:square">
                  <v:fill o:detectmouseclick="t"/>
                  <v:path o:connecttype="none"/>
                </v:shape>
                <v:rect id="Rechthoek 48" o:spid="_x0000_s1065" style="position:absolute;left:1113123;top:402140;width:532800;height:51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A/BYwQAA&#10;ANsAAAAPAAAAZHJzL2Rvd25yZXYueG1sRE9Ni8IwEL0L/ocwgjdNFRXpGqUKC7KCYC2yexuasS3b&#10;TLpNVuu/NwfB4+N9rzadqcWNWldZVjAZRyCIc6srLhRk58/REoTzyBpry6TgQQ42635vhbG2dz7R&#10;LfWFCCHsYlRQet/EUrq8JINubBviwF1ta9AH2BZSt3gP4aaW0yhaSIMVh4YSG9qVlP+m/0bB5TS/&#10;0na7yOTxJ/lLJum+O3x9KzUcdMkHCE+df4tf7r1WMAtjw5fwA+T6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PwWMEAAADbAAAADwAAAAAAAAAAAAAAAACXAgAAZHJzL2Rvd25y&#10;ZXYueG1sUEsFBgAAAAAEAAQA9QAAAIUDAAAAAA==&#10;" filled="f" strokecolor="#003444 [1604]" strokeweight="1pt">
                  <v:textbox>
                    <w:txbxContent>
                      <w:p w14:paraId="2E6A33B1" w14:textId="77777777" w:rsidR="00B07247" w:rsidRDefault="00B07247" w:rsidP="00B07247">
                        <w:pPr>
                          <w:pStyle w:val="Normaalweb"/>
                          <w:spacing w:before="0" w:beforeAutospacing="0" w:after="0" w:afterAutospacing="0"/>
                          <w:jc w:val="center"/>
                        </w:pPr>
                        <w:r>
                          <w:rPr>
                            <w:rFonts w:asciiTheme="minorHAnsi" w:hAnsi="Trebuchet MS" w:cstheme="minorBidi"/>
                            <w:color w:val="000000" w:themeColor="text1"/>
                            <w:kern w:val="24"/>
                            <w:sz w:val="20"/>
                            <w:szCs w:val="20"/>
                          </w:rPr>
                          <w:t>a</w:t>
                        </w:r>
                      </w:p>
                    </w:txbxContent>
                  </v:textbox>
                </v:rect>
                <v:rect id="Rechthoek 49" o:spid="_x0000_s1066" style="position:absolute;left:3098500;top:402140;width:532800;height:51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T1XDxgAA&#10;ANsAAAAPAAAAZHJzL2Rvd25yZXYueG1sRI/dasJAFITvC77DcoTeNRullTa6kVgoSAXBVIreHbIn&#10;P5g9G7NbTd/eFQq9HGbmG2axHEwrLtS7xrKCSRSDIC6sbrhSsP/6eHoF4TyyxtYyKfglB8t09LDA&#10;RNsr7+iS+0oECLsEFdTed4mUrqjJoItsRxy80vYGfZB9JXWP1wA3rZzG8UwabDgs1NjRe03FKf8x&#10;Cr53LyWtVrO93B6zczbJ18Pm86DU43jI5iA8Df4//NdeawXPb3D/En6ATG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T1XDxgAAANsAAAAPAAAAAAAAAAAAAAAAAJcCAABkcnMv&#10;ZG93bnJldi54bWxQSwUGAAAAAAQABAD1AAAAigMAAAAA&#10;" filled="f" strokecolor="#003444 [1604]" strokeweight="1pt">
                  <v:textbox>
                    <w:txbxContent>
                      <w:p w14:paraId="3F50086D" w14:textId="77777777" w:rsidR="00B07247" w:rsidRDefault="00B07247" w:rsidP="00B07247">
                        <w:pPr>
                          <w:pStyle w:val="Normaalweb"/>
                          <w:spacing w:before="0" w:beforeAutospacing="0" w:after="0" w:afterAutospacing="0"/>
                          <w:jc w:val="center"/>
                        </w:pPr>
                        <w:r>
                          <w:rPr>
                            <w:rFonts w:asciiTheme="minorHAnsi" w:hAnsi="Trebuchet MS" w:cstheme="minorBidi"/>
                            <w:color w:val="000000" w:themeColor="text1"/>
                            <w:kern w:val="24"/>
                            <w:sz w:val="20"/>
                            <w:szCs w:val="20"/>
                          </w:rPr>
                          <w:t>b</w:t>
                        </w:r>
                      </w:p>
                    </w:txbxContent>
                  </v:textbox>
                </v:rect>
                <v:shape id="Rechte verbindingslijn met pijl 50" o:spid="_x0000_s1067" type="#_x0000_t32" style="position:absolute;left:1645923;top:658994;width:457800;height:5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2BbMcEAAADbAAAADwAAAGRycy9kb3ducmV2LnhtbERPTYvCMBC9C/sfwgh7EU1dcJFqFFkQ&#10;XcSDVfE6NmNabSalyWr99+aw4PHxvqfz1lbiTo0vHSsYDhIQxLnTJRsFh/2yPwbhA7LGyjEpeJKH&#10;+eyjM8VUuwfv6J4FI2II+xQVFCHUqZQ+L8iiH7iaOHIX11gMETZG6gYfMdxW8itJvqXFkmNDgTX9&#10;FJTfsj+rwGx25212rUybn3q/t+XluM1WQ6U+u+1iAiJQG97if/daKxjF9fFL/AFy9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YFsxwQAAANsAAAAPAAAAAAAAAAAAAAAA&#10;AKECAABkcnMvZG93bnJldi54bWxQSwUGAAAAAAQABAD5AAAAjwMAAAAA&#10;" strokecolor="#006a89 [3204]" strokeweight="1.5pt">
                  <v:stroke endarrow="block" joinstyle="miter"/>
                </v:shape>
                <v:shape id="Tekstvak 51" o:spid="_x0000_s1068" type="#_x0000_t202" style="position:absolute;left:1750915;top:402139;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ZuaAwwAA&#10;ANsAAAAPAAAAZHJzL2Rvd25yZXYueG1sRI/RasJAFETfhf7Dcgt9002kikZXKbYF36rRD7hkr9mY&#10;7N2Q3Wrq13cFwcdhZs4wy3VvG3GhzleOFaSjBARx4XTFpYLj4Xs4A+EDssbGMSn4Iw/r1ctgiZl2&#10;V97TJQ+liBD2GSowIbSZlL4wZNGPXEscvZPrLIYou1LqDq8Rbhs5TpKptFhxXDDY0sZQUee/VsEs&#10;sT91PR/vvH2/pROz+XRf7Vmpt9f+YwEiUB+e4Ud7qxVMUrh/iT9Ar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ZuaAwwAAANsAAAAPAAAAAAAAAAAAAAAAAJcCAABkcnMvZG93&#10;bnJldi54bWxQSwUGAAAAAAQABAD1AAAAhwMAAAAA&#10;" filled="f" stroked="f">
                  <v:textbox style="mso-fit-shape-to-text:t">
                    <w:txbxContent>
                      <w:p w14:paraId="620AFC66" w14:textId="77777777" w:rsidR="00B07247" w:rsidRDefault="00B07247" w:rsidP="00B07247">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52" o:spid="_x0000_s1069" style="position:absolute;left:2103723;top:40214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mLnxAAA&#10;ANsAAAAPAAAAZHJzL2Rvd25yZXYueG1sRI9PawIxFMTvgt8hPKE3zXZBa7dGKQVBij34h/b6SJ6b&#10;pZuXZRPX1U9vCgWPw8z8hlmseleLjtpQeVbwPMlAEGtvKi4VHA/r8RxEiMgGa8+k4EoBVsvhYIGF&#10;8RfeUbePpUgQDgUqsDE2hZRBW3IYJr4hTt7Jtw5jkm0pTYuXBHe1zLNsJh1WnBYsNvRhSf/uz05B&#10;Fm7bk/5+Oa51/nXteGN/Xj93Sj2N+vc3EJH6+Aj/tzdGwTSHvy/pB8j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cZi58QAAADbAAAADwAAAAAAAAAAAAAAAACXAgAAZHJzL2Rv&#10;d25yZXYueG1sUEsFBgAAAAAEAAQA9QAAAIgDAAAAAA==&#10;" fillcolor="white [3201]" strokecolor="#8a479b [3209]" strokeweight="1pt">
                  <v:stroke joinstyle="miter"/>
                  <v:textbox inset="1mm,,1mm">
                    <w:txbxContent>
                      <w:p w14:paraId="56A77C79" w14:textId="77777777" w:rsidR="00B07247" w:rsidRDefault="00B07247" w:rsidP="00B07247">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v:textbox>
                </v:oval>
                <v:oval id="Ovaal 53" o:spid="_x0000_s1070" style="position:absolute;left:4089179;top:402140;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sd8xQAA&#10;ANsAAAAPAAAAZHJzL2Rvd25yZXYueG1sRI9PawIxFMTvBb9DeEJvNavFVlejiCBIaQ/+Qa+P5LlZ&#10;3Lwsm3Rd/fRNodDjMDO/YebLzlWipSaUnhUMBxkIYu1NyYWC42HzMgERIrLByjMpuFOA5aL3NMfc&#10;+BvvqN3HQiQIhxwV2BjrXMqgLTkMA18TJ+/iG4cxyaaQpsFbgrtKjrLsTTosOS1YrGltSV/3305B&#10;Fh6fF316P2706Ove8taepx87pZ773WoGIlIX/8N/7a1RMH6F3y/pB8jF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6Kx3zFAAAA2wAAAA8AAAAAAAAAAAAAAAAAlwIAAGRycy9k&#10;b3ducmV2LnhtbFBLBQYAAAAABAAEAPUAAACJAwAAAAA=&#10;" fillcolor="white [3201]" strokecolor="#8a479b [3209]" strokeweight="1pt">
                  <v:stroke joinstyle="miter"/>
                  <v:textbox inset="1mm,,1mm">
                    <w:txbxContent>
                      <w:p w14:paraId="04E5EB22" w14:textId="77777777" w:rsidR="00B07247" w:rsidRDefault="00B07247" w:rsidP="00B07247">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v:textbox>
                </v:oval>
                <v:shape id="Rechte verbindingslijn met pijl 54" o:spid="_x0000_s1071" type="#_x0000_t32" style="position:absolute;left:3631300;top:658994;width:457879;height:5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FtdMsUAAADbAAAADwAAAGRycy9kb3ducmV2LnhtbESPQWsCMRSE74X+h/AKXopmlbbI1igi&#10;iIp4cKt4fW6e2a2bl2UTdfvvG0HwOMzMN8xo0tpKXKnxpWMF/V4Cgjh3umSjYPcz7w5B+ICssXJM&#10;Cv7Iw2T8+jLCVLsbb+maBSMihH2KCooQ6lRKnxdk0fdcTRy9k2sshigbI3WDtwi3lRwkyZe0WHJc&#10;KLCmWUH5ObtYBWa9PW6y38q0+eF9dZ6f9pts0Veq89ZOv0EEasMz/GgvtYLPD7h/iT9Aj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FtdMsUAAADbAAAADwAAAAAAAAAA&#10;AAAAAAChAgAAZHJzL2Rvd25yZXYueG1sUEsFBgAAAAAEAAQA+QAAAJMDAAAAAA==&#10;" strokecolor="#006a89 [3204]" strokeweight="1.5pt">
                  <v:stroke endarrow="block" joinstyle="miter"/>
                </v:shape>
                <v:shape id="Tekstvak 55" o:spid="_x0000_s1072" type="#_x0000_t202" style="position:absolute;left:3733650;top:393382;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XeCDxAAA&#10;ANsAAAAPAAAAZHJzL2Rvd25yZXYueG1sRI/RasJAFETfC/2H5Rb6VjeRpmh0I8Va6Js1+gGX7DUb&#10;k70bsqum/Xq3UPBxmJkzzHI12k5caPCNYwXpJAFBXDndcK3gsP98mYHwAVlj55gU/JCHVfH4sMRc&#10;uyvv6FKGWkQI+xwVmBD6XEpfGbLoJ64njt7RDRZDlEMt9YDXCLednCbJm7TYcFww2NPaUNWWZ6tg&#10;ltht286n396+/qaZWX+4TX9S6vlpfF+ACDSGe/i//aUVZBn8fYk/QBY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13gg8QAAADbAAAADwAAAAAAAAAAAAAAAACXAgAAZHJzL2Rv&#10;d25yZXYueG1sUEsFBgAAAAAEAAQA9QAAAIgDAAAAAA==&#10;" filled="f" stroked="f">
                  <v:textbox style="mso-fit-shape-to-text:t">
                    <w:txbxContent>
                      <w:p w14:paraId="605E7AA0" w14:textId="77777777" w:rsidR="00B07247" w:rsidRDefault="00B07247" w:rsidP="00B07247">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w10:wrap type="topAndBottom"/>
              </v:group>
            </w:pict>
          </mc:Fallback>
        </mc:AlternateContent>
      </w:r>
      <w:r w:rsidRPr="0030283E">
        <w:t xml:space="preserve">op </w:t>
      </w:r>
      <w:r>
        <w:t xml:space="preserve">de triples </w:t>
      </w:r>
      <w:r w:rsidRPr="00E003A7">
        <w:rPr>
          <w:rStyle w:val="inlinecode"/>
        </w:rPr>
        <w:t>&lt;a p b&gt;</w:t>
      </w:r>
      <w:r>
        <w:t xml:space="preserve"> en </w:t>
      </w:r>
      <w:r w:rsidRPr="00E003A7">
        <w:rPr>
          <w:rStyle w:val="inlinecode"/>
        </w:rPr>
        <w:t>&lt;b q c&gt;</w:t>
      </w:r>
      <w:r w:rsidRPr="0030283E">
        <w:t xml:space="preserve"> leveren het volgende </w:t>
      </w:r>
      <w:r>
        <w:t>netwe</w:t>
      </w:r>
      <w:r w:rsidRPr="0030283E">
        <w:t>rk:</w:t>
      </w:r>
    </w:p>
    <w:p w14:paraId="73FB73B6" w14:textId="78D1126C" w:rsidR="00B07247" w:rsidRDefault="00B07247" w:rsidP="00F23A05">
      <w:r>
        <w:t>Merk op dat b tweemaal gerepresenteerd is: éénmaal als onderdeel van een query en éénmaal als start van queries.</w:t>
      </w:r>
      <w:r w:rsidR="00C62B5F">
        <w:t xml:space="preserve"> Als we nu de mutatie </w:t>
      </w:r>
      <w:r w:rsidR="00C62B5F" w:rsidRPr="00C62B5F">
        <w:rPr>
          <w:rStyle w:val="inlinecode"/>
        </w:rPr>
        <w:t>set a p d</w:t>
      </w:r>
      <w:r w:rsidR="00C62B5F">
        <w:t xml:space="preserve"> doorvoeren, zal in de query locatie b door d vervangen worden (rond weergegeven). Uiteraard blijft in de StartLocation b gewoon staan.</w:t>
      </w:r>
    </w:p>
    <w:p w14:paraId="3CD7CA6D" w14:textId="4DBA2079" w:rsidR="007B25CC" w:rsidRPr="007B25CC" w:rsidRDefault="007B25CC" w:rsidP="00F23A05">
      <w:r w:rsidRPr="00876996">
        <w:rPr>
          <w:noProof/>
          <w:lang w:eastAsia="nl-NL"/>
        </w:rPr>
        <w:lastRenderedPageBreak/>
        <mc:AlternateContent>
          <mc:Choice Requires="wpc">
            <w:drawing>
              <wp:anchor distT="0" distB="0" distL="0" distR="0" simplePos="0" relativeHeight="251675648" behindDoc="0" locked="0" layoutInCell="1" allowOverlap="0" wp14:anchorId="680B1012" wp14:editId="31544410">
                <wp:simplePos x="0" y="0"/>
                <wp:positionH relativeFrom="column">
                  <wp:posOffset>0</wp:posOffset>
                </wp:positionH>
                <wp:positionV relativeFrom="paragraph">
                  <wp:posOffset>492760</wp:posOffset>
                </wp:positionV>
                <wp:extent cx="5993765" cy="1795145"/>
                <wp:effectExtent l="0" t="0" r="0" b="0"/>
                <wp:wrapTopAndBottom/>
                <wp:docPr id="18" name="Canvas 1"/>
                <wp:cNvGraphicFramePr/>
                <a:graphic xmlns:a="http://schemas.openxmlformats.org/drawingml/2006/main">
                  <a:graphicData uri="http://schemas.microsoft.com/office/word/2010/wordprocessingCanvas">
                    <wpc:wpc>
                      <wpc:bg/>
                      <wpc:whole/>
                      <wps:wsp>
                        <wps:cNvPr id="94" name="Rechte verbindingslijn met pijl 94"/>
                        <wps:cNvCnPr>
                          <a:endCxn id="108" idx="2"/>
                        </wps:cNvCnPr>
                        <wps:spPr>
                          <a:xfrm flipV="1">
                            <a:off x="2105427" y="479560"/>
                            <a:ext cx="440471" cy="5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5" name="Tekstvak 95"/>
                        <wps:cNvSpPr txBox="1"/>
                        <wps:spPr>
                          <a:xfrm>
                            <a:off x="2206445" y="234234"/>
                            <a:ext cx="254000" cy="238760"/>
                          </a:xfrm>
                          <a:prstGeom prst="rect">
                            <a:avLst/>
                          </a:prstGeom>
                          <a:noFill/>
                        </wps:spPr>
                        <wps:txbx>
                          <w:txbxContent>
                            <w:p w14:paraId="73E3A163"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96" name="Ovaal 96"/>
                        <wps:cNvSpPr/>
                        <wps:spPr>
                          <a:xfrm>
                            <a:off x="2545898" y="232429"/>
                            <a:ext cx="514033" cy="49426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C88999" w14:textId="77777777" w:rsidR="00E070CC" w:rsidRDefault="00E070CC" w:rsidP="00E070CC">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wps:txbx>
                        <wps:bodyPr lIns="36000" rIns="36000" rtlCol="0" anchor="ctr"/>
                      </wps:wsp>
                      <wps:wsp>
                        <wps:cNvPr id="97" name="Ovaal 97"/>
                        <wps:cNvSpPr/>
                        <wps:spPr>
                          <a:xfrm>
                            <a:off x="3499001" y="234233"/>
                            <a:ext cx="895834" cy="49426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D520A6" w14:textId="77777777" w:rsidR="00E070CC" w:rsidRDefault="00E070CC" w:rsidP="00E070CC">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wps:txbx>
                        <wps:bodyPr lIns="36000" rIns="36000" rtlCol="0" anchor="ctr"/>
                      </wps:wsp>
                      <wps:wsp>
                        <wps:cNvPr id="98" name="Rechte verbindingslijn met pijl 98"/>
                        <wps:cNvCnPr>
                          <a:stCxn id="108" idx="6"/>
                          <a:endCxn id="109" idx="2"/>
                        </wps:cNvCnPr>
                        <wps:spPr>
                          <a:xfrm>
                            <a:off x="3059931" y="479560"/>
                            <a:ext cx="439070" cy="180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9" name="Tekstvak 99"/>
                        <wps:cNvSpPr txBox="1"/>
                        <wps:spPr>
                          <a:xfrm>
                            <a:off x="3156931" y="242659"/>
                            <a:ext cx="254000" cy="238760"/>
                          </a:xfrm>
                          <a:prstGeom prst="rect">
                            <a:avLst/>
                          </a:prstGeom>
                          <a:noFill/>
                        </wps:spPr>
                        <wps:txbx>
                          <w:txbxContent>
                            <w:p w14:paraId="136E1BF8"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s:wsp>
                        <wps:cNvPr id="100" name="Rechthoek 100"/>
                        <wps:cNvSpPr/>
                        <wps:spPr>
                          <a:xfrm>
                            <a:off x="1592795" y="232429"/>
                            <a:ext cx="512632" cy="4953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55A9445" w14:textId="77777777" w:rsidR="00E070CC" w:rsidRDefault="00E070CC" w:rsidP="00E070CC">
                              <w:pPr>
                                <w:pStyle w:val="Normaalweb"/>
                                <w:spacing w:before="0" w:beforeAutospacing="0" w:after="0" w:afterAutospacing="0"/>
                                <w:jc w:val="center"/>
                              </w:pPr>
                              <w:r>
                                <w:rPr>
                                  <w:rFonts w:asciiTheme="minorHAnsi" w:hAnsi="Trebuchet MS" w:cstheme="minorBidi"/>
                                  <w:color w:val="000000" w:themeColor="text1"/>
                                  <w:kern w:val="24"/>
                                  <w:sz w:val="20"/>
                                  <w:szCs w:val="20"/>
                                </w:rPr>
                                <w:t>a</w:t>
                              </w:r>
                            </w:p>
                          </w:txbxContent>
                        </wps:txbx>
                        <wps:bodyPr rtlCol="0" anchor="ctr"/>
                      </wps:wsp>
                      <wps:wsp>
                        <wps:cNvPr id="101" name="Rechte verbindingslijn met pijl 101"/>
                        <wps:cNvCnPr/>
                        <wps:spPr>
                          <a:xfrm flipV="1">
                            <a:off x="2105427" y="1432663"/>
                            <a:ext cx="440471" cy="5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2" name="Tekstvak 102"/>
                        <wps:cNvSpPr txBox="1"/>
                        <wps:spPr>
                          <a:xfrm>
                            <a:off x="2206445" y="1187337"/>
                            <a:ext cx="254000" cy="238760"/>
                          </a:xfrm>
                          <a:prstGeom prst="rect">
                            <a:avLst/>
                          </a:prstGeom>
                          <a:noFill/>
                        </wps:spPr>
                        <wps:txbx>
                          <w:txbxContent>
                            <w:p w14:paraId="6F0A6028"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s:wsp>
                        <wps:cNvPr id="103" name="Ovaal 103"/>
                        <wps:cNvSpPr/>
                        <wps:spPr>
                          <a:xfrm>
                            <a:off x="2545898" y="1185532"/>
                            <a:ext cx="514033" cy="49426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DA9B23" w14:textId="77777777" w:rsidR="00E070CC" w:rsidRDefault="00E070CC" w:rsidP="00E070CC">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wps:txbx>
                        <wps:bodyPr lIns="36000" rIns="36000" rtlCol="0" anchor="ctr"/>
                      </wps:wsp>
                      <wps:wsp>
                        <wps:cNvPr id="104" name="Rechthoek 104"/>
                        <wps:cNvSpPr/>
                        <wps:spPr>
                          <a:xfrm>
                            <a:off x="1592795" y="1185532"/>
                            <a:ext cx="512632" cy="4953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4CEF1E" w14:textId="77777777" w:rsidR="00E070CC" w:rsidRDefault="00E070CC" w:rsidP="00E070CC">
                              <w:pPr>
                                <w:pStyle w:val="Normaalweb"/>
                                <w:spacing w:before="0" w:beforeAutospacing="0" w:after="0" w:afterAutospacing="0"/>
                                <w:jc w:val="center"/>
                              </w:pPr>
                              <w:r>
                                <w:rPr>
                                  <w:rFonts w:asciiTheme="minorHAnsi" w:hAnsi="Trebuchet MS" w:cstheme="minorBidi"/>
                                  <w:color w:val="000000" w:themeColor="text1"/>
                                  <w:kern w:val="24"/>
                                  <w:sz w:val="20"/>
                                  <w:szCs w:val="20"/>
                                </w:rPr>
                                <w:t>b</w:t>
                              </w:r>
                            </w:p>
                          </w:txbxContent>
                        </wps:txbx>
                        <wps:bodyPr rtlCol="0" anchor="ctr"/>
                      </wps:wsp>
                      <wps:wsp>
                        <wps:cNvPr id="105" name="Rechte verbindingslijn met pijl 105"/>
                        <wps:cNvCnPr>
                          <a:endCxn id="109" idx="3"/>
                        </wps:cNvCnPr>
                        <wps:spPr>
                          <a:xfrm flipV="1">
                            <a:off x="2984652" y="656111"/>
                            <a:ext cx="645540" cy="60180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6" name="Tekstvak 106"/>
                        <wps:cNvSpPr txBox="1"/>
                        <wps:spPr>
                          <a:xfrm>
                            <a:off x="2984652" y="782987"/>
                            <a:ext cx="447675" cy="238760"/>
                          </a:xfrm>
                          <a:prstGeom prst="rect">
                            <a:avLst/>
                          </a:prstGeom>
                          <a:noFill/>
                        </wps:spPr>
                        <wps:txbx>
                          <w:txbxContent>
                            <w:p w14:paraId="0B713477"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copy</w:t>
                              </w:r>
                            </w:p>
                          </w:txbxContent>
                        </wps:txbx>
                        <wps:bodyPr wrap="none" rtlCol="0">
                          <a:spAutoFit/>
                        </wps:bodyPr>
                      </wps:wsp>
                      <wps:wsp>
                        <wps:cNvPr id="107" name="Tekstvak 107"/>
                        <wps:cNvSpPr txBox="1"/>
                        <wps:spPr>
                          <a:xfrm>
                            <a:off x="1706817" y="0"/>
                            <a:ext cx="249555" cy="238760"/>
                          </a:xfrm>
                          <a:prstGeom prst="rect">
                            <a:avLst/>
                          </a:prstGeom>
                          <a:noFill/>
                        </wps:spPr>
                        <wps:txbx>
                          <w:txbxContent>
                            <w:p w14:paraId="56BF767B"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1</w:t>
                              </w:r>
                            </w:p>
                          </w:txbxContent>
                        </wps:txbx>
                        <wps:bodyPr wrap="none" rtlCol="0">
                          <a:spAutoFit/>
                        </wps:bodyPr>
                      </wps:wsp>
                      <wps:wsp>
                        <wps:cNvPr id="108" name="Tekstvak 108"/>
                        <wps:cNvSpPr txBox="1"/>
                        <wps:spPr>
                          <a:xfrm>
                            <a:off x="2682458" y="0"/>
                            <a:ext cx="249555" cy="238760"/>
                          </a:xfrm>
                          <a:prstGeom prst="rect">
                            <a:avLst/>
                          </a:prstGeom>
                          <a:noFill/>
                        </wps:spPr>
                        <wps:txbx>
                          <w:txbxContent>
                            <w:p w14:paraId="2F3BB575"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2</w:t>
                              </w:r>
                            </w:p>
                          </w:txbxContent>
                        </wps:txbx>
                        <wps:bodyPr wrap="none" rtlCol="0">
                          <a:spAutoFit/>
                        </wps:bodyPr>
                      </wps:wsp>
                      <wps:wsp>
                        <wps:cNvPr id="109" name="Tekstvak 109"/>
                        <wps:cNvSpPr txBox="1"/>
                        <wps:spPr>
                          <a:xfrm>
                            <a:off x="3826462" y="5758"/>
                            <a:ext cx="249555" cy="238760"/>
                          </a:xfrm>
                          <a:prstGeom prst="rect">
                            <a:avLst/>
                          </a:prstGeom>
                          <a:noFill/>
                        </wps:spPr>
                        <wps:txbx>
                          <w:txbxContent>
                            <w:p w14:paraId="30AFD8CA"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3</w:t>
                              </w:r>
                            </w:p>
                          </w:txbxContent>
                        </wps:txbx>
                        <wps:bodyPr wrap="none" rtlCol="0">
                          <a:spAutoFit/>
                        </wps:bodyPr>
                      </wps:wsp>
                      <wps:wsp>
                        <wps:cNvPr id="110" name="Tekstvak 110"/>
                        <wps:cNvSpPr txBox="1"/>
                        <wps:spPr>
                          <a:xfrm>
                            <a:off x="1706817" y="948631"/>
                            <a:ext cx="249555" cy="238760"/>
                          </a:xfrm>
                          <a:prstGeom prst="rect">
                            <a:avLst/>
                          </a:prstGeom>
                          <a:noFill/>
                        </wps:spPr>
                        <wps:txbx>
                          <w:txbxContent>
                            <w:p w14:paraId="084DB3BA"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4</w:t>
                              </w:r>
                            </w:p>
                          </w:txbxContent>
                        </wps:txbx>
                        <wps:bodyPr wrap="none" rtlCol="0">
                          <a:spAutoFit/>
                        </wps:bodyPr>
                      </wps:wsp>
                      <wps:wsp>
                        <wps:cNvPr id="111" name="Tekstvak 111"/>
                        <wps:cNvSpPr txBox="1"/>
                        <wps:spPr>
                          <a:xfrm>
                            <a:off x="2682458" y="948631"/>
                            <a:ext cx="249555" cy="238760"/>
                          </a:xfrm>
                          <a:prstGeom prst="rect">
                            <a:avLst/>
                          </a:prstGeom>
                          <a:noFill/>
                        </wps:spPr>
                        <wps:txbx>
                          <w:txbxContent>
                            <w:p w14:paraId="7F31EDB8"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5</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80B1012" id="_x0000_s1073" style="position:absolute;margin-left:0;margin-top:38.8pt;width:471.95pt;height:141.35pt;z-index:251675648;mso-wrap-distance-left:0;mso-wrap-distance-right:0;mso-width-relative:margin;mso-height-relative:margin" coordsize="5993765,1795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" o:allowoverlap="f">
                <v:shape id="_x0000_s1074" type="#_x0000_t75" style="position:absolute;width:5993765;height:1795145;visibility:visible;mso-wrap-style:square">
                  <v:fill o:detectmouseclick="t"/>
                  <v:path o:connecttype="none"/>
                </v:shape>
                <v:shape id="Rechte verbindingslijn met pijl 94" o:spid="_x0000_s1075" type="#_x0000_t32" style="position:absolute;left:2105427;top:479560;width:440471;height:5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LnqMUAAADbAAAADwAAAGRycy9kb3ducmV2LnhtbESPQWsCMRSE74X+h/AKXopmlVLq1igi&#10;iIp4cKt4fW6e2a2bl2UTdfvvG0HwOMzMN8xo0tpKXKnxpWMF/V4Cgjh3umSjYPcz736B8AFZY+WY&#10;FPyRh8n49WWEqXY33tI1C0ZECPsUFRQh1KmUPi/Iou+5mjh6J9dYDFE2RuoGbxFuKzlIkk9pseS4&#10;UGBNs4Lyc3axCsx6e9xkv5Vp88P76jw/7TfZoq9U562dfoMI1IZn+NFeagXDD7h/iT9Aj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LnqMUAAADbAAAADwAAAAAAAAAA&#10;AAAAAAChAgAAZHJzL2Rvd25yZXYueG1sUEsFBgAAAAAEAAQA+QAAAJMDAAAAAA==&#10;" strokecolor="#006a89 [3204]" strokeweight="1.5pt">
                  <v:stroke endarrow="block" joinstyle="miter"/>
                </v:shape>
                <v:shape id="Tekstvak 95" o:spid="_x0000_s1076" type="#_x0000_t202" style="position:absolute;left:2206445;top:234234;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5FoZxAAA&#10;ANsAAAAPAAAAZHJzL2Rvd25yZXYueG1sRI/RasJAFETfC/7DcgXf6sZgiqauQbSFvrVqP+CSvWZj&#10;sndDdmvSfn23UPBxmJkzzKYYbStu1PvasYLFPAFBXDpdc6Xg8/z6uALhA7LG1jEp+CYPxXbysMFc&#10;u4GPdDuFSkQI+xwVmBC6XEpfGrLo564jjt7F9RZDlH0ldY9DhNtWpknyJC3WHBcMdrQ3VDanL6tg&#10;ldj3plmnH94ufxaZ2R/cS3dVajYdd88gAo3hHv5vv2kF6wz+vsQfI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RaGcQAAADbAAAADwAAAAAAAAAAAAAAAACXAgAAZHJzL2Rv&#10;d25yZXYueG1sUEsFBgAAAAAEAAQA9QAAAIgDAAAAAA==&#10;" filled="f" stroked="f">
                  <v:textbox style="mso-fit-shape-to-text:t">
                    <w:txbxContent>
                      <w:p w14:paraId="73E3A163"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96" o:spid="_x0000_s1077" style="position:absolute;left:2545898;top:232429;width:514033;height:4942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N5+wwAA&#10;ANsAAAAPAAAAZHJzL2Rvd25yZXYueG1sRI9BawIxFITvgv8hPMGbZvVg62oUEQQp9qCVen0kz83i&#10;5mXZpOvqrzeFQo/DzHzDLNedq0RLTSg9K5iMMxDE2puSCwXnr93oHUSIyAYrz6TgQQHWq35vibnx&#10;dz5Se4qFSBAOOSqwMda5lEFbchjGviZO3tU3DmOSTSFNg/cEd5WcZtlMOiw5LVisaWtJ304/TkEW&#10;noer/n477/T089Hy3l7mH0elhoNuswARqYv/4b/23iiYz+D3S/oBcvU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RN5+wwAAANsAAAAPAAAAAAAAAAAAAAAAAJcCAABkcnMvZG93&#10;bnJldi54bWxQSwUGAAAAAAQABAD1AAAAhwMAAAAA&#10;" fillcolor="white [3201]" strokecolor="#8a479b [3209]" strokeweight="1pt">
                  <v:stroke joinstyle="miter"/>
                  <v:textbox inset="1mm,,1mm">
                    <w:txbxContent>
                      <w:p w14:paraId="75C88999" w14:textId="77777777" w:rsidR="00E070CC" w:rsidRDefault="00E070CC" w:rsidP="00E070CC">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v:textbox>
                </v:oval>
                <v:oval id="Ovaal 97" o:spid="_x0000_s1078" style="position:absolute;left:3499001;top:234233;width:895834;height:4942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HvlwwAA&#10;ANsAAAAPAAAAZHJzL2Rvd25yZXYueG1sRI9BawIxFITvBf9DeIK3mtWD1tUoIghS7EEr9fpInpvF&#10;zcuySdfVX98IQo/DzHzDLFadq0RLTSg9KxgNMxDE2puSCwWn7+37B4gQkQ1WnknBnQKslr23BebG&#10;3/hA7TEWIkE45KjAxljnUgZtyWEY+po4eRffOIxJNoU0Dd4S3FVynGUT6bDktGCxpo0lfT3+OgVZ&#10;eOwv+md62urx173lnT3PPg9KDfrdeg4iUhf/w6/2ziiYTeH5Jf0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CHvlwwAAANsAAAAPAAAAAAAAAAAAAAAAAJcCAABkcnMvZG93&#10;bnJldi54bWxQSwUGAAAAAAQABAD1AAAAhwMAAAAA&#10;" fillcolor="white [3201]" strokecolor="#8a479b [3209]" strokeweight="1pt">
                  <v:stroke joinstyle="miter"/>
                  <v:textbox inset="1mm,,1mm">
                    <w:txbxContent>
                      <w:p w14:paraId="7ED520A6" w14:textId="77777777" w:rsidR="00E070CC" w:rsidRDefault="00E070CC" w:rsidP="00E070CC">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v:textbox>
                </v:oval>
                <v:shape id="Rechte verbindingslijn met pijl 98" o:spid="_x0000_s1079" type="#_x0000_t32" style="position:absolute;left:3059931;top:479560;width:439070;height:18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Y0FL8AAADbAAAADwAAAGRycy9kb3ducmV2LnhtbERPy4rCMBTdD/gP4QpuBk11IVpNi/iA&#10;WY5VcXtpbh/Y3NQmaufvJwvB5eG812lvGvGkztWWFUwnEQji3OqaSwXn02G8AOE8ssbGMin4Iwdp&#10;MvhaY6zti4/0zHwpQgi7GBVU3rexlC6vyKCb2JY4cIXtDPoAu1LqDl8h3DRyFkVzabDm0FBhS9uK&#10;8lv2MAp29O1kc48udN3Pr0Ux/d1lslRqNOw3KxCeev8Rv90/WsEyjA1fwg+Qy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5GY0FL8AAADbAAAADwAAAAAAAAAAAAAAAACh&#10;AgAAZHJzL2Rvd25yZXYueG1sUEsFBgAAAAAEAAQA+QAAAI0DAAAAAA==&#10;" strokecolor="#006a89 [3204]" strokeweight="1.5pt">
                  <v:stroke endarrow="block" joinstyle="miter"/>
                </v:shape>
                <v:shape id="Tekstvak 99" o:spid="_x0000_s1080" type="#_x0000_t202" style="position:absolute;left:3156931;top:242659;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qVAcxAAA&#10;ANsAAAAPAAAAZHJzL2Rvd25yZXYueG1sRI/RasJAFETfC/7DcoW+1U3EFhPdiFgLfWuNfsAle83G&#10;ZO+G7FbTfn23UPBxmJkzzHoz2k5cafCNYwXpLAFBXDndcK3gdHx7WoLwAVlj55gUfJOHTTF5WGOu&#10;3Y0PdC1DLSKEfY4KTAh9LqWvDFn0M9cTR+/sBoshyqGWesBbhNtOzpPkRVpsOC4Y7GlnqGrLL6tg&#10;mdiPts3mn94uftJns3t1+/6i1ON03K5ABBrDPfzfftcKsgz+vs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lQHMQAAADbAAAADwAAAAAAAAAAAAAAAACXAgAAZHJzL2Rv&#10;d25yZXYueG1sUEsFBgAAAAAEAAQA9QAAAIgDAAAAAA==&#10;" filled="f" stroked="f">
                  <v:textbox style="mso-fit-shape-to-text:t">
                    <w:txbxContent>
                      <w:p w14:paraId="136E1BF8"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v:rect id="Rechthoek 100" o:spid="_x0000_s1081" style="position:absolute;left:1592795;top:232429;width:512632;height:4953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6XvxQAA&#10;ANwAAAAPAAAAZHJzL2Rvd25yZXYueG1sRI9Ba8JAEIXvBf/DMoXe6saCIqmrREEQC4JRxN6G7JiE&#10;Zmdjdqvx33cOBW8zvDfvfTNb9K5RN+pC7dnAaJiAIi68rbk0cDys36egQkS22HgmAw8KsJgPXmaY&#10;Wn/nPd3yWCoJ4ZCigSrGNtU6FBU5DEPfEot28Z3DKGtXatvhXcJdoz+SZKId1iwNFba0qqj4yX+d&#10;gdN+fKHlcnLUu+/smo3yTf+1PRvz9tpnn6Ai9fFp/r/eWMFPBF+ekQn0/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6vpe/FAAAA3AAAAA8AAAAAAAAAAAAAAAAAlwIAAGRycy9k&#10;b3ducmV2LnhtbFBLBQYAAAAABAAEAPUAAACJAwAAAAA=&#10;" filled="f" strokecolor="#003444 [1604]" strokeweight="1pt">
                  <v:textbox>
                    <w:txbxContent>
                      <w:p w14:paraId="455A9445" w14:textId="77777777" w:rsidR="00E070CC" w:rsidRDefault="00E070CC" w:rsidP="00E070CC">
                        <w:pPr>
                          <w:pStyle w:val="Normaalweb"/>
                          <w:spacing w:before="0" w:beforeAutospacing="0" w:after="0" w:afterAutospacing="0"/>
                          <w:jc w:val="center"/>
                        </w:pPr>
                        <w:r>
                          <w:rPr>
                            <w:rFonts w:asciiTheme="minorHAnsi" w:hAnsi="Trebuchet MS" w:cstheme="minorBidi"/>
                            <w:color w:val="000000" w:themeColor="text1"/>
                            <w:kern w:val="24"/>
                            <w:sz w:val="20"/>
                            <w:szCs w:val="20"/>
                          </w:rPr>
                          <w:t>a</w:t>
                        </w:r>
                      </w:p>
                    </w:txbxContent>
                  </v:textbox>
                </v:rect>
                <v:shape id="Rechte verbindingslijn met pijl 101" o:spid="_x0000_s1082" type="#_x0000_t32" style="position:absolute;left:2105427;top:1432663;width:440471;height:5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faI8MAAADcAAAADwAAAGRycy9kb3ducmV2LnhtbERPTYvCMBC9L/gfwgh7WTTtHpalGkUE&#10;UREPdle8js2YVptJaaLWf78RhL3N433OeNrZWtyo9ZVjBekwAUFcOF2xUfD7sxh8g/ABWWPtmBQ8&#10;yMN00nsbY6bdnXd0y4MRMYR9hgrKEJpMSl+UZNEPXUMcuZNrLYYIWyN1i/cYbmv5mSRf0mLFsaHE&#10;huYlFZf8ahWYze64zc+16YrDx/qyOO23+TJV6r3fzUYgAnXhX/xyr3Scn6TwfCZeIC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hn2iPDAAAA3AAAAA8AAAAAAAAAAAAA&#10;AAAAoQIAAGRycy9kb3ducmV2LnhtbFBLBQYAAAAABAAEAPkAAACRAwAAAAA=&#10;" strokecolor="#006a89 [3204]" strokeweight="1.5pt">
                  <v:stroke endarrow="block" joinstyle="miter"/>
                </v:shape>
                <v:shape id="Tekstvak 102" o:spid="_x0000_s1083" type="#_x0000_t202" style="position:absolute;left:2206445;top:1187337;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zNwZwgAA&#10;ANwAAAAPAAAAZHJzL2Rvd25yZXYueG1sRE/bagIxEH0v+A9hBN9q4mKLrkYRq9C31ssHDJtxs+5m&#10;smxS3fbrm0LBtzmc6yzXvWvEjbpQedYwGSsQxIU3FZcazqf98wxEiMgGG8+k4ZsCrFeDpyXmxt/5&#10;QLdjLEUK4ZCjBhtjm0sZCksOw9i3xIm7+M5hTLArpenwnsJdIzOlXqXDilODxZa2lor6+OU0zJT7&#10;qOt59hnc9GfyYrdvftdetR4N+80CRKQ+PsT/7neT5qsM/p5JF8jV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M3BnCAAAA3AAAAA8AAAAAAAAAAAAAAAAAlwIAAGRycy9kb3du&#10;cmV2LnhtbFBLBQYAAAAABAAEAPUAAACGAwAAAAA=&#10;" filled="f" stroked="f">
                  <v:textbox style="mso-fit-shape-to-text:t">
                    <w:txbxContent>
                      <w:p w14:paraId="6F0A6028"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v:oval id="Ovaal 103" o:spid="_x0000_s1084" style="position:absolute;left:2545898;top:1185532;width:514033;height:4942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wL9bwgAA&#10;ANwAAAAPAAAAZHJzL2Rvd25yZXYueG1sRE9NawIxEL0X+h/CFHqriRZsXY1SCoIUe9CKXodk3Cxu&#10;JssmXVd/vSkUvM3jfc5s0ftadNTGKrCG4UCBIDbBVlxq2P0sX95BxIRssQ5MGi4UYTF/fJhhYcOZ&#10;N9RtUylyCMcCNbiUmkLKaBx5jIPQEGfuGFqPKcO2lLbFcw73tRwpNZYeK84NDhv6dGRO21+vQcXr&#10;+mj2b7ulGX1fOl65w+Rro/XzU/8xBZGoT3fxv3tl83z1Cn/P5Avk/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Av1vCAAAA3AAAAA8AAAAAAAAAAAAAAAAAlwIAAGRycy9kb3du&#10;cmV2LnhtbFBLBQYAAAAABAAEAPUAAACGAwAAAAA=&#10;" fillcolor="white [3201]" strokecolor="#8a479b [3209]" strokeweight="1pt">
                  <v:stroke joinstyle="miter"/>
                  <v:textbox inset="1mm,,1mm">
                    <w:txbxContent>
                      <w:p w14:paraId="57DA9B23" w14:textId="77777777" w:rsidR="00E070CC" w:rsidRDefault="00E070CC" w:rsidP="00E070CC">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v:textbox>
                </v:oval>
                <v:rect id="Rechthoek 104" o:spid="_x0000_s1085" style="position:absolute;left:1592795;top:1185532;width:512632;height:4953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KPsxAAA&#10;ANwAAAAPAAAAZHJzL2Rvd25yZXYueG1sRE9Na8JAEL0L/Q/LFLzpJtJKia6SFAqiUEgqpd6G7JiE&#10;ZmdjdjXpv+8WCt7m8T5nvR1NK27Uu8aygngegSAurW64UnD8eJu9gHAeWWNrmRT8kIPt5mGyxkTb&#10;gXO6Fb4SIYRdggpq77tESlfWZNDNbUccuLPtDfoA+0rqHocQblq5iKKlNNhwaKixo9eayu/iahR8&#10;5s9nyrLlUb6f0ksaF7vxsP9Savo4pisQnkZ/F/+7dzrMj57g75lwgd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Sj7MQAAADcAAAADwAAAAAAAAAAAAAAAACXAgAAZHJzL2Rv&#10;d25yZXYueG1sUEsFBgAAAAAEAAQA9QAAAIgDAAAAAA==&#10;" filled="f" strokecolor="#003444 [1604]" strokeweight="1pt">
                  <v:textbox>
                    <w:txbxContent>
                      <w:p w14:paraId="174CEF1E" w14:textId="77777777" w:rsidR="00E070CC" w:rsidRDefault="00E070CC" w:rsidP="00E070CC">
                        <w:pPr>
                          <w:pStyle w:val="Normaalweb"/>
                          <w:spacing w:before="0" w:beforeAutospacing="0" w:after="0" w:afterAutospacing="0"/>
                          <w:jc w:val="center"/>
                        </w:pPr>
                        <w:r>
                          <w:rPr>
                            <w:rFonts w:asciiTheme="minorHAnsi" w:hAnsi="Trebuchet MS" w:cstheme="minorBidi"/>
                            <w:color w:val="000000" w:themeColor="text1"/>
                            <w:kern w:val="24"/>
                            <w:sz w:val="20"/>
                            <w:szCs w:val="20"/>
                          </w:rPr>
                          <w:t>b</w:t>
                        </w:r>
                      </w:p>
                    </w:txbxContent>
                  </v:textbox>
                </v:rect>
                <v:shape id="Rechte verbindingslijn met pijl 105" o:spid="_x0000_s1086" type="#_x0000_t32" style="position:absolute;left:2984652;top:656111;width:645540;height:60180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zcIMQAAADcAAAADwAAAGRycy9kb3ducmV2LnhtbERPTWvCQBC9F/wPywi9FN0otEjqJogg&#10;WooHY4vXaXbcRLOzIbvV9N+7QsHbPN7nzPPeNuJCna8dK5iMExDEpdM1GwVf+9VoBsIHZI2NY1Lw&#10;Rx7ybPA0x1S7K+/oUgQjYgj7FBVUIbSplL6syKIfu5Y4ckfXWQwRdkbqDq8x3DZymiRv0mLNsaHC&#10;lpYVlefi1yown7ufbXFqTF8eXj7Oq+P3tlhPlHoe9ot3EIH68BD/uzc6zk9e4f5MvEBm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XNwgxAAAANwAAAAPAAAAAAAAAAAA&#10;AAAAAKECAABkcnMvZG93bnJldi54bWxQSwUGAAAAAAQABAD5AAAAkgMAAAAA&#10;" strokecolor="#006a89 [3204]" strokeweight="1.5pt">
                  <v:stroke endarrow="block" joinstyle="miter"/>
                </v:shape>
                <v:shape id="Tekstvak 106" o:spid="_x0000_s1087" type="#_x0000_t202" style="position:absolute;left:2984652;top:782987;width:44767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99oawQAA&#10;ANwAAAAPAAAAZHJzL2Rvd25yZXYueG1sRE/NagIxEL4XfIcwQm81UaroahTRCr3Vqg8wbMbNupvJ&#10;skl17dObgtDbfHy/s1h1rhZXakPpWcNwoEAQ596UXGg4HXdvUxAhIhusPZOGOwVYLXsvC8yMv/E3&#10;XQ+xECmEQ4YabIxNJmXILTkMA98QJ+7sW4cxwbaQpsVbCne1HCk1kQ5LTg0WG9pYyqvDj9MwVe6r&#10;qmajfXDvv8Ox3Wz9R3PR+rXfrecgInXxX/x0f5o0X03g75l0gV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faGsEAAADcAAAADwAAAAAAAAAAAAAAAACXAgAAZHJzL2Rvd25y&#10;ZXYueG1sUEsFBgAAAAAEAAQA9QAAAIUDAAAAAA==&#10;" filled="f" stroked="f">
                  <v:textbox style="mso-fit-shape-to-text:t">
                    <w:txbxContent>
                      <w:p w14:paraId="0B713477"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copy</w:t>
                        </w:r>
                      </w:p>
                    </w:txbxContent>
                  </v:textbox>
                </v:shape>
                <v:shape id="Tekstvak 107" o:spid="_x0000_s1088" type="#_x0000_t202" style="position:absolute;left:1706817;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3+BwgAA&#10;ANwAAAAPAAAAZHJzL2Rvd25yZXYueG1sRE/bagIxEH0X+g9hCr5poqi1W6MUL9A3W9sPGDbTzXY3&#10;k2UTdfXrTUHwbQ7nOotV52pxojaUnjWMhgoEce5NyYWGn+/dYA4iRGSDtWfScKEAq+VTb4GZ8Wf+&#10;otMhFiKFcMhQg42xyaQMuSWHYegb4sT9+tZhTLAtpGnxnMJdLcdKzaTDklODxYbWlvLqcHQa5srt&#10;q+p1/Bnc5Dqa2vXGb5s/rfvP3fsbiEhdfIjv7g+T5qsX+H8mXSC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7f4HCAAAA3AAAAA8AAAAAAAAAAAAAAAAAlwIAAGRycy9kb3du&#10;cmV2LnhtbFBLBQYAAAAABAAEAPUAAACGAwAAAAA=&#10;" filled="f" stroked="f">
                  <v:textbox style="mso-fit-shape-to-text:t">
                    <w:txbxContent>
                      <w:p w14:paraId="56BF767B"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1</w:t>
                        </w:r>
                      </w:p>
                    </w:txbxContent>
                  </v:textbox>
                </v:shape>
                <v:shape id="Tekstvak 108" o:spid="_x0000_s1089" type="#_x0000_t202" style="position:absolute;left:2682458;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JOvzxAAA&#10;ANwAAAAPAAAAZHJzL2Rvd25yZXYueG1sRI9Bb8IwDIXvk/YfIk/abSSgMUFHQBPbJG5sjB9gNV7T&#10;tXGqJoPCr8cHJG623vN7nxerIbTqQH2qI1sYjwwo4jK6misL+5/PpxmolJEdtpHJwokSrJb3dwss&#10;XDzyNx12uVISwqlACz7nrtA6lZ4CplHsiEX7jX3ALGtfadfjUcJDqyfGvOiANUuDx47Wnspm9x8s&#10;zEzYNs188pXC83k89ev3+NH9Wfv4MLy9gso05Jv5er1xgm+EVp6RCfTy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Tr88QAAADcAAAADwAAAAAAAAAAAAAAAACXAgAAZHJzL2Rv&#10;d25yZXYueG1sUEsFBgAAAAAEAAQA9QAAAIgDAAAAAA==&#10;" filled="f" stroked="f">
                  <v:textbox style="mso-fit-shape-to-text:t">
                    <w:txbxContent>
                      <w:p w14:paraId="2F3BB575"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2</w:t>
                        </w:r>
                      </w:p>
                    </w:txbxContent>
                  </v:textbox>
                </v:shape>
                <v:shape id="Tekstvak 109" o:spid="_x0000_s1090" type="#_x0000_t202" style="position:absolute;left:3826462;top:5758;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aE5owgAA&#10;ANwAAAAPAAAAZHJzL2Rvd25yZXYueG1sRE/dasIwFL4XfIdwBt5pUnGinamIU9jdnPoAh+as6dqc&#10;lCbTbk+/DAa7Ox/f79lsB9eKG/Wh9qwhmykQxKU3NVcarpfjdAUiRGSDrWfS8EUBtsV4tMHc+Du/&#10;0e0cK5FCOOSowcbY5VKG0pLDMPMdceLefe8wJthX0vR4T+GulXOlltJhzanBYkd7S2Vz/nQaVsq9&#10;Ns16fgpu8Z092v2zP3QfWk8eht0TiEhD/Bf/uV9Mmq/W8PtMukAW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oTmjCAAAA3AAAAA8AAAAAAAAAAAAAAAAAlwIAAGRycy9kb3du&#10;cmV2LnhtbFBLBQYAAAAABAAEAPUAAACGAwAAAAA=&#10;" filled="f" stroked="f">
                  <v:textbox style="mso-fit-shape-to-text:t">
                    <w:txbxContent>
                      <w:p w14:paraId="30AFD8CA"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3</w:t>
                        </w:r>
                      </w:p>
                    </w:txbxContent>
                  </v:textbox>
                </v:shape>
                <v:shape id="Tekstvak 110" o:spid="_x0000_s1091" type="#_x0000_t202" style="position:absolute;left:1706817;top:948631;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i3EoxQAA&#10;ANwAAAAPAAAAZHJzL2Rvd25yZXYueG1sRI/NbsJADITvSH2HlSv1BpsgWkFgQRVQqbeWnwewsiab&#10;JuuNsgukffr6UKk3WzOe+bzaDL5VN+pjHdhAPslAEZfB1lwZOJ/exnNQMSFbbAOTgW+KsFk/jFZY&#10;2HDnA92OqVISwrFAAy6lrtA6lo48xknoiEW7hN5jkrWvtO3xLuG+1dMse9Eea5YGhx1tHZXN8eoN&#10;zDP/0TSL6Wf0s5/82W13Yd99GfP0OLwuQSUa0r/57/rdCn4u+PKMT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LcSjFAAAA3AAAAA8AAAAAAAAAAAAAAAAAlwIAAGRycy9k&#10;b3ducmV2LnhtbFBLBQYAAAAABAAEAPUAAACJAwAAAAA=&#10;" filled="f" stroked="f">
                  <v:textbox style="mso-fit-shape-to-text:t">
                    <w:txbxContent>
                      <w:p w14:paraId="084DB3BA"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4</w:t>
                        </w:r>
                      </w:p>
                    </w:txbxContent>
                  </v:textbox>
                </v:shape>
                <v:shape id="Tekstvak 111" o:spid="_x0000_s1092" type="#_x0000_t202" style="position:absolute;left:2682458;top:948631;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x9SzwQAA&#10;ANwAAAAPAAAAZHJzL2Rvd25yZXYueG1sRE/bisIwEH0X/IcwC75pWnHFrUYRL7Bv3vYDhmZsum0m&#10;pYna3a83Cwu+zeFcZ7HqbC3u1PrSsYJ0lIAgzp0uuVDwddkPZyB8QNZYOyYFP+Rhtez3Fphp9+AT&#10;3c+hEDGEfYYKTAhNJqXPDVn0I9cQR+7qWoshwraQusVHDLe1HCfJVFosOTYYbGhjKK/ON6tglthD&#10;VX2Mj95OftN3s9m6XfOt1OCtW89BBOrCS/zv/tRxfprC3zPxAr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fUs8EAAADcAAAADwAAAAAAAAAAAAAAAACXAgAAZHJzL2Rvd25y&#10;ZXYueG1sUEsFBgAAAAAEAAQA9QAAAIUDAAAAAA==&#10;" filled="f" stroked="f">
                  <v:textbox style="mso-fit-shape-to-text:t">
                    <w:txbxContent>
                      <w:p w14:paraId="7F31EDB8" w14:textId="77777777" w:rsidR="00E070CC" w:rsidRDefault="00E070CC" w:rsidP="00E070CC">
                        <w:pPr>
                          <w:pStyle w:val="Normaalweb"/>
                          <w:spacing w:before="0" w:beforeAutospacing="0" w:after="0" w:afterAutospacing="0"/>
                        </w:pPr>
                        <w:r>
                          <w:rPr>
                            <w:rFonts w:asciiTheme="minorHAnsi" w:hAnsi="Trebuchet MS" w:cstheme="minorBidi"/>
                            <w:color w:val="000000" w:themeColor="text1"/>
                            <w:kern w:val="24"/>
                            <w:sz w:val="20"/>
                            <w:szCs w:val="20"/>
                          </w:rPr>
                          <w:t>5</w:t>
                        </w:r>
                      </w:p>
                    </w:txbxContent>
                  </v:textbox>
                </v:shape>
                <w10:wrap type="topAndBottom"/>
              </v:group>
            </w:pict>
          </mc:Fallback>
        </mc:AlternateContent>
      </w:r>
      <w:r w:rsidRPr="007B25CC">
        <w:t xml:space="preserve">De query </w:t>
      </w:r>
      <w:r w:rsidRPr="0020657C">
        <w:rPr>
          <w:rStyle w:val="inlinecode"/>
        </w:rPr>
        <w:t>p &gt;-&gt; q a</w:t>
      </w:r>
      <w:r w:rsidRPr="007B25CC">
        <w:t xml:space="preserve"> geeft, met het onderscheid tussen query- en StartLocations, het volgende </w:t>
      </w:r>
      <w:r>
        <w:t>netwe</w:t>
      </w:r>
      <w:r w:rsidRPr="007B25CC">
        <w:t>rk:</w:t>
      </w:r>
      <w:r w:rsidRPr="007B25CC">
        <w:rPr>
          <w:noProof/>
          <w:lang w:eastAsia="nl-NL"/>
        </w:rPr>
        <w:t xml:space="preserve"> </w:t>
      </w:r>
    </w:p>
    <w:p w14:paraId="61C7706B" w14:textId="7CA23EE1" w:rsidR="00FE17DF" w:rsidRDefault="007B25CC" w:rsidP="00F23A05">
      <w:pPr>
        <w:rPr>
          <w:noProof/>
          <w:lang w:eastAsia="nl-NL"/>
        </w:rPr>
      </w:pPr>
      <w:r>
        <w:t xml:space="preserve">Het diagram geeft het netwerk uitgaande van de triples  </w:t>
      </w:r>
      <w:r w:rsidRPr="00E003A7">
        <w:rPr>
          <w:rStyle w:val="inlinecode"/>
        </w:rPr>
        <w:t>&lt;a p b&gt;</w:t>
      </w:r>
      <w:r>
        <w:t xml:space="preserve"> en </w:t>
      </w:r>
      <w:r w:rsidRPr="00E003A7">
        <w:rPr>
          <w:rStyle w:val="inlinecode"/>
        </w:rPr>
        <w:t>&lt;b q c&gt;</w:t>
      </w:r>
      <w:r w:rsidR="00FE17DF">
        <w:t xml:space="preserve">. Merk op dat de locatie </w:t>
      </w:r>
      <w:r w:rsidR="00E070CC">
        <w:t xml:space="preserve">5 gekopieerd is in de locatie 3. Dit is noodzakelijk in verband met updates, zoals het onderstaande diagram laat zien (de situatie nadat </w:t>
      </w:r>
      <w:r w:rsidR="00E070CC">
        <w:rPr>
          <w:rStyle w:val="inlinecode"/>
        </w:rPr>
        <w:t>set b q</w:t>
      </w:r>
      <w:r w:rsidR="00E070CC" w:rsidRPr="00C62B5F">
        <w:rPr>
          <w:rStyle w:val="inlinecode"/>
        </w:rPr>
        <w:t xml:space="preserve"> </w:t>
      </w:r>
      <w:r w:rsidR="00E070CC">
        <w:rPr>
          <w:rStyle w:val="inlinecode"/>
        </w:rPr>
        <w:t>e</w:t>
      </w:r>
      <w:r w:rsidR="00E070CC">
        <w:t xml:space="preserve"> is uitgevoerd).</w:t>
      </w:r>
      <w:r w:rsidR="00E070CC" w:rsidRPr="00E070CC">
        <w:rPr>
          <w:noProof/>
          <w:lang w:eastAsia="nl-NL"/>
        </w:rPr>
        <w:t xml:space="preserve"> </w:t>
      </w:r>
    </w:p>
    <w:p w14:paraId="18D25171" w14:textId="77532D4E" w:rsidR="00BA03F8" w:rsidRDefault="00BA03F8" w:rsidP="00F23A05">
      <w:r w:rsidRPr="00876996">
        <w:rPr>
          <w:noProof/>
          <w:lang w:eastAsia="nl-NL"/>
        </w:rPr>
        <mc:AlternateContent>
          <mc:Choice Requires="wpc">
            <w:drawing>
              <wp:anchor distT="0" distB="0" distL="0" distR="0" simplePos="0" relativeHeight="251681792" behindDoc="0" locked="0" layoutInCell="1" allowOverlap="0" wp14:anchorId="3DA0664B" wp14:editId="05F38C2F">
                <wp:simplePos x="0" y="0"/>
                <wp:positionH relativeFrom="column">
                  <wp:posOffset>155643</wp:posOffset>
                </wp:positionH>
                <wp:positionV relativeFrom="paragraph">
                  <wp:posOffset>360045</wp:posOffset>
                </wp:positionV>
                <wp:extent cx="5994000" cy="2062800"/>
                <wp:effectExtent l="0" t="0" r="0" b="0"/>
                <wp:wrapTopAndBottom/>
                <wp:docPr id="163" name="Canvas 1"/>
                <wp:cNvGraphicFramePr/>
                <a:graphic xmlns:a="http://schemas.openxmlformats.org/drawingml/2006/main">
                  <a:graphicData uri="http://schemas.microsoft.com/office/word/2010/wordprocessingCanvas">
                    <wpc:wpc>
                      <wpc:bg/>
                      <wpc:whole/>
                      <wps:wsp>
                        <wps:cNvPr id="193" name="Rechte verbindingslijn met pijl 193"/>
                        <wps:cNvCnPr/>
                        <wps:spPr>
                          <a:xfrm flipV="1">
                            <a:off x="1955835" y="663883"/>
                            <a:ext cx="457800" cy="54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4" name="Tekstvak 194"/>
                        <wps:cNvSpPr txBox="1"/>
                        <wps:spPr>
                          <a:xfrm>
                            <a:off x="2060795" y="408842"/>
                            <a:ext cx="254000" cy="238760"/>
                          </a:xfrm>
                          <a:prstGeom prst="rect">
                            <a:avLst/>
                          </a:prstGeom>
                          <a:noFill/>
                        </wps:spPr>
                        <wps:txbx>
                          <w:txbxContent>
                            <w:p w14:paraId="52091A2D"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195" name="Ovaal 195"/>
                        <wps:cNvSpPr/>
                        <wps:spPr>
                          <a:xfrm>
                            <a:off x="2413635" y="407029"/>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E5FDBC"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wps:txbx>
                        <wps:bodyPr lIns="36000" rIns="36000" rtlCol="0" anchor="ctr"/>
                      </wps:wsp>
                      <wps:wsp>
                        <wps:cNvPr id="196" name="Ovaal 196"/>
                        <wps:cNvSpPr/>
                        <wps:spPr>
                          <a:xfrm>
                            <a:off x="3404235" y="408904"/>
                            <a:ext cx="931078" cy="513707"/>
                          </a:xfrm>
                          <a:prstGeom prst="ellipse">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9510F28"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e</w:t>
                              </w:r>
                            </w:p>
                          </w:txbxContent>
                        </wps:txbx>
                        <wps:bodyPr lIns="36000" rIns="36000" rtlCol="0" anchor="ctr"/>
                      </wps:wsp>
                      <wps:wsp>
                        <wps:cNvPr id="197" name="Rechte verbindingslijn met pijl 197"/>
                        <wps:cNvCnPr/>
                        <wps:spPr>
                          <a:xfrm>
                            <a:off x="2947891" y="663883"/>
                            <a:ext cx="456344" cy="18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98" name="Tekstvak 198"/>
                        <wps:cNvSpPr txBox="1"/>
                        <wps:spPr>
                          <a:xfrm>
                            <a:off x="3048636" y="417597"/>
                            <a:ext cx="254000" cy="238760"/>
                          </a:xfrm>
                          <a:prstGeom prst="rect">
                            <a:avLst/>
                          </a:prstGeom>
                          <a:noFill/>
                        </wps:spPr>
                        <wps:txbx>
                          <w:txbxContent>
                            <w:p w14:paraId="07D1A47A"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s:wsp>
                        <wps:cNvPr id="199" name="Rechthoek 199"/>
                        <wps:cNvSpPr/>
                        <wps:spPr>
                          <a:xfrm>
                            <a:off x="1423035" y="407029"/>
                            <a:ext cx="532800" cy="51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D76616"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text1"/>
                                  <w:kern w:val="24"/>
                                  <w:sz w:val="20"/>
                                  <w:szCs w:val="20"/>
                                </w:rPr>
                                <w:t>a</w:t>
                              </w:r>
                            </w:p>
                          </w:txbxContent>
                        </wps:txbx>
                        <wps:bodyPr rtlCol="0" anchor="ctr"/>
                      </wps:wsp>
                      <wps:wsp>
                        <wps:cNvPr id="200" name="Rechte verbindingslijn met pijl 200"/>
                        <wps:cNvCnPr/>
                        <wps:spPr>
                          <a:xfrm flipV="1">
                            <a:off x="1955835" y="1654483"/>
                            <a:ext cx="457800" cy="54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01" name="Tekstvak 201"/>
                        <wps:cNvSpPr txBox="1"/>
                        <wps:spPr>
                          <a:xfrm>
                            <a:off x="2060795" y="1399288"/>
                            <a:ext cx="254000" cy="238760"/>
                          </a:xfrm>
                          <a:prstGeom prst="rect">
                            <a:avLst/>
                          </a:prstGeom>
                          <a:noFill/>
                        </wps:spPr>
                        <wps:txbx>
                          <w:txbxContent>
                            <w:p w14:paraId="74CF410B"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s:wsp>
                        <wps:cNvPr id="202" name="Ovaal 202"/>
                        <wps:cNvSpPr/>
                        <wps:spPr>
                          <a:xfrm>
                            <a:off x="2413635" y="1397629"/>
                            <a:ext cx="534256" cy="513707"/>
                          </a:xfrm>
                          <a:prstGeom prst="ellipse">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7E99107"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e</w:t>
                              </w:r>
                            </w:p>
                          </w:txbxContent>
                        </wps:txbx>
                        <wps:bodyPr lIns="36000" rIns="36000" rtlCol="0" anchor="ctr"/>
                      </wps:wsp>
                      <wps:wsp>
                        <wps:cNvPr id="203" name="Rechthoek 203"/>
                        <wps:cNvSpPr/>
                        <wps:spPr>
                          <a:xfrm>
                            <a:off x="1423035" y="1397629"/>
                            <a:ext cx="532800" cy="51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72BD0B"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text1"/>
                                  <w:kern w:val="24"/>
                                  <w:sz w:val="20"/>
                                  <w:szCs w:val="20"/>
                                </w:rPr>
                                <w:t>b</w:t>
                              </w:r>
                            </w:p>
                          </w:txbxContent>
                        </wps:txbx>
                        <wps:bodyPr rtlCol="0" anchor="ctr"/>
                      </wps:wsp>
                      <wps:wsp>
                        <wps:cNvPr id="204" name="Rechte verbindingslijn met pijl 204"/>
                        <wps:cNvCnPr/>
                        <wps:spPr>
                          <a:xfrm flipV="1">
                            <a:off x="2869651" y="847380"/>
                            <a:ext cx="670937" cy="6254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05" name="Tekstvak 205"/>
                        <wps:cNvSpPr txBox="1"/>
                        <wps:spPr>
                          <a:xfrm>
                            <a:off x="2869587" y="979095"/>
                            <a:ext cx="447675" cy="238760"/>
                          </a:xfrm>
                          <a:prstGeom prst="rect">
                            <a:avLst/>
                          </a:prstGeom>
                          <a:noFill/>
                        </wps:spPr>
                        <wps:txbx>
                          <w:txbxContent>
                            <w:p w14:paraId="59FA4CF1"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copy</w:t>
                              </w:r>
                            </w:p>
                          </w:txbxContent>
                        </wps:txbx>
                        <wps:bodyPr wrap="none" rtlCol="0">
                          <a:spAutoFit/>
                        </wps:bodyPr>
                      </wps:wsp>
                      <wps:wsp>
                        <wps:cNvPr id="206" name="Tekstvak 206"/>
                        <wps:cNvSpPr txBox="1"/>
                        <wps:spPr>
                          <a:xfrm>
                            <a:off x="1554231" y="179972"/>
                            <a:ext cx="249555" cy="238760"/>
                          </a:xfrm>
                          <a:prstGeom prst="rect">
                            <a:avLst/>
                          </a:prstGeom>
                          <a:noFill/>
                        </wps:spPr>
                        <wps:txbx>
                          <w:txbxContent>
                            <w:p w14:paraId="661A3FBB"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1</w:t>
                              </w:r>
                            </w:p>
                          </w:txbxContent>
                        </wps:txbx>
                        <wps:bodyPr wrap="none" rtlCol="0">
                          <a:spAutoFit/>
                        </wps:bodyPr>
                      </wps:wsp>
                      <wps:wsp>
                        <wps:cNvPr id="207" name="Tekstvak 207"/>
                        <wps:cNvSpPr txBox="1"/>
                        <wps:spPr>
                          <a:xfrm>
                            <a:off x="2568216" y="179972"/>
                            <a:ext cx="249555" cy="238760"/>
                          </a:xfrm>
                          <a:prstGeom prst="rect">
                            <a:avLst/>
                          </a:prstGeom>
                          <a:noFill/>
                        </wps:spPr>
                        <wps:txbx>
                          <w:txbxContent>
                            <w:p w14:paraId="57D56CE5"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2</w:t>
                              </w:r>
                            </w:p>
                          </w:txbxContent>
                        </wps:txbx>
                        <wps:bodyPr wrap="none" rtlCol="0">
                          <a:spAutoFit/>
                        </wps:bodyPr>
                      </wps:wsp>
                      <wps:wsp>
                        <wps:cNvPr id="208" name="Tekstvak 208"/>
                        <wps:cNvSpPr txBox="1"/>
                        <wps:spPr>
                          <a:xfrm>
                            <a:off x="3757180" y="185956"/>
                            <a:ext cx="249555" cy="238760"/>
                          </a:xfrm>
                          <a:prstGeom prst="rect">
                            <a:avLst/>
                          </a:prstGeom>
                          <a:noFill/>
                        </wps:spPr>
                        <wps:txbx>
                          <w:txbxContent>
                            <w:p w14:paraId="1B41BBDA"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3</w:t>
                              </w:r>
                            </w:p>
                          </w:txbxContent>
                        </wps:txbx>
                        <wps:bodyPr wrap="none" rtlCol="0">
                          <a:spAutoFit/>
                        </wps:bodyPr>
                      </wps:wsp>
                      <wps:wsp>
                        <wps:cNvPr id="209" name="Tekstvak 209"/>
                        <wps:cNvSpPr txBox="1"/>
                        <wps:spPr>
                          <a:xfrm>
                            <a:off x="1554231" y="1165771"/>
                            <a:ext cx="249555" cy="238760"/>
                          </a:xfrm>
                          <a:prstGeom prst="rect">
                            <a:avLst/>
                          </a:prstGeom>
                          <a:noFill/>
                        </wps:spPr>
                        <wps:txbx>
                          <w:txbxContent>
                            <w:p w14:paraId="3C258853"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4</w:t>
                              </w:r>
                            </w:p>
                          </w:txbxContent>
                        </wps:txbx>
                        <wps:bodyPr wrap="none" rtlCol="0">
                          <a:spAutoFit/>
                        </wps:bodyPr>
                      </wps:wsp>
                      <wps:wsp>
                        <wps:cNvPr id="210" name="Tekstvak 210"/>
                        <wps:cNvSpPr txBox="1"/>
                        <wps:spPr>
                          <a:xfrm>
                            <a:off x="2568216" y="1165771"/>
                            <a:ext cx="249555" cy="238760"/>
                          </a:xfrm>
                          <a:prstGeom prst="rect">
                            <a:avLst/>
                          </a:prstGeom>
                          <a:noFill/>
                        </wps:spPr>
                        <wps:txbx>
                          <w:txbxContent>
                            <w:p w14:paraId="6A286F36"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5</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3DA0664B" id="_x0000_s1093" style="position:absolute;margin-left:12.25pt;margin-top:28.35pt;width:471.95pt;height:162.45pt;z-index:251681792;mso-wrap-distance-left:0;mso-wrap-distance-right:0;mso-width-relative:margin;mso-height-relative:margin" coordsize="5993765,2062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" o:allowoverlap="f">
                <v:shape id="_x0000_s1094" type="#_x0000_t75" style="position:absolute;width:5993765;height:2062480;visibility:visible;mso-wrap-style:square">
                  <v:fill o:detectmouseclick="t"/>
                  <v:path o:connecttype="none"/>
                </v:shape>
                <v:shape id="Rechte verbindingslijn met pijl 193" o:spid="_x0000_s1095" type="#_x0000_t32" style="position:absolute;left:1955835;top:663883;width:457800;height:5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0SMQAAADcAAAADwAAAGRycy9kb3ducmV2LnhtbERPTWsCMRC9F/ofwhS8FM1qodStUUQQ&#10;FfHgVvE6bsbs1s1k2UTd/vtGELzN433OaNLaSlyp8aVjBf1eAoI4d7pko2D3M+9+gfABWWPlmBT8&#10;kYfJ+PVlhKl2N97SNQtGxBD2KSooQqhTKX1ekEXfczVx5E6usRgibIzUDd5iuK3kIEk+pcWSY0OB&#10;Nc0Kys/ZxSow6+1xk/1Wps0P76vz/LTfZIu+Up23dvoNIlAbnuKHe6nj/OEH3J+JF8j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83RIxAAAANwAAAAPAAAAAAAAAAAA&#10;AAAAAKECAABkcnMvZG93bnJldi54bWxQSwUGAAAAAAQABAD5AAAAkgMAAAAA&#10;" strokecolor="#006a89 [3204]" strokeweight="1.5pt">
                  <v:stroke endarrow="block" joinstyle="miter"/>
                </v:shape>
                <v:shape id="Tekstvak 194" o:spid="_x0000_s1096" type="#_x0000_t202" style="position:absolute;left:2060795;top:408842;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3RxwgAA&#10;ANwAAAAPAAAAZHJzL2Rvd25yZXYueG1sRE/NasJAEL4XfIdlhN7qJmKLSbMR0RZ6a9U+wJAdszHZ&#10;2ZDdavTpu4WCt/n4fqdYjbYTZxp841hBOktAEFdON1wr+D68Py1B+ICssXNMCq7kYVVOHgrMtbvw&#10;js77UIsYwj5HBSaEPpfSV4Ys+pnriSN3dIPFEOFQSz3gJYbbTs6T5EVabDg2GOxpY6hq9z9WwTKx&#10;n22bzb+8XdzSZ7PZurf+pNTjdFy/ggg0hrv43/2h4/xsAX/PxAtk+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JjdHHCAAAA3AAAAA8AAAAAAAAAAAAAAAAAlwIAAGRycy9kb3du&#10;cmV2LnhtbFBLBQYAAAAABAAEAPUAAACGAwAAAAA=&#10;" filled="f" stroked="f">
                  <v:textbox style="mso-fit-shape-to-text:t">
                    <w:txbxContent>
                      <w:p w14:paraId="52091A2D"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195" o:spid="_x0000_s1097" style="position:absolute;left:2413635;top:407029;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bxczwgAA&#10;ANwAAAAPAAAAZHJzL2Rvd25yZXYueG1sRE9NawIxEL0X/A9hBG81q9BWV6OIIIjUg1b0OiTjZnEz&#10;WTbpuvbXN0Kht3m8z5kvO1eJlppQelYwGmYgiLU3JRcKTl+b1wmIEJENVp5JwYMCLBe9lznmxt/5&#10;QO0xFiKFcMhRgY2xzqUM2pLDMPQ1ceKuvnEYE2wKaRq8p3BXyXGWvUuHJacGizWtLenb8dspyMLP&#10;51WfP04bPd4/Wt7ay3R3UGrQ71YzEJG6+C/+c29Nmj99g+cz6QK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NvFzPCAAAA3AAAAA8AAAAAAAAAAAAAAAAAlwIAAGRycy9kb3du&#10;cmV2LnhtbFBLBQYAAAAABAAEAPUAAACGAwAAAAA=&#10;" fillcolor="white [3201]" strokecolor="#8a479b [3209]" strokeweight="1pt">
                  <v:stroke joinstyle="miter"/>
                  <v:textbox inset="1mm,,1mm">
                    <w:txbxContent>
                      <w:p w14:paraId="31E5FDBC"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v:textbox>
                </v:oval>
                <v:oval id="Ovaal 196" o:spid="_x0000_s1098" style="position:absolute;left:3404235;top:408904;width:931078;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0oLiwwAA&#10;ANwAAAAPAAAAZHJzL2Rvd25yZXYueG1sRE/bagIxEH0X+g9hCn2r2RbZtqtRWkEo2CKu/YDpZtws&#10;biYhibr265tCwbc5nOvMFoPtxYlC7BwreBgXIIgbpztuFXztVvfPIGJC1tg7JgUXirCY34xmWGl3&#10;5i2d6tSKHMKxQgUmJV9JGRtDFuPYeeLM7V2wmDIMrdQBzznc9vKxKEppsePcYNDT0lBzqI9WQecn&#10;JZlP/7Hrf+rj+rD5fpq8BaXubofXKYhEQ7qK/93vOs9/KeHvmXyB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0oLiwwAAANwAAAAPAAAAAAAAAAAAAAAAAJcCAABkcnMvZG93&#10;bnJldi54bWxQSwUGAAAAAAQABAD1AAAAhwMAAAAA&#10;" fillcolor="#cfe6f5 [661]" strokecolor="#8a479b [3209]" strokeweight="1pt">
                  <v:stroke joinstyle="miter"/>
                  <v:textbox inset="1mm,,1mm">
                    <w:txbxContent>
                      <w:p w14:paraId="29510F28"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e</w:t>
                        </w:r>
                      </w:p>
                    </w:txbxContent>
                  </v:textbox>
                </v:oval>
                <v:shape id="Rechte verbindingslijn met pijl 197" o:spid="_x0000_s1099" type="#_x0000_t32" style="position:absolute;left:2947891;top:663883;width:456344;height:1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Qfv8IAAADcAAAADwAAAGRycy9kb3ducmV2LnhtbERPS2vCQBC+C/0PyxR6EbOxB61pVim1&#10;BY+aKrkO2cmDZmfT7DaJ/94tFLzNx/ecdDeZVgzUu8aygmUUgyAurG64UnD++ly8gHAeWWNrmRRc&#10;ycFu+zBLMdF25BMNma9ECGGXoILa+y6R0hU1GXSR7YgDV9reoA+wr6TucQzhppXPcbySBhsODTV2&#10;9F5T8Z39GgV7mjvZ/sQXyj9WeVkuj/tMVko9PU5vryA8Tf4u/ncfdJi/WcPfM+ECub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KQfv8IAAADcAAAADwAAAAAAAAAAAAAA&#10;AAChAgAAZHJzL2Rvd25yZXYueG1sUEsFBgAAAAAEAAQA+QAAAJADAAAAAA==&#10;" strokecolor="#006a89 [3204]" strokeweight="1.5pt">
                  <v:stroke endarrow="block" joinstyle="miter"/>
                </v:shape>
                <v:shape id="Tekstvak 198" o:spid="_x0000_s1100" type="#_x0000_t202" style="position:absolute;left:3048636;top:417597;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Ln50xQAA&#10;ANwAAAAPAAAAZHJzL2Rvd25yZXYueG1sRI/NbsJADITvSLzDypV6gw2oRSFlQQhaqbfy9wBW1s2m&#10;yXqj7AJpn74+VOrN1oxnPq82g2/VjfpYBzYwm2agiMtga64MXM5vkxxUTMgW28Bk4JsibNbj0QoL&#10;G+58pNspVUpCOBZowKXUFVrH0pHHOA0dsWifofeYZO0rbXu8S7hv9TzLFtpjzdLgsKOdo7I5Xb2B&#10;PPMfTbOcH6J/+pk9u90+vHZfxjw+DNsXUImG9G/+u363gr8UWnlGJt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ufnTFAAAA3AAAAA8AAAAAAAAAAAAAAAAAlwIAAGRycy9k&#10;b3ducmV2LnhtbFBLBQYAAAAABAAEAPUAAACJAwAAAAA=&#10;" filled="f" stroked="f">
                  <v:textbox style="mso-fit-shape-to-text:t">
                    <w:txbxContent>
                      <w:p w14:paraId="07D1A47A"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v:rect id="Rechthoek 199" o:spid="_x0000_s1101" style="position:absolute;left:1423035;top:407029;width:532800;height:51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n5n1wwAA&#10;ANwAAAAPAAAAZHJzL2Rvd25yZXYueG1sRE9Ni8IwEL0v+B/CCN7W1AVlrUapgiAKgl0RvQ3N2Bab&#10;SbeJWv+9ERb2No/3OdN5aypxp8aVlhUM+hEI4szqknMFh5/V5zcI55E1VpZJwZMczGedjynG2j54&#10;T/fU5yKEsItRQeF9HUvpsoIMur6tiQN3sY1BH2CTS93gI4SbSn5F0UgaLDk0FFjTsqDsmt6MguN+&#10;eKHFYnSQu3PymwzSdbvdnJTqddtkAsJT6//Ff+61DvPHY3g/Ey6Qs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n5n1wwAAANwAAAAPAAAAAAAAAAAAAAAAAJcCAABkcnMvZG93&#10;bnJldi54bWxQSwUGAAAAAAQABAD1AAAAhwMAAAAA&#10;" filled="f" strokecolor="#003444 [1604]" strokeweight="1pt">
                  <v:textbox>
                    <w:txbxContent>
                      <w:p w14:paraId="7CD76616"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text1"/>
                            <w:kern w:val="24"/>
                            <w:sz w:val="20"/>
                            <w:szCs w:val="20"/>
                          </w:rPr>
                          <w:t>a</w:t>
                        </w:r>
                      </w:p>
                    </w:txbxContent>
                  </v:textbox>
                </v:rect>
                <v:shape id="Rechte verbindingslijn met pijl 200" o:spid="_x0000_s1102" type="#_x0000_t32" style="position:absolute;left:1955835;top:1654483;width:457800;height:5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A4exMUAAADcAAAADwAAAGRycy9kb3ducmV2LnhtbESPQWvCQBSE70L/w/IKvRTd2IOU6BpE&#10;EC3Fg2lLr6/Z5yZN9m3IbpP037uC4HGYmW+YVTbaRvTU+cqxgvksAUFcOF2xUfD5sZu+gvABWWPj&#10;mBT8k4ds/TBZYardwCfq82BEhLBPUUEZQptK6YuSLPqZa4mjd3adxRBlZ6TucIhw28iXJFlIixXH&#10;hRJb2pZU1PmfVWDeTz/H/LcxY/H9/Fbvzl/HfD9X6ulx3CxBBBrDPXxrH7SCSITrmXgE5Po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A4exMUAAADcAAAADwAAAAAAAAAA&#10;AAAAAAChAgAAZHJzL2Rvd25yZXYueG1sUEsFBgAAAAAEAAQA+QAAAJMDAAAAAA==&#10;" strokecolor="#006a89 [3204]" strokeweight="1.5pt">
                  <v:stroke endarrow="block" joinstyle="miter"/>
                </v:shape>
                <v:shape id="Tekstvak 201" o:spid="_x0000_s1103" type="#_x0000_t202" style="position:absolute;left:2060795;top:1399288;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yMSxAAA&#10;ANwAAAAPAAAAZHJzL2Rvd25yZXYueG1sRI9Ra8IwFIXfhf2HcIW9adLihqtGGc7B3jZ1P+DSXJva&#10;5qY0mXb79Ysg+Hg453yHs1wPrhVn6kPtWUM2VSCIS29qrjR8H94ncxAhIhtsPZOGXwqwXj2MllgY&#10;f+EdnfexEgnCoUANNsaukDKUlhyGqe+Ik3f0vcOYZF9J0+MlwV0rc6WepcOa04LFjjaWymb/4zTM&#10;lftsmpf8K7jZX/ZkN29+2520fhwPrwsQkYZ4D9/aH0ZDrjK4nklH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TsjEsQAAADcAAAADwAAAAAAAAAAAAAAAACXAgAAZHJzL2Rv&#10;d25yZXYueG1sUEsFBgAAAAAEAAQA9QAAAIgDAAAAAA==&#10;" filled="f" stroked="f">
                  <v:textbox style="mso-fit-shape-to-text:t">
                    <w:txbxContent>
                      <w:p w14:paraId="74CF410B"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v:oval id="Ovaal 202" o:spid="_x0000_s1104" style="position:absolute;left:2413635;top:1397629;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xnAaxQAA&#10;ANwAAAAPAAAAZHJzL2Rvd25yZXYueG1sRI/RagIxFETfhf5DuIW+1WwXsWU1SlsoFFqRrv2A2811&#10;s7i5CUnU1a9vBMHHYWbOMPPlYHtxoBA7xwqexgUI4sbpjlsFv5uPxxcQMSFr7B2TghNFWC7uRnOs&#10;tDvyDx3q1IoM4VihApOSr6SMjSGLcew8cfa2LlhMWYZW6oDHDLe9LItiKi12nBcMeno31OzqvVXQ&#10;+cmUzMp/b/pzvf/arf+eJ29BqYf74XUGItGQbuFr+1MrKIsSLmfyEZC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GcBrFAAAA3AAAAA8AAAAAAAAAAAAAAAAAlwIAAGRycy9k&#10;b3ducmV2LnhtbFBLBQYAAAAABAAEAPUAAACJAwAAAAA=&#10;" fillcolor="#cfe6f5 [661]" strokecolor="#8a479b [3209]" strokeweight="1pt">
                  <v:stroke joinstyle="miter"/>
                  <v:textbox inset="1mm,,1mm">
                    <w:txbxContent>
                      <w:p w14:paraId="47E99107"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e</w:t>
                        </w:r>
                      </w:p>
                    </w:txbxContent>
                  </v:textbox>
                </v:oval>
                <v:rect id="Rechthoek 203" o:spid="_x0000_s1105" style="position:absolute;left:1423035;top:1397629;width:532800;height:51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WFrkxQAA&#10;ANwAAAAPAAAAZHJzL2Rvd25yZXYueG1sRI9Bi8IwFITvC/6H8IS9rakuilSjVGFBFASriN4ezbMt&#10;Ni+1yWr992ZhweMwM98w03lrKnGnxpWWFfR7EQjizOqScwWH/c/XGITzyBory6TgSQ7ms87HFGNt&#10;H7yje+pzESDsYlRQeF/HUrqsIIOuZ2vi4F1sY9AH2eRSN/gIcFPJQRSNpMGSw0KBNS0Lyq7pr1Fw&#10;3A0vtFiMDnJ7Tm5JP121m/VJqc9um0xAeGr9O/zfXmkFg+gb/s6EIyB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VYWuTFAAAA3AAAAA8AAAAAAAAAAAAAAAAAlwIAAGRycy9k&#10;b3ducmV2LnhtbFBLBQYAAAAABAAEAPUAAACJAwAAAAA=&#10;" filled="f" strokecolor="#003444 [1604]" strokeweight="1pt">
                  <v:textbox>
                    <w:txbxContent>
                      <w:p w14:paraId="4E72BD0B"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text1"/>
                            <w:kern w:val="24"/>
                            <w:sz w:val="20"/>
                            <w:szCs w:val="20"/>
                          </w:rPr>
                          <w:t>b</w:t>
                        </w:r>
                      </w:p>
                    </w:txbxContent>
                  </v:textbox>
                </v:rect>
                <v:shape id="Rechte verbindingslijn met pijl 204" o:spid="_x0000_s1106" type="#_x0000_t32" style="position:absolute;left:2869651;top:847380;width:670937;height:6254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UYx8YAAADcAAAADwAAAGRycy9kb3ducmV2LnhtbESPQWvCQBSE74L/YXlCL1I3kSISXUUE&#10;aUvxYGrx+pp9btJk34bsVtN/7wpCj8PMfMMs171txIU6XzlWkE4SEMSF0xUbBcfP3fMchA/IGhvH&#10;pOCPPKxXw8ESM+2ufKBLHoyIEPYZKihDaDMpfVGSRT9xLXH0zq6zGKLsjNQdXiPcNnKaJDNpseK4&#10;UGJL25KKOv+1CszH4Xuf/zSmL07j93p3/trnr6lST6N+swARqA//4Uf7TSuYJi9wPxOPgFz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M1GMfGAAAA3AAAAA8AAAAAAAAA&#10;AAAAAAAAoQIAAGRycy9kb3ducmV2LnhtbFBLBQYAAAAABAAEAPkAAACUAwAAAAA=&#10;" strokecolor="#006a89 [3204]" strokeweight="1.5pt">
                  <v:stroke endarrow="block" joinstyle="miter"/>
                </v:shape>
                <v:shape id="Tekstvak 205" o:spid="_x0000_s1107" type="#_x0000_t202" style="position:absolute;left:2869587;top:979095;width:44767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ACURxAAA&#10;ANwAAAAPAAAAZHJzL2Rvd25yZXYueG1sRI/RagIxFETfC/5DuIJvNXHRoqtRRCv0ra36AZfNdbPu&#10;5mbZpLr265tCoY/DzJxhVpveNeJGXag8a5iMFQjiwpuKSw3n0+F5DiJEZIONZ9LwoACb9eBphbnx&#10;d/6k2zGWIkE45KjBxtjmUobCksMw9i1x8i6+cxiT7EppOrwnuGtkptSLdFhxWrDY0s5SUR+/nIa5&#10;cu91vcg+gpt+T2Z2t/ev7VXr0bDfLkFE6uN/+K/9ZjRkaga/Z9IR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gAlEcQAAADcAAAADwAAAAAAAAAAAAAAAACXAgAAZHJzL2Rv&#10;d25yZXYueG1sUEsFBgAAAAAEAAQA9QAAAIgDAAAAAA==&#10;" filled="f" stroked="f">
                  <v:textbox style="mso-fit-shape-to-text:t">
                    <w:txbxContent>
                      <w:p w14:paraId="59FA4CF1"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copy</w:t>
                        </w:r>
                      </w:p>
                    </w:txbxContent>
                  </v:textbox>
                </v:shape>
                <v:shape id="Tekstvak 206" o:spid="_x0000_s1108" type="#_x0000_t202" style="position:absolute;left:1554231;top:179972;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0rtmxAAA&#10;ANwAAAAPAAAAZHJzL2Rvd25yZXYueG1sRI/RagIxFETfC/5DuIJvNXGxoqtRRCv0ra36AZfNdbPu&#10;5mbZpLr265tCoY/DzJxhVpveNeJGXag8a5iMFQjiwpuKSw3n0+F5DiJEZIONZ9LwoACb9eBphbnx&#10;d/6k2zGWIkE45KjBxtjmUobCksMw9i1x8i6+cxiT7EppOrwnuGtkptRMOqw4LVhsaWepqI9fTsNc&#10;ufe6XmQfwU2/Jy92t/ev7VXr0bDfLkFE6uN/+K/9ZjRkaga/Z9IR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tK7ZsQAAADcAAAADwAAAAAAAAAAAAAAAACXAgAAZHJzL2Rv&#10;d25yZXYueG1sUEsFBgAAAAAEAAQA9QAAAIgDAAAAAA==&#10;" filled="f" stroked="f">
                  <v:textbox style="mso-fit-shape-to-text:t">
                    <w:txbxContent>
                      <w:p w14:paraId="661A3FBB"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1</w:t>
                        </w:r>
                      </w:p>
                    </w:txbxContent>
                  </v:textbox>
                </v:shape>
                <v:shape id="Tekstvak 207" o:spid="_x0000_s1109" type="#_x0000_t202" style="position:absolute;left:2568216;top:179972;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h79xAAA&#10;ANwAAAAPAAAAZHJzL2Rvd25yZXYueG1sRI/BbsIwEETvlfgHayv1BjZRaWnAIERB4taW9gNW8RKn&#10;iddR7ELg6zESUo+jmXmjmS9714gjdaHyrGE8UiCIC28qLjX8fG+HUxAhIhtsPJOGMwVYLgYPc8yN&#10;P/EXHfexFAnCIUcNNsY2lzIUlhyGkW+Jk3fwncOYZFdK0+EpwV0jM6VepMOK04LFltaWinr/5zRM&#10;lfuo67fsM7jny3hi1+9+0/5q/fTYr2YgIvXxP3xv74yGTL3C7Uw6AnJx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Z4e/cQAAADcAAAADwAAAAAAAAAAAAAAAACXAgAAZHJzL2Rv&#10;d25yZXYueG1sUEsFBgAAAAAEAAQA9QAAAIgDAAAAAA==&#10;" filled="f" stroked="f">
                  <v:textbox style="mso-fit-shape-to-text:t">
                    <w:txbxContent>
                      <w:p w14:paraId="57D56CE5"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2</w:t>
                        </w:r>
                      </w:p>
                    </w:txbxContent>
                  </v:textbox>
                </v:shape>
                <v:shape id="Tekstvak 208" o:spid="_x0000_s1110" type="#_x0000_t202" style="position:absolute;left:3757180;top:185956;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AYqPwQAA&#10;ANwAAAAPAAAAZHJzL2Rvd25yZXYueG1sRE9LbsIwEN1X4g7WIHXX2ES0ghCDEKVSdy2fA4ziIQ6J&#10;x1HsQtrT14tKXT69f7kZXSduNITGs4ZZpkAQV940XGs4n96eFiBCRDbYeSYN3xRgs548lFgYf+cD&#10;3Y6xFimEQ4EabIx9IWWoLDkMme+JE3fxg8OY4FBLM+A9hbtO5kq9SIcNpwaLPe0sVe3xy2lYKPfR&#10;tsv8M7j5z+zZ7l79vr9q/TgdtysQkcb4L/5zvxsNuUpr05l0BOT6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AGKj8EAAADcAAAADwAAAAAAAAAAAAAAAACXAgAAZHJzL2Rvd25y&#10;ZXYueG1sUEsFBgAAAAAEAAQA9QAAAIUDAAAAAA==&#10;" filled="f" stroked="f">
                  <v:textbox style="mso-fit-shape-to-text:t">
                    <w:txbxContent>
                      <w:p w14:paraId="1B41BBDA"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3</w:t>
                        </w:r>
                      </w:p>
                    </w:txbxContent>
                  </v:textbox>
                </v:shape>
                <v:shape id="Tekstvak 209" o:spid="_x0000_s1111" type="#_x0000_t202" style="position:absolute;left:1554231;top:1165771;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S8UxAAA&#10;ANwAAAAPAAAAZHJzL2Rvd25yZXYueG1sRI/RagIxFETfC/5DuELfauKiRVejiLXgm636AZfNdbPu&#10;5mbZpLrt15tCoY/DzJxhluveNeJGXag8axiPFAjiwpuKSw3n0/vLDESIyAYbz6ThmwKsV4OnJebG&#10;3/mTbsdYigThkKMGG2ObSxkKSw7DyLfEybv4zmFMsiul6fCe4K6RmVKv0mHFacFiS1tLRX38chpm&#10;yh3qep59BDf5GU/t9s3v2qvWz8N+swARqY//4b/23mjI1Bx+z6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00vFMQAAADcAAAADwAAAAAAAAAAAAAAAACXAgAAZHJzL2Rv&#10;d25yZXYueG1sUEsFBgAAAAAEAAQA9QAAAIgDAAAAAA==&#10;" filled="f" stroked="f">
                  <v:textbox style="mso-fit-shape-to-text:t">
                    <w:txbxContent>
                      <w:p w14:paraId="3C258853"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4</w:t>
                        </w:r>
                      </w:p>
                    </w:txbxContent>
                  </v:textbox>
                </v:shape>
                <v:shape id="Tekstvak 210" o:spid="_x0000_s1112" type="#_x0000_t202" style="position:absolute;left:2568216;top:1165771;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rhBUwQAA&#10;ANwAAAAPAAAAZHJzL2Rvd25yZXYueG1sRE9LbsIwEN1X4g7WILErTiJaQYiDEAWpu5bPAUbxEIfE&#10;4yh2Ie3p60WlLp/ev9iMthN3GnzjWEE6T0AQV043XCu4nA/PSxA+IGvsHJOCb/KwKSdPBebaPfhI&#10;91OoRQxhn6MCE0KfS+krQxb93PXEkbu6wWKIcKilHvARw20nsyR5lRYbjg0Ge9oZqtrTl1WwTOxH&#10;266yT28XP+mL2b25fX9TajYdt2sQgcbwL/5zv2sFWRrnxzPxCMj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64QVMEAAADcAAAADwAAAAAAAAAAAAAAAACXAgAAZHJzL2Rvd25y&#10;ZXYueG1sUEsFBgAAAAAEAAQA9QAAAIUDAAAAAA==&#10;" filled="f" stroked="f">
                  <v:textbox style="mso-fit-shape-to-text:t">
                    <w:txbxContent>
                      <w:p w14:paraId="6A286F36"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5</w:t>
                        </w:r>
                      </w:p>
                    </w:txbxContent>
                  </v:textbox>
                </v:shape>
                <w10:wrap type="topAndBottom"/>
              </v:group>
            </w:pict>
          </mc:Fallback>
        </mc:AlternateContent>
      </w:r>
    </w:p>
    <w:p w14:paraId="2901E0F3" w14:textId="5E318A6F" w:rsidR="0030283E" w:rsidRDefault="00BA03F8" w:rsidP="00F23A05">
      <w:r w:rsidRPr="00876996">
        <w:rPr>
          <w:noProof/>
          <w:lang w:eastAsia="nl-NL"/>
        </w:rPr>
        <mc:AlternateContent>
          <mc:Choice Requires="wpc">
            <w:drawing>
              <wp:anchor distT="0" distB="0" distL="0" distR="0" simplePos="0" relativeHeight="251677696" behindDoc="0" locked="0" layoutInCell="1" allowOverlap="0" wp14:anchorId="554B2A3E" wp14:editId="3E3711DC">
                <wp:simplePos x="0" y="0"/>
                <wp:positionH relativeFrom="column">
                  <wp:posOffset>0</wp:posOffset>
                </wp:positionH>
                <wp:positionV relativeFrom="paragraph">
                  <wp:posOffset>2422525</wp:posOffset>
                </wp:positionV>
                <wp:extent cx="5993765" cy="1953260"/>
                <wp:effectExtent l="0" t="0" r="0" b="2540"/>
                <wp:wrapTopAndBottom/>
                <wp:docPr id="22" name="Canvas 1"/>
                <wp:cNvGraphicFramePr/>
                <a:graphic xmlns:a="http://schemas.openxmlformats.org/drawingml/2006/main">
                  <a:graphicData uri="http://schemas.microsoft.com/office/word/2010/wordprocessingCanvas">
                    <wpc:wpc>
                      <wpc:bg/>
                      <wpc:whole/>
                      <wps:wsp>
                        <wps:cNvPr id="131" name="Rechte verbindingslijn met pijl 131"/>
                        <wps:cNvCnPr/>
                        <wps:spPr>
                          <a:xfrm flipV="1">
                            <a:off x="2129657" y="669321"/>
                            <a:ext cx="457800" cy="54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3" name="Tekstvak 133"/>
                        <wps:cNvSpPr txBox="1"/>
                        <wps:spPr>
                          <a:xfrm>
                            <a:off x="2234617" y="414200"/>
                            <a:ext cx="254000" cy="238760"/>
                          </a:xfrm>
                          <a:prstGeom prst="rect">
                            <a:avLst/>
                          </a:prstGeom>
                          <a:noFill/>
                        </wps:spPr>
                        <wps:txbx>
                          <w:txbxContent>
                            <w:p w14:paraId="32BA7E0B"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134" name="Ovaal 134"/>
                        <wps:cNvSpPr/>
                        <wps:spPr>
                          <a:xfrm>
                            <a:off x="2587457" y="412467"/>
                            <a:ext cx="534256" cy="513707"/>
                          </a:xfrm>
                          <a:prstGeom prst="ellipse">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A649206"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d</w:t>
                              </w:r>
                            </w:p>
                          </w:txbxContent>
                        </wps:txbx>
                        <wps:bodyPr lIns="36000" rIns="36000" rtlCol="0" anchor="ctr"/>
                      </wps:wsp>
                      <wps:wsp>
                        <wps:cNvPr id="135" name="Ovaal 135"/>
                        <wps:cNvSpPr/>
                        <wps:spPr>
                          <a:xfrm>
                            <a:off x="3578057" y="414342"/>
                            <a:ext cx="931078" cy="513707"/>
                          </a:xfrm>
                          <a:prstGeom prst="ellipse">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6F19D975"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wps:txbx>
                        <wps:bodyPr lIns="36000" rIns="36000" rtlCol="0" anchor="ctr"/>
                      </wps:wsp>
                      <wps:wsp>
                        <wps:cNvPr id="136" name="Rechte verbindingslijn met pijl 136"/>
                        <wps:cNvCnPr/>
                        <wps:spPr>
                          <a:xfrm>
                            <a:off x="3121713" y="669321"/>
                            <a:ext cx="456344" cy="18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7" name="Tekstvak 137"/>
                        <wps:cNvSpPr txBox="1"/>
                        <wps:spPr>
                          <a:xfrm>
                            <a:off x="3222458" y="422954"/>
                            <a:ext cx="254000" cy="238760"/>
                          </a:xfrm>
                          <a:prstGeom prst="rect">
                            <a:avLst/>
                          </a:prstGeom>
                          <a:noFill/>
                        </wps:spPr>
                        <wps:txbx>
                          <w:txbxContent>
                            <w:p w14:paraId="06238FF4"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s:wsp>
                        <wps:cNvPr id="138" name="Rechthoek 138"/>
                        <wps:cNvSpPr/>
                        <wps:spPr>
                          <a:xfrm>
                            <a:off x="1596857" y="412467"/>
                            <a:ext cx="532800" cy="51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8AC895"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text1"/>
                                  <w:kern w:val="24"/>
                                  <w:sz w:val="20"/>
                                  <w:szCs w:val="20"/>
                                </w:rPr>
                                <w:t>a</w:t>
                              </w:r>
                            </w:p>
                          </w:txbxContent>
                        </wps:txbx>
                        <wps:bodyPr rtlCol="0" anchor="ctr"/>
                      </wps:wsp>
                      <wps:wsp>
                        <wps:cNvPr id="139" name="Rechte verbindingslijn met pijl 139"/>
                        <wps:cNvCnPr/>
                        <wps:spPr>
                          <a:xfrm flipV="1">
                            <a:off x="2129657" y="1666271"/>
                            <a:ext cx="457800" cy="546"/>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6" name="Tekstvak 146"/>
                        <wps:cNvSpPr txBox="1"/>
                        <wps:spPr>
                          <a:xfrm>
                            <a:off x="2234617" y="1410806"/>
                            <a:ext cx="254000" cy="238760"/>
                          </a:xfrm>
                          <a:prstGeom prst="rect">
                            <a:avLst/>
                          </a:prstGeom>
                          <a:noFill/>
                        </wps:spPr>
                        <wps:txbx>
                          <w:txbxContent>
                            <w:p w14:paraId="124C5B53"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s:wsp>
                        <wps:cNvPr id="147" name="Ovaal 147"/>
                        <wps:cNvSpPr/>
                        <wps:spPr>
                          <a:xfrm>
                            <a:off x="2587457" y="1409417"/>
                            <a:ext cx="534256" cy="513707"/>
                          </a:xfrm>
                          <a:prstGeom prst="ellipse">
                            <a:avLst/>
                          </a:prstGeom>
                          <a:ln>
                            <a:prstDash val="dash"/>
                          </a:ln>
                        </wps:spPr>
                        <wps:style>
                          <a:lnRef idx="2">
                            <a:schemeClr val="accent6"/>
                          </a:lnRef>
                          <a:fillRef idx="1">
                            <a:schemeClr val="lt1"/>
                          </a:fillRef>
                          <a:effectRef idx="0">
                            <a:schemeClr val="accent6"/>
                          </a:effectRef>
                          <a:fontRef idx="minor">
                            <a:schemeClr val="dk1"/>
                          </a:fontRef>
                        </wps:style>
                        <wps:txbx>
                          <w:txbxContent>
                            <w:p w14:paraId="362F2EEA"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wps:txbx>
                        <wps:bodyPr lIns="36000" rIns="36000" rtlCol="0" anchor="ctr"/>
                      </wps:wsp>
                      <wps:wsp>
                        <wps:cNvPr id="148" name="Rechthoek 148"/>
                        <wps:cNvSpPr/>
                        <wps:spPr>
                          <a:xfrm>
                            <a:off x="1596857" y="1409417"/>
                            <a:ext cx="532800" cy="5148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62A3E54"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text1"/>
                                  <w:kern w:val="24"/>
                                  <w:sz w:val="20"/>
                                  <w:szCs w:val="20"/>
                                </w:rPr>
                                <w:t>b</w:t>
                              </w:r>
                            </w:p>
                          </w:txbxContent>
                        </wps:txbx>
                        <wps:bodyPr rtlCol="0" anchor="ctr"/>
                      </wps:wsp>
                      <wps:wsp>
                        <wps:cNvPr id="149" name="Rechte verbindingslijn met pijl 149"/>
                        <wps:cNvCnPr/>
                        <wps:spPr>
                          <a:xfrm flipV="1">
                            <a:off x="3043473" y="1107797"/>
                            <a:ext cx="716362" cy="376851"/>
                          </a:xfrm>
                          <a:prstGeom prst="straightConnector1">
                            <a:avLst/>
                          </a:prstGeom>
                          <a:ln w="19050">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50" name="Tekstvak 150"/>
                        <wps:cNvSpPr txBox="1"/>
                        <wps:spPr>
                          <a:xfrm>
                            <a:off x="3043409" y="990693"/>
                            <a:ext cx="447675" cy="238760"/>
                          </a:xfrm>
                          <a:prstGeom prst="rect">
                            <a:avLst/>
                          </a:prstGeom>
                          <a:noFill/>
                        </wps:spPr>
                        <wps:txbx>
                          <w:txbxContent>
                            <w:p w14:paraId="64F0CEA7"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copy</w:t>
                              </w:r>
                            </w:p>
                          </w:txbxContent>
                        </wps:txbx>
                        <wps:bodyPr wrap="none" rtlCol="0">
                          <a:spAutoFit/>
                        </wps:bodyPr>
                      </wps:wsp>
                      <wps:wsp>
                        <wps:cNvPr id="151" name="Tekstvak 151"/>
                        <wps:cNvSpPr txBox="1"/>
                        <wps:spPr>
                          <a:xfrm>
                            <a:off x="1702654" y="179938"/>
                            <a:ext cx="249555" cy="238760"/>
                          </a:xfrm>
                          <a:prstGeom prst="rect">
                            <a:avLst/>
                          </a:prstGeom>
                          <a:noFill/>
                        </wps:spPr>
                        <wps:txbx>
                          <w:txbxContent>
                            <w:p w14:paraId="450D7A82"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1</w:t>
                              </w:r>
                            </w:p>
                          </w:txbxContent>
                        </wps:txbx>
                        <wps:bodyPr wrap="none" rtlCol="0">
                          <a:spAutoFit/>
                        </wps:bodyPr>
                      </wps:wsp>
                      <wps:wsp>
                        <wps:cNvPr id="152" name="Tekstvak 152"/>
                        <wps:cNvSpPr txBox="1"/>
                        <wps:spPr>
                          <a:xfrm>
                            <a:off x="2716639" y="179938"/>
                            <a:ext cx="249555" cy="238760"/>
                          </a:xfrm>
                          <a:prstGeom prst="rect">
                            <a:avLst/>
                          </a:prstGeom>
                          <a:noFill/>
                        </wps:spPr>
                        <wps:txbx>
                          <w:txbxContent>
                            <w:p w14:paraId="15256EFC"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2</w:t>
                              </w:r>
                            </w:p>
                          </w:txbxContent>
                        </wps:txbx>
                        <wps:bodyPr wrap="none" rtlCol="0">
                          <a:spAutoFit/>
                        </wps:bodyPr>
                      </wps:wsp>
                      <wps:wsp>
                        <wps:cNvPr id="153" name="Tekstvak 153"/>
                        <wps:cNvSpPr txBox="1"/>
                        <wps:spPr>
                          <a:xfrm>
                            <a:off x="3905603" y="185921"/>
                            <a:ext cx="249555" cy="238760"/>
                          </a:xfrm>
                          <a:prstGeom prst="rect">
                            <a:avLst/>
                          </a:prstGeom>
                          <a:noFill/>
                        </wps:spPr>
                        <wps:txbx>
                          <w:txbxContent>
                            <w:p w14:paraId="1D61A728"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3</w:t>
                              </w:r>
                            </w:p>
                          </w:txbxContent>
                        </wps:txbx>
                        <wps:bodyPr wrap="none" rtlCol="0">
                          <a:spAutoFit/>
                        </wps:bodyPr>
                      </wps:wsp>
                      <wps:wsp>
                        <wps:cNvPr id="154" name="Tekstvak 154"/>
                        <wps:cNvSpPr txBox="1"/>
                        <wps:spPr>
                          <a:xfrm>
                            <a:off x="1702654" y="1165550"/>
                            <a:ext cx="249555" cy="238760"/>
                          </a:xfrm>
                          <a:prstGeom prst="rect">
                            <a:avLst/>
                          </a:prstGeom>
                          <a:noFill/>
                        </wps:spPr>
                        <wps:txbx>
                          <w:txbxContent>
                            <w:p w14:paraId="14E3853A"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4</w:t>
                              </w:r>
                            </w:p>
                          </w:txbxContent>
                        </wps:txbx>
                        <wps:bodyPr wrap="none" rtlCol="0">
                          <a:spAutoFit/>
                        </wps:bodyPr>
                      </wps:wsp>
                      <wps:wsp>
                        <wps:cNvPr id="155" name="Tekstvak 155"/>
                        <wps:cNvSpPr txBox="1"/>
                        <wps:spPr>
                          <a:xfrm>
                            <a:off x="2716639" y="1165550"/>
                            <a:ext cx="249555" cy="238760"/>
                          </a:xfrm>
                          <a:prstGeom prst="rect">
                            <a:avLst/>
                          </a:prstGeom>
                          <a:noFill/>
                        </wps:spPr>
                        <wps:txbx>
                          <w:txbxContent>
                            <w:p w14:paraId="028E2982"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5</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554B2A3E" id="_x0000_s1113" style="position:absolute;margin-left:0;margin-top:190.75pt;width:471.95pt;height:153.8pt;z-index:251677696;mso-wrap-distance-left:0;mso-wrap-distance-right:0;mso-width-relative:margin;mso-height-relative:margin" coordsize="5993765,19532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" o:allowoverlap="f">
                <v:shape id="_x0000_s1114" type="#_x0000_t75" style="position:absolute;width:5993765;height:1953260;visibility:visible;mso-wrap-style:square">
                  <v:fill o:detectmouseclick="t"/>
                  <v:path o:connecttype="none"/>
                </v:shape>
                <v:shape id="Rechte verbindingslijn met pijl 131" o:spid="_x0000_s1115" type="#_x0000_t32" style="position:absolute;left:2129657;top:669321;width:457800;height:5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sQnsQAAADcAAAADwAAAGRycy9kb3ducmV2LnhtbERPTWvCQBC9F/oflin0UnQTC0WiGymC&#10;qIgHY4vXMTvZpGZnQ3ar6b/vFgre5vE+Z74YbCuu1PvGsYJ0nIAgLp1u2Cj4OK5GUxA+IGtsHZOC&#10;H/KwyB8f5phpd+MDXYtgRAxhn6GCOoQuk9KXNVn0Y9cRR65yvcUQYW+k7vEWw20rJ0nyJi02HBtq&#10;7GhZU3kpvq0Cszuc98VXa4by9LK9rKrPfbFOlXp+Gt5nIAIN4S7+d290nP+awt8z8QKZ/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CxCexAAAANwAAAAPAAAAAAAAAAAA&#10;AAAAAKECAABkcnMvZG93bnJldi54bWxQSwUGAAAAAAQABAD5AAAAkgMAAAAA&#10;" strokecolor="#006a89 [3204]" strokeweight="1.5pt">
                  <v:stroke endarrow="block" joinstyle="miter"/>
                </v:shape>
                <v:shape id="Tekstvak 133" o:spid="_x0000_s1116" type="#_x0000_t202" style="position:absolute;left:2234617;top:414200;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7LM/wgAA&#10;ANwAAAAPAAAAZHJzL2Rvd25yZXYueG1sRE/NasJAEL4XfIdlhN7qJlqLxqxSbAvetOoDDNkxG5Od&#10;Ddmtpj69KxR6m4/vd/JVbxtxoc5XjhWkowQEceF0xaWC4+HrZQbCB2SNjWNS8EseVsvBU46Zdlf+&#10;pss+lCKGsM9QgQmhzaT0hSGLfuRa4sidXGcxRNiVUnd4jeG2keMkeZMWK44NBltaGyrq/Y9VMEvs&#10;tq7n4523r7d0atYf7rM9K/U87N8XIAL14V/8597oOH8ygccz8QK5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ssz/CAAAA3AAAAA8AAAAAAAAAAAAAAAAAlwIAAGRycy9kb3du&#10;cmV2LnhtbFBLBQYAAAAABAAEAPUAAACGAwAAAAA=&#10;" filled="f" stroked="f">
                  <v:textbox style="mso-fit-shape-to-text:t">
                    <w:txbxContent>
                      <w:p w14:paraId="32BA7E0B"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134" o:spid="_x0000_s1117" style="position:absolute;left:2587457;top:412467;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KuY0wwAA&#10;ANwAAAAPAAAAZHJzL2Rvd25yZXYueG1sRE/bagIxEH0v9B/CFPpWs7WLymqUWigUaild/YBxM24W&#10;N5OQRN32602h0Lc5nOssVoPtxZlC7BwreBwVIIgbpztuFey2rw8zEDEha+wdk4JvirBa3t4ssNLu&#10;wl90rlMrcgjHChWYlHwlZWwMWYwj54kzd3DBYsowtFIHvORw28txUUykxY5zg0FPL4aaY32yCjpf&#10;Tsh8+M22/6lP78fP/bRcB6Xu74bnOYhEQ/oX/7nfdJ7/VMLvM/k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KuY0wwAAANwAAAAPAAAAAAAAAAAAAAAAAJcCAABkcnMvZG93&#10;bnJldi54bWxQSwUGAAAAAAQABAD1AAAAhwMAAAAA&#10;" fillcolor="#cfe6f5 [661]" strokecolor="#8a479b [3209]" strokeweight="1pt">
                  <v:stroke joinstyle="miter"/>
                  <v:textbox inset="1mm,,1mm">
                    <w:txbxContent>
                      <w:p w14:paraId="4A649206"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d</w:t>
                        </w:r>
                      </w:p>
                    </w:txbxContent>
                  </v:textbox>
                </v:oval>
                <v:oval id="Ovaal 135" o:spid="_x0000_s1118" style="position:absolute;left:3578057;top:414342;width:931078;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kOvwwAA&#10;ANwAAAAPAAAAZHJzL2Rvd25yZXYueG1sRE/bagIxEH0v9B/CFHyrWau1sjVKWygUrEhXP2C6GTeL&#10;m0lIom779aZQ8G0O5zrzZW87caIQW8cKRsMCBHHtdMuNgt32/X4GIiZkjZ1jUvBDEZaL25s5ltqd&#10;+YtOVWpEDuFYogKTki+ljLUhi3HoPHHm9i5YTBmGRuqA5xxuO/lQFFNpseXcYNDTm6H6UB2tgtZP&#10;pmTW/nPb/VbH1WHz/TR5DUoN7vqXZxCJ+nQV/7s/dJ4/foS/Z/IFcnE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ZkOvwwAAANwAAAAPAAAAAAAAAAAAAAAAAJcCAABkcnMvZG93&#10;bnJldi54bWxQSwUGAAAAAAQABAD1AAAAhwMAAAAA&#10;" fillcolor="#cfe6f5 [661]" strokecolor="#8a479b [3209]" strokeweight="1pt">
                  <v:stroke joinstyle="miter"/>
                  <v:textbox inset="1mm,,1mm">
                    <w:txbxContent>
                      <w:p w14:paraId="6F19D975"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v:textbox>
                </v:oval>
                <v:shape id="Rechte verbindingslijn met pijl 136" o:spid="_x0000_s1119" type="#_x0000_t32" style="position:absolute;left:3121713;top:669321;width:456344;height:1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7lHsEAAADcAAAADwAAAGRycy9kb3ducmV2LnhtbERPS2vCQBC+F/wPywheSt1YIZTUTRC1&#10;4NGmLV6H7OSB2dmYXZP4791Cobf5+J6zySbTioF611hWsFpGIIgLqxuuFHx/fby8gXAeWWNrmRTc&#10;yUGWzp42mGg78icNua9ECGGXoILa+y6R0hU1GXRL2xEHrrS9QR9gX0nd4xjCTStfoyiWBhsODTV2&#10;tKupuOQ3o2BPz0621+iHzof4XJar0z6XlVKL+bR9B+Fp8v/iP/dRh/nrGH6fCRfI9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juUewQAAANwAAAAPAAAAAAAAAAAAAAAA&#10;AKECAABkcnMvZG93bnJldi54bWxQSwUGAAAAAAQABAD5AAAAjwMAAAAA&#10;" strokecolor="#006a89 [3204]" strokeweight="1.5pt">
                  <v:stroke endarrow="block" joinstyle="miter"/>
                </v:shape>
                <v:shape id="Tekstvak 137" o:spid="_x0000_s1120" type="#_x0000_t202" style="position:absolute;left:3222458;top:422954;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7U8wwAA&#10;ANwAAAAPAAAAZHJzL2Rvd25yZXYueG1sRE9LbsIwEN0jcQdrkLorTmhLacBBFVCJHRQ4wCiexiHx&#10;OIpdSHt6XKkSu3l631kse9uIC3W+cqwgHScgiAunKy4VnI4fjzMQPiBrbByTgh/ysMyHgwVm2l35&#10;ky6HUIoYwj5DBSaENpPSF4Ys+rFriSP35TqLIcKulLrDawy3jZwkyVRarDg2GGxpZaioD99WwSyx&#10;u7p+m+y9ff5NX8xq7TbtWamHUf8+BxGoD3fxv3ur4/ynV/h7Jl4g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7U8wwAAANwAAAAPAAAAAAAAAAAAAAAAAJcCAABkcnMvZG93&#10;bnJldi54bWxQSwUGAAAAAAQABAD1AAAAhwMAAAAA&#10;" filled="f" stroked="f">
                  <v:textbox style="mso-fit-shape-to-text:t">
                    <w:txbxContent>
                      <w:p w14:paraId="06238FF4"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v:rect id="Rechthoek 138" o:spid="_x0000_s1121" style="position:absolute;left:1596857;top:412467;width:532800;height:51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tWNUxgAA&#10;ANwAAAAPAAAAZHJzL2Rvd25yZXYueG1sRI9Ba8JAEIXvBf/DMoK3ulGpSOoqUShIC4JRpL0N2TEJ&#10;zc6m2a2m/75zELzN8N68981y3btGXakLtWcDk3ECirjwtubSwOn49rwAFSKyxcYzGfijAOvV4GmJ&#10;qfU3PtA1j6WSEA4pGqhibFOtQ1GRwzD2LbFoF985jLJ2pbYd3iTcNXqaJHPtsGZpqLClbUXFd/7r&#10;DJwPLxfabOYnvf/KfrJJvus/3j+NGQ377BVUpD4+zPfrnRX8mdDKMzKBXv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tWNUxgAAANwAAAAPAAAAAAAAAAAAAAAAAJcCAABkcnMv&#10;ZG93bnJldi54bWxQSwUGAAAAAAQABAD1AAAAigMAAAAA&#10;" filled="f" strokecolor="#003444 [1604]" strokeweight="1pt">
                  <v:textbox>
                    <w:txbxContent>
                      <w:p w14:paraId="4A8AC895"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text1"/>
                            <w:kern w:val="24"/>
                            <w:sz w:val="20"/>
                            <w:szCs w:val="20"/>
                          </w:rPr>
                          <w:t>a</w:t>
                        </w:r>
                      </w:p>
                    </w:txbxContent>
                  </v:textbox>
                </v:rect>
                <v:shape id="Rechte verbindingslijn met pijl 139" o:spid="_x0000_s1122" type="#_x0000_t32" style="position:absolute;left:2129657;top:1666271;width:457800;height:54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KZ9cIAAADcAAAADwAAAGRycy9kb3ducmV2LnhtbERPTWvCQBC9C/6HZYTedNNWtE1dJRSr&#10;noSkBa9DdkxCsrMhu8b037uC4G0e73NWm8E0oqfOVZYVvM4iEMS51RUXCv5+f6YfIJxH1thYJgX/&#10;5GCzHo9WGGt75ZT6zBcihLCLUUHpfRtL6fKSDLqZbYkDd7adQR9gV0jd4TWEm0a+RdFCGqw4NJTY&#10;0ndJeZ1djILdPFme63122iWnfrtPixqP81qpl8mQfIHwNPin+OE+6DD//RPuz4QL5Po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IKZ9cIAAADcAAAADwAAAAAAAAAAAAAA&#10;AAChAgAAZHJzL2Rvd25yZXYueG1sUEsFBgAAAAAEAAQA+QAAAJADAAAAAA==&#10;" strokecolor="#006a89 [3204]" strokeweight="1.5pt">
                  <v:stroke dashstyle="dash" endarrow="block" joinstyle="miter"/>
                </v:shape>
                <v:shape id="Tekstvak 146" o:spid="_x0000_s1123" type="#_x0000_t202" style="position:absolute;left:2234617;top:1410806;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nWPawQAA&#10;ANwAAAAPAAAAZHJzL2Rvd25yZXYueG1sRE/NisIwEL4L+w5hhL1pqrii1SiLruBN1/UBhmZsaptJ&#10;aaJWn34jCN7m4/ud+bK1lbhS4wvHCgb9BARx5nTBuYLj36Y3AeEDssbKMSm4k4fl4qMzx1S7G//S&#10;9RByEUPYp6jAhFCnUvrMkEXfdzVx5E6usRgibHKpG7zFcFvJYZKMpcWCY4PBmlaGsvJwsQomid2V&#10;5XS493b0GHyZ1dr91GelPrvt9wxEoDa8xS/3Vsf5ozE8n4kXyM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1j2sEAAADcAAAADwAAAAAAAAAAAAAAAACXAgAAZHJzL2Rvd25y&#10;ZXYueG1sUEsFBgAAAAAEAAQA9QAAAIUDAAAAAA==&#10;" filled="f" stroked="f">
                  <v:textbox style="mso-fit-shape-to-text:t">
                    <w:txbxContent>
                      <w:p w14:paraId="124C5B53"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v:oval id="Ovaal 147" o:spid="_x0000_s1124" style="position:absolute;left:2587457;top:1409417;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KXnwQAA&#10;ANwAAAAPAAAAZHJzL2Rvd25yZXYueG1sRE9La8JAEL4X+h+WEbzpxihtTV2l+KJHa8XzsDsmodnZ&#10;mF1j/PeuIPQ2H99zZovOVqKlxpeOFYyGCQhi7UzJuYLD72bwAcIHZIOVY1JwIw+L+evLDDPjrvxD&#10;7T7kIoawz1BBEUKdSel1QRb90NXEkTu5xmKIsMmlafAaw20l0yR5kxZLjg0F1rQsSP/tL1ZBezrb&#10;9TGdrko93iH6aaqT9Vapfq/7+gQRqAv/4qf728T5k3d4PBMvkP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xCl58EAAADcAAAADwAAAAAAAAAAAAAAAACXAgAAZHJzL2Rvd25y&#10;ZXYueG1sUEsFBgAAAAAEAAQA9QAAAIUDAAAAAA==&#10;" fillcolor="white [3201]" strokecolor="#8a479b [3209]" strokeweight="1pt">
                  <v:stroke dashstyle="dash" joinstyle="miter"/>
                  <v:textbox inset="1mm,,1mm">
                    <w:txbxContent>
                      <w:p w14:paraId="362F2EEA"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v:textbox>
                </v:oval>
                <v:rect id="Rechthoek 148" o:spid="_x0000_s1125" style="position:absolute;left:1596857;top:1409417;width:532800;height:51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FvBwgAA&#10;ANwAAAAPAAAAZHJzL2Rvd25yZXYueG1sRI9BawIxEIXvBf9DGMFL0WyLSFmNIspSj632BwybcbO4&#10;mSxJquu/dw6Ctxnem/e+WW0G36krxdQGNvAxK0AR18G23Bj4O1XTL1ApI1vsApOBOyXYrEdvKyxt&#10;uPEvXY+5URLCqUQDLue+1DrVjjymWeiJRTuH6DHLGhttI94k3Hf6sygW2mPL0uCwp52j+nL89wb2&#10;7r7neX2q7E9+P0S76Oi7qIyZjIftElSmIb/Mz+uDFfy50MozMoFe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kW8HCAAAA3AAAAA8AAAAAAAAAAAAAAAAAlwIAAGRycy9kb3du&#10;cmV2LnhtbFBLBQYAAAAABAAEAPUAAACGAwAAAAA=&#10;" filled="f" strokecolor="#003444 [1604]" strokeweight="1pt">
                  <v:stroke dashstyle="dash"/>
                  <v:textbox>
                    <w:txbxContent>
                      <w:p w14:paraId="062A3E54" w14:textId="77777777" w:rsidR="00BA03F8" w:rsidRDefault="00BA03F8" w:rsidP="00BA03F8">
                        <w:pPr>
                          <w:pStyle w:val="Normaalweb"/>
                          <w:spacing w:before="0" w:beforeAutospacing="0" w:after="0" w:afterAutospacing="0"/>
                          <w:jc w:val="center"/>
                        </w:pPr>
                        <w:r>
                          <w:rPr>
                            <w:rFonts w:asciiTheme="minorHAnsi" w:hAnsi="Trebuchet MS" w:cstheme="minorBidi"/>
                            <w:color w:val="000000" w:themeColor="text1"/>
                            <w:kern w:val="24"/>
                            <w:sz w:val="20"/>
                            <w:szCs w:val="20"/>
                          </w:rPr>
                          <w:t>b</w:t>
                        </w:r>
                      </w:p>
                    </w:txbxContent>
                  </v:textbox>
                </v:rect>
                <v:shape id="Rechte verbindingslijn met pijl 149" o:spid="_x0000_s1126" type="#_x0000_t32" style="position:absolute;left:3043473;top:1107797;width:716362;height:37685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TqiMIAAADcAAAADwAAAGRycy9kb3ducmV2LnhtbERPS2vCQBC+F/oflhF6qxtLsDbNKqFU&#10;7algFLwO2cmDZGdDdo3pv3cLgrf5+J6TbibTiZEG11hWsJhHIIgLqxuuFJyO29cVCOeRNXaWScEf&#10;Odisn59STLS98oHG3FcihLBLUEHtfZ9I6YqaDLq57YkDV9rBoA9wqKQe8BrCTSffomgpDTYcGmrs&#10;6aumos0vRsEuzt7Ldp+fd9l5/N4fqhZ/41apl9mUfYLwNPmH+O7+0WF+/AH/z4QL5Po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ITqiMIAAADcAAAADwAAAAAAAAAAAAAA&#10;AAChAgAAZHJzL2Rvd25yZXYueG1sUEsFBgAAAAAEAAQA+QAAAJADAAAAAA==&#10;" strokecolor="#006a89 [3204]" strokeweight="1.5pt">
                  <v:stroke dashstyle="dash" endarrow="block" joinstyle="miter"/>
                </v:shape>
                <v:shape id="Tekstvak 150" o:spid="_x0000_s1127" type="#_x0000_t202" style="position:absolute;left:3043409;top:990693;width:44767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4cjoxQAA&#10;ANwAAAAPAAAAZHJzL2Rvd25yZXYueG1sRI/NbsJADITvlXiHlZF6KxtQqWjKghC0EjfKzwNYWTeb&#10;JuuNsltIeXp8QOJma8Yzn+fL3jfqTF2sAhsYjzJQxEWwFZcGTsevlxmomJAtNoHJwD9FWC4GT3PM&#10;bbjwns6HVCoJ4ZijAZdSm2sdC0ce4yi0xKL9hM5jkrUrte3wIuG+0ZMse9MeK5YGhy2tHRX14c8b&#10;mGV+V9fvk+/oX6/jqVtvwmf7a8zzsF99gErUp4f5fr21gj8VfHlGJtCL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bhyOjFAAAA3AAAAA8AAAAAAAAAAAAAAAAAlwIAAGRycy9k&#10;b3ducmV2LnhtbFBLBQYAAAAABAAEAPUAAACJAwAAAAA=&#10;" filled="f" stroked="f">
                  <v:textbox style="mso-fit-shape-to-text:t">
                    <w:txbxContent>
                      <w:p w14:paraId="64F0CEA7"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copy</w:t>
                        </w:r>
                      </w:p>
                    </w:txbxContent>
                  </v:textbox>
                </v:shape>
                <v:shape id="Tekstvak 151" o:spid="_x0000_s1128" type="#_x0000_t202" style="position:absolute;left:1702654;top:179938;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W1zwQAA&#10;ANwAAAAPAAAAZHJzL2Rvd25yZXYueG1sRE/NasJAEL4LfYdlCr3pJlJFo6sU24K3avQBhuyYjcnO&#10;huxWU5++Kwje5uP7neW6t424UOcrxwrSUQKCuHC64lLB8fA9nIHwAVlj45gU/JGH9eplsMRMuyvv&#10;6ZKHUsQQ9hkqMCG0mZS+MGTRj1xLHLmT6yyGCLtS6g6vMdw2cpwkU2mx4thgsKWNoaLOf62CWWJ/&#10;6no+3nn7fksnZvPpvtqzUm+v/ccCRKA+PMUP91bH+ZMU7s/EC+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a1tc8EAAADcAAAADwAAAAAAAAAAAAAAAACXAgAAZHJzL2Rvd25y&#10;ZXYueG1sUEsFBgAAAAAEAAQA9QAAAIUDAAAAAA==&#10;" filled="f" stroked="f">
                  <v:textbox style="mso-fit-shape-to-text:t">
                    <w:txbxContent>
                      <w:p w14:paraId="450D7A82"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1</w:t>
                        </w:r>
                      </w:p>
                    </w:txbxContent>
                  </v:textbox>
                </v:shape>
                <v:shape id="Tekstvak 152" o:spid="_x0000_s1129" type="#_x0000_t202" style="position:absolute;left:2716639;top:179938;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MEwgAA&#10;ANwAAAAPAAAAZHJzL2Rvd25yZXYueG1sRE/NasJAEL4X+g7LFHqrm4RaNLqRYi14s40+wJAdszHZ&#10;2ZBdNfXp3UKht/n4fme5Gm0nLjT4xrGCdJKAIK6cbrhWcNh/vsxA+ICssXNMCn7Iw6p4fFhirt2V&#10;v+lShlrEEPY5KjAh9LmUvjJk0U9cTxy5oxsshgiHWuoBrzHcdjJLkjdpseHYYLCntaGqLc9WwSyx&#10;u7adZ1/evt7SqVl/uE1/Uur5aXxfgAg0hn/xn3ur4/xpBr/PxAtkc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8wTCAAAA3AAAAA8AAAAAAAAAAAAAAAAAlwIAAGRycy9kb3du&#10;cmV2LnhtbFBLBQYAAAAABAAEAPUAAACGAwAAAAA=&#10;" filled="f" stroked="f">
                  <v:textbox style="mso-fit-shape-to-text:t">
                    <w:txbxContent>
                      <w:p w14:paraId="15256EFC"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2</w:t>
                        </w:r>
                      </w:p>
                    </w:txbxContent>
                  </v:textbox>
                </v:shape>
                <v:shape id="Tekstvak 153" o:spid="_x0000_s1130" type="#_x0000_t202" style="position:absolute;left:3905603;top:185921;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1afwQAA&#10;ANwAAAAPAAAAZHJzL2Rvd25yZXYueG1sRE/JbsIwEL1X4h+sQeJWHKAgCBiEWKTeyvYBo3iIQ+Jx&#10;FBsI/fq6UqXe5umts1i1thIPanzhWMGgn4AgzpwuOFdwOe/fpyB8QNZYOSYFL/KwWnbeFphq9+Qj&#10;PU4hFzGEfYoKTAh1KqXPDFn0fVcTR+7qGoshwiaXusFnDLeVHCbJRFosODYYrGljKCtPd6tgmtiv&#10;spwND95+fA/GZrN1u/qmVK/brucgArXhX/zn/tRx/ngEv8/EC+Ty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jNWn8EAAADcAAAADwAAAAAAAAAAAAAAAACXAgAAZHJzL2Rvd25y&#10;ZXYueG1sUEsFBgAAAAAEAAQA9QAAAIUDAAAAAA==&#10;" filled="f" stroked="f">
                  <v:textbox style="mso-fit-shape-to-text:t">
                    <w:txbxContent>
                      <w:p w14:paraId="1D61A728"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3</w:t>
                        </w:r>
                      </w:p>
                    </w:txbxContent>
                  </v:textbox>
                </v:shape>
                <v:shape id="Tekstvak 154" o:spid="_x0000_s1131" type="#_x0000_t202" style="position:absolute;left:1702654;top:1165550;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2s7rwQAA&#10;ANwAAAAPAAAAZHJzL2Rvd25yZXYueG1sRE/NisIwEL4L+w5hhL1pqqhoNcqiK3hb1/UBhmZsaptJ&#10;aaJWn34jCN7m4/udxaq1lbhS4wvHCgb9BARx5nTBuYLj37Y3BeEDssbKMSm4k4fV8qOzwFS7G//S&#10;9RByEUPYp6jAhFCnUvrMkEXfdzVx5E6usRgibHKpG7zFcFvJYZJMpMWCY4PBmtaGsvJwsQqmif0p&#10;y9lw7+3oMRib9cZ912elPrvt1xxEoDa8xS/3Tsf54xE8n4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drO68EAAADcAAAADwAAAAAAAAAAAAAAAACXAgAAZHJzL2Rvd25y&#10;ZXYueG1sUEsFBgAAAAAEAAQA9QAAAIUDAAAAAA==&#10;" filled="f" stroked="f">
                  <v:textbox style="mso-fit-shape-to-text:t">
                    <w:txbxContent>
                      <w:p w14:paraId="14E3853A"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4</w:t>
                        </w:r>
                      </w:p>
                    </w:txbxContent>
                  </v:textbox>
                </v:shape>
                <v:shape id="Tekstvak 155" o:spid="_x0000_s1132" type="#_x0000_t202" style="position:absolute;left:2716639;top:1165550;width:249555;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lmtwwgAA&#10;ANwAAAAPAAAAZHJzL2Rvd25yZXYueG1sRE/NasJAEL4X+g7LFHqrm0hTNLqRYi30Zo0+wJAdszHZ&#10;2ZBdNe3Tu4WCt/n4fme5Gm0nLjT4xrGCdJKAIK6cbrhWcNh/vsxA+ICssXNMCn7Iw6p4fFhirt2V&#10;d3QpQy1iCPscFZgQ+lxKXxmy6CeuJ47c0Q0WQ4RDLfWA1xhuOzlNkjdpseHYYLCntaGqLc9WwSyx&#10;27adT7+9ff1NM7P+cJv+pNTz0/i+ABFoDHfxv/tLx/lZBn/PxAtk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Wa3DCAAAA3AAAAA8AAAAAAAAAAAAAAAAAlwIAAGRycy9kb3du&#10;cmV2LnhtbFBLBQYAAAAABAAEAPUAAACGAwAAAAA=&#10;" filled="f" stroked="f">
                  <v:textbox style="mso-fit-shape-to-text:t">
                    <w:txbxContent>
                      <w:p w14:paraId="028E2982" w14:textId="77777777" w:rsidR="00BA03F8" w:rsidRDefault="00BA03F8" w:rsidP="00BA03F8">
                        <w:pPr>
                          <w:pStyle w:val="Normaalweb"/>
                          <w:spacing w:before="0" w:beforeAutospacing="0" w:after="0" w:afterAutospacing="0"/>
                        </w:pPr>
                        <w:r>
                          <w:rPr>
                            <w:rFonts w:asciiTheme="minorHAnsi" w:hAnsi="Trebuchet MS" w:cstheme="minorBidi"/>
                            <w:color w:val="000000" w:themeColor="text1"/>
                            <w:kern w:val="24"/>
                            <w:sz w:val="20"/>
                            <w:szCs w:val="20"/>
                          </w:rPr>
                          <w:t>5</w:t>
                        </w:r>
                      </w:p>
                    </w:txbxContent>
                  </v:textbox>
                </v:shape>
                <w10:wrap type="topAndBottom"/>
              </v:group>
            </w:pict>
          </mc:Fallback>
        </mc:AlternateContent>
      </w:r>
      <w:r w:rsidR="002C55A5">
        <w:t xml:space="preserve">Als echter de mutatie </w:t>
      </w:r>
      <w:r w:rsidR="002C55A5">
        <w:rPr>
          <w:rStyle w:val="inlinecode"/>
        </w:rPr>
        <w:t>set a p</w:t>
      </w:r>
      <w:r w:rsidR="002C55A5" w:rsidRPr="00C62B5F">
        <w:rPr>
          <w:rStyle w:val="inlinecode"/>
        </w:rPr>
        <w:t xml:space="preserve"> </w:t>
      </w:r>
      <w:r w:rsidR="002C55A5">
        <w:rPr>
          <w:rStyle w:val="inlinecode"/>
        </w:rPr>
        <w:t>d</w:t>
      </w:r>
      <w:r w:rsidR="002C55A5">
        <w:t xml:space="preserve"> is uitgevoerd, krijgen we een ander soort update:</w:t>
      </w:r>
    </w:p>
    <w:p w14:paraId="13064DF5" w14:textId="4602382A" w:rsidR="00BA03F8" w:rsidRDefault="00BA03F8" w:rsidP="00F23A05"/>
    <w:p w14:paraId="2C192BC2" w14:textId="63E2D15B" w:rsidR="00BA03F8" w:rsidRDefault="00BA03F8" w:rsidP="00BA03F8">
      <w:r>
        <w:t>Hier is de inhoud van locatie 3 overschreven met Nothing (omdat er geen triple &lt;d q x&gt; is) en bovendien is de copy-link verbroken. Immers, locatie 3 is niet langer afhankelijk van locatie 5. Bovendien, locatie 5 heeft geen dependencies en kan worden opgeruimd. Datzelfde geldt dan ook voor locatie 4.</w:t>
      </w:r>
    </w:p>
    <w:p w14:paraId="0C8AC008" w14:textId="54A32450" w:rsidR="008265B5" w:rsidRDefault="008265B5" w:rsidP="00BA03F8">
      <w:r>
        <w:lastRenderedPageBreak/>
        <w:t xml:space="preserve">Dit bijzondere gedrag vloeit voort uit de </w:t>
      </w:r>
      <w:r>
        <w:rPr>
          <w:i/>
        </w:rPr>
        <w:t>dereferentie</w:t>
      </w:r>
      <w:r>
        <w:t xml:space="preserve"> van locatie 2 naar locatie 4. Uit de query-locatie (met inhoud b) wordt de startlocatie 4 gevonden, waar het tweede deel van de samengestelde query op wordt toegepast. Het resultaat daarvan kopiëren we naar locatie 3.</w:t>
      </w:r>
    </w:p>
    <w:p w14:paraId="6D378752" w14:textId="064F36F3" w:rsidR="00590CC1" w:rsidRDefault="00590CC1" w:rsidP="00590CC1">
      <w:pPr>
        <w:pStyle w:val="Kop1"/>
      </w:pPr>
      <w:r>
        <w:t>Property getters</w:t>
      </w:r>
    </w:p>
    <w:p w14:paraId="27FBB9F5" w14:textId="0228A6D2" w:rsidR="00590CC1" w:rsidRDefault="00590CC1" w:rsidP="00590CC1">
      <w:r>
        <w:t>Onder een Property Getter verstaan we een functie die uit een subject voor een property een object teruggeeft, waarbij het triple &lt;s p o&gt; een basisfeit is (basisfeiten behoren tot de axiomas van de theorie en worden opgeslagen in de database).</w:t>
      </w:r>
    </w:p>
    <w:p w14:paraId="5E93AF97" w14:textId="543F8699" w:rsidR="00DE4A30" w:rsidRDefault="00DE4A30" w:rsidP="00590CC1">
      <w:r>
        <w:t xml:space="preserve">Een samengestelde query (bijvoorbeeld </w:t>
      </w:r>
      <w:r w:rsidRPr="0020657C">
        <w:rPr>
          <w:rStyle w:val="inlinecode"/>
        </w:rPr>
        <w:t>p &gt;-&gt; q</w:t>
      </w:r>
      <w:r>
        <w:t xml:space="preserve">) heeft dezelfde signatuur als een Property Getter, maar levert niet het object dat bij het subject hoort als basisfeit. </w:t>
      </w:r>
    </w:p>
    <w:p w14:paraId="241B8888" w14:textId="40030128" w:rsidR="00DE4A30" w:rsidRPr="00590CC1" w:rsidRDefault="00DE4A30" w:rsidP="00590CC1">
      <w:r>
        <w:t xml:space="preserve">Property Getters zijn zo geïmplementeerd, dat ze </w:t>
      </w:r>
      <w:r w:rsidR="000F0BAF">
        <w:t xml:space="preserve">een locatie altijd derefereren. </w:t>
      </w:r>
    </w:p>
    <w:p w14:paraId="10995C4E" w14:textId="1096402A" w:rsidR="00DD7401" w:rsidRDefault="00DD7401" w:rsidP="00DD7401">
      <w:pPr>
        <w:pStyle w:val="Kop1"/>
      </w:pPr>
      <w:r>
        <w:t>StartLocations voor combinatoren</w:t>
      </w:r>
    </w:p>
    <w:p w14:paraId="570F7DDA" w14:textId="42A3D4D7" w:rsidR="0001457E" w:rsidRDefault="00DD7401" w:rsidP="00DD7401">
      <w:r>
        <w:t xml:space="preserve">De PluralToSingle compositie combinator verbindt het resultaat van een PluralGetter met dat van een SingleGetter. Het resultaat van een PluralGetter is </w:t>
      </w:r>
      <w:r w:rsidRPr="00DD7401">
        <w:rPr>
          <w:rStyle w:val="inlinecode"/>
        </w:rPr>
        <w:t>Array Resource</w:t>
      </w:r>
      <w:r>
        <w:t xml:space="preserve">. </w:t>
      </w:r>
      <w:r w:rsidR="00017343">
        <w:t>Aansluitend passen we de SingleGetter toe op elke resource. Als die SingleGetter een Property Getter is, derefereert hij de resource naar zijn StartLocation. De resultaten van deze operaties worden verzameld in een Array in een Location, dat uiteindelijk gekopieerd wordt naar een Location die het resultaat is van de compositie combinator (het kopiëren is conform het kopiëren in de SingleToSingle combinator).</w:t>
      </w:r>
      <w:bookmarkStart w:id="0" w:name="_GoBack"/>
      <w:bookmarkEnd w:id="0"/>
    </w:p>
    <w:p w14:paraId="6F284E04" w14:textId="6901FD85" w:rsidR="00DD7401" w:rsidRPr="00DD7401" w:rsidRDefault="0001457E" w:rsidP="00DD7401">
      <w:r>
        <w:t xml:space="preserve">Deze manier van gebruik van een StartLocation maakt zo’n Location nooit afhankelijk van andere Locations. Er ontstaat dus nooit het probleem dat de inhoud van zo’n Location aangepast wordt. </w:t>
      </w:r>
    </w:p>
    <w:sectPr w:rsidR="00DD7401" w:rsidRPr="00DD7401"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7061B" w14:textId="77777777" w:rsidR="00FD6781" w:rsidRDefault="00FD6781">
      <w:pPr>
        <w:spacing w:after="0" w:line="240" w:lineRule="auto"/>
      </w:pPr>
      <w:r>
        <w:separator/>
      </w:r>
    </w:p>
  </w:endnote>
  <w:endnote w:type="continuationSeparator" w:id="0">
    <w:p w14:paraId="745BD20F" w14:textId="77777777" w:rsidR="00FD6781" w:rsidRDefault="00FD6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538CA33C" w14:textId="77777777" w:rsidR="00441033" w:rsidRDefault="00171E9D">
        <w:pPr>
          <w:pStyle w:val="Voettekst"/>
        </w:pPr>
        <w:r>
          <w:fldChar w:fldCharType="begin"/>
        </w:r>
        <w:r>
          <w:instrText xml:space="preserve"> PAGE   \* MERGEFORMAT </w:instrText>
        </w:r>
        <w:r>
          <w:fldChar w:fldCharType="separate"/>
        </w:r>
        <w:r w:rsidR="00017343">
          <w:rPr>
            <w:noProof/>
          </w:rPr>
          <w:t>5</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FE635" w14:textId="77777777" w:rsidR="00FD6781" w:rsidRDefault="00FD6781">
      <w:pPr>
        <w:spacing w:after="0" w:line="240" w:lineRule="auto"/>
      </w:pPr>
      <w:r>
        <w:separator/>
      </w:r>
    </w:p>
  </w:footnote>
  <w:footnote w:type="continuationSeparator" w:id="0">
    <w:p w14:paraId="1F0AF877" w14:textId="77777777" w:rsidR="00FD6781" w:rsidRDefault="00FD678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24337BF7"/>
    <w:multiLevelType w:val="hybridMultilevel"/>
    <w:tmpl w:val="07FA40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5521DF"/>
    <w:multiLevelType w:val="hybridMultilevel"/>
    <w:tmpl w:val="50DCA0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A7"/>
    <w:rsid w:val="0001457E"/>
    <w:rsid w:val="00017343"/>
    <w:rsid w:val="000A0FA7"/>
    <w:rsid w:val="000B1537"/>
    <w:rsid w:val="000F0BAF"/>
    <w:rsid w:val="00171E9D"/>
    <w:rsid w:val="0020657C"/>
    <w:rsid w:val="00252783"/>
    <w:rsid w:val="0026363E"/>
    <w:rsid w:val="00282E9E"/>
    <w:rsid w:val="002A5403"/>
    <w:rsid w:val="002B2F73"/>
    <w:rsid w:val="002C3A2C"/>
    <w:rsid w:val="002C55A5"/>
    <w:rsid w:val="0030283E"/>
    <w:rsid w:val="00356816"/>
    <w:rsid w:val="00386EDA"/>
    <w:rsid w:val="00393AD8"/>
    <w:rsid w:val="00405633"/>
    <w:rsid w:val="00412657"/>
    <w:rsid w:val="00441033"/>
    <w:rsid w:val="00540264"/>
    <w:rsid w:val="00567F32"/>
    <w:rsid w:val="00590CC1"/>
    <w:rsid w:val="005A6A84"/>
    <w:rsid w:val="005F69BE"/>
    <w:rsid w:val="0060352C"/>
    <w:rsid w:val="00605579"/>
    <w:rsid w:val="0065058E"/>
    <w:rsid w:val="0067249B"/>
    <w:rsid w:val="00674D24"/>
    <w:rsid w:val="006933E3"/>
    <w:rsid w:val="00716207"/>
    <w:rsid w:val="00723290"/>
    <w:rsid w:val="00745237"/>
    <w:rsid w:val="007B25CC"/>
    <w:rsid w:val="00800B27"/>
    <w:rsid w:val="00812FB0"/>
    <w:rsid w:val="008265B5"/>
    <w:rsid w:val="0088187D"/>
    <w:rsid w:val="00886795"/>
    <w:rsid w:val="00980DF6"/>
    <w:rsid w:val="00992F4A"/>
    <w:rsid w:val="00997429"/>
    <w:rsid w:val="00A01CDF"/>
    <w:rsid w:val="00B07247"/>
    <w:rsid w:val="00B11C11"/>
    <w:rsid w:val="00B51FD8"/>
    <w:rsid w:val="00B546C1"/>
    <w:rsid w:val="00B80948"/>
    <w:rsid w:val="00BA03F8"/>
    <w:rsid w:val="00C61DD7"/>
    <w:rsid w:val="00C62B5F"/>
    <w:rsid w:val="00CC52EC"/>
    <w:rsid w:val="00DD7401"/>
    <w:rsid w:val="00DE4A30"/>
    <w:rsid w:val="00E003A7"/>
    <w:rsid w:val="00E070CC"/>
    <w:rsid w:val="00E15F07"/>
    <w:rsid w:val="00F23A05"/>
    <w:rsid w:val="00FD6781"/>
    <w:rsid w:val="00FE17DF"/>
    <w:rsid w:val="00FE55C2"/>
    <w:rsid w:val="00FF37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42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Normaalweb">
    <w:name w:val="Normal (Web)"/>
    <w:basedOn w:val="Standaard"/>
    <w:uiPriority w:val="99"/>
    <w:semiHidden/>
    <w:unhideWhenUsed/>
    <w:rsid w:val="00FF3784"/>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 w:type="paragraph" w:styleId="Lijstalinea">
    <w:name w:val="List Paragraph"/>
    <w:basedOn w:val="Standaard"/>
    <w:uiPriority w:val="34"/>
    <w:unhideWhenUsed/>
    <w:qFormat/>
    <w:rsid w:val="0067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117</TotalTime>
  <Pages>5</Pages>
  <Words>967</Words>
  <Characters>5324</Characters>
  <Application>Microsoft Macintosh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26</cp:revision>
  <cp:lastPrinted>2017-10-05T08:53:00Z</cp:lastPrinted>
  <dcterms:created xsi:type="dcterms:W3CDTF">2017-10-05T07:42:00Z</dcterms:created>
  <dcterms:modified xsi:type="dcterms:W3CDTF">2017-10-10T11:05:00Z</dcterms:modified>
</cp:coreProperties>
</file>