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C43F4" w14:textId="77777777" w:rsidR="00716207" w:rsidRDefault="00F81612">
      <w:pPr>
        <w:pStyle w:val="Titel"/>
      </w:pPr>
      <w:proofErr w:type="spellStart"/>
      <w:r>
        <w:t>Monad</w:t>
      </w:r>
      <w:proofErr w:type="spellEnd"/>
      <w:r>
        <w:t xml:space="preserve"> stack van </w:t>
      </w:r>
      <w:proofErr w:type="spellStart"/>
      <w:r>
        <w:t>Aff</w:t>
      </w:r>
      <w:proofErr w:type="spellEnd"/>
      <w:r>
        <w:t xml:space="preserve"> en </w:t>
      </w:r>
      <w:proofErr w:type="spellStart"/>
      <w:r>
        <w:t>Location</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EB73243" w14:textId="77777777">
        <w:trPr>
          <w:trHeight w:hRule="exact" w:val="461"/>
        </w:trPr>
        <w:tc>
          <w:tcPr>
            <w:tcW w:w="3870" w:type="dxa"/>
          </w:tcPr>
          <w:p w14:paraId="7947CA2B" w14:textId="77777777" w:rsidR="00716207" w:rsidRDefault="002A5403">
            <w:r>
              <w:t>Joop Ringelberg</w:t>
            </w:r>
          </w:p>
        </w:tc>
        <w:tc>
          <w:tcPr>
            <w:tcW w:w="2363" w:type="dxa"/>
          </w:tcPr>
          <w:p w14:paraId="5223CE5A" w14:textId="77777777" w:rsidR="00716207" w:rsidRDefault="002A5403" w:rsidP="002A5403">
            <w:r>
              <w:fldChar w:fldCharType="begin"/>
            </w:r>
            <w:r>
              <w:instrText xml:space="preserve"> CREATEDATE \@ "dd-MM-yy" \* MERGEFORMAT </w:instrText>
            </w:r>
            <w:r>
              <w:fldChar w:fldCharType="separate"/>
            </w:r>
            <w:r w:rsidR="00F81612">
              <w:rPr>
                <w:noProof/>
              </w:rPr>
              <w:t>27-09-17</w:t>
            </w:r>
            <w:r>
              <w:fldChar w:fldCharType="end"/>
            </w:r>
          </w:p>
        </w:tc>
        <w:tc>
          <w:tcPr>
            <w:tcW w:w="3117" w:type="dxa"/>
          </w:tcPr>
          <w:p w14:paraId="42B040EA" w14:textId="77777777" w:rsidR="00716207" w:rsidRDefault="002A5403" w:rsidP="002A5403">
            <w:pPr>
              <w:jc w:val="right"/>
            </w:pPr>
            <w:r>
              <w:t>Versie: 1</w:t>
            </w:r>
          </w:p>
        </w:tc>
      </w:tr>
    </w:tbl>
    <w:p w14:paraId="55102BB3" w14:textId="77777777" w:rsidR="00716207" w:rsidRDefault="002A5403" w:rsidP="002A5403">
      <w:pPr>
        <w:pStyle w:val="Kop1"/>
      </w:pPr>
      <w:r>
        <w:t>Introductie</w:t>
      </w:r>
    </w:p>
    <w:p w14:paraId="68695980" w14:textId="5B82CC6B" w:rsidR="002A5403" w:rsidRDefault="003737BF" w:rsidP="002A5403">
      <w:r>
        <w:t xml:space="preserve">De </w:t>
      </w:r>
      <w:proofErr w:type="spellStart"/>
      <w:r>
        <w:t>monad</w:t>
      </w:r>
      <w:proofErr w:type="spellEnd"/>
      <w:r>
        <w:t xml:space="preserve"> </w:t>
      </w:r>
      <w:proofErr w:type="spellStart"/>
      <w:r>
        <w:t>transformer</w:t>
      </w:r>
      <w:proofErr w:type="spellEnd"/>
      <w:r>
        <w:t xml:space="preserve"> </w:t>
      </w:r>
      <w:proofErr w:type="spellStart"/>
      <w:r w:rsidRPr="00020504">
        <w:rPr>
          <w:rStyle w:val="inlinecode"/>
        </w:rPr>
        <w:t>LocationT</w:t>
      </w:r>
      <w:proofErr w:type="spellEnd"/>
      <w:r>
        <w:t xml:space="preserve"> maakt het mogelijk </w:t>
      </w:r>
      <w:r w:rsidR="00C44AD4">
        <w:t xml:space="preserve">om een </w:t>
      </w:r>
      <w:proofErr w:type="spellStart"/>
      <w:r w:rsidR="00C44AD4">
        <w:t>monad</w:t>
      </w:r>
      <w:proofErr w:type="spellEnd"/>
      <w:r w:rsidR="00C44AD4">
        <w:t xml:space="preserve"> stack te maken van bijvoorbeeld </w:t>
      </w:r>
      <w:proofErr w:type="spellStart"/>
      <w:r w:rsidR="00C44AD4" w:rsidRPr="00020504">
        <w:rPr>
          <w:rStyle w:val="inlinecode"/>
        </w:rPr>
        <w:t>Aff</w:t>
      </w:r>
      <w:proofErr w:type="spellEnd"/>
      <w:r w:rsidR="00C44AD4">
        <w:t xml:space="preserve"> en </w:t>
      </w:r>
      <w:proofErr w:type="spellStart"/>
      <w:r w:rsidR="00C44AD4" w:rsidRPr="00020504">
        <w:rPr>
          <w:rStyle w:val="inlinecode"/>
        </w:rPr>
        <w:t>Location</w:t>
      </w:r>
      <w:proofErr w:type="spellEnd"/>
      <w:r w:rsidR="00C44AD4">
        <w:t>.</w:t>
      </w:r>
      <w:r w:rsidR="00EA3B20">
        <w:t xml:space="preserve"> De onderstaande drie types zijn allemaal gebaseerd op </w:t>
      </w:r>
      <w:proofErr w:type="spellStart"/>
      <w:r w:rsidR="00EA3B20" w:rsidRPr="00020504">
        <w:rPr>
          <w:rStyle w:val="inlinecode"/>
        </w:rPr>
        <w:t>Aff</w:t>
      </w:r>
      <w:proofErr w:type="spellEnd"/>
      <w:r w:rsidR="00EA3B20">
        <w:t xml:space="preserve">. </w:t>
      </w:r>
      <w:proofErr w:type="spellStart"/>
      <w:r w:rsidR="00EA3B20" w:rsidRPr="00020504">
        <w:rPr>
          <w:rStyle w:val="inlinecode"/>
        </w:rPr>
        <w:t>AsyncDomeinFileM</w:t>
      </w:r>
      <w:proofErr w:type="spellEnd"/>
      <w:r w:rsidR="00EA3B20">
        <w:t xml:space="preserve"> combineert de effecten die nodig zijn om (asynchroon) een </w:t>
      </w:r>
      <w:proofErr w:type="spellStart"/>
      <w:r w:rsidR="00EA3B20" w:rsidRPr="00020504">
        <w:rPr>
          <w:rStyle w:val="inlinecode"/>
        </w:rPr>
        <w:t>DomeinFile</w:t>
      </w:r>
      <w:proofErr w:type="spellEnd"/>
      <w:r w:rsidR="00EA3B20">
        <w:t xml:space="preserve"> op te halen. </w:t>
      </w:r>
      <w:proofErr w:type="spellStart"/>
      <w:r w:rsidR="00EA3B20" w:rsidRPr="00020504">
        <w:rPr>
          <w:rStyle w:val="inlinecode"/>
        </w:rPr>
        <w:t>AsyncPropdefsM</w:t>
      </w:r>
      <w:proofErr w:type="spellEnd"/>
      <w:r w:rsidR="00EA3B20">
        <w:t xml:space="preserve"> voegt daar een effect aan toe dat nodig is om Resources op te zoeken in het globale register. En </w:t>
      </w:r>
      <w:proofErr w:type="spellStart"/>
      <w:r w:rsidR="00EA3B20" w:rsidRPr="00020504">
        <w:rPr>
          <w:rStyle w:val="inlinecode"/>
        </w:rPr>
        <w:t>NestedLocation</w:t>
      </w:r>
      <w:proofErr w:type="spellEnd"/>
      <w:r w:rsidR="00EA3B20">
        <w:t xml:space="preserve"> tenslotte, specialiseert </w:t>
      </w:r>
      <w:proofErr w:type="spellStart"/>
      <w:r w:rsidR="00EA3B20" w:rsidRPr="00020504">
        <w:rPr>
          <w:rStyle w:val="inlinecode"/>
        </w:rPr>
        <w:t>AsyncPropdefsM</w:t>
      </w:r>
      <w:proofErr w:type="spellEnd"/>
      <w:r w:rsidR="00EA3B20">
        <w:t xml:space="preserve"> door te stelen dat het variabele type a zich in een </w:t>
      </w:r>
      <w:proofErr w:type="spellStart"/>
      <w:r w:rsidR="00EA3B20" w:rsidRPr="00020504">
        <w:rPr>
          <w:rStyle w:val="inlinecode"/>
        </w:rPr>
        <w:t>Location</w:t>
      </w:r>
      <w:proofErr w:type="spellEnd"/>
      <w:r w:rsidR="00EA3B20">
        <w:t xml:space="preserve"> bevindt.</w:t>
      </w:r>
    </w:p>
    <w:p w14:paraId="7591F3AC" w14:textId="438B4F90" w:rsidR="00C44AD4" w:rsidRPr="005B35C4" w:rsidRDefault="00EA3B20" w:rsidP="00C44AD4">
      <w:pPr>
        <w:pStyle w:val="Code"/>
        <w:rPr>
          <w:lang w:val="en-US"/>
        </w:rPr>
      </w:pPr>
      <w:r w:rsidRPr="005B35C4">
        <w:rPr>
          <w:lang w:val="en-US"/>
        </w:rPr>
        <w:t xml:space="preserve">type </w:t>
      </w:r>
      <w:proofErr w:type="spellStart"/>
      <w:r w:rsidRPr="005B35C4">
        <w:rPr>
          <w:lang w:val="en-US"/>
        </w:rPr>
        <w:t>AsyncDomeinFileM</w:t>
      </w:r>
      <w:proofErr w:type="spellEnd"/>
      <w:r w:rsidRPr="005B35C4">
        <w:rPr>
          <w:lang w:val="en-US"/>
        </w:rPr>
        <w:t xml:space="preserve"> e = </w:t>
      </w:r>
      <w:proofErr w:type="spellStart"/>
      <w:r w:rsidRPr="005B35C4">
        <w:rPr>
          <w:lang w:val="en-US"/>
        </w:rPr>
        <w:t>Aff</w:t>
      </w:r>
      <w:proofErr w:type="spellEnd"/>
      <w:r w:rsidRPr="005B35C4">
        <w:rPr>
          <w:lang w:val="en-US"/>
        </w:rPr>
        <w:t xml:space="preserve"> (</w:t>
      </w:r>
      <w:proofErr w:type="gramStart"/>
      <w:r w:rsidRPr="005B35C4">
        <w:rPr>
          <w:lang w:val="en-US"/>
        </w:rPr>
        <w:t>gm :</w:t>
      </w:r>
      <w:proofErr w:type="gramEnd"/>
      <w:r w:rsidRPr="005B35C4">
        <w:rPr>
          <w:lang w:val="en-US"/>
        </w:rPr>
        <w:t xml:space="preserve">: GLOBALMAP, </w:t>
      </w:r>
      <w:proofErr w:type="spellStart"/>
      <w:r w:rsidRPr="005B35C4">
        <w:rPr>
          <w:lang w:val="en-US"/>
        </w:rPr>
        <w:t>avar</w:t>
      </w:r>
      <w:proofErr w:type="spellEnd"/>
      <w:r w:rsidRPr="005B35C4">
        <w:rPr>
          <w:lang w:val="en-US"/>
        </w:rPr>
        <w:t xml:space="preserve"> :: AVAR, ajax :: </w:t>
      </w:r>
      <w:proofErr w:type="spellStart"/>
      <w:r w:rsidRPr="005B35C4">
        <w:rPr>
          <w:lang w:val="en-US"/>
        </w:rPr>
        <w:t>AJAX</w:t>
      </w:r>
      <w:proofErr w:type="spellEnd"/>
      <w:r w:rsidRPr="005B35C4">
        <w:rPr>
          <w:lang w:val="en-US"/>
        </w:rPr>
        <w:t xml:space="preserve"> | e)</w:t>
      </w:r>
    </w:p>
    <w:p w14:paraId="0F5FE9E6" w14:textId="0169C6A0" w:rsidR="00EA3B20" w:rsidRDefault="00EA3B20" w:rsidP="00C44AD4">
      <w:pPr>
        <w:pStyle w:val="Code"/>
        <w:rPr>
          <w:lang w:val="en-US"/>
        </w:rPr>
      </w:pPr>
      <w:r w:rsidRPr="00EA3B20">
        <w:rPr>
          <w:lang w:val="en-US"/>
        </w:rPr>
        <w:t xml:space="preserve">type </w:t>
      </w:r>
      <w:proofErr w:type="spellStart"/>
      <w:r w:rsidRPr="00EA3B20">
        <w:rPr>
          <w:lang w:val="en-US"/>
        </w:rPr>
        <w:t>AsyncPropDefsM</w:t>
      </w:r>
      <w:proofErr w:type="spellEnd"/>
      <w:r w:rsidRPr="00EA3B20">
        <w:rPr>
          <w:lang w:val="en-US"/>
        </w:rPr>
        <w:t xml:space="preserve"> e = </w:t>
      </w:r>
      <w:proofErr w:type="spellStart"/>
      <w:r w:rsidRPr="00EA3B20">
        <w:rPr>
          <w:lang w:val="en-US"/>
        </w:rPr>
        <w:t>AsyncDomeinFileM</w:t>
      </w:r>
      <w:proofErr w:type="spellEnd"/>
      <w:r w:rsidRPr="00EA3B20">
        <w:rPr>
          <w:lang w:val="en-US"/>
        </w:rPr>
        <w:t xml:space="preserve"> (</w:t>
      </w:r>
      <w:proofErr w:type="spellStart"/>
      <w:proofErr w:type="gramStart"/>
      <w:r w:rsidRPr="00EA3B20">
        <w:rPr>
          <w:lang w:val="en-US"/>
        </w:rPr>
        <w:t>st</w:t>
      </w:r>
      <w:proofErr w:type="spellEnd"/>
      <w:r w:rsidRPr="00EA3B20">
        <w:rPr>
          <w:lang w:val="en-US"/>
        </w:rPr>
        <w:t xml:space="preserve"> :</w:t>
      </w:r>
      <w:proofErr w:type="gramEnd"/>
      <w:r w:rsidRPr="00EA3B20">
        <w:rPr>
          <w:lang w:val="en-US"/>
        </w:rPr>
        <w:t xml:space="preserve">: ST </w:t>
      </w:r>
      <w:proofErr w:type="spellStart"/>
      <w:r w:rsidRPr="00EA3B20">
        <w:rPr>
          <w:lang w:val="en-US"/>
        </w:rPr>
        <w:t>ResourceIndex</w:t>
      </w:r>
      <w:proofErr w:type="spellEnd"/>
      <w:r w:rsidRPr="00EA3B20">
        <w:rPr>
          <w:lang w:val="en-US"/>
        </w:rPr>
        <w:t xml:space="preserve"> | e)</w:t>
      </w:r>
    </w:p>
    <w:p w14:paraId="51F5A305" w14:textId="11B265E6" w:rsidR="00EA3B20" w:rsidRDefault="00EA3B20" w:rsidP="00C44AD4">
      <w:pPr>
        <w:pStyle w:val="Code"/>
        <w:rPr>
          <w:lang w:val="en-US"/>
        </w:rPr>
      </w:pPr>
      <w:r w:rsidRPr="00EA3B20">
        <w:rPr>
          <w:lang w:val="en-US"/>
        </w:rPr>
        <w:t xml:space="preserve">type </w:t>
      </w:r>
      <w:proofErr w:type="spellStart"/>
      <w:r w:rsidRPr="00EA3B20">
        <w:rPr>
          <w:lang w:val="en-US"/>
        </w:rPr>
        <w:t>NestedLocation</w:t>
      </w:r>
      <w:proofErr w:type="spellEnd"/>
      <w:r w:rsidRPr="00EA3B20">
        <w:rPr>
          <w:lang w:val="en-US"/>
        </w:rPr>
        <w:t xml:space="preserve"> e a = </w:t>
      </w:r>
      <w:proofErr w:type="spellStart"/>
      <w:r w:rsidRPr="00EA3B20">
        <w:rPr>
          <w:lang w:val="en-US"/>
        </w:rPr>
        <w:t>AsyncPropDefsM</w:t>
      </w:r>
      <w:proofErr w:type="spellEnd"/>
      <w:r w:rsidRPr="00EA3B20">
        <w:rPr>
          <w:lang w:val="en-US"/>
        </w:rPr>
        <w:t xml:space="preserve"> e (Location a)</w:t>
      </w:r>
    </w:p>
    <w:p w14:paraId="43E91D81" w14:textId="77777777" w:rsidR="00EA3B20" w:rsidRDefault="00EA3B20" w:rsidP="00C44AD4">
      <w:pPr>
        <w:pStyle w:val="Code"/>
        <w:rPr>
          <w:lang w:val="en-US"/>
        </w:rPr>
      </w:pPr>
    </w:p>
    <w:p w14:paraId="611DC8A2" w14:textId="384987E3" w:rsidR="00EA3B20" w:rsidRDefault="00020504" w:rsidP="00EA3B20">
      <w:r w:rsidRPr="00020504">
        <w:t xml:space="preserve">De naam </w:t>
      </w:r>
      <w:proofErr w:type="spellStart"/>
      <w:r w:rsidRPr="00020504">
        <w:rPr>
          <w:rStyle w:val="inlinecode"/>
        </w:rPr>
        <w:t>NestedLocation</w:t>
      </w:r>
      <w:proofErr w:type="spellEnd"/>
      <w:r w:rsidRPr="00020504">
        <w:t xml:space="preserve"> is gekozen omdat we hier een </w:t>
      </w:r>
      <w:proofErr w:type="spellStart"/>
      <w:r w:rsidRPr="00020504">
        <w:t>monad</w:t>
      </w:r>
      <w:proofErr w:type="spellEnd"/>
      <w:r w:rsidRPr="00020504">
        <w:t xml:space="preserve"> in een </w:t>
      </w:r>
      <w:proofErr w:type="spellStart"/>
      <w:r w:rsidRPr="00020504">
        <w:t>monad</w:t>
      </w:r>
      <w:proofErr w:type="spellEnd"/>
      <w:r w:rsidRPr="00020504">
        <w:t xml:space="preserve"> hebben genesteld: </w:t>
      </w:r>
      <w:proofErr w:type="spellStart"/>
      <w:r w:rsidRPr="00020504">
        <w:rPr>
          <w:rStyle w:val="inlinecode"/>
        </w:rPr>
        <w:t>Location</w:t>
      </w:r>
      <w:proofErr w:type="spellEnd"/>
      <w:r w:rsidRPr="00020504">
        <w:t xml:space="preserve"> in </w:t>
      </w:r>
      <w:proofErr w:type="spellStart"/>
      <w:r w:rsidRPr="00020504">
        <w:rPr>
          <w:rStyle w:val="inlinecode"/>
        </w:rPr>
        <w:t>Aff</w:t>
      </w:r>
      <w:proofErr w:type="spellEnd"/>
      <w:r w:rsidRPr="00020504">
        <w:t xml:space="preserve">. </w:t>
      </w:r>
      <w:r>
        <w:t xml:space="preserve">In plaats daarvan kunnen we ook </w:t>
      </w:r>
      <w:proofErr w:type="spellStart"/>
      <w:r>
        <w:t>monads</w:t>
      </w:r>
      <w:proofErr w:type="spellEnd"/>
      <w:r>
        <w:t xml:space="preserve"> stapelen. Daar gebruiken we </w:t>
      </w:r>
      <w:proofErr w:type="spellStart"/>
      <w:r w:rsidRPr="00020504">
        <w:rPr>
          <w:rStyle w:val="inlinecode"/>
        </w:rPr>
        <w:t>LocationT</w:t>
      </w:r>
      <w:proofErr w:type="spellEnd"/>
      <w:r>
        <w:t xml:space="preserve"> voor:</w:t>
      </w:r>
    </w:p>
    <w:p w14:paraId="5216E508" w14:textId="6F9854E2" w:rsidR="00020504" w:rsidRDefault="00020504" w:rsidP="00020504">
      <w:pPr>
        <w:pStyle w:val="Code"/>
        <w:rPr>
          <w:lang w:val="en-US"/>
        </w:rPr>
      </w:pPr>
      <w:r w:rsidRPr="00020504">
        <w:rPr>
          <w:lang w:val="en-US"/>
        </w:rPr>
        <w:t xml:space="preserve">type </w:t>
      </w:r>
      <w:proofErr w:type="spellStart"/>
      <w:r w:rsidRPr="00020504">
        <w:rPr>
          <w:lang w:val="en-US"/>
        </w:rPr>
        <w:t>StackedLocation</w:t>
      </w:r>
      <w:proofErr w:type="spellEnd"/>
      <w:r w:rsidRPr="00020504">
        <w:rPr>
          <w:lang w:val="en-US"/>
        </w:rPr>
        <w:t xml:space="preserve"> e a = </w:t>
      </w:r>
      <w:proofErr w:type="spellStart"/>
      <w:r w:rsidRPr="00020504">
        <w:rPr>
          <w:lang w:val="en-US"/>
        </w:rPr>
        <w:t>LocationT</w:t>
      </w:r>
      <w:proofErr w:type="spellEnd"/>
      <w:r w:rsidRPr="00020504">
        <w:rPr>
          <w:lang w:val="en-US"/>
        </w:rPr>
        <w:t xml:space="preserve"> (</w:t>
      </w:r>
      <w:proofErr w:type="spellStart"/>
      <w:r w:rsidRPr="00020504">
        <w:rPr>
          <w:lang w:val="en-US"/>
        </w:rPr>
        <w:t>AsyncPropDefsM</w:t>
      </w:r>
      <w:proofErr w:type="spellEnd"/>
      <w:r w:rsidRPr="00020504">
        <w:rPr>
          <w:lang w:val="en-US"/>
        </w:rPr>
        <w:t xml:space="preserve"> e) a</w:t>
      </w:r>
    </w:p>
    <w:p w14:paraId="41FD435C" w14:textId="77777777" w:rsidR="00020504" w:rsidRDefault="00020504" w:rsidP="00020504">
      <w:pPr>
        <w:pStyle w:val="Code"/>
        <w:rPr>
          <w:lang w:val="en-US"/>
        </w:rPr>
      </w:pPr>
    </w:p>
    <w:p w14:paraId="2C0DF192" w14:textId="15B09123" w:rsidR="00020504" w:rsidRDefault="00020504" w:rsidP="00020504">
      <w:r w:rsidRPr="00020504">
        <w:t xml:space="preserve">Merk het verschil tussen </w:t>
      </w:r>
      <w:proofErr w:type="spellStart"/>
      <w:r w:rsidRPr="00020504">
        <w:rPr>
          <w:rStyle w:val="inlinecode"/>
        </w:rPr>
        <w:t>NestedLocation</w:t>
      </w:r>
      <w:proofErr w:type="spellEnd"/>
      <w:r w:rsidRPr="00020504">
        <w:t xml:space="preserve"> en </w:t>
      </w:r>
      <w:proofErr w:type="spellStart"/>
      <w:r w:rsidRPr="00020504">
        <w:rPr>
          <w:rStyle w:val="inlinecode"/>
        </w:rPr>
        <w:t>StackedLocation</w:t>
      </w:r>
      <w:proofErr w:type="spellEnd"/>
      <w:r w:rsidRPr="00020504">
        <w:t xml:space="preserve"> op: de eerste stopt a expliciet in </w:t>
      </w:r>
      <w:proofErr w:type="spellStart"/>
      <w:r w:rsidRPr="00020504">
        <w:rPr>
          <w:rStyle w:val="inlinecode"/>
        </w:rPr>
        <w:t>Location</w:t>
      </w:r>
      <w:proofErr w:type="spellEnd"/>
      <w:r w:rsidRPr="00020504">
        <w:t xml:space="preserve">, de tweede doet dat impliciet. </w:t>
      </w:r>
    </w:p>
    <w:p w14:paraId="7728055D" w14:textId="7020364F" w:rsidR="00281749" w:rsidRPr="00764F20" w:rsidRDefault="00281749" w:rsidP="00281749">
      <w:pPr>
        <w:pStyle w:val="Kop1"/>
      </w:pPr>
      <w:proofErr w:type="spellStart"/>
      <w:r w:rsidRPr="00764F20">
        <w:t>StackedLocation</w:t>
      </w:r>
      <w:proofErr w:type="spellEnd"/>
    </w:p>
    <w:p w14:paraId="1A47E6AB" w14:textId="669F479A" w:rsidR="00EA0A95" w:rsidRPr="00EA0A95" w:rsidRDefault="00764F20" w:rsidP="00EA0A95">
      <w:proofErr w:type="spellStart"/>
      <w:r w:rsidRPr="00020504">
        <w:rPr>
          <w:rStyle w:val="inlinecode"/>
        </w:rPr>
        <w:t>LocationT</w:t>
      </w:r>
      <w:proofErr w:type="spellEnd"/>
      <w:r w:rsidRPr="00020504">
        <w:rPr>
          <w:rStyle w:val="inlinecode"/>
        </w:rPr>
        <w:t xml:space="preserve"> (</w:t>
      </w:r>
      <w:proofErr w:type="spellStart"/>
      <w:r w:rsidRPr="00020504">
        <w:rPr>
          <w:rStyle w:val="inlinecode"/>
        </w:rPr>
        <w:t>AsyncPropDefsM</w:t>
      </w:r>
      <w:proofErr w:type="spellEnd"/>
      <w:r w:rsidRPr="00020504">
        <w:rPr>
          <w:rStyle w:val="inlinecode"/>
        </w:rPr>
        <w:t xml:space="preserve"> e)</w:t>
      </w:r>
      <w:r>
        <w:t xml:space="preserve"> is net zozeer een </w:t>
      </w:r>
      <w:proofErr w:type="spellStart"/>
      <w:r>
        <w:t>monad</w:t>
      </w:r>
      <w:proofErr w:type="spellEnd"/>
      <w:r>
        <w:t xml:space="preserve"> als bijvoorbeeld </w:t>
      </w:r>
      <w:proofErr w:type="spellStart"/>
      <w:r w:rsidRPr="00020504">
        <w:rPr>
          <w:rStyle w:val="inlinecode"/>
        </w:rPr>
        <w:t>Aff</w:t>
      </w:r>
      <w:proofErr w:type="spellEnd"/>
      <w:r>
        <w:t xml:space="preserve"> zelf. </w:t>
      </w:r>
      <w:r w:rsidR="00EA0A95" w:rsidRPr="00EA0A95">
        <w:t xml:space="preserve">De diverse functies die horen bij de instanties van </w:t>
      </w:r>
      <w:proofErr w:type="spellStart"/>
      <w:r w:rsidR="00EA0A95" w:rsidRPr="00EA0A95">
        <w:t>LocationT</w:t>
      </w:r>
      <w:proofErr w:type="spellEnd"/>
      <w:r w:rsidR="00EA0A95" w:rsidRPr="00EA0A95">
        <w:t xml:space="preserve"> </w:t>
      </w:r>
      <w:r w:rsidR="00EA0A95">
        <w:t xml:space="preserve">van </w:t>
      </w:r>
      <w:proofErr w:type="spellStart"/>
      <w:r w:rsidR="00EA0A95">
        <w:t>Functor</w:t>
      </w:r>
      <w:proofErr w:type="spellEnd"/>
      <w:r w:rsidR="00EA0A95">
        <w:t xml:space="preserve">, </w:t>
      </w:r>
      <w:proofErr w:type="spellStart"/>
      <w:r w:rsidR="00EA0A95">
        <w:t>Applicative</w:t>
      </w:r>
      <w:proofErr w:type="spellEnd"/>
      <w:r w:rsidR="00EA0A95">
        <w:t xml:space="preserve"> en </w:t>
      </w:r>
      <w:proofErr w:type="spellStart"/>
      <w:r w:rsidR="00EA0A95">
        <w:t>Monad</w:t>
      </w:r>
      <w:proofErr w:type="spellEnd"/>
      <w:r w:rsidR="00EA0A95">
        <w:t xml:space="preserve">, maken en consumeren </w:t>
      </w:r>
      <w:proofErr w:type="spellStart"/>
      <w:r w:rsidR="00EA0A95">
        <w:t>Locations</w:t>
      </w:r>
      <w:proofErr w:type="spellEnd"/>
      <w:r w:rsidR="00EA0A95">
        <w:t xml:space="preserve">. Hoe worden die onderling verbonden? Wat zijn de </w:t>
      </w:r>
      <w:proofErr w:type="spellStart"/>
      <w:r w:rsidR="00EA0A95">
        <w:t>dependencies</w:t>
      </w:r>
      <w:proofErr w:type="spellEnd"/>
      <w:r w:rsidR="00EA0A95">
        <w:t>?</w:t>
      </w:r>
    </w:p>
    <w:p w14:paraId="1ED06744" w14:textId="5F3442D2" w:rsidR="00281749" w:rsidRPr="00EA0A95" w:rsidRDefault="00EA0A95" w:rsidP="00281749">
      <w:pPr>
        <w:pStyle w:val="Kop2"/>
      </w:pPr>
      <w:proofErr w:type="spellStart"/>
      <w:r w:rsidRPr="00EA0A95">
        <w:t>StackedLocation</w:t>
      </w:r>
      <w:proofErr w:type="spellEnd"/>
      <w:r w:rsidRPr="00EA0A95">
        <w:t xml:space="preserve"> a</w:t>
      </w:r>
      <w:r w:rsidR="00281749" w:rsidRPr="00EA0A95">
        <w:t xml:space="preserve">ls </w:t>
      </w:r>
      <w:proofErr w:type="spellStart"/>
      <w:r w:rsidR="00281749" w:rsidRPr="00EA0A95">
        <w:t>Functor</w:t>
      </w:r>
      <w:proofErr w:type="spellEnd"/>
    </w:p>
    <w:p w14:paraId="4CD3CC77" w14:textId="77777777" w:rsidR="00764F20" w:rsidRDefault="0020031A" w:rsidP="00281749">
      <w:r>
        <w:t xml:space="preserve">Als functie f wordt </w:t>
      </w:r>
      <w:proofErr w:type="spellStart"/>
      <w:r>
        <w:t>gemapt</w:t>
      </w:r>
      <w:proofErr w:type="spellEnd"/>
      <w:r>
        <w:t xml:space="preserve"> over een </w:t>
      </w:r>
      <w:proofErr w:type="spellStart"/>
      <w:r>
        <w:t>StackedLocation</w:t>
      </w:r>
      <w:proofErr w:type="spellEnd"/>
      <w:r>
        <w:t xml:space="preserve">, wordt f toegepast op de waarde in de locatie. Het resultaat wordt verpakt in een nieuwe </w:t>
      </w:r>
      <w:proofErr w:type="spellStart"/>
      <w:r>
        <w:t>Location</w:t>
      </w:r>
      <w:proofErr w:type="spellEnd"/>
      <w:r>
        <w:t>.</w:t>
      </w:r>
      <w:r w:rsidR="00764F20">
        <w:t xml:space="preserve"> Uiteraard is het eindresultaat van de map diezelfde </w:t>
      </w:r>
      <w:proofErr w:type="spellStart"/>
      <w:r w:rsidR="00764F20">
        <w:t>Location</w:t>
      </w:r>
      <w:proofErr w:type="spellEnd"/>
      <w:r w:rsidR="00764F20">
        <w:t xml:space="preserve">, maar verpakt in </w:t>
      </w:r>
      <w:proofErr w:type="spellStart"/>
      <w:r w:rsidR="00764F20">
        <w:t>Aff</w:t>
      </w:r>
      <w:proofErr w:type="spellEnd"/>
      <w:r w:rsidR="00764F20">
        <w:t>.</w:t>
      </w:r>
      <w:r>
        <w:t xml:space="preserve"> </w:t>
      </w:r>
    </w:p>
    <w:p w14:paraId="4872DD01" w14:textId="7457D88E" w:rsidR="00281749" w:rsidRPr="00935B01" w:rsidRDefault="0020031A" w:rsidP="00281749">
      <w:pPr>
        <w:rPr>
          <w:lang w:val="en-US"/>
        </w:rPr>
      </w:pPr>
      <w:r>
        <w:t xml:space="preserve">Deze nieuwe </w:t>
      </w:r>
      <w:proofErr w:type="spellStart"/>
      <w:r>
        <w:t>Location</w:t>
      </w:r>
      <w:proofErr w:type="spellEnd"/>
      <w:r>
        <w:t xml:space="preserve"> is afhankelijk van de oorspronkelijke.</w:t>
      </w:r>
      <w:r w:rsidR="00935B01">
        <w:t xml:space="preserve"> </w:t>
      </w:r>
      <w:proofErr w:type="spellStart"/>
      <w:r w:rsidR="00935B01" w:rsidRPr="00935B01">
        <w:rPr>
          <w:lang w:val="en-US"/>
        </w:rPr>
        <w:t>Bijvoorbeeld</w:t>
      </w:r>
      <w:proofErr w:type="spellEnd"/>
      <w:r w:rsidR="00935B01" w:rsidRPr="00935B01">
        <w:rPr>
          <w:lang w:val="en-US"/>
        </w:rPr>
        <w:t>:</w:t>
      </w:r>
    </w:p>
    <w:p w14:paraId="1405894B" w14:textId="3F23330C" w:rsidR="00935B01" w:rsidRPr="00935B01" w:rsidRDefault="00935B01" w:rsidP="00935B01">
      <w:pPr>
        <w:pStyle w:val="Code"/>
        <w:rPr>
          <w:lang w:val="en-US"/>
        </w:rPr>
      </w:pPr>
      <w:r w:rsidRPr="00935B01">
        <w:rPr>
          <w:lang w:val="en-US"/>
        </w:rPr>
        <w:t>stackedLoc_</w:t>
      </w:r>
      <w:proofErr w:type="gramStart"/>
      <w:r w:rsidRPr="00935B01">
        <w:rPr>
          <w:lang w:val="en-US"/>
        </w:rPr>
        <w:t>1 :</w:t>
      </w:r>
      <w:proofErr w:type="gramEnd"/>
      <w:r w:rsidRPr="00935B01">
        <w:rPr>
          <w:lang w:val="en-US"/>
        </w:rPr>
        <w:t xml:space="preserve">: </w:t>
      </w:r>
      <w:proofErr w:type="spellStart"/>
      <w:r w:rsidRPr="00935B01">
        <w:rPr>
          <w:lang w:val="en-US"/>
        </w:rPr>
        <w:t>StackedLocation</w:t>
      </w:r>
      <w:proofErr w:type="spellEnd"/>
      <w:r w:rsidRPr="00935B01">
        <w:rPr>
          <w:lang w:val="en-US"/>
        </w:rPr>
        <w:t xml:space="preserve"> Integer</w:t>
      </w:r>
    </w:p>
    <w:p w14:paraId="0576F1B4" w14:textId="39D03E21" w:rsidR="00935B01" w:rsidRDefault="00935B01" w:rsidP="00935B01">
      <w:pPr>
        <w:pStyle w:val="Code"/>
        <w:rPr>
          <w:lang w:val="en-US"/>
        </w:rPr>
      </w:pPr>
      <w:r w:rsidRPr="00935B01">
        <w:rPr>
          <w:lang w:val="en-US"/>
        </w:rPr>
        <w:t>stackedLoc_1 = pure 1</w:t>
      </w:r>
    </w:p>
    <w:p w14:paraId="01E20705" w14:textId="77777777" w:rsidR="00935B01" w:rsidRPr="00935B01" w:rsidRDefault="00935B01" w:rsidP="00935B01">
      <w:pPr>
        <w:pStyle w:val="Code"/>
        <w:rPr>
          <w:lang w:val="en-US"/>
        </w:rPr>
      </w:pPr>
    </w:p>
    <w:p w14:paraId="446A3717" w14:textId="77F2505C" w:rsidR="00935B01" w:rsidRPr="00935B01" w:rsidRDefault="00935B01" w:rsidP="00935B01">
      <w:pPr>
        <w:pStyle w:val="Code"/>
        <w:rPr>
          <w:lang w:val="en-US"/>
        </w:rPr>
      </w:pPr>
      <w:proofErr w:type="gramStart"/>
      <w:r w:rsidRPr="00935B01">
        <w:rPr>
          <w:lang w:val="en-US"/>
        </w:rPr>
        <w:t>f :</w:t>
      </w:r>
      <w:proofErr w:type="gramEnd"/>
      <w:r w:rsidRPr="00935B01">
        <w:rPr>
          <w:lang w:val="en-US"/>
        </w:rPr>
        <w:t>: Integer -&gt; String</w:t>
      </w:r>
    </w:p>
    <w:p w14:paraId="04EC4A7D" w14:textId="2D3DC0F2" w:rsidR="00935B01" w:rsidRDefault="00935B01" w:rsidP="00935B01">
      <w:pPr>
        <w:pStyle w:val="Code"/>
        <w:rPr>
          <w:lang w:val="en-US"/>
        </w:rPr>
      </w:pPr>
      <w:r w:rsidRPr="00935B01">
        <w:rPr>
          <w:lang w:val="en-US"/>
        </w:rPr>
        <w:t>f = show</w:t>
      </w:r>
    </w:p>
    <w:p w14:paraId="3E24B9C2" w14:textId="77777777" w:rsidR="00935B01" w:rsidRDefault="00935B01" w:rsidP="00935B01">
      <w:pPr>
        <w:pStyle w:val="Code"/>
        <w:rPr>
          <w:lang w:val="en-US"/>
        </w:rPr>
      </w:pPr>
    </w:p>
    <w:p w14:paraId="5733F4B3" w14:textId="20F6A857" w:rsidR="00935B01" w:rsidRPr="00935B01" w:rsidRDefault="00935B01" w:rsidP="00935B01">
      <w:pPr>
        <w:pStyle w:val="Code"/>
        <w:rPr>
          <w:lang w:val="en-US"/>
        </w:rPr>
      </w:pPr>
      <w:proofErr w:type="gramStart"/>
      <w:r>
        <w:rPr>
          <w:lang w:val="en-US"/>
        </w:rPr>
        <w:t>r :</w:t>
      </w:r>
      <w:proofErr w:type="gramEnd"/>
      <w:r>
        <w:rPr>
          <w:lang w:val="en-US"/>
        </w:rPr>
        <w:t xml:space="preserve">: </w:t>
      </w:r>
      <w:proofErr w:type="spellStart"/>
      <w:r>
        <w:rPr>
          <w:lang w:val="en-US"/>
        </w:rPr>
        <w:t>StackedLocation</w:t>
      </w:r>
      <w:proofErr w:type="spellEnd"/>
      <w:r>
        <w:rPr>
          <w:lang w:val="en-US"/>
        </w:rPr>
        <w:t xml:space="preserve"> </w:t>
      </w:r>
      <w:r w:rsidR="00AB4EB1">
        <w:rPr>
          <w:lang w:val="en-US"/>
        </w:rPr>
        <w:t>String</w:t>
      </w:r>
    </w:p>
    <w:p w14:paraId="2601C70B" w14:textId="21F72969" w:rsidR="00935B01" w:rsidRDefault="00935B01" w:rsidP="00935B01">
      <w:pPr>
        <w:pStyle w:val="Code"/>
        <w:rPr>
          <w:lang w:val="en-US"/>
        </w:rPr>
      </w:pPr>
      <w:r>
        <w:rPr>
          <w:lang w:val="en-US"/>
        </w:rPr>
        <w:t>r = map f stackedLoc_1</w:t>
      </w:r>
    </w:p>
    <w:p w14:paraId="1356AA7C" w14:textId="073F2CF0" w:rsidR="005C5441" w:rsidRDefault="005C5441" w:rsidP="00935B01">
      <w:pPr>
        <w:pStyle w:val="Code"/>
        <w:rPr>
          <w:lang w:val="en-US"/>
        </w:rPr>
      </w:pPr>
    </w:p>
    <w:p w14:paraId="7ED70EDD" w14:textId="1DABB44D" w:rsidR="005C5441" w:rsidRPr="005B35C4" w:rsidRDefault="00FE1153" w:rsidP="005C5441">
      <w:r w:rsidRPr="00876996">
        <w:rPr>
          <w:noProof/>
          <w:lang w:eastAsia="nl-NL"/>
        </w:rPr>
        <mc:AlternateContent>
          <mc:Choice Requires="wpc">
            <w:drawing>
              <wp:anchor distT="0" distB="0" distL="0" distR="0" simplePos="0" relativeHeight="251659264" behindDoc="0" locked="0" layoutInCell="1" allowOverlap="1" wp14:anchorId="25BABF02" wp14:editId="58A9E6D3">
                <wp:simplePos x="0" y="0"/>
                <wp:positionH relativeFrom="column">
                  <wp:posOffset>0</wp:posOffset>
                </wp:positionH>
                <wp:positionV relativeFrom="paragraph">
                  <wp:posOffset>351790</wp:posOffset>
                </wp:positionV>
                <wp:extent cx="5309870" cy="3547745"/>
                <wp:effectExtent l="0" t="0" r="0" b="0"/>
                <wp:wrapTopAndBottom/>
                <wp:docPr id="66" name="Canvas 1"/>
                <wp:cNvGraphicFramePr/>
                <a:graphic xmlns:a="http://schemas.openxmlformats.org/drawingml/2006/main">
                  <a:graphicData uri="http://schemas.microsoft.com/office/word/2010/wordprocessingCanvas">
                    <wpc:wpc>
                      <wpc:bg/>
                      <wpc:whole/>
                      <wps:wsp>
                        <wps:cNvPr id="33" name="Ovaal 33"/>
                        <wps:cNvSpPr/>
                        <wps:spPr>
                          <a:xfrm>
                            <a:off x="836217" y="25749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9D03D" w14:textId="77777777" w:rsidR="003A2DD1" w:rsidRDefault="003A2DD1" w:rsidP="003A2DD1">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 name="Rechte verbindingslijn met pijl 34"/>
                        <wps:cNvCnPr/>
                        <wps:spPr>
                          <a:xfrm flipV="1">
                            <a:off x="1370473" y="2831786"/>
                            <a:ext cx="1347106" cy="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Tekstvak 35"/>
                        <wps:cNvSpPr txBox="1"/>
                        <wps:spPr>
                          <a:xfrm>
                            <a:off x="1936537" y="2524238"/>
                            <a:ext cx="229870" cy="238760"/>
                          </a:xfrm>
                          <a:prstGeom prst="rect">
                            <a:avLst/>
                          </a:prstGeom>
                          <a:noFill/>
                        </wps:spPr>
                        <wps:txbx>
                          <w:txbxContent>
                            <w:p w14:paraId="56DE7015" w14:textId="77777777" w:rsidR="003A2DD1" w:rsidRDefault="003A2DD1" w:rsidP="003A2DD1">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6" name="Tekstvak 36"/>
                        <wps:cNvSpPr txBox="1"/>
                        <wps:spPr>
                          <a:xfrm>
                            <a:off x="836217" y="1113380"/>
                            <a:ext cx="2218055" cy="356870"/>
                          </a:xfrm>
                          <a:prstGeom prst="rect">
                            <a:avLst/>
                          </a:prstGeom>
                          <a:noFill/>
                        </wps:spPr>
                        <wps:txbx>
                          <w:txbxContent>
                            <w:p w14:paraId="4ED1FF0F" w14:textId="77777777" w:rsidR="003A2DD1" w:rsidRDefault="003A2DD1" w:rsidP="003A2DD1">
                              <w:pPr>
                                <w:pStyle w:val="Normaalweb"/>
                                <w:spacing w:before="0" w:beforeAutospacing="0" w:after="0" w:afterAutospacing="0"/>
                              </w:pPr>
                              <w:proofErr w:type="gramStart"/>
                              <w:r>
                                <w:rPr>
                                  <w:rFonts w:asciiTheme="minorHAnsi" w:hAnsi="Trebuchet MS" w:cstheme="minorBidi"/>
                                  <w:color w:val="000000" w:themeColor="text1"/>
                                  <w:kern w:val="24"/>
                                  <w:sz w:val="36"/>
                                  <w:szCs w:val="36"/>
                                </w:rPr>
                                <w:t>map</w:t>
                              </w:r>
                              <w:proofErr w:type="gramEnd"/>
                              <w:r>
                                <w:rPr>
                                  <w:rFonts w:asciiTheme="minorHAnsi" w:hAnsi="Trebuchet MS" w:cstheme="minorBidi"/>
                                  <w:color w:val="000000" w:themeColor="text1"/>
                                  <w:kern w:val="24"/>
                                  <w:sz w:val="36"/>
                                  <w:szCs w:val="36"/>
                                </w:rPr>
                                <w:t xml:space="preserve"> f stackedLoc_1</w:t>
                              </w:r>
                            </w:p>
                          </w:txbxContent>
                        </wps:txbx>
                        <wps:bodyPr wrap="none" rtlCol="0">
                          <a:spAutoFit/>
                        </wps:bodyPr>
                      </wps:wsp>
                      <wps:wsp>
                        <wps:cNvPr id="37" name="Vierkante haak links 37"/>
                        <wps:cNvSpPr/>
                        <wps:spPr>
                          <a:xfrm rot="5400000">
                            <a:off x="2149656" y="306838"/>
                            <a:ext cx="220435" cy="1216478"/>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Vierkante haak links 38"/>
                        <wps:cNvSpPr/>
                        <wps:spPr>
                          <a:xfrm rot="16200000">
                            <a:off x="1782587" y="705175"/>
                            <a:ext cx="220435" cy="1949735"/>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Kromme verbindingslijn 39"/>
                        <wps:cNvCnPr>
                          <a:stCxn id="37" idx="1"/>
                          <a:endCxn id="38" idx="1"/>
                        </wps:cNvCnPr>
                        <wps:spPr>
                          <a:xfrm rot="16200000" flipH="1" flipV="1">
                            <a:off x="1583640" y="1114025"/>
                            <a:ext cx="985400" cy="367069"/>
                          </a:xfrm>
                          <a:prstGeom prst="curvedConnector5">
                            <a:avLst>
                              <a:gd name="adj1" fmla="val -40317"/>
                              <a:gd name="adj2" fmla="val -344221"/>
                              <a:gd name="adj3" fmla="val 147524"/>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Ovaal 40"/>
                        <wps:cNvSpPr/>
                        <wps:spPr>
                          <a:xfrm>
                            <a:off x="2717579" y="25749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4F18C4" w14:textId="77777777" w:rsidR="003A2DD1" w:rsidRDefault="003A2DD1" w:rsidP="003A2DD1">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5BABF02" id="Canvas 1" o:spid="_x0000_s1026" style="position:absolute;margin-left:0;margin-top:27.7pt;width:418.1pt;height:279.35pt;z-index:251659264;mso-wrap-distance-left:0;mso-wrap-distance-right:0;mso-width-relative:margin;mso-height-relative:margin" coordsize="5309870,3547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3547745;visibility:visible;mso-wrap-style:square">
                  <v:fill o:detectmouseclick="t"/>
                  <v:path o:connecttype="none"/>
                </v:shape>
                <v:oval id="Ovaal 33" o:spid="_x0000_s1028" style="position:absolute;left:836217;top:25749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SLcxAAA&#10;ANsAAAAPAAAAZHJzL2Rvd25yZXYueG1sRI9PawIxFMTvgt8hvII3zVbBtlujSEEQ0YN/aK+P5LlZ&#10;unlZNum6+umNUPA4zMxvmNmic5VoqQmlZwWvowwEsfam5ELB6bgavoMIEdlg5ZkUXCnAYt7vzTA3&#10;/sJ7ag+xEAnCIUcFNsY6lzJoSw7DyNfEyTv7xmFMsimkafCS4K6S4yybSoclpwWLNX1Z0r+HP6cg&#10;C7ftWX+/nVZ6vLu2vLY/H5u9UoOXbvkJIlIXn+H/9toomEzg8SX9AD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Ui3MQAAADbAAAADwAAAAAAAAAAAAAAAACXAgAAZHJzL2Rv&#10;d25yZXYueG1sUEsFBgAAAAAEAAQA9QAAAIgDAAAAAA==&#10;" fillcolor="white [3201]" strokecolor="#8a479b [3209]" strokeweight="1pt">
                  <v:stroke joinstyle="miter"/>
                  <v:textbox inset="1mm,,1mm">
                    <w:txbxContent>
                      <w:p w14:paraId="65E9D03D" w14:textId="77777777" w:rsidR="003A2DD1" w:rsidRDefault="003A2DD1" w:rsidP="003A2DD1">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v:shapetype id="_x0000_t32" coordsize="21600,21600" o:spt="32" o:oned="t" path="m0,0l21600,21600e" filled="f">
                  <v:path arrowok="t" fillok="f" o:connecttype="none"/>
                  <o:lock v:ext="edit" shapetype="t"/>
                </v:shapetype>
                <v:shape id="Rechte verbindingslijn met pijl 34" o:spid="_x0000_s1029" type="#_x0000_t32" style="position:absolute;left:1370473;top:2831786;width:1347106;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4ksUAAADbAAAADwAAAGRycy9kb3ducmV2LnhtbESPQWsCMRSE74X+h/AKXopmtaXI1igi&#10;iIp4cKt4fW6e2a2bl2UTdfvvG0HwOMzMN8xo0tpKXKnxpWMF/V4Cgjh3umSjYPcz7w5B+ICssXJM&#10;Cv7Iw2T8+jLCVLsbb+maBSMihH2KCooQ6lRKnxdk0fdcTRy9k2sshigbI3WDtwi3lRwkyZe0WHJc&#10;KLCmWUH5ObtYBWa9PW6y38q0+eF9dZ6f9pts0Veq89ZOv0EEasMz/GgvtYKPT7h/iT9Aj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S4ksUAAADbAAAADwAAAAAAAAAA&#10;AAAAAAChAgAAZHJzL2Rvd25yZXYueG1sUEsFBgAAAAAEAAQA+QAAAJMDAAAAAA==&#10;" strokecolor="#006a89 [3204]" strokeweight="1.5pt">
                  <v:stroke endarrow="block" joinstyle="miter"/>
                </v:shape>
                <v:shapetype id="_x0000_t202" coordsize="21600,21600" o:spt="202" path="m0,0l0,21600,21600,21600,21600,0xe">
                  <v:stroke joinstyle="miter"/>
                  <v:path gradientshapeok="t" o:connecttype="rect"/>
                </v:shapetype>
                <v:shape id="Tekstvak 35" o:spid="_x0000_s1030" type="#_x0000_t202" style="position:absolute;left:1936537;top:2524238;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14:paraId="56DE7015" w14:textId="77777777" w:rsidR="003A2DD1" w:rsidRDefault="003A2DD1" w:rsidP="003A2DD1">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6" o:spid="_x0000_s1031" type="#_x0000_t202" style="position:absolute;left:836217;top:1113380;width:221805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14:paraId="4ED1FF0F" w14:textId="77777777" w:rsidR="003A2DD1" w:rsidRDefault="003A2DD1" w:rsidP="003A2DD1">
                        <w:pPr>
                          <w:pStyle w:val="Normaalweb"/>
                          <w:spacing w:before="0" w:beforeAutospacing="0" w:after="0" w:afterAutospacing="0"/>
                        </w:pPr>
                        <w:proofErr w:type="gramStart"/>
                        <w:r>
                          <w:rPr>
                            <w:rFonts w:asciiTheme="minorHAnsi" w:hAnsi="Trebuchet MS" w:cstheme="minorBidi"/>
                            <w:color w:val="000000" w:themeColor="text1"/>
                            <w:kern w:val="24"/>
                            <w:sz w:val="36"/>
                            <w:szCs w:val="36"/>
                          </w:rPr>
                          <w:t>map</w:t>
                        </w:r>
                        <w:proofErr w:type="gramEnd"/>
                        <w:r>
                          <w:rPr>
                            <w:rFonts w:asciiTheme="minorHAnsi" w:hAnsi="Trebuchet MS" w:cstheme="minorBidi"/>
                            <w:color w:val="000000" w:themeColor="text1"/>
                            <w:kern w:val="24"/>
                            <w:sz w:val="36"/>
                            <w:szCs w:val="36"/>
                          </w:rPr>
                          <w:t xml:space="preserve"> f stackedLoc_1</w:t>
                        </w:r>
                      </w:p>
                    </w:txbxContent>
                  </v:textbox>
                </v:shape>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Vierkante haak links 37" o:spid="_x0000_s1032" type="#_x0000_t85" style="position:absolute;left:2149656;top:306838;width:220435;height:1216478;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vpxQAA&#10;ANsAAAAPAAAAZHJzL2Rvd25yZXYueG1sRI9BawIxFITvhf6H8ARvNatitVujlGJBEApri/T4SF53&#10;FzcvyyZdU3+9EQSPw8x8wyzX0Taip87XjhWMRxkIYu1MzaWC76+PpwUIH5ANNo5JwT95WK8eH5aY&#10;G3figvp9KEWCsM9RQRVCm0vpdUUW/ci1xMn7dZ3FkGRXStPhKcFtIydZ9iwt1pwWKmzpvSJ93P9Z&#10;BZPPc3Ewm1jofjM76pc4r3/6nVLDQXx7BREohnv41t4aBdM5XL+k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76+nFAAAA2wAAAA8AAAAAAAAAAAAAAAAAlwIAAGRycy9k&#10;b3ducmV2LnhtbFBLBQYAAAAABAAEAPUAAACJAwAAAAA=&#10;" adj="326" strokecolor="#006a89 [3204]" strokeweight="3pt">
                  <v:stroke joinstyle="miter"/>
                </v:shape>
                <v:shape id="Vierkante haak links 38" o:spid="_x0000_s1033" type="#_x0000_t85" style="position:absolute;left:1782587;top:705175;width:220435;height:19497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Fw8wgAA&#10;ANsAAAAPAAAAZHJzL2Rvd25yZXYueG1sRE9Ni8IwEL0L/ocwC3uz6boiSzWKioJ4kXYXFm9DM7bF&#10;ZlKbqNVfbw6Cx8f7ns47U4srta6yrOArikEQ51ZXXCj4+90MfkA4j6yxtkwK7uRgPuv3pphoe+OU&#10;rpkvRAhhl6CC0vsmkdLlJRl0kW2IA3e0rUEfYFtI3eIthJtaDuN4LA1WHBpKbGhVUn7KLkbBcbnf&#10;Hv7T3aaSo2KZnrN4/Riulfr86BYTEJ46/xa/3Fut4DuMDV/C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8XDzCAAAA2wAAAA8AAAAAAAAAAAAAAAAAlwIAAGRycy9kb3du&#10;cmV2LnhtbFBLBQYAAAAABAAEAPUAAACGAwAAAAA=&#10;" adj="203" strokecolor="#006a89 [3204]" strokeweight="3pt">
                  <v:stroke joinstyle="miter"/>
                </v:shape>
                <v:shapetype id="_x0000_t40" coordsize="21600,21600" o:spt="40" o:oned="t" path="m0,0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Kromme verbindingslijn 39" o:spid="_x0000_s1034" type="#_x0000_t40" style="position:absolute;left:1583640;top:1114025;width:985400;height:367069;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MqMMQAAADbAAAADwAAAGRycy9kb3ducmV2LnhtbESPQUsDMRSE74L/ITzBm01aRey2aZGi&#10;KNSLVQq9PZLX3cXNy5I8262/3hQEj8PMfMPMl0Po1IFSbiNbGI8MKGIXfcu1hc+P55sHUFmQPXaR&#10;ycKJMiwXlxdzrHw88jsdNlKrAuFcoYVGpK+0zq6hgHkUe+Li7WMKKEWmWvuExwIPnZ4Yc68DtlwW&#10;Guxp1ZD72nwHC09vd3n34rZUG7cbzEmS/IzX1l5fDY8zUEKD/If/2q/ewu0Uzl/KD9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syowxAAAANsAAAAPAAAAAAAAAAAA&#10;AAAAAKECAABkcnMvZG93bnJldi54bWxQSwUGAAAAAAQABAD5AAAAkgMAAAAA&#10;" adj="-8708,-74352,31865" strokecolor="#006a89 [3204]" strokeweight="1.5pt">
                  <v:stroke endarrow="open" joinstyle="miter"/>
                </v:shape>
                <v:oval id="Ovaal 40" o:spid="_x0000_s1035" style="position:absolute;left:2717579;top:25749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gc/WwQAA&#10;ANsAAAAPAAAAZHJzL2Rvd25yZXYueG1sRE9NawIxEL0X/A9hBG81WxFbt0YRQRDRg1bsdUjGzdLN&#10;ZNnEdfXXm4PQ4+N9zxadq0RLTSg9K/gYZiCItTclFwpOP+v3LxAhIhusPJOCOwVYzHtvM8yNv/GB&#10;2mMsRArhkKMCG2OdSxm0JYdh6GvixF184zAm2BTSNHhL4a6SoyybSIclpwaLNa0s6b/j1SnIwmN3&#10;0efP01qP9veWN/Z3uj0oNeh3y28Qkbr4L365N0bBOK1PX9IP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HP1sEAAADbAAAADwAAAAAAAAAAAAAAAACXAgAAZHJzL2Rvd25y&#10;ZXYueG1sUEsFBgAAAAAEAAQA9QAAAIUDAAAAAA==&#10;" fillcolor="white [3201]" strokecolor="#8a479b [3209]" strokeweight="1pt">
                  <v:stroke joinstyle="miter"/>
                  <v:textbox inset="1mm,,1mm">
                    <w:txbxContent>
                      <w:p w14:paraId="7C4F18C4" w14:textId="77777777" w:rsidR="003A2DD1" w:rsidRDefault="003A2DD1" w:rsidP="003A2DD1">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w10:wrap type="topAndBottom"/>
              </v:group>
            </w:pict>
          </mc:Fallback>
        </mc:AlternateContent>
      </w:r>
      <w:r w:rsidR="005C5441" w:rsidRPr="005B35C4">
        <w:t>De afhankelijkheden:</w:t>
      </w:r>
    </w:p>
    <w:p w14:paraId="4249136C" w14:textId="707821D6" w:rsidR="00FE1153" w:rsidRPr="005B35C4" w:rsidRDefault="00764F20" w:rsidP="00764F20">
      <w:pPr>
        <w:pStyle w:val="Kop2"/>
      </w:pPr>
      <w:proofErr w:type="spellStart"/>
      <w:r w:rsidRPr="005B35C4">
        <w:t>StackedLocation</w:t>
      </w:r>
      <w:proofErr w:type="spellEnd"/>
      <w:r w:rsidRPr="005B35C4">
        <w:t xml:space="preserve"> als </w:t>
      </w:r>
      <w:proofErr w:type="spellStart"/>
      <w:r w:rsidRPr="005B35C4">
        <w:t>Applicative</w:t>
      </w:r>
      <w:proofErr w:type="spellEnd"/>
    </w:p>
    <w:p w14:paraId="4BB6F3E5" w14:textId="659FBC79" w:rsidR="00764F20" w:rsidRPr="00764F20" w:rsidRDefault="00764F20" w:rsidP="00764F20">
      <w:r w:rsidRPr="00764F20">
        <w:t xml:space="preserve">De pure functie verpakt een waarde in een </w:t>
      </w:r>
      <w:proofErr w:type="spellStart"/>
      <w:r w:rsidRPr="00764F20">
        <w:t>Location</w:t>
      </w:r>
      <w:proofErr w:type="spellEnd"/>
      <w:r w:rsidRPr="00764F20">
        <w:t xml:space="preserve"> en wikkelt die in </w:t>
      </w:r>
      <w:proofErr w:type="spellStart"/>
      <w:r w:rsidRPr="00764F20">
        <w:t>Aff</w:t>
      </w:r>
      <w:proofErr w:type="spellEnd"/>
      <w:r w:rsidRPr="00764F20">
        <w:t>:</w:t>
      </w:r>
    </w:p>
    <w:p w14:paraId="691BABEE" w14:textId="127FD83D" w:rsidR="00764F20" w:rsidRDefault="00764F20" w:rsidP="00764F20">
      <w:pPr>
        <w:pStyle w:val="Code"/>
        <w:rPr>
          <w:lang w:val="en-US"/>
        </w:rPr>
      </w:pPr>
      <w:proofErr w:type="gramStart"/>
      <w:r w:rsidRPr="00764F20">
        <w:rPr>
          <w:lang w:val="en-US"/>
        </w:rPr>
        <w:t>pure :</w:t>
      </w:r>
      <w:proofErr w:type="gramEnd"/>
      <w:r w:rsidRPr="00764F20">
        <w:rPr>
          <w:lang w:val="en-US"/>
        </w:rPr>
        <w:t xml:space="preserve">: </w:t>
      </w:r>
      <w:proofErr w:type="spellStart"/>
      <w:r w:rsidRPr="00764F20">
        <w:rPr>
          <w:lang w:val="en-US"/>
        </w:rPr>
        <w:t>forall</w:t>
      </w:r>
      <w:proofErr w:type="spellEnd"/>
      <w:r w:rsidRPr="00764F20">
        <w:rPr>
          <w:lang w:val="en-US"/>
        </w:rPr>
        <w:t xml:space="preserve"> a</w:t>
      </w:r>
      <w:r>
        <w:rPr>
          <w:lang w:val="en-US"/>
        </w:rPr>
        <w:t xml:space="preserve"> e</w:t>
      </w:r>
      <w:r w:rsidRPr="00764F20">
        <w:rPr>
          <w:lang w:val="en-US"/>
        </w:rPr>
        <w:t xml:space="preserve">. a -&gt; </w:t>
      </w:r>
      <w:proofErr w:type="spellStart"/>
      <w:r w:rsidRPr="00764F20">
        <w:rPr>
          <w:lang w:val="en-US"/>
        </w:rPr>
        <w:t>NestedLocation</w:t>
      </w:r>
      <w:proofErr w:type="spellEnd"/>
      <w:r w:rsidRPr="00764F20">
        <w:rPr>
          <w:lang w:val="en-US"/>
        </w:rPr>
        <w:t xml:space="preserve"> e a</w:t>
      </w:r>
    </w:p>
    <w:p w14:paraId="4D97478B" w14:textId="77777777" w:rsidR="00764F20" w:rsidRDefault="00764F20" w:rsidP="00764F20">
      <w:pPr>
        <w:pStyle w:val="Code"/>
        <w:rPr>
          <w:lang w:val="en-US"/>
        </w:rPr>
      </w:pPr>
    </w:p>
    <w:p w14:paraId="3FA07FDB" w14:textId="5D4BEC3C" w:rsidR="00764F20" w:rsidRDefault="00764F20" w:rsidP="00764F20">
      <w:r w:rsidRPr="002E06BC">
        <w:t xml:space="preserve">De </w:t>
      </w:r>
      <w:proofErr w:type="spellStart"/>
      <w:r w:rsidRPr="002E06BC">
        <w:t>apply</w:t>
      </w:r>
      <w:proofErr w:type="spellEnd"/>
      <w:r w:rsidRPr="002E06BC">
        <w:t xml:space="preserve"> functie neemt een </w:t>
      </w:r>
      <w:r w:rsidR="002E06BC" w:rsidRPr="002E06BC">
        <w:t xml:space="preserve">functie en een waarde, beide in </w:t>
      </w:r>
      <w:proofErr w:type="spellStart"/>
      <w:r w:rsidR="002E06BC" w:rsidRPr="002E06BC">
        <w:t>NestedLocation</w:t>
      </w:r>
      <w:proofErr w:type="spellEnd"/>
      <w:r w:rsidR="002E06BC" w:rsidRPr="002E06BC">
        <w:t xml:space="preserve">. </w:t>
      </w:r>
      <w:proofErr w:type="spellStart"/>
      <w:r w:rsidR="002E06BC">
        <w:t>Apply</w:t>
      </w:r>
      <w:proofErr w:type="spellEnd"/>
      <w:r w:rsidR="002E06BC">
        <w:t xml:space="preserve"> pakt beide uit en houdt dan een functie en een waarde in een </w:t>
      </w:r>
      <w:proofErr w:type="spellStart"/>
      <w:r w:rsidR="002E06BC">
        <w:t>Location</w:t>
      </w:r>
      <w:proofErr w:type="spellEnd"/>
      <w:r w:rsidR="002E06BC">
        <w:t xml:space="preserve"> over. Vervolgens past hij de </w:t>
      </w:r>
      <w:proofErr w:type="spellStart"/>
      <w:r w:rsidR="002E06BC">
        <w:t>apply</w:t>
      </w:r>
      <w:proofErr w:type="spellEnd"/>
      <w:r w:rsidR="002E06BC">
        <w:t xml:space="preserve"> functie van de </w:t>
      </w:r>
      <w:proofErr w:type="spellStart"/>
      <w:r w:rsidR="002E06BC">
        <w:t>Apply</w:t>
      </w:r>
      <w:proofErr w:type="spellEnd"/>
      <w:r w:rsidR="002E06BC">
        <w:t xml:space="preserve"> instantie </w:t>
      </w:r>
      <w:proofErr w:type="spellStart"/>
      <w:r w:rsidR="002E06BC">
        <w:t>Location</w:t>
      </w:r>
      <w:proofErr w:type="spellEnd"/>
      <w:r w:rsidR="002E06BC">
        <w:t xml:space="preserve"> toe op beiden. Het resultaat is een nieuwe </w:t>
      </w:r>
      <w:proofErr w:type="spellStart"/>
      <w:r w:rsidR="002E06BC">
        <w:t>Location</w:t>
      </w:r>
      <w:proofErr w:type="spellEnd"/>
      <w:r w:rsidR="002E06BC">
        <w:t xml:space="preserve"> en die wordt in </w:t>
      </w:r>
      <w:proofErr w:type="spellStart"/>
      <w:r w:rsidR="002E06BC">
        <w:t>Aff</w:t>
      </w:r>
      <w:proofErr w:type="spellEnd"/>
      <w:r w:rsidR="002E06BC">
        <w:t xml:space="preserve"> gewikkeld.</w:t>
      </w:r>
      <w:r w:rsidR="000E411B">
        <w:t xml:space="preserve"> Bijvoorbeeld:</w:t>
      </w:r>
    </w:p>
    <w:p w14:paraId="4355AE7E" w14:textId="77777777" w:rsidR="000E411B" w:rsidRPr="00935B01" w:rsidRDefault="000E411B" w:rsidP="000E411B">
      <w:pPr>
        <w:pStyle w:val="Code"/>
        <w:rPr>
          <w:lang w:val="en-US"/>
        </w:rPr>
      </w:pPr>
      <w:r w:rsidRPr="00935B01">
        <w:rPr>
          <w:lang w:val="en-US"/>
        </w:rPr>
        <w:t>stackedLoc_</w:t>
      </w:r>
      <w:proofErr w:type="gramStart"/>
      <w:r w:rsidRPr="00935B01">
        <w:rPr>
          <w:lang w:val="en-US"/>
        </w:rPr>
        <w:t>1 :</w:t>
      </w:r>
      <w:proofErr w:type="gramEnd"/>
      <w:r w:rsidRPr="00935B01">
        <w:rPr>
          <w:lang w:val="en-US"/>
        </w:rPr>
        <w:t xml:space="preserve">: </w:t>
      </w:r>
      <w:proofErr w:type="spellStart"/>
      <w:r w:rsidRPr="00935B01">
        <w:rPr>
          <w:lang w:val="en-US"/>
        </w:rPr>
        <w:t>StackedLocation</w:t>
      </w:r>
      <w:proofErr w:type="spellEnd"/>
      <w:r w:rsidRPr="00935B01">
        <w:rPr>
          <w:lang w:val="en-US"/>
        </w:rPr>
        <w:t xml:space="preserve"> Integer</w:t>
      </w:r>
    </w:p>
    <w:p w14:paraId="49140279" w14:textId="77777777" w:rsidR="000E411B" w:rsidRDefault="000E411B" w:rsidP="000E411B">
      <w:pPr>
        <w:pStyle w:val="Code"/>
        <w:rPr>
          <w:lang w:val="en-US"/>
        </w:rPr>
      </w:pPr>
      <w:r w:rsidRPr="00935B01">
        <w:rPr>
          <w:lang w:val="en-US"/>
        </w:rPr>
        <w:t>stackedLoc_1 = pure 1</w:t>
      </w:r>
    </w:p>
    <w:p w14:paraId="1FAFA89C" w14:textId="77777777" w:rsidR="000E411B" w:rsidRPr="00935B01" w:rsidRDefault="000E411B" w:rsidP="000E411B">
      <w:pPr>
        <w:pStyle w:val="Code"/>
        <w:rPr>
          <w:lang w:val="en-US"/>
        </w:rPr>
      </w:pPr>
    </w:p>
    <w:p w14:paraId="30E43B8B" w14:textId="44FE3D4E" w:rsidR="000E411B" w:rsidRPr="00935B01" w:rsidRDefault="000E411B" w:rsidP="000E411B">
      <w:pPr>
        <w:pStyle w:val="Code"/>
        <w:rPr>
          <w:lang w:val="en-US"/>
        </w:rPr>
      </w:pPr>
      <w:proofErr w:type="spellStart"/>
      <w:r>
        <w:rPr>
          <w:lang w:val="en-US"/>
        </w:rPr>
        <w:t>stackedLoc_</w:t>
      </w:r>
      <w:proofErr w:type="gramStart"/>
      <w:r w:rsidRPr="00935B01">
        <w:rPr>
          <w:lang w:val="en-US"/>
        </w:rPr>
        <w:t>f</w:t>
      </w:r>
      <w:proofErr w:type="spellEnd"/>
      <w:r w:rsidRPr="00935B01">
        <w:rPr>
          <w:lang w:val="en-US"/>
        </w:rPr>
        <w:t xml:space="preserve"> :</w:t>
      </w:r>
      <w:proofErr w:type="gramEnd"/>
      <w:r w:rsidRPr="00935B01">
        <w:rPr>
          <w:lang w:val="en-US"/>
        </w:rPr>
        <w:t xml:space="preserve">: </w:t>
      </w:r>
      <w:r>
        <w:rPr>
          <w:lang w:val="en-US"/>
        </w:rPr>
        <w:t>Location (</w:t>
      </w:r>
      <w:r w:rsidRPr="00935B01">
        <w:rPr>
          <w:lang w:val="en-US"/>
        </w:rPr>
        <w:t>Integer -&gt; String</w:t>
      </w:r>
      <w:r>
        <w:rPr>
          <w:lang w:val="en-US"/>
        </w:rPr>
        <w:t>)</w:t>
      </w:r>
    </w:p>
    <w:p w14:paraId="3ECD194A" w14:textId="6882A59C" w:rsidR="000E411B" w:rsidRDefault="000E411B" w:rsidP="000E411B">
      <w:pPr>
        <w:pStyle w:val="Code"/>
        <w:rPr>
          <w:lang w:val="en-US"/>
        </w:rPr>
      </w:pPr>
      <w:r w:rsidRPr="00935B01">
        <w:rPr>
          <w:lang w:val="en-US"/>
        </w:rPr>
        <w:t xml:space="preserve">f = </w:t>
      </w:r>
      <w:r>
        <w:rPr>
          <w:lang w:val="en-US"/>
        </w:rPr>
        <w:t xml:space="preserve">pure </w:t>
      </w:r>
      <w:r w:rsidRPr="00935B01">
        <w:rPr>
          <w:lang w:val="en-US"/>
        </w:rPr>
        <w:t>show</w:t>
      </w:r>
    </w:p>
    <w:p w14:paraId="5D5004E5" w14:textId="77777777" w:rsidR="000E411B" w:rsidRDefault="000E411B" w:rsidP="000E411B">
      <w:pPr>
        <w:pStyle w:val="Code"/>
        <w:rPr>
          <w:lang w:val="en-US"/>
        </w:rPr>
      </w:pPr>
    </w:p>
    <w:p w14:paraId="61D8BD4D" w14:textId="77777777" w:rsidR="000E411B" w:rsidRPr="00935B01" w:rsidRDefault="000E411B" w:rsidP="000E411B">
      <w:pPr>
        <w:pStyle w:val="Code"/>
        <w:rPr>
          <w:lang w:val="en-US"/>
        </w:rPr>
      </w:pPr>
      <w:proofErr w:type="gramStart"/>
      <w:r>
        <w:rPr>
          <w:lang w:val="en-US"/>
        </w:rPr>
        <w:lastRenderedPageBreak/>
        <w:t>r :</w:t>
      </w:r>
      <w:proofErr w:type="gramEnd"/>
      <w:r>
        <w:rPr>
          <w:lang w:val="en-US"/>
        </w:rPr>
        <w:t xml:space="preserve">: </w:t>
      </w:r>
      <w:proofErr w:type="spellStart"/>
      <w:r>
        <w:rPr>
          <w:lang w:val="en-US"/>
        </w:rPr>
        <w:t>StackedLocation</w:t>
      </w:r>
      <w:proofErr w:type="spellEnd"/>
      <w:r>
        <w:rPr>
          <w:lang w:val="en-US"/>
        </w:rPr>
        <w:t xml:space="preserve"> String</w:t>
      </w:r>
    </w:p>
    <w:p w14:paraId="52E31354" w14:textId="6CF13A1B" w:rsidR="000E411B" w:rsidRDefault="000E411B" w:rsidP="000E411B">
      <w:pPr>
        <w:pStyle w:val="Code"/>
        <w:rPr>
          <w:lang w:val="en-US"/>
        </w:rPr>
      </w:pPr>
      <w:r>
        <w:rPr>
          <w:lang w:val="en-US"/>
        </w:rPr>
        <w:t xml:space="preserve">r = apply </w:t>
      </w:r>
      <w:proofErr w:type="spellStart"/>
      <w:r>
        <w:rPr>
          <w:lang w:val="en-US"/>
        </w:rPr>
        <w:t>stackedLoc_f</w:t>
      </w:r>
      <w:proofErr w:type="spellEnd"/>
      <w:r>
        <w:rPr>
          <w:lang w:val="en-US"/>
        </w:rPr>
        <w:t xml:space="preserve"> stackedLoc_1</w:t>
      </w:r>
    </w:p>
    <w:p w14:paraId="2266C9CE" w14:textId="77777777" w:rsidR="00AA7613" w:rsidRDefault="00AA7613" w:rsidP="000E411B">
      <w:pPr>
        <w:pStyle w:val="Code"/>
        <w:rPr>
          <w:lang w:val="en-US"/>
        </w:rPr>
      </w:pPr>
    </w:p>
    <w:p w14:paraId="3167BE4B" w14:textId="7DB9230F" w:rsidR="00390D26" w:rsidRPr="00390D26" w:rsidRDefault="00AA7613" w:rsidP="00764F20">
      <w:r w:rsidRPr="00876996">
        <w:rPr>
          <w:noProof/>
          <w:lang w:eastAsia="nl-NL"/>
        </w:rPr>
        <mc:AlternateContent>
          <mc:Choice Requires="wpc">
            <w:drawing>
              <wp:anchor distT="0" distB="0" distL="0" distR="0" simplePos="0" relativeHeight="251661312" behindDoc="0" locked="0" layoutInCell="1" allowOverlap="1" wp14:anchorId="68B71503" wp14:editId="6C4A4984">
                <wp:simplePos x="0" y="0"/>
                <wp:positionH relativeFrom="column">
                  <wp:posOffset>0</wp:posOffset>
                </wp:positionH>
                <wp:positionV relativeFrom="paragraph">
                  <wp:posOffset>283845</wp:posOffset>
                </wp:positionV>
                <wp:extent cx="5309870" cy="3547745"/>
                <wp:effectExtent l="0" t="0" r="0" b="33655"/>
                <wp:wrapTopAndBottom/>
                <wp:docPr id="41" name="Canvas 1"/>
                <wp:cNvGraphicFramePr/>
                <a:graphic xmlns:a="http://schemas.openxmlformats.org/drawingml/2006/main">
                  <a:graphicData uri="http://schemas.microsoft.com/office/word/2010/wordprocessingCanvas">
                    <wpc:wpc>
                      <wpc:bg/>
                      <wpc:whole/>
                      <wps:wsp>
                        <wps:cNvPr id="118" name="Ovaal 118"/>
                        <wps:cNvSpPr/>
                        <wps:spPr>
                          <a:xfrm>
                            <a:off x="1009015" y="2071469"/>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D24651" w14:textId="77777777" w:rsidR="00C557D4" w:rsidRDefault="00C557D4" w:rsidP="00C557D4">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lIns="36000" rIns="36000" rtlCol="0" anchor="ctr"/>
                      </wps:wsp>
                      <wps:wsp>
                        <wps:cNvPr id="119" name="Rechte verbindingslijn met pijl 119"/>
                        <wps:cNvCnPr>
                          <a:endCxn id="132" idx="2"/>
                        </wps:cNvCnPr>
                        <wps:spPr>
                          <a:xfrm flipV="1">
                            <a:off x="1543271" y="2328322"/>
                            <a:ext cx="1347106" cy="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109335" y="2020774"/>
                            <a:ext cx="681355" cy="238760"/>
                          </a:xfrm>
                          <a:prstGeom prst="rect">
                            <a:avLst/>
                          </a:prstGeom>
                          <a:noFill/>
                        </wps:spPr>
                        <wps:txbx>
                          <w:txbxContent>
                            <w:p w14:paraId="6B1BC659" w14:textId="77777777" w:rsidR="00C557D4" w:rsidRDefault="00C557D4" w:rsidP="00C557D4">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apply</w:t>
                              </w:r>
                              <w:proofErr w:type="spellEnd"/>
                              <w:proofErr w:type="gramEnd"/>
                              <w:r>
                                <w:rPr>
                                  <w:rFonts w:asciiTheme="minorHAnsi" w:hAnsi="Trebuchet MS" w:cstheme="minorBidi"/>
                                  <w:color w:val="000000" w:themeColor="text1"/>
                                  <w:kern w:val="24"/>
                                  <w:sz w:val="20"/>
                                  <w:szCs w:val="20"/>
                                </w:rPr>
                                <w:t xml:space="preserve"> f 1</w:t>
                              </w:r>
                            </w:p>
                          </w:txbxContent>
                        </wps:txbx>
                        <wps:bodyPr wrap="none" rtlCol="0">
                          <a:spAutoFit/>
                        </wps:bodyPr>
                      </wps:wsp>
                      <wps:wsp>
                        <wps:cNvPr id="121" name="Tekstvak 121"/>
                        <wps:cNvSpPr txBox="1"/>
                        <wps:spPr>
                          <a:xfrm>
                            <a:off x="1009015" y="609916"/>
                            <a:ext cx="3728720" cy="356870"/>
                          </a:xfrm>
                          <a:prstGeom prst="rect">
                            <a:avLst/>
                          </a:prstGeom>
                          <a:noFill/>
                        </wps:spPr>
                        <wps:txbx>
                          <w:txbxContent>
                            <w:p w14:paraId="0A8881FD" w14:textId="77777777" w:rsidR="00C557D4" w:rsidRDefault="00C557D4" w:rsidP="00C557D4">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apply</w:t>
                              </w:r>
                              <w:proofErr w:type="spellEnd"/>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stackedLoc_f</w:t>
                              </w:r>
                              <w:proofErr w:type="spellEnd"/>
                              <w:r>
                                <w:rPr>
                                  <w:rFonts w:asciiTheme="minorHAnsi" w:hAnsi="Trebuchet MS" w:cstheme="minorBidi"/>
                                  <w:color w:val="000000" w:themeColor="text1"/>
                                  <w:kern w:val="24"/>
                                  <w:sz w:val="36"/>
                                  <w:szCs w:val="36"/>
                                </w:rPr>
                                <w:t xml:space="preserve">   stackedLoc_1</w:t>
                              </w:r>
                            </w:p>
                          </w:txbxContent>
                        </wps:txbx>
                        <wps:bodyPr wrap="none" rtlCol="0">
                          <a:spAutoFit/>
                        </wps:bodyPr>
                      </wps:wsp>
                      <wps:wsp>
                        <wps:cNvPr id="122" name="Vierkante haak links 122"/>
                        <wps:cNvSpPr/>
                        <wps:spPr>
                          <a:xfrm rot="5400000">
                            <a:off x="2225491" y="-213247"/>
                            <a:ext cx="220435" cy="1216478"/>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23" name="Vierkante haak links 123"/>
                        <wps:cNvSpPr/>
                        <wps:spPr>
                          <a:xfrm rot="16200000">
                            <a:off x="2560268" y="-403173"/>
                            <a:ext cx="220435" cy="3159501"/>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25" name="Kromme verbindingslijn 125"/>
                        <wps:cNvCnPr>
                          <a:stCxn id="122" idx="1"/>
                          <a:endCxn id="123" idx="1"/>
                        </wps:cNvCnPr>
                        <wps:spPr>
                          <a:xfrm rot="16200000" flipH="1">
                            <a:off x="2002087" y="618397"/>
                            <a:ext cx="1002020" cy="334777"/>
                          </a:xfrm>
                          <a:prstGeom prst="curvedConnector5">
                            <a:avLst>
                              <a:gd name="adj1" fmla="val -22814"/>
                              <a:gd name="adj2" fmla="val -545048"/>
                              <a:gd name="adj3" fmla="val 122814"/>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6" name="Ovaal 126"/>
                        <wps:cNvSpPr/>
                        <wps:spPr>
                          <a:xfrm>
                            <a:off x="2890377" y="2071468"/>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06A203" w14:textId="77777777" w:rsidR="00C557D4" w:rsidRDefault="00C557D4" w:rsidP="00C557D4">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lIns="36000" rIns="36000" rtlCol="0" anchor="ctr"/>
                      </wps:wsp>
                      <wps:wsp>
                        <wps:cNvPr id="127" name="Vierkante haak links 127"/>
                        <wps:cNvSpPr/>
                        <wps:spPr>
                          <a:xfrm rot="5400000">
                            <a:off x="3531779" y="-216336"/>
                            <a:ext cx="220435" cy="1216478"/>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28" name="Kromme verbindingslijn 128"/>
                        <wps:cNvCnPr>
                          <a:stCxn id="128" idx="1"/>
                          <a:endCxn id="123" idx="1"/>
                        </wps:cNvCnPr>
                        <wps:spPr>
                          <a:xfrm rot="16200000" flipH="1" flipV="1">
                            <a:off x="2653687" y="298484"/>
                            <a:ext cx="1005109" cy="971511"/>
                          </a:xfrm>
                          <a:prstGeom prst="curvedConnector5">
                            <a:avLst>
                              <a:gd name="adj1" fmla="val -22744"/>
                              <a:gd name="adj2" fmla="val -154210"/>
                              <a:gd name="adj3" fmla="val 122744"/>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9" name="Ovaal 129"/>
                        <wps:cNvSpPr/>
                        <wps:spPr>
                          <a:xfrm>
                            <a:off x="1009015" y="30321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7136B8" w14:textId="77777777" w:rsidR="00C557D4" w:rsidRDefault="00C557D4" w:rsidP="00C557D4">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p>
                          </w:txbxContent>
                        </wps:txbx>
                        <wps:bodyPr lIns="36000" rIns="36000" rtlCol="0" anchor="ctr"/>
                      </wps:wsp>
                      <wps:wsp>
                        <wps:cNvPr id="130" name="Rechte verbindingslijn met pijl 130"/>
                        <wps:cNvCnPr>
                          <a:endCxn id="132" idx="3"/>
                        </wps:cNvCnPr>
                        <wps:spPr>
                          <a:xfrm flipV="1">
                            <a:off x="1543271" y="2509944"/>
                            <a:ext cx="1425346" cy="77904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1" name="Tekstvak 131"/>
                        <wps:cNvSpPr txBox="1"/>
                        <wps:spPr>
                          <a:xfrm>
                            <a:off x="2109335" y="2877862"/>
                            <a:ext cx="681355" cy="238760"/>
                          </a:xfrm>
                          <a:prstGeom prst="rect">
                            <a:avLst/>
                          </a:prstGeom>
                          <a:noFill/>
                        </wps:spPr>
                        <wps:txbx>
                          <w:txbxContent>
                            <w:p w14:paraId="56598522" w14:textId="77777777" w:rsidR="00C557D4" w:rsidRDefault="00C557D4" w:rsidP="00C557D4">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apply</w:t>
                              </w:r>
                              <w:proofErr w:type="spellEnd"/>
                              <w:proofErr w:type="gramEnd"/>
                              <w:r>
                                <w:rPr>
                                  <w:rFonts w:asciiTheme="minorHAnsi" w:hAnsi="Trebuchet MS" w:cstheme="minorBidi"/>
                                  <w:color w:val="000000" w:themeColor="text1"/>
                                  <w:kern w:val="24"/>
                                  <w:sz w:val="20"/>
                                  <w:szCs w:val="20"/>
                                </w:rPr>
                                <w:t xml:space="preserve"> f 1</w:t>
                              </w:r>
                            </w:p>
                          </w:txbxContent>
                        </wps:txbx>
                        <wps:bodyPr wrap="none" rtlCol="0">
                          <a:spAutoFit/>
                        </wps:bodyPr>
                      </wps:wsp>
                      <wps:wsp>
                        <wps:cNvPr id="132" name="Blokboog 132"/>
                        <wps:cNvSpPr/>
                        <wps:spPr>
                          <a:xfrm rot="13858678">
                            <a:off x="1895471" y="2396025"/>
                            <a:ext cx="556844" cy="396199"/>
                          </a:xfrm>
                          <a:prstGeom prst="blockArc">
                            <a:avLst>
                              <a:gd name="adj1" fmla="val 10800000"/>
                              <a:gd name="adj2" fmla="val 348400"/>
                              <a:gd name="adj3" fmla="val 5982"/>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14:sizeRelH relativeFrom="margin">
                  <wp14:pctWidth>0</wp14:pctWidth>
                </wp14:sizeRelH>
                <wp14:sizeRelV relativeFrom="margin">
                  <wp14:pctHeight>0</wp14:pctHeight>
                </wp14:sizeRelV>
              </wp:anchor>
            </w:drawing>
          </mc:Choice>
          <mc:Fallback>
            <w:pict>
              <v:group w14:anchorId="68B71503" id="_x0000_s1036" style="position:absolute;margin-left:0;margin-top:22.35pt;width:418.1pt;height:279.35pt;z-index:251661312;mso-wrap-distance-left:0;mso-wrap-distance-right:0;mso-width-relative:margin;mso-height-relative:margin" coordsize="5309870,3547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5309870;height:3547745;visibility:visible;mso-wrap-style:square">
                  <v:fill o:detectmouseclick="t"/>
                  <v:path o:connecttype="none"/>
                </v:shape>
                <v:oval id="Ovaal 118" o:spid="_x0000_s1038" style="position:absolute;left:1009015;top:2071469;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bv3xQAA&#10;ANwAAAAPAAAAZHJzL2Rvd25yZXYueG1sRI9BawIxEIXvhf6HMEJvNauHalejSEGQ0h600l6HZNws&#10;bibLJl3X/vrOQfA2w3vz3jfL9RAa1VOX6sgGJuMCFLGNrubKwPFr+zwHlTKywyYyGbhSgvXq8WGJ&#10;pYsX3lN/yJWSEE4lGvA5t6XWyXoKmMaxJRbtFLuAWdau0q7Di4SHRk+L4kUHrFkaPLb05smeD7/B&#10;QJH+Pk72e3bc2unnteed/3l93xvzNBo2C1CZhnw33653TvAnQivPyAR69Q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9u/fFAAAA3AAAAA8AAAAAAAAAAAAAAAAAlwIAAGRycy9k&#10;b3ducmV2LnhtbFBLBQYAAAAABAAEAPUAAACJAwAAAAA=&#10;" fillcolor="white [3201]" strokecolor="#8a479b [3209]" strokeweight="1pt">
                  <v:stroke joinstyle="miter"/>
                  <v:textbox inset="1mm,,1mm">
                    <w:txbxContent>
                      <w:p w14:paraId="7DD24651" w14:textId="77777777" w:rsidR="00C557D4" w:rsidRDefault="00C557D4" w:rsidP="00C557D4">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v:shapetype id="_x0000_t32" coordsize="21600,21600" o:spt="32" o:oned="t" path="m0,0l21600,21600e" filled="f">
                  <v:path arrowok="t" fillok="f" o:connecttype="none"/>
                  <o:lock v:ext="edit" shapetype="t"/>
                </v:shapetype>
                <v:shape id="Rechte verbindingslijn met pijl 119" o:spid="_x0000_s1039" type="#_x0000_t32" style="position:absolute;left:1543271;top:2328322;width:1347106;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hA+MQAAADcAAAADwAAAGRycy9kb3ducmV2LnhtbERPTWvCQBC9F/oflin0UnQTD6VGN1IE&#10;UREPxhavY3aySc3OhuxW03/fLRS8zeN9znwx2FZcqfeNYwXpOAFBXDrdsFHwcVyN3kD4gKyxdUwK&#10;fsjDIn98mGOm3Y0PdC2CETGEfYYK6hC6TEpf1mTRj11HHLnK9RZDhL2RusdbDLetnCTJq7TYcGyo&#10;saNlTeWl+LYKzO5w3hdfrRnK08v2sqo+98U6Ver5aXifgQg0hLv4373RcX46hb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yED4xAAAANwAAAAPAAAAAAAAAAAA&#10;AAAAAKECAABkcnMvZG93bnJldi54bWxQSwUGAAAAAAQABAD5AAAAkgMAAAAA&#10;" strokecolor="#006a89 [3204]" strokeweight="1.5pt">
                  <v:stroke endarrow="block" joinstyle="miter"/>
                </v:shape>
                <v:shapetype id="_x0000_t202" coordsize="21600,21600" o:spt="202" path="m0,0l0,21600,21600,21600,21600,0xe">
                  <v:stroke joinstyle="miter"/>
                  <v:path gradientshapeok="t" o:connecttype="rect"/>
                </v:shapetype>
                <v:shape id="Tekstvak 120" o:spid="_x0000_s1040" type="#_x0000_t202" style="position:absolute;left:2109335;top:2020774;width:6813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6B1BC659" w14:textId="77777777" w:rsidR="00C557D4" w:rsidRDefault="00C557D4" w:rsidP="00C557D4">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apply</w:t>
                        </w:r>
                        <w:proofErr w:type="spellEnd"/>
                        <w:proofErr w:type="gramEnd"/>
                        <w:r>
                          <w:rPr>
                            <w:rFonts w:asciiTheme="minorHAnsi" w:hAnsi="Trebuchet MS" w:cstheme="minorBidi"/>
                            <w:color w:val="000000" w:themeColor="text1"/>
                            <w:kern w:val="24"/>
                            <w:sz w:val="20"/>
                            <w:szCs w:val="20"/>
                          </w:rPr>
                          <w:t xml:space="preserve"> f 1</w:t>
                        </w:r>
                      </w:p>
                    </w:txbxContent>
                  </v:textbox>
                </v:shape>
                <v:shape id="Tekstvak 121" o:spid="_x0000_s1041" type="#_x0000_t202" style="position:absolute;left:1009015;top:609916;width:372872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qx4OwQAA&#10;ANwAAAAPAAAAZHJzL2Rvd25yZXYueG1sRE/NasJAEL4LfYdlhN50k1DFRlcp2oI3re0DDNkxG5Od&#10;DdlV0z69Kwje5uP7ncWqt424UOcrxwrScQKCuHC64lLB78/XaAbCB2SNjWNS8EceVsuXwQJz7a78&#10;TZdDKEUMYZ+jAhNCm0vpC0MW/di1xJE7us5iiLArpe7wGsNtI7MkmUqLFccGgy2tDRX14WwVzBK7&#10;q+v3bO/t2386MeuN+2xPSr0O+485iEB9eIof7q2O87MU7s/EC+Ty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aseDsEAAADcAAAADwAAAAAAAAAAAAAAAACXAgAAZHJzL2Rvd25y&#10;ZXYueG1sUEsFBgAAAAAEAAQA9QAAAIUDAAAAAA==&#10;" filled="f" stroked="f">
                  <v:textbox style="mso-fit-shape-to-text:t">
                    <w:txbxContent>
                      <w:p w14:paraId="0A8881FD" w14:textId="77777777" w:rsidR="00C557D4" w:rsidRDefault="00C557D4" w:rsidP="00C557D4">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apply</w:t>
                        </w:r>
                        <w:proofErr w:type="spellEnd"/>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stackedLoc_f</w:t>
                        </w:r>
                        <w:proofErr w:type="spellEnd"/>
                        <w:r>
                          <w:rPr>
                            <w:rFonts w:asciiTheme="minorHAnsi" w:hAnsi="Trebuchet MS" w:cstheme="minorBidi"/>
                            <w:color w:val="000000" w:themeColor="text1"/>
                            <w:kern w:val="24"/>
                            <w:sz w:val="36"/>
                            <w:szCs w:val="36"/>
                          </w:rPr>
                          <w:t xml:space="preserve">   stackedLoc_1</w:t>
                        </w:r>
                      </w:p>
                    </w:txbxContent>
                  </v:textbox>
                </v:shape>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Vierkante haak links 122" o:spid="_x0000_s1042" type="#_x0000_t85" style="position:absolute;left:2225491;top:-213247;width:220435;height:1216478;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spgwwAA&#10;ANwAAAAPAAAAZHJzL2Rvd25yZXYueG1sRE/fa8IwEH4f7H8IN/BtpivotmoUEQcDQaiO4eOR3Npi&#10;cylNVjP/eiMMfLuP7+fNl9G2YqDeN44VvIwzEMTamYYrBV+Hj+c3ED4gG2wdk4I/8rBcPD7MsTDu&#10;zCUN+1CJFMK+QAV1CF0hpdc1WfRj1xEn7sf1FkOCfSVNj+cUbluZZ9lUWmw4NdTY0bomfdr/WgX5&#10;7lJ+m00s9bCZnPR7fG2Ow1ap0VNczUAEiuEu/nd/mjQ/z+H2TLpAL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mspgwwAAANwAAAAPAAAAAAAAAAAAAAAAAJcCAABkcnMvZG93&#10;bnJldi54bWxQSwUGAAAAAAQABAD1AAAAhwMAAAAA&#10;" adj="326" strokecolor="#006a89 [3204]" strokeweight="3pt">
                  <v:stroke joinstyle="miter"/>
                </v:shape>
                <v:shape id="Vierkante haak links 123" o:spid="_x0000_s1043" type="#_x0000_t85" style="position:absolute;left:2560268;top:-403173;width:220435;height:315950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CWgCwAAA&#10;ANwAAAAPAAAAZHJzL2Rvd25yZXYueG1sRE/fa8IwEH4f7H8IN/Btpq0wRmcUUQRf7cZ8PZszLWsu&#10;bRJt/e/NYLC3+/h+3nI92U7cyIfWsYJ8noEgrp1u2Sj4+ty/voMIEVlj55gU3CnAevX8tMRSu5GP&#10;dKuiESmEQ4kKmhj7UspQN2QxzF1PnLiL8xZjgt5I7XFM4baTRZa9SYstp4YGe9o2VP9UV6tAh2+T&#10;n4L2u92hOE+XPQ6mG5SavUybDxCRpvgv/nMfdJpfLOD3mXSB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CWgCwAAAANwAAAAPAAAAAAAAAAAAAAAAAJcCAABkcnMvZG93bnJl&#10;di54bWxQSwUGAAAAAAQABAD1AAAAhAMAAAAA&#10;" adj="126" strokecolor="#006a89 [3204]" strokeweight="3pt">
                  <v:stroke joinstyle="miter"/>
                </v:shape>
                <v:shapetype id="_x0000_t40" coordsize="21600,21600" o:spt="40" o:oned="t" path="m0,0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Kromme verbindingslijn 125" o:spid="_x0000_s1044" type="#_x0000_t40" style="position:absolute;left:2002087;top:618397;width:1002020;height:33477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PbB8EAAADcAAAADwAAAGRycy9kb3ducmV2LnhtbERPTWsCMRC9F/wPYQRvNetKa9kaRYSC&#10;IKVURXocNtPN4maybNIY/70pFHqbx/uc5TrZTkQafOtYwWxagCCunW65UXA6vj2+gPABWWPnmBTc&#10;yMN6NXpYYqXdlT8pHkIjcgj7ChWYEPpKSl8bsuinrifO3LcbLIYMh0bqAa853HayLIpnabHl3GCw&#10;p62h+nL4sQr8h1vMzX6b3k/RxhnHMtHXWanJOG1eQQRK4V/8597pPL98gt9n8gVyd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b09sHwQAAANwAAAAPAAAAAAAAAAAAAAAA&#10;AKECAABkcnMvZG93bnJldi54bWxQSwUGAAAAAAQABAD5AAAAjwMAAAAA&#10;" adj="-4928,-117730,26528" strokecolor="#006a89 [3204]" strokeweight="1.5pt">
                  <v:stroke endarrow="open" joinstyle="miter"/>
                </v:shape>
                <v:oval id="Ovaal 126" o:spid="_x0000_s1045" style="position:absolute;left:2890377;top:2071468;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kCjwgAA&#10;ANwAAAAPAAAAZHJzL2Rvd25yZXYueG1sRE9LawIxEL4X/A9hhN5q1j1ouzWKCIKUevBBex2ScbO4&#10;mSybdF399UYQepuP7zmzRe9q0VEbKs8KxqMMBLH2puJSwfGwfnsHESKywdozKbhSgMV88DLDwvgL&#10;76jbx1KkEA4FKrAxNoWUQVtyGEa+IU7cybcOY4JtKU2LlxTuapln2UQ6rDg1WGxoZUmf939OQRZu&#10;3yf9Mz2udb69dryxvx9fO6Veh/3yE0SkPv6Ln+6NSfPzCTyeSRfI+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CQKPCAAAA3AAAAA8AAAAAAAAAAAAAAAAAlwIAAGRycy9kb3du&#10;cmV2LnhtbFBLBQYAAAAABAAEAPUAAACGAwAAAAA=&#10;" fillcolor="white [3201]" strokecolor="#8a479b [3209]" strokeweight="1pt">
                  <v:stroke joinstyle="miter"/>
                  <v:textbox inset="1mm,,1mm">
                    <w:txbxContent>
                      <w:p w14:paraId="1D06A203" w14:textId="77777777" w:rsidR="00C557D4" w:rsidRDefault="00C557D4" w:rsidP="00C557D4">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v:shape id="Vierkante haak links 127" o:spid="_x0000_s1046" type="#_x0000_t85" style="position:absolute;left:3531779;top:-216336;width:220435;height:1216478;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7Wn4wwAA&#10;ANwAAAAPAAAAZHJzL2Rvd25yZXYueG1sRE/fa8IwEH4f+D+EE3ybqQWn64wiQ0EYDKoiezySW1ts&#10;LqXJara/fhkMfLuP7+etNtG2YqDeN44VzKYZCGLtTMOVgvNp/7gE4QOywdYxKfgmD5v16GGFhXE3&#10;Lmk4hkqkEPYFKqhD6Aopva7Jop+6jjhxn663GBLsK2l6vKVw28o8y56kxYZTQ40dvdakr8cvqyB/&#10;/ykvZhdLPezmV/0cF83H8KbUZBy3LyACxXAX/7sPJs3PF/D3TLpAr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7Wn4wwAAANwAAAAPAAAAAAAAAAAAAAAAAJcCAABkcnMvZG93&#10;bnJldi54bWxQSwUGAAAAAAQABAD1AAAAhwMAAAAA&#10;" adj="326" strokecolor="#006a89 [3204]" strokeweight="3pt">
                  <v:stroke joinstyle="miter"/>
                </v:shape>
                <v:shape id="Kromme verbindingslijn 128" o:spid="_x0000_s1047" type="#_x0000_t40" style="position:absolute;left:2653687;top:298484;width:1005109;height:971511;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B1PjcQAAADcAAAADwAAAGRycy9kb3ducmV2LnhtbESPS2vDQAyE74H+h0WFXkK9jg+luFmb&#10;0hIScinN6yy88oN6tca7id1/Hx0KvUnMaObTupxdr240hs6zgVWSgiKuvO24MXA6bp5fQYWIbLH3&#10;TAZ+KUBZPCzWmFs/8TfdDrFREsIhRwNtjEOudahachgSPxCLVvvRYZR1bLQdcZJw1+ssTV+0w46l&#10;ocWBPlqqfg5XZ+DzdP1y2NN2ta/P1czBbZvlxZinx/n9DVSkOf6b/653VvAzoZVnZAJd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HU+NxAAAANwAAAAPAAAAAAAAAAAA&#10;AAAAAKECAABkcnMvZG93bnJldi54bWxQSwUGAAAAAAQABAD5AAAAkgMAAAAA&#10;" adj="-4913,-33309,26513" strokecolor="#006a89 [3204]" strokeweight="1.5pt">
                  <v:stroke endarrow="open" joinstyle="miter"/>
                </v:shape>
                <v:oval id="Ovaal 129" o:spid="_x0000_s1048" style="position:absolute;left:1009015;top:30321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dTRwgAA&#10;ANwAAAAPAAAAZHJzL2Rvd25yZXYueG1sRE9LawIxEL4L/ocwQm+adQ+tbo0iBUFKe/BBex2ScbN0&#10;M1k26br6640geJuP7zmLVe9q0VEbKs8KppMMBLH2puJSwfGwGc9AhIhssPZMCi4UYLUcDhZYGH/m&#10;HXX7WIoUwqFABTbGppAyaEsOw8Q3xIk7+dZhTLAtpWnxnMJdLfMse5UOK04NFhv6sKT/9v9OQRau&#10;Xyf983bc6Pz70vHW/s4/d0q9jPr1O4hIfXyKH+6tSfPzOdyfSRfI5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d1NHCAAAA3AAAAA8AAAAAAAAAAAAAAAAAlwIAAGRycy9kb3du&#10;cmV2LnhtbFBLBQYAAAAABAAEAPUAAACGAwAAAAA=&#10;" fillcolor="white [3201]" strokecolor="#8a479b [3209]" strokeweight="1pt">
                  <v:stroke joinstyle="miter"/>
                  <v:textbox inset="1mm,,1mm">
                    <w:txbxContent>
                      <w:p w14:paraId="0F7136B8" w14:textId="77777777" w:rsidR="00C557D4" w:rsidRDefault="00C557D4" w:rsidP="00C557D4">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p>
                    </w:txbxContent>
                  </v:textbox>
                </v:oval>
                <v:shape id="Rechte verbindingslijn met pijl 130" o:spid="_x0000_s1049" type="#_x0000_t32" style="position:absolute;left:1543271;top:2509944;width:1425346;height:7790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e1BcYAAADcAAAADwAAAGRycy9kb3ducmV2LnhtbESPQWvCQBCF74X+h2UKvRTdWKFIdJVS&#10;EC3iwVTxOs2Om9TsbMhuNf5751DobYb35r1vZoveN+pCXawDGxgNM1DEZbA1OwP7r+VgAiomZItN&#10;YDJwowiL+ePDDHMbrryjS5GckhCOORqoUmpzrWNZkcc4DC2xaKfQeUyydk7bDq8S7hv9mmVv2mPN&#10;0lBhSx8Vlefi1xtwm933tvhpXF8eXz7Py9NhW6xGxjw/9e9TUIn69G/+u15bwR8LvjwjE+j5H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lHtQXGAAAA3AAAAA8AAAAAAAAA&#10;AAAAAAAAoQIAAGRycy9kb3ducmV2LnhtbFBLBQYAAAAABAAEAPkAAACUAwAAAAA=&#10;" strokecolor="#006a89 [3204]" strokeweight="1.5pt">
                  <v:stroke endarrow="block" joinstyle="miter"/>
                </v:shape>
                <v:shape id="Tekstvak 131" o:spid="_x0000_s1050" type="#_x0000_t202" style="position:absolute;left:2109335;top:2877862;width:6813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ojTwgAA&#10;ANwAAAAPAAAAZHJzL2Rvd25yZXYueG1sRE/NasJAEL4XfIdlBG+6iVrR6CpiK3hrqz7AkB2zMdnZ&#10;kN1q2qfvCkJv8/H9zmrT2VrcqPWlYwXpKAFBnDtdcqHgfNoP5yB8QNZYOyYFP+Rhs+69rDDT7s5f&#10;dDuGQsQQ9hkqMCE0mZQ+N2TRj1xDHLmLay2GCNtC6hbvMdzWcpwkM2mx5NhgsKGdobw6flsF88R+&#10;VNVi/Ont9Dd9Nbs3995clRr0u+0SRKAu/Iuf7oOO8ycpPJ6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yiNPCAAAA3AAAAA8AAAAAAAAAAAAAAAAAlwIAAGRycy9kb3du&#10;cmV2LnhtbFBLBQYAAAAABAAEAPUAAACGAwAAAAA=&#10;" filled="f" stroked="f">
                  <v:textbox style="mso-fit-shape-to-text:t">
                    <w:txbxContent>
                      <w:p w14:paraId="56598522" w14:textId="77777777" w:rsidR="00C557D4" w:rsidRDefault="00C557D4" w:rsidP="00C557D4">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apply</w:t>
                        </w:r>
                        <w:proofErr w:type="spellEnd"/>
                        <w:proofErr w:type="gramEnd"/>
                        <w:r>
                          <w:rPr>
                            <w:rFonts w:asciiTheme="minorHAnsi" w:hAnsi="Trebuchet MS" w:cstheme="minorBidi"/>
                            <w:color w:val="000000" w:themeColor="text1"/>
                            <w:kern w:val="24"/>
                            <w:sz w:val="20"/>
                            <w:szCs w:val="20"/>
                          </w:rPr>
                          <w:t xml:space="preserve"> f 1</w:t>
                        </w:r>
                      </w:p>
                    </w:txbxContent>
                  </v:textbox>
                </v:shape>
                <v:shape id="Blokboog 132" o:spid="_x0000_s1051" style="position:absolute;left:1895471;top:2396025;width:556844;height:396199;rotation:-8455588fd;visibility:visible;mso-wrap-style:square;v-text-anchor:middle" coordsize="556844,3961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Za9vAAA&#10;ANwAAAAPAAAAZHJzL2Rvd25yZXYueG1sRE9LCsIwEN0L3iGM4E5TFUSqUaogiAvBD66HZmxLm0lp&#10;Uq23N4Lgbh7vO6tNZyrxpMYVlhVMxhEI4tTqgjMFt+t+tADhPLLGyjIpeJODzbrfW2Gs7YvP9Lz4&#10;TIQQdjEqyL2vYyldmpNBN7Y1ceAetjHoA2wyqRt8hXBTyWkUzaXBgkNDjjXtckrLS2sUJPfHDrdl&#10;WUcLdpScWjy2DpUaDrpkCcJT5//in/ugw/zZFL7PhAv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HJxlr28AAAA3AAAAA8AAAAAAAAAAAAAAAAAlwIAAGRycy9kb3ducmV2Lnht&#10;bFBLBQYAAAAABAAEAPUAAACAAwAAAAA=&#10;" path="m0,198100c0,115799,71520,42070,179671,12879,250766,-6310,329798,-3975,398412,19341,508234,56660,571262,140406,554043,226129l530379,223722c547018,147023,487696,72014,384790,39634,323775,20435,254156,18509,191078,34274,90568,59394,23701,124842,23701,198099l0,198100xe" fillcolor="#006a89 [3204]" strokecolor="#003444 [1604]" strokeweight="1pt">
                  <v:stroke joinstyle="miter"/>
                  <v:path arrowok="t" o:connecttype="custom" o:connectlocs="0,198100;179671,12879;398412,19341;554043,226129;530379,223722;384790,39634;191078,34274;23701,198099;0,198100" o:connectangles="0,0,0,0,0,0,0,0,0"/>
                </v:shape>
                <w10:wrap type="topAndBottom"/>
              </v:group>
            </w:pict>
          </mc:Fallback>
        </mc:AlternateContent>
      </w:r>
      <w:proofErr w:type="spellStart"/>
      <w:r w:rsidR="00390D26" w:rsidRPr="00390D26">
        <w:t>Apply</w:t>
      </w:r>
      <w:proofErr w:type="spellEnd"/>
      <w:r w:rsidR="00390D26" w:rsidRPr="00390D26">
        <w:t xml:space="preserve"> </w:t>
      </w:r>
      <w:r w:rsidR="00390D26">
        <w:t xml:space="preserve">maakt de nieuwe </w:t>
      </w:r>
      <w:proofErr w:type="spellStart"/>
      <w:r w:rsidR="00390D26">
        <w:t>Location</w:t>
      </w:r>
      <w:proofErr w:type="spellEnd"/>
      <w:r w:rsidR="00390D26">
        <w:t xml:space="preserve"> afhankelijk van beide argumenten. In beeld:</w:t>
      </w:r>
    </w:p>
    <w:p w14:paraId="44B2B08F" w14:textId="5DB3AEDC" w:rsidR="000E411B" w:rsidRDefault="00914213" w:rsidP="00914213">
      <w:pPr>
        <w:pStyle w:val="Kop2"/>
      </w:pPr>
      <w:proofErr w:type="spellStart"/>
      <w:r>
        <w:t>StackedLocation</w:t>
      </w:r>
      <w:proofErr w:type="spellEnd"/>
      <w:r>
        <w:t xml:space="preserve"> als </w:t>
      </w:r>
      <w:proofErr w:type="spellStart"/>
      <w:r>
        <w:t>Monad</w:t>
      </w:r>
      <w:proofErr w:type="spellEnd"/>
    </w:p>
    <w:p w14:paraId="4C0CF211" w14:textId="6F73619A" w:rsidR="00FE6B13" w:rsidRPr="00D6371A" w:rsidRDefault="00914213" w:rsidP="00914213">
      <w:pPr>
        <w:rPr>
          <w:lang w:val="en-US"/>
        </w:rPr>
      </w:pPr>
      <w:r>
        <w:t xml:space="preserve">Bind neemt een waarde in een </w:t>
      </w:r>
      <w:proofErr w:type="spellStart"/>
      <w:r>
        <w:t>NestedLocation</w:t>
      </w:r>
      <w:proofErr w:type="spellEnd"/>
      <w:r>
        <w:t xml:space="preserve"> en past daar een functie van die waarde naar een resultaat in een </w:t>
      </w:r>
      <w:proofErr w:type="spellStart"/>
      <w:r>
        <w:t>NestedLocation</w:t>
      </w:r>
      <w:proofErr w:type="spellEnd"/>
      <w:r>
        <w:t xml:space="preserve"> op toe. De </w:t>
      </w:r>
      <w:proofErr w:type="spellStart"/>
      <w:r>
        <w:t>Location</w:t>
      </w:r>
      <w:proofErr w:type="spellEnd"/>
      <w:r>
        <w:t xml:space="preserve"> die het resultaat bevat, is afhankelijk van de </w:t>
      </w:r>
      <w:proofErr w:type="spellStart"/>
      <w:r>
        <w:t>Location</w:t>
      </w:r>
      <w:proofErr w:type="spellEnd"/>
      <w:r>
        <w:t xml:space="preserve"> die als eerste argument </w:t>
      </w:r>
      <w:r w:rsidR="00FE6B13">
        <w:t xml:space="preserve">werd meegegeven (gewikkeld in </w:t>
      </w:r>
      <w:proofErr w:type="spellStart"/>
      <w:r w:rsidR="00FE6B13">
        <w:t>Aff</w:t>
      </w:r>
      <w:proofErr w:type="spellEnd"/>
      <w:r w:rsidR="00FE6B13">
        <w:t xml:space="preserve">). </w:t>
      </w:r>
      <w:proofErr w:type="spellStart"/>
      <w:r w:rsidR="00FE6B13" w:rsidRPr="00D6371A">
        <w:rPr>
          <w:lang w:val="en-US"/>
        </w:rPr>
        <w:t>Bijvoorbeeld</w:t>
      </w:r>
      <w:proofErr w:type="spellEnd"/>
      <w:r w:rsidR="00FE6B13" w:rsidRPr="00D6371A">
        <w:rPr>
          <w:lang w:val="en-US"/>
        </w:rPr>
        <w:t>:</w:t>
      </w:r>
    </w:p>
    <w:p w14:paraId="32F12144" w14:textId="77777777" w:rsidR="00D6371A" w:rsidRPr="00935B01" w:rsidRDefault="00D6371A" w:rsidP="00D6371A">
      <w:pPr>
        <w:pStyle w:val="Code"/>
        <w:rPr>
          <w:lang w:val="en-US"/>
        </w:rPr>
      </w:pPr>
      <w:r w:rsidRPr="00935B01">
        <w:rPr>
          <w:lang w:val="en-US"/>
        </w:rPr>
        <w:t>stackedLoc_</w:t>
      </w:r>
      <w:proofErr w:type="gramStart"/>
      <w:r w:rsidRPr="00935B01">
        <w:rPr>
          <w:lang w:val="en-US"/>
        </w:rPr>
        <w:t>1 :</w:t>
      </w:r>
      <w:proofErr w:type="gramEnd"/>
      <w:r w:rsidRPr="00935B01">
        <w:rPr>
          <w:lang w:val="en-US"/>
        </w:rPr>
        <w:t xml:space="preserve">: </w:t>
      </w:r>
      <w:proofErr w:type="spellStart"/>
      <w:r w:rsidRPr="00935B01">
        <w:rPr>
          <w:lang w:val="en-US"/>
        </w:rPr>
        <w:t>StackedLocation</w:t>
      </w:r>
      <w:proofErr w:type="spellEnd"/>
      <w:r w:rsidRPr="00935B01">
        <w:rPr>
          <w:lang w:val="en-US"/>
        </w:rPr>
        <w:t xml:space="preserve"> Integer</w:t>
      </w:r>
    </w:p>
    <w:p w14:paraId="6795FA47" w14:textId="77777777" w:rsidR="00D6371A" w:rsidRDefault="00D6371A" w:rsidP="00D6371A">
      <w:pPr>
        <w:pStyle w:val="Code"/>
        <w:rPr>
          <w:lang w:val="en-US"/>
        </w:rPr>
      </w:pPr>
      <w:r w:rsidRPr="00935B01">
        <w:rPr>
          <w:lang w:val="en-US"/>
        </w:rPr>
        <w:t>stackedLoc_1 = pure 1</w:t>
      </w:r>
    </w:p>
    <w:p w14:paraId="7FAF680E" w14:textId="77777777" w:rsidR="00D6371A" w:rsidRPr="00935B01" w:rsidRDefault="00D6371A" w:rsidP="00D6371A">
      <w:pPr>
        <w:pStyle w:val="Code"/>
        <w:rPr>
          <w:lang w:val="en-US"/>
        </w:rPr>
      </w:pPr>
    </w:p>
    <w:p w14:paraId="0737E15E" w14:textId="25B51249" w:rsidR="00D6371A" w:rsidRPr="00935B01" w:rsidRDefault="00D6371A" w:rsidP="00D6371A">
      <w:pPr>
        <w:pStyle w:val="Code"/>
        <w:rPr>
          <w:lang w:val="en-US"/>
        </w:rPr>
      </w:pPr>
      <w:proofErr w:type="gramStart"/>
      <w:r w:rsidRPr="00935B01">
        <w:rPr>
          <w:lang w:val="en-US"/>
        </w:rPr>
        <w:t>f :</w:t>
      </w:r>
      <w:proofErr w:type="gramEnd"/>
      <w:r w:rsidRPr="00935B01">
        <w:rPr>
          <w:lang w:val="en-US"/>
        </w:rPr>
        <w:t xml:space="preserve">: Integer -&gt; </w:t>
      </w:r>
      <w:proofErr w:type="spellStart"/>
      <w:r>
        <w:rPr>
          <w:lang w:val="en-US"/>
        </w:rPr>
        <w:t>StackedLocation</w:t>
      </w:r>
      <w:proofErr w:type="spellEnd"/>
      <w:r>
        <w:rPr>
          <w:lang w:val="en-US"/>
        </w:rPr>
        <w:t xml:space="preserve"> </w:t>
      </w:r>
      <w:r w:rsidRPr="00935B01">
        <w:rPr>
          <w:lang w:val="en-US"/>
        </w:rPr>
        <w:t>String</w:t>
      </w:r>
    </w:p>
    <w:p w14:paraId="05CD856E" w14:textId="2E8B4945" w:rsidR="00D6371A" w:rsidRDefault="00D6371A" w:rsidP="00D6371A">
      <w:pPr>
        <w:pStyle w:val="Code"/>
        <w:rPr>
          <w:lang w:val="en-US"/>
        </w:rPr>
      </w:pPr>
      <w:r w:rsidRPr="00935B01">
        <w:rPr>
          <w:lang w:val="en-US"/>
        </w:rPr>
        <w:t xml:space="preserve">f = </w:t>
      </w:r>
      <w:r>
        <w:rPr>
          <w:lang w:val="en-US"/>
        </w:rPr>
        <w:t xml:space="preserve">pure &lt;&lt;&lt; </w:t>
      </w:r>
      <w:r w:rsidRPr="00935B01">
        <w:rPr>
          <w:lang w:val="en-US"/>
        </w:rPr>
        <w:t>show</w:t>
      </w:r>
    </w:p>
    <w:p w14:paraId="38847BDE" w14:textId="77777777" w:rsidR="00D6371A" w:rsidRDefault="00D6371A" w:rsidP="00D6371A">
      <w:pPr>
        <w:pStyle w:val="Code"/>
        <w:rPr>
          <w:lang w:val="en-US"/>
        </w:rPr>
      </w:pPr>
    </w:p>
    <w:p w14:paraId="4D90C23F" w14:textId="77777777" w:rsidR="00D6371A" w:rsidRPr="00935B01" w:rsidRDefault="00D6371A" w:rsidP="00D6371A">
      <w:pPr>
        <w:pStyle w:val="Code"/>
        <w:rPr>
          <w:lang w:val="en-US"/>
        </w:rPr>
      </w:pPr>
      <w:proofErr w:type="gramStart"/>
      <w:r>
        <w:rPr>
          <w:lang w:val="en-US"/>
        </w:rPr>
        <w:t>r :</w:t>
      </w:r>
      <w:proofErr w:type="gramEnd"/>
      <w:r>
        <w:rPr>
          <w:lang w:val="en-US"/>
        </w:rPr>
        <w:t xml:space="preserve">: </w:t>
      </w:r>
      <w:proofErr w:type="spellStart"/>
      <w:r>
        <w:rPr>
          <w:lang w:val="en-US"/>
        </w:rPr>
        <w:t>StackedLocation</w:t>
      </w:r>
      <w:proofErr w:type="spellEnd"/>
      <w:r>
        <w:rPr>
          <w:lang w:val="en-US"/>
        </w:rPr>
        <w:t xml:space="preserve"> String</w:t>
      </w:r>
    </w:p>
    <w:p w14:paraId="4578D97B" w14:textId="3388AF32" w:rsidR="00D6371A" w:rsidRDefault="00D6371A" w:rsidP="00D6371A">
      <w:pPr>
        <w:pStyle w:val="Code"/>
        <w:rPr>
          <w:lang w:val="en-US"/>
        </w:rPr>
      </w:pPr>
      <w:r>
        <w:rPr>
          <w:lang w:val="en-US"/>
        </w:rPr>
        <w:t>r = bind stackedLoc_1 f</w:t>
      </w:r>
    </w:p>
    <w:p w14:paraId="74D5E3AC" w14:textId="77777777" w:rsidR="00782963" w:rsidRDefault="00782963" w:rsidP="00D6371A">
      <w:pPr>
        <w:pStyle w:val="Code"/>
        <w:rPr>
          <w:lang w:val="en-US"/>
        </w:rPr>
      </w:pPr>
    </w:p>
    <w:p w14:paraId="4C8C336C" w14:textId="31BEAD4F" w:rsidR="00782963" w:rsidRPr="00835BC5" w:rsidRDefault="00704D3C" w:rsidP="00782963">
      <w:r w:rsidRPr="00876996">
        <w:rPr>
          <w:noProof/>
          <w:lang w:eastAsia="nl-NL"/>
        </w:rPr>
        <w:lastRenderedPageBreak/>
        <mc:AlternateContent>
          <mc:Choice Requires="wpc">
            <w:drawing>
              <wp:anchor distT="0" distB="0" distL="0" distR="0" simplePos="0" relativeHeight="251663360" behindDoc="0" locked="0" layoutInCell="1" allowOverlap="1" wp14:anchorId="7B0B83C4" wp14:editId="489A952B">
                <wp:simplePos x="0" y="0"/>
                <wp:positionH relativeFrom="column">
                  <wp:posOffset>0</wp:posOffset>
                </wp:positionH>
                <wp:positionV relativeFrom="paragraph">
                  <wp:posOffset>283845</wp:posOffset>
                </wp:positionV>
                <wp:extent cx="5631937" cy="3547745"/>
                <wp:effectExtent l="0" t="50800" r="83185" b="0"/>
                <wp:wrapTopAndBottom/>
                <wp:docPr id="71" name="Canvas 1"/>
                <wp:cNvGraphicFramePr/>
                <a:graphic xmlns:a="http://schemas.openxmlformats.org/drawingml/2006/main">
                  <a:graphicData uri="http://schemas.microsoft.com/office/word/2010/wordprocessingCanvas">
                    <wpc:wpc>
                      <wpc:bg/>
                      <wpc:whole/>
                      <wps:wsp>
                        <wps:cNvPr id="91" name="Ovaal 91"/>
                        <wps:cNvSpPr/>
                        <wps:spPr>
                          <a:xfrm>
                            <a:off x="180000" y="1966694"/>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CA5D5B" w14:textId="77777777" w:rsidR="00CB4063" w:rsidRDefault="00CB4063" w:rsidP="00CB4063">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2" name="Rechte verbindingslijn met pijl 92"/>
                        <wps:cNvCnPr>
                          <a:endCxn id="111" idx="2"/>
                        </wps:cNvCnPr>
                        <wps:spPr>
                          <a:xfrm flipV="1">
                            <a:off x="714256" y="2223547"/>
                            <a:ext cx="1347106" cy="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3" name="Tekstvak 93"/>
                        <wps:cNvSpPr txBox="1"/>
                        <wps:spPr>
                          <a:xfrm>
                            <a:off x="1280222" y="1915999"/>
                            <a:ext cx="516890" cy="238760"/>
                          </a:xfrm>
                          <a:prstGeom prst="rect">
                            <a:avLst/>
                          </a:prstGeom>
                          <a:noFill/>
                        </wps:spPr>
                        <wps:txbx>
                          <w:txbxContent>
                            <w:p w14:paraId="7EAD4242"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20"/>
                                  <w:szCs w:val="20"/>
                                </w:rPr>
                                <w:t>Bind f</w:t>
                              </w:r>
                            </w:p>
                          </w:txbxContent>
                        </wps:txbx>
                        <wps:bodyPr wrap="none" rtlCol="0">
                          <a:spAutoFit/>
                        </wps:bodyPr>
                      </wps:wsp>
                      <wps:wsp>
                        <wps:cNvPr id="94" name="Tekstvak 94"/>
                        <wps:cNvSpPr txBox="1"/>
                        <wps:spPr>
                          <a:xfrm>
                            <a:off x="179986" y="505141"/>
                            <a:ext cx="2365375" cy="356870"/>
                          </a:xfrm>
                          <a:prstGeom prst="rect">
                            <a:avLst/>
                          </a:prstGeom>
                          <a:noFill/>
                        </wps:spPr>
                        <wps:txbx>
                          <w:txbxContent>
                            <w:p w14:paraId="183A0CCA"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36"/>
                                  <w:szCs w:val="36"/>
                                </w:rPr>
                                <w:t>Bind stackedLoc_1   f</w:t>
                              </w:r>
                            </w:p>
                          </w:txbxContent>
                        </wps:txbx>
                        <wps:bodyPr wrap="none" rtlCol="0">
                          <a:spAutoFit/>
                        </wps:bodyPr>
                      </wps:wsp>
                      <wps:wsp>
                        <wps:cNvPr id="95" name="Vierkante haak links 95"/>
                        <wps:cNvSpPr/>
                        <wps:spPr>
                          <a:xfrm rot="5400000">
                            <a:off x="1298506" y="-220051"/>
                            <a:ext cx="220435" cy="1020537"/>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Vierkante haak links 96"/>
                        <wps:cNvSpPr/>
                        <wps:spPr>
                          <a:xfrm rot="16200000">
                            <a:off x="1123014" y="100291"/>
                            <a:ext cx="220435" cy="1943022"/>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Kromme verbindingslijn 97"/>
                        <wps:cNvCnPr>
                          <a:stCxn id="95" idx="1"/>
                          <a:endCxn id="96" idx="1"/>
                        </wps:cNvCnPr>
                        <wps:spPr>
                          <a:xfrm rot="16200000" flipH="1" flipV="1">
                            <a:off x="819968" y="593264"/>
                            <a:ext cx="1002020" cy="175491"/>
                          </a:xfrm>
                          <a:prstGeom prst="curvedConnector5">
                            <a:avLst>
                              <a:gd name="adj1" fmla="val -22814"/>
                              <a:gd name="adj2" fmla="val -744385"/>
                              <a:gd name="adj3" fmla="val 122814"/>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5" name="Ovaal 105"/>
                        <wps:cNvSpPr/>
                        <wps:spPr>
                          <a:xfrm>
                            <a:off x="2061362" y="196669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77C80F" w14:textId="77777777" w:rsidR="00CB4063" w:rsidRDefault="00CB4063" w:rsidP="00CB4063">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06" name="Tekstvak 106"/>
                        <wps:cNvSpPr txBox="1"/>
                        <wps:spPr>
                          <a:xfrm>
                            <a:off x="3257725" y="180000"/>
                            <a:ext cx="2289810" cy="887730"/>
                          </a:xfrm>
                          <a:prstGeom prst="rect">
                            <a:avLst/>
                          </a:prstGeom>
                          <a:noFill/>
                        </wps:spPr>
                        <wps:txbx>
                          <w:txbxContent>
                            <w:p w14:paraId="4FA46520" w14:textId="77777777" w:rsidR="00CB4063" w:rsidRDefault="00CB4063" w:rsidP="00CB4063">
                              <w:pPr>
                                <w:pStyle w:val="Normaalweb"/>
                                <w:spacing w:before="0" w:beforeAutospacing="0" w:after="0" w:afterAutospacing="0"/>
                              </w:pPr>
                              <w:proofErr w:type="gramStart"/>
                              <w:r>
                                <w:rPr>
                                  <w:rFonts w:asciiTheme="minorHAnsi" w:hAnsi="Trebuchet MS" w:cstheme="minorBidi"/>
                                  <w:color w:val="000000" w:themeColor="text1"/>
                                  <w:kern w:val="24"/>
                                  <w:sz w:val="36"/>
                                  <w:szCs w:val="36"/>
                                </w:rPr>
                                <w:t>do</w:t>
                              </w:r>
                              <w:proofErr w:type="gramEnd"/>
                              <w:r>
                                <w:rPr>
                                  <w:rFonts w:asciiTheme="minorHAnsi" w:hAnsi="Trebuchet MS" w:cstheme="minorBidi"/>
                                  <w:color w:val="000000" w:themeColor="text1"/>
                                  <w:kern w:val="24"/>
                                  <w:sz w:val="36"/>
                                  <w:szCs w:val="36"/>
                                </w:rPr>
                                <w:t xml:space="preserve"> </w:t>
                              </w:r>
                            </w:p>
                            <w:p w14:paraId="70C84C6C"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36"/>
                                  <w:szCs w:val="36"/>
                                </w:rPr>
                                <w:t xml:space="preserve">    </w:t>
                              </w:r>
                              <w:proofErr w:type="gramStart"/>
                              <w:r>
                                <w:rPr>
                                  <w:rFonts w:asciiTheme="minorHAnsi" w:hAnsi="Trebuchet MS" w:cstheme="minorBidi"/>
                                  <w:color w:val="000000" w:themeColor="text1"/>
                                  <w:kern w:val="24"/>
                                  <w:sz w:val="36"/>
                                  <w:szCs w:val="36"/>
                                </w:rPr>
                                <w:t>x</w:t>
                              </w:r>
                              <w:proofErr w:type="gramEnd"/>
                              <w:r>
                                <w:rPr>
                                  <w:rFonts w:asciiTheme="minorHAnsi" w:hAnsi="Trebuchet MS" w:cstheme="minorBidi"/>
                                  <w:color w:val="000000" w:themeColor="text1"/>
                                  <w:kern w:val="24"/>
                                  <w:sz w:val="36"/>
                                  <w:szCs w:val="36"/>
                                </w:rPr>
                                <w:t xml:space="preserve"> &lt;- stackedLoc_1</w:t>
                              </w:r>
                            </w:p>
                            <w:p w14:paraId="4F28B63B"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36"/>
                                  <w:szCs w:val="36"/>
                                </w:rPr>
                                <w:t xml:space="preserve">    </w:t>
                              </w:r>
                              <w:proofErr w:type="gramStart"/>
                              <w:r>
                                <w:rPr>
                                  <w:rFonts w:asciiTheme="minorHAnsi" w:hAnsi="Trebuchet MS" w:cstheme="minorBidi"/>
                                  <w:color w:val="000000" w:themeColor="text1"/>
                                  <w:kern w:val="24"/>
                                  <w:sz w:val="36"/>
                                  <w:szCs w:val="36"/>
                                </w:rPr>
                                <w:t>f</w:t>
                              </w:r>
                              <w:proofErr w:type="gramEnd"/>
                              <w:r>
                                <w:rPr>
                                  <w:rFonts w:asciiTheme="minorHAnsi" w:hAnsi="Trebuchet MS" w:cstheme="minorBidi"/>
                                  <w:color w:val="000000" w:themeColor="text1"/>
                                  <w:kern w:val="24"/>
                                  <w:sz w:val="36"/>
                                  <w:szCs w:val="36"/>
                                </w:rPr>
                                <w:t xml:space="preserve"> x</w:t>
                              </w:r>
                            </w:p>
                          </w:txbxContent>
                        </wps:txbx>
                        <wps:bodyPr wrap="none" rtlCol="0">
                          <a:spAutoFit/>
                        </wps:bodyPr>
                      </wps:wsp>
                      <wps:wsp>
                        <wps:cNvPr id="107" name="Vierkante haak links 107"/>
                        <wps:cNvSpPr/>
                        <wps:spPr>
                          <a:xfrm rot="5400000">
                            <a:off x="4501646" y="-274459"/>
                            <a:ext cx="220435" cy="1129354"/>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Vierkante haak links 108"/>
                        <wps:cNvSpPr/>
                        <wps:spPr>
                          <a:xfrm rot="16200000">
                            <a:off x="3546488" y="998431"/>
                            <a:ext cx="220435" cy="329217"/>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Kromme verbindingslijn 109"/>
                        <wps:cNvCnPr/>
                        <wps:spPr>
                          <a:xfrm rot="16200000" flipH="1" flipV="1">
                            <a:off x="3587657" y="249050"/>
                            <a:ext cx="1093256" cy="955158"/>
                          </a:xfrm>
                          <a:prstGeom prst="curvedConnector5">
                            <a:avLst>
                              <a:gd name="adj1" fmla="val -20910"/>
                              <a:gd name="adj2" fmla="val -101292"/>
                              <a:gd name="adj3" fmla="val 120910"/>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0" name="Tekstvak 110"/>
                        <wps:cNvSpPr txBox="1"/>
                        <wps:spPr>
                          <a:xfrm>
                            <a:off x="3491987" y="2038881"/>
                            <a:ext cx="2139950" cy="356870"/>
                          </a:xfrm>
                          <a:prstGeom prst="rect">
                            <a:avLst/>
                          </a:prstGeom>
                          <a:noFill/>
                        </wps:spPr>
                        <wps:txbx>
                          <w:txbxContent>
                            <w:p w14:paraId="08DC0B69" w14:textId="77777777" w:rsidR="00CB4063" w:rsidRDefault="00CB4063" w:rsidP="00CB4063">
                              <w:pPr>
                                <w:pStyle w:val="Normaalweb"/>
                                <w:spacing w:before="0" w:beforeAutospacing="0" w:after="0" w:afterAutospacing="0"/>
                              </w:pPr>
                              <w:proofErr w:type="gramStart"/>
                              <w:r>
                                <w:rPr>
                                  <w:rFonts w:asciiTheme="minorHAnsi" w:hAnsi="Trebuchet MS" w:cstheme="minorBidi"/>
                                  <w:color w:val="000000" w:themeColor="text1"/>
                                  <w:kern w:val="24"/>
                                  <w:sz w:val="36"/>
                                  <w:szCs w:val="36"/>
                                </w:rPr>
                                <w:t>stackedLoc</w:t>
                              </w:r>
                              <w:proofErr w:type="gramEnd"/>
                              <w:r>
                                <w:rPr>
                                  <w:rFonts w:asciiTheme="minorHAnsi" w:hAnsi="Trebuchet MS" w:cstheme="minorBidi"/>
                                  <w:color w:val="000000" w:themeColor="text1"/>
                                  <w:kern w:val="24"/>
                                  <w:sz w:val="36"/>
                                  <w:szCs w:val="36"/>
                                </w:rPr>
                                <w:t>_1 &gt;&gt;= f</w:t>
                              </w:r>
                            </w:p>
                          </w:txbxContent>
                        </wps:txbx>
                        <wps:bodyPr wrap="none" rtlCol="0">
                          <a:spAutoFit/>
                        </wps:bodyPr>
                      </wps:wsp>
                      <wps:wsp>
                        <wps:cNvPr id="111" name="Vierkante haak links 111"/>
                        <wps:cNvSpPr/>
                        <wps:spPr>
                          <a:xfrm rot="5400000">
                            <a:off x="4111164" y="1402016"/>
                            <a:ext cx="220435" cy="1129354"/>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Vierkante haak links 112"/>
                        <wps:cNvSpPr/>
                        <wps:spPr>
                          <a:xfrm rot="16200000">
                            <a:off x="4392121" y="1687925"/>
                            <a:ext cx="220435" cy="1723971"/>
                          </a:xfrm>
                          <a:prstGeom prst="lef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Kromme verbindingslijn 113"/>
                        <wps:cNvCnPr/>
                        <wps:spPr>
                          <a:xfrm rot="16200000" flipH="1">
                            <a:off x="3960034" y="2117824"/>
                            <a:ext cx="803652" cy="280957"/>
                          </a:xfrm>
                          <a:prstGeom prst="curvedConnector5">
                            <a:avLst>
                              <a:gd name="adj1" fmla="val -28445"/>
                              <a:gd name="adj2" fmla="val 523659"/>
                              <a:gd name="adj3" fmla="val 128445"/>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B0B83C4" id="_x0000_s1052" style="position:absolute;margin-left:0;margin-top:22.35pt;width:443.45pt;height:279.35pt;z-index:251663360;mso-wrap-distance-left:0;mso-wrap-distance-right:0;mso-width-relative:margin;mso-height-relative:margin" coordsize="5631815,3547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">
                <v:shape id="_x0000_s1053" type="#_x0000_t75" style="position:absolute;width:5631815;height:3547745;visibility:visible;mso-wrap-style:square">
                  <v:fill o:detectmouseclick="t"/>
                  <v:path o:connecttype="none"/>
                </v:shape>
                <v:oval id="Ovaal 91" o:spid="_x0000_s1054" style="position:absolute;left:180000;top:1966694;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UYKwwAA&#10;ANsAAAAPAAAAZHJzL2Rvd25yZXYueG1sRI9BawIxFITvgv8hPKE3zerB1tUoIggi7UEr9fpInpvF&#10;zcuyievqrzeFQo/DzHzDLFadq0RLTSg9KxiPMhDE2puSCwWn7+3wA0SIyAYrz6TgQQFWy35vgbnx&#10;dz5Qe4yFSBAOOSqwMda5lEFbchhGviZO3sU3DmOSTSFNg/cEd5WcZNlUOiw5LVisaWNJX483pyAL&#10;z8+L/nk/bfXk69Hyzp5n+4NSb4NuPQcRqYv/4b/2ziiYjeH3S/oB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rUYKwwAAANsAAAAPAAAAAAAAAAAAAAAAAJcCAABkcnMvZG93&#10;bnJldi54bWxQSwUGAAAAAAQABAD1AAAAhwMAAAAA&#10;" fillcolor="white [3201]" strokecolor="#8a479b [3209]" strokeweight="1pt">
                  <v:stroke joinstyle="miter"/>
                  <v:textbox inset="1mm,,1mm">
                    <w:txbxContent>
                      <w:p w14:paraId="37CA5D5B" w14:textId="77777777" w:rsidR="00CB4063" w:rsidRDefault="00CB4063" w:rsidP="00CB4063">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v:shape id="Rechte verbindingslijn met pijl 92" o:spid="_x0000_s1055" type="#_x0000_t32" style="position:absolute;left:714256;top:2223547;width:1347106;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faR8UAAADbAAAADwAAAGRycy9kb3ducmV2LnhtbESPQWvCQBSE74L/YXlCL1I3eiga3QQR&#10;pC3Fg6nF62v2uUnNvg3Zrab/3hWEHoeZ+YZZ5b1txIU6XztWMJ0kIIhLp2s2Cg6f2+c5CB+QNTaO&#10;ScEfeciz4WCFqXZX3tOlCEZECPsUFVQhtKmUvqzIop+4ljh6J9dZDFF2RuoOrxFuGzlLkhdpsea4&#10;UGFLm4rKc/FrFZiP/feu+GlMXx7H7+ft6WtXvE6Vehr16yWIQH34Dz/ab1rBYgb3L/EHyOw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0faR8UAAADbAAAADwAAAAAAAAAA&#10;AAAAAAChAgAAZHJzL2Rvd25yZXYueG1sUEsFBgAAAAAEAAQA+QAAAJMDAAAAAA==&#10;" strokecolor="#006a89 [3204]" strokeweight="1.5pt">
                  <v:stroke endarrow="block" joinstyle="miter"/>
                </v:shape>
                <v:shape id="Tekstvak 93" o:spid="_x0000_s1056" type="#_x0000_t202" style="position:absolute;left:1280222;top:1915999;width:516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QWf2wwAA&#10;ANsAAAAPAAAAZHJzL2Rvd25yZXYueG1sRI/BbsIwEETvSPyDtZV6AwdKKwgYhChIvZUGPmAVL3Ga&#10;eB3FLgS+HldC4jiamTeaxaqztThT60vHCkbDBARx7nTJhYLjYTeYgvABWWPtmBRcycNq2e8tMNXu&#10;wj90zkIhIoR9igpMCE0qpc8NWfRD1xBH7+RaiyHKtpC6xUuE21qOk+RDWiw5LhhsaGMor7I/q2Ca&#10;2O+qmo333k5uo3ez+XTb5lep15duPQcRqAvP8KP9pRXM3u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QWf2wwAAANsAAAAPAAAAAAAAAAAAAAAAAJcCAABkcnMvZG93&#10;bnJldi54bWxQSwUGAAAAAAQABAD1AAAAhwMAAAAA&#10;" filled="f" stroked="f">
                  <v:textbox style="mso-fit-shape-to-text:t">
                    <w:txbxContent>
                      <w:p w14:paraId="7EAD4242"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20"/>
                            <w:szCs w:val="20"/>
                          </w:rPr>
                          <w:t>Bind f</w:t>
                        </w:r>
                      </w:p>
                    </w:txbxContent>
                  </v:textbox>
                </v:shape>
                <v:shape id="Tekstvak 94" o:spid="_x0000_s1057" type="#_x0000_t202" style="position:absolute;left:179986;top:505141;width:236537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P+CxAAA&#10;ANsAAAAPAAAAZHJzL2Rvd25yZXYueG1sRI/RasJAFETfC/7DcoW+1Y3BFk1dg2gLfWvVfsAle83G&#10;ZO+G7DaJfn23UPBxmJkzzDofbSN66nzlWMF8loAgLpyuuFTwfXp/WoLwAVlj45gUXMlDvpk8rDHT&#10;buAD9cdQighhn6ECE0KbSekLQxb9zLXE0Tu7zmKIsiul7nCIcNvINElepMWK44LBlnaGivr4YxUs&#10;E/tZ16v0y9vFbf5sdnv31l6UepyO21cQgcZwD/+3P7SC1QL+vsQf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j/gsQAAADbAAAADwAAAAAAAAAAAAAAAACXAgAAZHJzL2Rv&#10;d25yZXYueG1sUEsFBgAAAAAEAAQA9QAAAIgDAAAAAA==&#10;" filled="f" stroked="f">
                  <v:textbox style="mso-fit-shape-to-text:t">
                    <w:txbxContent>
                      <w:p w14:paraId="183A0CCA"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36"/>
                            <w:szCs w:val="36"/>
                          </w:rPr>
                          <w:t>Bind stackedLoc_1   f</w:t>
                        </w:r>
                      </w:p>
                    </w:txbxContent>
                  </v:textbox>
                </v:shape>
                <v:shape id="Vierkante haak links 95" o:spid="_x0000_s1058" type="#_x0000_t85" style="position:absolute;left:1298506;top:-220051;width:220435;height:1020537;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j1BYwgAA&#10;ANsAAAAPAAAAZHJzL2Rvd25yZXYueG1sRI9Pi8IwFMTvC36H8ARva6qgrNUoKijuRfx/fjTPpti8&#10;lCZq109vFhb2OMzMb5jJrLGleFDtC8cKet0EBHHmdMG5gtNx9fkFwgdkjaVjUvBDHmbT1scEU+2e&#10;vKfHIeQiQtinqMCEUKVS+syQRd91FXH0rq62GKKsc6lrfEa4LWU/SYbSYsFxwWBFS0PZ7XC3Clb5&#10;US7PuPveLLYjvTOvy578WqlOu5mPQQRqwn/4r73RCkYD+P0Sf4C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PUFjCAAAA2wAAAA8AAAAAAAAAAAAAAAAAlwIAAGRycy9kb3du&#10;cmV2LnhtbFBLBQYAAAAABAAEAPUAAACGAwAAAAA=&#10;" adj="389" strokecolor="#006a89 [3204]" strokeweight="3pt">
                  <v:stroke joinstyle="miter"/>
                </v:shape>
                <v:shape id="Vierkante haak links 96" o:spid="_x0000_s1059" type="#_x0000_t85" style="position:absolute;left:1123014;top:100291;width:220435;height:1943022;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K2awAAA&#10;ANsAAAAPAAAAZHJzL2Rvd25yZXYueG1sRI9BawIxFITvBf9DeEJvNWuxoqtRRCjkWlv0+tg8N4ub&#10;lyWJ7tpf3xQEj8PMfMOst4NrxY1CbDwrmE4KEMSVNw3XCn6+P98WIGJCNth6JgV3irDdjF7WWBrf&#10;8xfdDqkWGcKxRAU2pa6UMlaWHMaJ74izd/bBYcoy1NIE7DPctfK9KObSYcN5wWJHe0vV5XB1Corj&#10;cJrqYH816utMh6r+0KlX6nU87FYgEg3pGX60tVGwnMP/l/wD5OY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mK2awAAAANsAAAAPAAAAAAAAAAAAAAAAAJcCAABkcnMvZG93bnJl&#10;di54bWxQSwUGAAAAAAQABAD1AAAAhAMAAAAA&#10;" adj="204" strokecolor="#006a89 [3204]" strokeweight="3pt">
                  <v:stroke joinstyle="miter"/>
                </v:shape>
                <v:shape id="Kromme verbindingslijn 97" o:spid="_x0000_s1060" type="#_x0000_t40" style="position:absolute;left:819968;top:593264;width:1002020;height:175491;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1UL8UAAADbAAAADwAAAGRycy9kb3ducmV2LnhtbESPQWvCQBSE7wX/w/IKvdVNpbUa3QQV&#10;hEIvGkXx9sg+k5Ds25Ddauyv7wpCj8PMfMPM09404kKdqywreBtGIIhzqysuFOx369cJCOeRNTaW&#10;ScGNHKTJ4GmOsbZX3tIl84UIEHYxKii9b2MpXV6SQTe0LXHwzrYz6IPsCqk7vAa4aeQoisbSYMVh&#10;ocSWViXldfZjFNTHol6+u4/D7/e62UeLrNpkp5tSL8/9YgbCU+//w4/2l1Yw/YT7l/ADZ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E1UL8UAAADbAAAADwAAAAAAAAAA&#10;AAAAAAChAgAAZHJzL2Rvd25yZXYueG1sUEsFBgAAAAAEAAQA+QAAAJMDAAAAAA==&#10;" adj="-4928,-160787,26528" strokecolor="#006a89 [3204]" strokeweight="1.5pt">
                  <v:stroke endarrow="open" joinstyle="miter"/>
                </v:shape>
                <v:oval id="Ovaal 105" o:spid="_x0000_s1061" style="position:absolute;left:2061362;top:196669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YK0wgAA&#10;ANwAAAAPAAAAZHJzL2Rvd25yZXYueG1sRE9NawIxEL0X+h/CFHqriUJtXY1SCoIUe9CKXodk3Cxu&#10;JssmXVd/vSkUvM3jfc5s0ftadNTGKrCG4UCBIDbBVlxq2P0sX95BxIRssQ5MGi4UYTF/fJhhYcOZ&#10;N9RtUylyCMcCNbiUmkLKaBx5jIPQEGfuGFqPKcO2lLbFcw73tRwpNZYeK84NDhv6dGRO21+vQcXr&#10;+mj2b7ulGX1fOl65w+Rro/XzU/8xBZGoT3fxv3tl83z1Cn/P5Av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lgrTCAAAA3AAAAA8AAAAAAAAAAAAAAAAAlwIAAGRycy9kb3du&#10;cmV2LnhtbFBLBQYAAAAABAAEAPUAAACGAwAAAAA=&#10;" fillcolor="white [3201]" strokecolor="#8a479b [3209]" strokeweight="1pt">
                  <v:stroke joinstyle="miter"/>
                  <v:textbox inset="1mm,,1mm">
                    <w:txbxContent>
                      <w:p w14:paraId="4377C80F" w14:textId="77777777" w:rsidR="00CB4063" w:rsidRDefault="00CB4063" w:rsidP="00CB4063">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v:shape id="Tekstvak 106" o:spid="_x0000_s1062" type="#_x0000_t202" style="position:absolute;left:3257725;top:180000;width:2289810;height:8877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99oawQAA&#10;ANwAAAAPAAAAZHJzL2Rvd25yZXYueG1sRE/NagIxEL4XfIcwQm81UaroahTRCr3Vqg8wbMbNupvJ&#10;skl17dObgtDbfHy/s1h1rhZXakPpWcNwoEAQ596UXGg4HXdvUxAhIhusPZOGOwVYLXsvC8yMv/E3&#10;XQ+xECmEQ4YabIxNJmXILTkMA98QJ+7sW4cxwbaQpsVbCne1HCk1kQ5LTg0WG9pYyqvDj9MwVe6r&#10;qmajfXDvv8Ox3Wz9R3PR+rXfrecgInXxX/x0f5o0X03g75l0gV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faGsEAAADcAAAADwAAAAAAAAAAAAAAAACXAgAAZHJzL2Rvd25y&#10;ZXYueG1sUEsFBgAAAAAEAAQA9QAAAIUDAAAAAA==&#10;" filled="f" stroked="f">
                  <v:textbox style="mso-fit-shape-to-text:t">
                    <w:txbxContent>
                      <w:p w14:paraId="4FA46520" w14:textId="77777777" w:rsidR="00CB4063" w:rsidRDefault="00CB4063" w:rsidP="00CB4063">
                        <w:pPr>
                          <w:pStyle w:val="Normaalweb"/>
                          <w:spacing w:before="0" w:beforeAutospacing="0" w:after="0" w:afterAutospacing="0"/>
                        </w:pPr>
                        <w:proofErr w:type="gramStart"/>
                        <w:r>
                          <w:rPr>
                            <w:rFonts w:asciiTheme="minorHAnsi" w:hAnsi="Trebuchet MS" w:cstheme="minorBidi"/>
                            <w:color w:val="000000" w:themeColor="text1"/>
                            <w:kern w:val="24"/>
                            <w:sz w:val="36"/>
                            <w:szCs w:val="36"/>
                          </w:rPr>
                          <w:t>do</w:t>
                        </w:r>
                        <w:proofErr w:type="gramEnd"/>
                        <w:r>
                          <w:rPr>
                            <w:rFonts w:asciiTheme="minorHAnsi" w:hAnsi="Trebuchet MS" w:cstheme="minorBidi"/>
                            <w:color w:val="000000" w:themeColor="text1"/>
                            <w:kern w:val="24"/>
                            <w:sz w:val="36"/>
                            <w:szCs w:val="36"/>
                          </w:rPr>
                          <w:t xml:space="preserve"> </w:t>
                        </w:r>
                      </w:p>
                      <w:p w14:paraId="70C84C6C"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36"/>
                            <w:szCs w:val="36"/>
                          </w:rPr>
                          <w:t xml:space="preserve">    </w:t>
                        </w:r>
                        <w:proofErr w:type="gramStart"/>
                        <w:r>
                          <w:rPr>
                            <w:rFonts w:asciiTheme="minorHAnsi" w:hAnsi="Trebuchet MS" w:cstheme="minorBidi"/>
                            <w:color w:val="000000" w:themeColor="text1"/>
                            <w:kern w:val="24"/>
                            <w:sz w:val="36"/>
                            <w:szCs w:val="36"/>
                          </w:rPr>
                          <w:t>x</w:t>
                        </w:r>
                        <w:proofErr w:type="gramEnd"/>
                        <w:r>
                          <w:rPr>
                            <w:rFonts w:asciiTheme="minorHAnsi" w:hAnsi="Trebuchet MS" w:cstheme="minorBidi"/>
                            <w:color w:val="000000" w:themeColor="text1"/>
                            <w:kern w:val="24"/>
                            <w:sz w:val="36"/>
                            <w:szCs w:val="36"/>
                          </w:rPr>
                          <w:t xml:space="preserve"> &lt;- stackedLoc_1</w:t>
                        </w:r>
                      </w:p>
                      <w:p w14:paraId="4F28B63B" w14:textId="77777777" w:rsidR="00CB4063" w:rsidRDefault="00CB4063" w:rsidP="00CB4063">
                        <w:pPr>
                          <w:pStyle w:val="Normaalweb"/>
                          <w:spacing w:before="0" w:beforeAutospacing="0" w:after="0" w:afterAutospacing="0"/>
                        </w:pPr>
                        <w:r>
                          <w:rPr>
                            <w:rFonts w:asciiTheme="minorHAnsi" w:hAnsi="Trebuchet MS" w:cstheme="minorBidi"/>
                            <w:color w:val="000000" w:themeColor="text1"/>
                            <w:kern w:val="24"/>
                            <w:sz w:val="36"/>
                            <w:szCs w:val="36"/>
                          </w:rPr>
                          <w:t xml:space="preserve">    </w:t>
                        </w:r>
                        <w:proofErr w:type="gramStart"/>
                        <w:r>
                          <w:rPr>
                            <w:rFonts w:asciiTheme="minorHAnsi" w:hAnsi="Trebuchet MS" w:cstheme="minorBidi"/>
                            <w:color w:val="000000" w:themeColor="text1"/>
                            <w:kern w:val="24"/>
                            <w:sz w:val="36"/>
                            <w:szCs w:val="36"/>
                          </w:rPr>
                          <w:t>f</w:t>
                        </w:r>
                        <w:proofErr w:type="gramEnd"/>
                        <w:r>
                          <w:rPr>
                            <w:rFonts w:asciiTheme="minorHAnsi" w:hAnsi="Trebuchet MS" w:cstheme="minorBidi"/>
                            <w:color w:val="000000" w:themeColor="text1"/>
                            <w:kern w:val="24"/>
                            <w:sz w:val="36"/>
                            <w:szCs w:val="36"/>
                          </w:rPr>
                          <w:t xml:space="preserve"> x</w:t>
                        </w:r>
                      </w:p>
                    </w:txbxContent>
                  </v:textbox>
                </v:shape>
                <v:shape id="Vierkante haak links 107" o:spid="_x0000_s1063" type="#_x0000_t85" style="position:absolute;left:4501646;top:-274459;width:220435;height:1129354;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VDgwAAA&#10;ANwAAAAPAAAAZHJzL2Rvd25yZXYueG1sRE/bisIwEH1f8B/CCPu2ppXFSzWKCILI+rDVDxibsS02&#10;k5JEbf/eLAj7NodzneW6M414kPO1ZQXpKAFBXFhdc6ngfNp9zUD4gKyxsUwKevKwXg0+lphp++Rf&#10;euShFDGEfYYKqhDaTEpfVGTQj2xLHLmrdQZDhK6U2uEzhptGjpNkIg3WHBsqbGlbUXHL70ZB13Nh&#10;5oeficmPlyZNtfvuz1OlPofdZgEiUBf+xW/3Xsf5yRT+nokX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mVDgwAAAANwAAAAPAAAAAAAAAAAAAAAAAJcCAABkcnMvZG93bnJl&#10;di54bWxQSwUGAAAAAAQABAD1AAAAhAMAAAAA&#10;" adj="351" strokecolor="#006a89 [3204]" strokeweight="3pt">
                  <v:stroke joinstyle="miter"/>
                </v:shape>
                <v:shape id="Vierkante haak links 108" o:spid="_x0000_s1064" type="#_x0000_t85" style="position:absolute;left:3546488;top:998431;width:220435;height:329217;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lIMxgAA&#10;ANwAAAAPAAAAZHJzL2Rvd25yZXYueG1sRI9Bb8IwDIXvSPsPkSftgkbaHTZUCAghMW2XoVHWs2lM&#10;W2icqsmg+/fzAYmbrff83uf5cnCtulAfGs8G0kkCirj0tuHKwD7fPE9BhYhssfVMBv4owHLxMJpj&#10;Zv2Vv+myi5WSEA4ZGqhj7DKtQ1mTwzDxHbFoR987jLL2lbY9XiXctfolSV61w4alocaO1jWV592v&#10;M3A45XnBunjfjr/eaNV+pse0+DHm6XFYzUBFGuLdfLv+sIKfCK08IxPox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7lIMxgAAANwAAAAPAAAAAAAAAAAAAAAAAJcCAABkcnMv&#10;ZG93bnJldi54bWxQSwUGAAAAAAQABAD1AAAAigMAAAAA&#10;" adj="1205" strokecolor="#006a89 [3204]" strokeweight="3pt">
                  <v:stroke joinstyle="miter"/>
                </v:shape>
                <v:shape id="Kromme verbindingslijn 109" o:spid="_x0000_s1065" type="#_x0000_t40" style="position:absolute;left:3587657;top:249050;width:1093256;height:955158;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lqMYAAADcAAAADwAAAGRycy9kb3ducmV2LnhtbESPQW/CMAyF75P4D5GRdhspIG2skFYF&#10;CcG4rXDZzWpM261xqiRAt1+/IE3azdZ7ft/zKh9MJ67kfGtZwXSSgCCurG65VnA6bp8WIHxA1thZ&#10;JgXf5CHPRg8rTLW98Ttdy1CLGMI+RQVNCH0qpa8aMugntieO2tk6gyGurpba4S2Gm07OkuRZGmw5&#10;EhrsadNQ9VVeTIT87IriuH9bLz7daXuYv/QF7j6UehwPxRJEoCH8m/+u9zrWT17h/kycQGa/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pOJajGAAAA3AAAAA8AAAAAAAAA&#10;AAAAAAAAoQIAAGRycy9kb3ducmV2LnhtbFBLBQYAAAAABAAEAPkAAACUAwAAAAA=&#10;" adj="-4517,-21879,26117" strokecolor="#006a89 [3204]" strokeweight="1.5pt">
                  <v:stroke endarrow="open" joinstyle="miter"/>
                </v:shape>
                <v:shape id="Tekstvak 110" o:spid="_x0000_s1066" type="#_x0000_t202" style="position:absolute;left:3491987;top:2038881;width:213995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3EoxQAA&#10;ANwAAAAPAAAAZHJzL2Rvd25yZXYueG1sRI/NbsJADITvSH2HlSv1BpsgWkFgQRVQqbeWnwewsiab&#10;JuuNsgukffr6UKk3WzOe+bzaDL5VN+pjHdhAPslAEZfB1lwZOJ/exnNQMSFbbAOTgW+KsFk/jFZY&#10;2HDnA92OqVISwrFAAy6lrtA6lo48xknoiEW7hN5jkrWvtO3xLuG+1dMse9Eea5YGhx1tHZXN8eoN&#10;zDP/0TSL6Wf0s5/82W13Yd99GfP0OLwuQSUa0r/57/rdCn4u+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LcSjFAAAA3AAAAA8AAAAAAAAAAAAAAAAAlwIAAGRycy9k&#10;b3ducmV2LnhtbFBLBQYAAAAABAAEAPUAAACJAwAAAAA=&#10;" filled="f" stroked="f">
                  <v:textbox style="mso-fit-shape-to-text:t">
                    <w:txbxContent>
                      <w:p w14:paraId="08DC0B69" w14:textId="77777777" w:rsidR="00CB4063" w:rsidRDefault="00CB4063" w:rsidP="00CB4063">
                        <w:pPr>
                          <w:pStyle w:val="Normaalweb"/>
                          <w:spacing w:before="0" w:beforeAutospacing="0" w:after="0" w:afterAutospacing="0"/>
                        </w:pPr>
                        <w:proofErr w:type="gramStart"/>
                        <w:r>
                          <w:rPr>
                            <w:rFonts w:asciiTheme="minorHAnsi" w:hAnsi="Trebuchet MS" w:cstheme="minorBidi"/>
                            <w:color w:val="000000" w:themeColor="text1"/>
                            <w:kern w:val="24"/>
                            <w:sz w:val="36"/>
                            <w:szCs w:val="36"/>
                          </w:rPr>
                          <w:t>stackedLoc</w:t>
                        </w:r>
                        <w:proofErr w:type="gramEnd"/>
                        <w:r>
                          <w:rPr>
                            <w:rFonts w:asciiTheme="minorHAnsi" w:hAnsi="Trebuchet MS" w:cstheme="minorBidi"/>
                            <w:color w:val="000000" w:themeColor="text1"/>
                            <w:kern w:val="24"/>
                            <w:sz w:val="36"/>
                            <w:szCs w:val="36"/>
                          </w:rPr>
                          <w:t>_1 &gt;&gt;= f</w:t>
                        </w:r>
                      </w:p>
                    </w:txbxContent>
                  </v:textbox>
                </v:shape>
                <v:shape id="Vierkante haak links 111" o:spid="_x0000_s1067" type="#_x0000_t85" style="position:absolute;left:4111164;top:1402016;width:220435;height:1129354;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5fvSwQAA&#10;ANwAAAAPAAAAZHJzL2Rvd25yZXYueG1sRE/dasIwFL4f+A7hCLubaYao64wig4EMvbD6AGfNWVts&#10;TkqSafv2RhC8Ox/f71mue9uKC/nQONagJhkI4tKZhisNp+P32wJEiMgGW8ekYaAA69XoZYm5cVc+&#10;0KWIlUghHHLUUMfY5VKGsiaLYeI64sT9OW8xJugraTxeU7ht5XuWzaTFhlNDjR191VSei3+roR+4&#10;tB8/u5kt9r+tUsZPh9Nc69dxv/kEEamPT/HDvTVpvlJwfyZdIF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70sEAAADcAAAADwAAAAAAAAAAAAAAAACXAgAAZHJzL2Rvd25y&#10;ZXYueG1sUEsFBgAAAAAEAAQA9QAAAIUDAAAAAA==&#10;" adj="351" strokecolor="#006a89 [3204]" strokeweight="3pt">
                  <v:stroke joinstyle="miter"/>
                </v:shape>
                <v:shape id="Vierkante haak links 112" o:spid="_x0000_s1068" type="#_x0000_t85" style="position:absolute;left:4392121;top:1687925;width:220435;height:172397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7MvwAA&#10;ANwAAAAPAAAAZHJzL2Rvd25yZXYueG1sRE9NawIxEL0X/A9hBG81ux5KWY0iiuBVbavHcTNugpvJ&#10;kqS6/nsjFHqbx/uc2aJ3rbhRiNazgnJcgCCuvbbcKPg6bN4/QcSErLH1TAoeFGExH7zNsNL+zju6&#10;7VMjcgjHChWYlLpKylgbchjHviPO3MUHhynD0Egd8J7DXSsnRfEhHVrODQY7Whmqr/tfp+C7LH4O&#10;9rpZt2cOtj6uTDzhTqnRsF9OQSTq07/4z73VeX45gdcz+QI5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9MHsy/AAAA3AAAAA8AAAAAAAAAAAAAAAAAlwIAAGRycy9kb3ducmV2&#10;LnhtbFBLBQYAAAAABAAEAPUAAACDAwAAAAA=&#10;" adj="230" strokecolor="#006a89 [3204]" strokeweight="3pt">
                  <v:stroke joinstyle="miter"/>
                </v:shape>
                <v:shape id="Kromme verbindingslijn 113" o:spid="_x0000_s1069" type="#_x0000_t40" style="position:absolute;left:3960034;top:2117824;width:803652;height:28095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991cIAAADcAAAADwAAAGRycy9kb3ducmV2LnhtbERPS2vCQBC+F/oflil4042PiqSuUuqr&#10;J6GpB49jdsyGZmdDdjXx37uC0Nt8fM+ZLztbiSs1vnSsYDhIQBDnTpdcKDj8bvozED4ga6wck4Ib&#10;eVguXl/mmGrX8g9ds1CIGMI+RQUmhDqV0ueGLPqBq4kjd3aNxRBhU0jdYBvDbSVHSTKVFkuODQZr&#10;+jKU/2UXq4Cq7fs2W5lk1+YTPq2P++l5c1Gq99Z9foAI1IV/8dP9reP84Rgez8QL5OI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B991cIAAADcAAAADwAAAAAAAAAAAAAA&#10;AAChAgAAZHJzL2Rvd25yZXYueG1sUEsFBgAAAAAEAAQA+QAAAJADAAAAAA==&#10;" adj="-6144,113110,27744" strokecolor="#006a89 [3204]" strokeweight="1.5pt">
                  <v:stroke endarrow="open" joinstyle="miter"/>
                </v:shape>
                <w10:wrap type="topAndBottom"/>
              </v:group>
            </w:pict>
          </mc:Fallback>
        </mc:AlternateContent>
      </w:r>
      <w:r w:rsidR="00782963" w:rsidRPr="00835BC5">
        <w:t>De afhankelijkheden in beeld:</w:t>
      </w:r>
    </w:p>
    <w:p w14:paraId="405DF456" w14:textId="46B4A5B6" w:rsidR="00FE6B13" w:rsidRPr="00835BC5" w:rsidRDefault="00835BC5" w:rsidP="00835BC5">
      <w:pPr>
        <w:pStyle w:val="Kop1"/>
      </w:pPr>
      <w:r>
        <w:t xml:space="preserve">Het effect van </w:t>
      </w:r>
      <w:proofErr w:type="spellStart"/>
      <w:r>
        <w:t>K</w:t>
      </w:r>
      <w:r w:rsidRPr="00835BC5">
        <w:t>leisli</w:t>
      </w:r>
      <w:proofErr w:type="spellEnd"/>
      <w:r w:rsidRPr="00835BC5">
        <w:t xml:space="preserve"> </w:t>
      </w:r>
      <w:proofErr w:type="spellStart"/>
      <w:r w:rsidRPr="00835BC5">
        <w:t>composition</w:t>
      </w:r>
      <w:proofErr w:type="spellEnd"/>
    </w:p>
    <w:p w14:paraId="55D83630" w14:textId="69DD1A7C" w:rsidR="00835BC5" w:rsidRDefault="00835BC5" w:rsidP="00835BC5">
      <w:r>
        <w:t xml:space="preserve">Twee functies die een resultaat in de </w:t>
      </w:r>
      <w:proofErr w:type="spellStart"/>
      <w:r>
        <w:t>NestedLocation</w:t>
      </w:r>
      <w:proofErr w:type="spellEnd"/>
      <w:r>
        <w:t xml:space="preserve"> e </w:t>
      </w:r>
      <w:proofErr w:type="spellStart"/>
      <w:r>
        <w:t>monad</w:t>
      </w:r>
      <w:proofErr w:type="spellEnd"/>
      <w:r>
        <w:t xml:space="preserve"> leveren, kunnen met </w:t>
      </w:r>
      <w:proofErr w:type="spellStart"/>
      <w:r>
        <w:t>Kleisli</w:t>
      </w:r>
      <w:proofErr w:type="spellEnd"/>
      <w:r>
        <w:t xml:space="preserve"> </w:t>
      </w:r>
      <w:proofErr w:type="spellStart"/>
      <w:r>
        <w:t>composition</w:t>
      </w:r>
      <w:proofErr w:type="spellEnd"/>
      <w:r>
        <w:t xml:space="preserve"> verbonden worden tot een nieuwe functie:</w:t>
      </w:r>
    </w:p>
    <w:p w14:paraId="1B460FE9" w14:textId="45750643" w:rsidR="00835BC5" w:rsidRPr="005B35C4" w:rsidRDefault="00835BC5" w:rsidP="00835BC5">
      <w:pPr>
        <w:pStyle w:val="Code"/>
        <w:rPr>
          <w:lang w:val="en-US"/>
        </w:rPr>
      </w:pPr>
      <w:proofErr w:type="gramStart"/>
      <w:r w:rsidRPr="005B35C4">
        <w:rPr>
          <w:lang w:val="en-US"/>
        </w:rPr>
        <w:t>f :</w:t>
      </w:r>
      <w:proofErr w:type="gramEnd"/>
      <w:r w:rsidRPr="005B35C4">
        <w:rPr>
          <w:lang w:val="en-US"/>
        </w:rPr>
        <w:t xml:space="preserve">: Integer -&gt; </w:t>
      </w:r>
      <w:proofErr w:type="spellStart"/>
      <w:r w:rsidR="001C3EA8" w:rsidRPr="005B35C4">
        <w:rPr>
          <w:lang w:val="en-US"/>
        </w:rPr>
        <w:t>NestedLocation</w:t>
      </w:r>
      <w:proofErr w:type="spellEnd"/>
      <w:r w:rsidR="001C3EA8" w:rsidRPr="005B35C4">
        <w:rPr>
          <w:lang w:val="en-US"/>
        </w:rPr>
        <w:t xml:space="preserve"> e </w:t>
      </w:r>
      <w:r w:rsidRPr="005B35C4">
        <w:rPr>
          <w:lang w:val="en-US"/>
        </w:rPr>
        <w:t>Integer</w:t>
      </w:r>
    </w:p>
    <w:p w14:paraId="638D958B" w14:textId="13983E03" w:rsidR="00835BC5" w:rsidRPr="005B35C4" w:rsidRDefault="00835BC5" w:rsidP="00835BC5">
      <w:pPr>
        <w:pStyle w:val="Code"/>
        <w:rPr>
          <w:lang w:val="en-US"/>
        </w:rPr>
      </w:pPr>
      <w:r w:rsidRPr="005B35C4">
        <w:rPr>
          <w:lang w:val="en-US"/>
        </w:rPr>
        <w:t xml:space="preserve">f x = </w:t>
      </w:r>
      <w:proofErr w:type="spellStart"/>
      <w:r w:rsidRPr="005B35C4">
        <w:rPr>
          <w:lang w:val="en-US"/>
        </w:rPr>
        <w:t>x</w:t>
      </w:r>
      <w:proofErr w:type="spellEnd"/>
      <w:r w:rsidRPr="005B35C4">
        <w:rPr>
          <w:lang w:val="en-US"/>
        </w:rPr>
        <w:t xml:space="preserve"> + 1</w:t>
      </w:r>
    </w:p>
    <w:p w14:paraId="579BEB21" w14:textId="77777777" w:rsidR="00835BC5" w:rsidRPr="005B35C4" w:rsidRDefault="00835BC5" w:rsidP="00835BC5">
      <w:pPr>
        <w:pStyle w:val="Code"/>
        <w:rPr>
          <w:lang w:val="en-US"/>
        </w:rPr>
      </w:pPr>
    </w:p>
    <w:p w14:paraId="528FB794" w14:textId="19F5CA93" w:rsidR="00835BC5" w:rsidRPr="001C3EA8" w:rsidRDefault="00835BC5" w:rsidP="00835BC5">
      <w:pPr>
        <w:pStyle w:val="Code"/>
        <w:rPr>
          <w:lang w:val="en-US"/>
        </w:rPr>
      </w:pPr>
      <w:proofErr w:type="gramStart"/>
      <w:r w:rsidRPr="001C3EA8">
        <w:rPr>
          <w:lang w:val="en-US"/>
        </w:rPr>
        <w:t>g :</w:t>
      </w:r>
      <w:proofErr w:type="gramEnd"/>
      <w:r w:rsidRPr="001C3EA8">
        <w:rPr>
          <w:lang w:val="en-US"/>
        </w:rPr>
        <w:t xml:space="preserve">: Integer -&gt; </w:t>
      </w:r>
      <w:proofErr w:type="spellStart"/>
      <w:r w:rsidR="001C3EA8" w:rsidRPr="001C3EA8">
        <w:rPr>
          <w:lang w:val="en-US"/>
        </w:rPr>
        <w:t>NestedLocation</w:t>
      </w:r>
      <w:proofErr w:type="spellEnd"/>
      <w:r w:rsidR="001C3EA8" w:rsidRPr="001C3EA8">
        <w:rPr>
          <w:lang w:val="en-US"/>
        </w:rPr>
        <w:t xml:space="preserve"> e </w:t>
      </w:r>
      <w:r w:rsidRPr="001C3EA8">
        <w:rPr>
          <w:lang w:val="en-US"/>
        </w:rPr>
        <w:t>String</w:t>
      </w:r>
    </w:p>
    <w:p w14:paraId="22A7E5A7" w14:textId="7D5F9E7C" w:rsidR="00835BC5" w:rsidRPr="001C3EA8" w:rsidRDefault="00835BC5" w:rsidP="00835BC5">
      <w:pPr>
        <w:pStyle w:val="Code"/>
        <w:rPr>
          <w:lang w:val="en-US"/>
        </w:rPr>
      </w:pPr>
      <w:r w:rsidRPr="001C3EA8">
        <w:rPr>
          <w:lang w:val="en-US"/>
        </w:rPr>
        <w:t>g = show</w:t>
      </w:r>
    </w:p>
    <w:p w14:paraId="170A3352" w14:textId="77777777" w:rsidR="00835BC5" w:rsidRPr="001C3EA8" w:rsidRDefault="00835BC5" w:rsidP="00835BC5">
      <w:pPr>
        <w:pStyle w:val="Code"/>
        <w:rPr>
          <w:lang w:val="en-US"/>
        </w:rPr>
      </w:pPr>
    </w:p>
    <w:p w14:paraId="5850091C" w14:textId="056936CF" w:rsidR="00835BC5" w:rsidRPr="001C3EA8" w:rsidRDefault="00835BC5" w:rsidP="00835BC5">
      <w:pPr>
        <w:pStyle w:val="Code"/>
        <w:rPr>
          <w:lang w:val="en-US"/>
        </w:rPr>
      </w:pPr>
      <w:proofErr w:type="gramStart"/>
      <w:r w:rsidRPr="001C3EA8">
        <w:rPr>
          <w:lang w:val="en-US"/>
        </w:rPr>
        <w:t>h :</w:t>
      </w:r>
      <w:proofErr w:type="gramEnd"/>
      <w:r w:rsidRPr="001C3EA8">
        <w:rPr>
          <w:lang w:val="en-US"/>
        </w:rPr>
        <w:t xml:space="preserve">: Integer -&gt; </w:t>
      </w:r>
      <w:proofErr w:type="spellStart"/>
      <w:r w:rsidR="001C3EA8" w:rsidRPr="005B35C4">
        <w:rPr>
          <w:lang w:val="en-US"/>
        </w:rPr>
        <w:t>NestedLocation</w:t>
      </w:r>
      <w:proofErr w:type="spellEnd"/>
      <w:r w:rsidR="001C3EA8" w:rsidRPr="005B35C4">
        <w:rPr>
          <w:lang w:val="en-US"/>
        </w:rPr>
        <w:t xml:space="preserve"> e </w:t>
      </w:r>
      <w:r w:rsidRPr="001C3EA8">
        <w:rPr>
          <w:lang w:val="en-US"/>
        </w:rPr>
        <w:t>String</w:t>
      </w:r>
    </w:p>
    <w:p w14:paraId="117A6000" w14:textId="03ED195E" w:rsidR="00835BC5" w:rsidRPr="001C3EA8" w:rsidRDefault="00835BC5" w:rsidP="00835BC5">
      <w:pPr>
        <w:pStyle w:val="Code"/>
        <w:rPr>
          <w:lang w:val="en-US"/>
        </w:rPr>
      </w:pPr>
      <w:r w:rsidRPr="001C3EA8">
        <w:rPr>
          <w:lang w:val="en-US"/>
        </w:rPr>
        <w:t>h = f &gt;=&gt; g</w:t>
      </w:r>
    </w:p>
    <w:p w14:paraId="637F1A0B" w14:textId="77777777" w:rsidR="001C3EA8" w:rsidRPr="001C3EA8" w:rsidRDefault="001C3EA8" w:rsidP="00835BC5">
      <w:pPr>
        <w:pStyle w:val="Code"/>
        <w:rPr>
          <w:lang w:val="en-US"/>
        </w:rPr>
      </w:pPr>
    </w:p>
    <w:p w14:paraId="163171A5" w14:textId="5E61FA26" w:rsidR="001C3EA8" w:rsidRPr="001C3EA8" w:rsidRDefault="001C3EA8" w:rsidP="00835BC5">
      <w:pPr>
        <w:pStyle w:val="Code"/>
        <w:rPr>
          <w:lang w:val="en-US"/>
        </w:rPr>
      </w:pPr>
      <w:proofErr w:type="gramStart"/>
      <w:r w:rsidRPr="001C3EA8">
        <w:rPr>
          <w:lang w:val="en-US"/>
        </w:rPr>
        <w:t>y :</w:t>
      </w:r>
      <w:proofErr w:type="gramEnd"/>
      <w:r w:rsidRPr="001C3EA8">
        <w:rPr>
          <w:lang w:val="en-US"/>
        </w:rPr>
        <w:t xml:space="preserve">: </w:t>
      </w:r>
      <w:proofErr w:type="spellStart"/>
      <w:r>
        <w:rPr>
          <w:lang w:val="en-US"/>
        </w:rPr>
        <w:t>NestedLocation</w:t>
      </w:r>
      <w:proofErr w:type="spellEnd"/>
      <w:r>
        <w:rPr>
          <w:lang w:val="en-US"/>
        </w:rPr>
        <w:t xml:space="preserve"> e String</w:t>
      </w:r>
    </w:p>
    <w:p w14:paraId="1E1707F1" w14:textId="74986A43" w:rsidR="001C3EA8" w:rsidRDefault="001C3EA8" w:rsidP="00835BC5">
      <w:pPr>
        <w:pStyle w:val="Code"/>
        <w:rPr>
          <w:lang w:val="en-US"/>
        </w:rPr>
      </w:pPr>
      <w:r w:rsidRPr="001C3EA8">
        <w:rPr>
          <w:lang w:val="en-US"/>
        </w:rPr>
        <w:t>y = h (pure 1)</w:t>
      </w:r>
    </w:p>
    <w:p w14:paraId="6FC67F0F" w14:textId="77777777" w:rsidR="001C3EA8" w:rsidRDefault="001C3EA8" w:rsidP="00835BC5">
      <w:pPr>
        <w:pStyle w:val="Code"/>
        <w:rPr>
          <w:lang w:val="en-US"/>
        </w:rPr>
      </w:pPr>
    </w:p>
    <w:p w14:paraId="2D055AEF" w14:textId="417E5FA9" w:rsidR="001C3EA8" w:rsidRDefault="001C3EA8" w:rsidP="001C3EA8">
      <w:r w:rsidRPr="00ED2DE1">
        <w:t xml:space="preserve">De definitie van </w:t>
      </w:r>
      <w:proofErr w:type="spellStart"/>
      <w:r w:rsidRPr="00ED2DE1">
        <w:t>Kleisli</w:t>
      </w:r>
      <w:proofErr w:type="spellEnd"/>
      <w:r w:rsidRPr="00ED2DE1">
        <w:t xml:space="preserve"> </w:t>
      </w:r>
      <w:proofErr w:type="spellStart"/>
      <w:r w:rsidRPr="00ED2DE1">
        <w:t>composition</w:t>
      </w:r>
      <w:proofErr w:type="spellEnd"/>
      <w:r w:rsidRPr="00ED2DE1">
        <w:t>:</w:t>
      </w:r>
    </w:p>
    <w:p w14:paraId="64EF319B" w14:textId="77777777" w:rsidR="00ED2DE1" w:rsidRDefault="00ED2DE1" w:rsidP="00ED2DE1">
      <w:pPr>
        <w:pStyle w:val="Code"/>
        <w:rPr>
          <w:lang w:val="en-US"/>
        </w:rPr>
      </w:pPr>
      <w:proofErr w:type="spellStart"/>
      <w:proofErr w:type="gramStart"/>
      <w:r w:rsidRPr="00ED2DE1">
        <w:rPr>
          <w:lang w:val="en-US"/>
        </w:rPr>
        <w:t>composeKleisli</w:t>
      </w:r>
      <w:proofErr w:type="spellEnd"/>
      <w:r w:rsidRPr="00ED2DE1">
        <w:rPr>
          <w:lang w:val="en-US"/>
        </w:rPr>
        <w:t xml:space="preserve"> :</w:t>
      </w:r>
      <w:proofErr w:type="gramEnd"/>
      <w:r w:rsidRPr="00ED2DE1">
        <w:rPr>
          <w:lang w:val="en-US"/>
        </w:rPr>
        <w:t xml:space="preserve">: </w:t>
      </w:r>
      <w:proofErr w:type="spellStart"/>
      <w:r w:rsidRPr="00ED2DE1">
        <w:rPr>
          <w:lang w:val="en-US"/>
        </w:rPr>
        <w:t>forall</w:t>
      </w:r>
      <w:proofErr w:type="spellEnd"/>
      <w:r w:rsidRPr="00ED2DE1">
        <w:rPr>
          <w:lang w:val="en-US"/>
        </w:rPr>
        <w:t xml:space="preserve"> a b c m. Bind m =&gt; (a -&gt; m b) -&gt; (b -&gt; m c) -&gt; a -&gt; m c</w:t>
      </w:r>
    </w:p>
    <w:p w14:paraId="777DC8ED" w14:textId="0D08AF7A" w:rsidR="008B27D3" w:rsidRPr="00ED2DE1" w:rsidRDefault="008B27D3" w:rsidP="00ED2DE1">
      <w:pPr>
        <w:pStyle w:val="Code"/>
        <w:rPr>
          <w:lang w:val="en-US"/>
        </w:rPr>
      </w:pPr>
      <w:proofErr w:type="spellStart"/>
      <w:r w:rsidRPr="008B27D3">
        <w:rPr>
          <w:lang w:val="en-US"/>
        </w:rPr>
        <w:t>composeKleisli</w:t>
      </w:r>
      <w:proofErr w:type="spellEnd"/>
      <w:r w:rsidRPr="008B27D3">
        <w:rPr>
          <w:lang w:val="en-US"/>
        </w:rPr>
        <w:t xml:space="preserve"> f g a = f a &gt;&gt;= g</w:t>
      </w:r>
    </w:p>
    <w:p w14:paraId="4A0856E7" w14:textId="78CF7048" w:rsidR="00ED2DE1" w:rsidRDefault="00FE182A" w:rsidP="00ED2DE1">
      <w:pPr>
        <w:pStyle w:val="Code"/>
        <w:rPr>
          <w:lang w:val="en-US"/>
        </w:rPr>
      </w:pPr>
      <w:proofErr w:type="spellStart"/>
      <w:r>
        <w:rPr>
          <w:lang w:val="en-US"/>
        </w:rPr>
        <w:t>composeKleisli</w:t>
      </w:r>
      <w:proofErr w:type="spellEnd"/>
      <w:r>
        <w:rPr>
          <w:lang w:val="en-US"/>
        </w:rPr>
        <w:t xml:space="preserve"> f g a = do</w:t>
      </w:r>
    </w:p>
    <w:p w14:paraId="35D99FAD" w14:textId="0C805F34" w:rsidR="00FE182A" w:rsidRDefault="00FE182A" w:rsidP="00ED2DE1">
      <w:pPr>
        <w:pStyle w:val="Code"/>
        <w:rPr>
          <w:lang w:val="en-US"/>
        </w:rPr>
      </w:pPr>
      <w:r>
        <w:rPr>
          <w:lang w:val="en-US"/>
        </w:rPr>
        <w:tab/>
        <w:t>x &lt;- f a</w:t>
      </w:r>
    </w:p>
    <w:p w14:paraId="49138273" w14:textId="33D1172C" w:rsidR="00FE182A" w:rsidRDefault="00FE182A" w:rsidP="00ED2DE1">
      <w:pPr>
        <w:pStyle w:val="Code"/>
        <w:rPr>
          <w:lang w:val="en-US"/>
        </w:rPr>
      </w:pPr>
      <w:r>
        <w:rPr>
          <w:lang w:val="en-US"/>
        </w:rPr>
        <w:tab/>
        <w:t>g x</w:t>
      </w:r>
    </w:p>
    <w:p w14:paraId="7772BF2F" w14:textId="77777777" w:rsidR="00FE182A" w:rsidRDefault="00FE182A" w:rsidP="00ED2DE1">
      <w:pPr>
        <w:pStyle w:val="Code"/>
        <w:rPr>
          <w:lang w:val="en-US"/>
        </w:rPr>
      </w:pPr>
    </w:p>
    <w:p w14:paraId="081D63DD" w14:textId="1222F730" w:rsidR="00FE182A" w:rsidRDefault="00243272" w:rsidP="00FE182A">
      <w:r w:rsidRPr="00876996">
        <w:rPr>
          <w:noProof/>
          <w:lang w:eastAsia="nl-NL"/>
        </w:rPr>
        <mc:AlternateContent>
          <mc:Choice Requires="wpc">
            <w:drawing>
              <wp:anchor distT="0" distB="0" distL="0" distR="0" simplePos="0" relativeHeight="251671552" behindDoc="0" locked="0" layoutInCell="1" allowOverlap="1" wp14:anchorId="2EB4B5C9" wp14:editId="550B4ACB">
                <wp:simplePos x="0" y="0"/>
                <wp:positionH relativeFrom="column">
                  <wp:posOffset>0</wp:posOffset>
                </wp:positionH>
                <wp:positionV relativeFrom="paragraph">
                  <wp:posOffset>360045</wp:posOffset>
                </wp:positionV>
                <wp:extent cx="5630400" cy="2390400"/>
                <wp:effectExtent l="0" t="0" r="0" b="0"/>
                <wp:wrapTopAndBottom/>
                <wp:docPr id="258" name="Canvas 1"/>
                <wp:cNvGraphicFramePr/>
                <a:graphic xmlns:a="http://schemas.openxmlformats.org/drawingml/2006/main">
                  <a:graphicData uri="http://schemas.microsoft.com/office/word/2010/wordprocessingCanvas">
                    <wpc:wpc>
                      <wpc:bg/>
                      <wpc:whole/>
                      <wps:wsp>
                        <wps:cNvPr id="259" name="Ovaal 259"/>
                        <wps:cNvSpPr/>
                        <wps:spPr>
                          <a:xfrm>
                            <a:off x="2508195" y="705161"/>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60" name="Rechte verbindingslijn met pijl 260"/>
                        <wps:cNvCnPr/>
                        <wps:spPr>
                          <a:xfrm>
                            <a:off x="2775323" y="1218868"/>
                            <a:ext cx="0" cy="41013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1" name="Ovaal 261"/>
                        <wps:cNvSpPr/>
                        <wps:spPr>
                          <a:xfrm>
                            <a:off x="2508195" y="1629004"/>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62" name="Tekstvak 262"/>
                        <wps:cNvSpPr txBox="1"/>
                        <wps:spPr>
                          <a:xfrm>
                            <a:off x="3042408" y="180000"/>
                            <a:ext cx="1208405" cy="356870"/>
                          </a:xfrm>
                          <a:prstGeom prst="rect">
                            <a:avLst/>
                          </a:prstGeom>
                          <a:noFill/>
                        </wps:spPr>
                        <wps:txbx>
                          <w:txbxContent>
                            <w:p w14:paraId="51D2D6A1" w14:textId="77777777" w:rsidR="004E0950" w:rsidRDefault="004E0950" w:rsidP="004E095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fun</w:t>
                              </w:r>
                              <w:proofErr w:type="spellEnd"/>
                              <w:proofErr w:type="gramEnd"/>
                              <w:r>
                                <w:rPr>
                                  <w:rFonts w:asciiTheme="minorHAnsi" w:hAnsi="Trebuchet MS" w:cstheme="minorBidi"/>
                                  <w:color w:val="000000" w:themeColor="text1"/>
                                  <w:kern w:val="24"/>
                                  <w:sz w:val="36"/>
                                  <w:szCs w:val="36"/>
                                </w:rPr>
                                <w:t xml:space="preserve"> x = do</w:t>
                              </w:r>
                            </w:p>
                          </w:txbxContent>
                        </wps:txbx>
                        <wps:bodyPr wrap="none" rtlCol="0">
                          <a:spAutoFit/>
                        </wps:bodyPr>
                      </wps:wsp>
                      <wps:wsp>
                        <wps:cNvPr id="263" name="Tekstvak 263"/>
                        <wps:cNvSpPr txBox="1"/>
                        <wps:spPr>
                          <a:xfrm>
                            <a:off x="3375025" y="777348"/>
                            <a:ext cx="905510" cy="356870"/>
                          </a:xfrm>
                          <a:prstGeom prst="rect">
                            <a:avLst/>
                          </a:prstGeom>
                          <a:noFill/>
                        </wps:spPr>
                        <wps:txbx>
                          <w:txbxContent>
                            <w:p w14:paraId="7DD498C7" w14:textId="77777777" w:rsidR="004E0950" w:rsidRDefault="004E0950" w:rsidP="004E0950">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wps:txbx>
                        <wps:bodyPr wrap="none" rtlCol="0">
                          <a:spAutoFit/>
                        </wps:bodyPr>
                      </wps:wsp>
                      <wps:wsp>
                        <wps:cNvPr id="264" name="Tekstvak 264"/>
                        <wps:cNvSpPr txBox="1"/>
                        <wps:spPr>
                          <a:xfrm>
                            <a:off x="3375025" y="1629004"/>
                            <a:ext cx="479425" cy="356870"/>
                          </a:xfrm>
                          <a:prstGeom prst="rect">
                            <a:avLst/>
                          </a:prstGeom>
                          <a:noFill/>
                        </wps:spPr>
                        <wps:txbx>
                          <w:txbxContent>
                            <w:p w14:paraId="0FC6D62F" w14:textId="77777777" w:rsidR="004E0950" w:rsidRDefault="004E0950" w:rsidP="004E0950">
                              <w:pPr>
                                <w:pStyle w:val="Normaalweb"/>
                                <w:spacing w:before="0" w:beforeAutospacing="0" w:after="0" w:afterAutospacing="0"/>
                              </w:pPr>
                              <w:proofErr w:type="gramStart"/>
                              <w:r>
                                <w:rPr>
                                  <w:rFonts w:asciiTheme="minorHAnsi" w:hAnsi="Trebuchet MS" w:cstheme="minorBidi"/>
                                  <w:color w:val="000000" w:themeColor="text1"/>
                                  <w:kern w:val="24"/>
                                  <w:sz w:val="36"/>
                                  <w:szCs w:val="36"/>
                                </w:rPr>
                                <w:t>g</w:t>
                              </w:r>
                              <w:proofErr w:type="gramEnd"/>
                              <w:r>
                                <w:rPr>
                                  <w:rFonts w:asciiTheme="minorHAnsi" w:hAnsi="Trebuchet MS" w:cstheme="minorBidi"/>
                                  <w:color w:val="000000" w:themeColor="text1"/>
                                  <w:kern w:val="24"/>
                                  <w:sz w:val="36"/>
                                  <w:szCs w:val="36"/>
                                </w:rPr>
                                <w:t xml:space="preserve"> y</w:t>
                              </w:r>
                            </w:p>
                          </w:txbxContent>
                        </wps:txbx>
                        <wps:bodyPr wrap="none" rtlCol="0">
                          <a:spAutoFit/>
                        </wps:bodyPr>
                      </wps:wsp>
                      <wps:wsp>
                        <wps:cNvPr id="265" name="Tekstvak 265"/>
                        <wps:cNvSpPr txBox="1"/>
                        <wps:spPr>
                          <a:xfrm>
                            <a:off x="2778137" y="1190854"/>
                            <a:ext cx="537845" cy="356870"/>
                          </a:xfrm>
                          <a:prstGeom prst="rect">
                            <a:avLst/>
                          </a:prstGeom>
                          <a:noFill/>
                        </wps:spPr>
                        <wps:txbx>
                          <w:txbxContent>
                            <w:p w14:paraId="47C79F24" w14:textId="77777777" w:rsidR="004E0950" w:rsidRDefault="004E0950" w:rsidP="004E0950">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g</w:t>
                              </w:r>
                              <w:proofErr w:type="gramEnd"/>
                              <w:r>
                                <w:rPr>
                                  <w:rFonts w:asciiTheme="minorHAnsi" w:hAnsi="Trebuchet MS" w:cstheme="minorBidi"/>
                                  <w:color w:val="000000" w:themeColor="text1"/>
                                  <w:kern w:val="24"/>
                                  <w:sz w:val="36"/>
                                  <w:szCs w:val="36"/>
                                </w:rPr>
                                <w:t>”</w:t>
                              </w:r>
                            </w:p>
                          </w:txbxContent>
                        </wps:txbx>
                        <wps:bodyPr wrap="none" rtlCol="0">
                          <a:spAutoFit/>
                        </wps:bodyPr>
                      </wps:wsp>
                      <wps:wsp>
                        <wps:cNvPr id="266" name="Tekstvak 266"/>
                        <wps:cNvSpPr txBox="1"/>
                        <wps:spPr>
                          <a:xfrm>
                            <a:off x="1226347" y="183998"/>
                            <a:ext cx="1471930" cy="356870"/>
                          </a:xfrm>
                          <a:prstGeom prst="rect">
                            <a:avLst/>
                          </a:prstGeom>
                          <a:noFill/>
                        </wps:spPr>
                        <wps:txbx>
                          <w:txbxContent>
                            <w:p w14:paraId="0DBC2128" w14:textId="77777777" w:rsidR="004E0950" w:rsidRDefault="004E0950" w:rsidP="004E095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fun</w:t>
                              </w:r>
                              <w:proofErr w:type="spellEnd"/>
                              <w:proofErr w:type="gramEnd"/>
                              <w:r>
                                <w:rPr>
                                  <w:rFonts w:asciiTheme="minorHAnsi" w:hAnsi="Trebuchet MS" w:cstheme="minorBidi"/>
                                  <w:color w:val="000000" w:themeColor="text1"/>
                                  <w:kern w:val="24"/>
                                  <w:sz w:val="36"/>
                                  <w:szCs w:val="36"/>
                                </w:rPr>
                                <w:t xml:space="preserve"> = f &gt;=&gt; g</w:t>
                              </w:r>
                            </w:p>
                          </w:txbxContent>
                        </wps:txbx>
                        <wps:bodyPr wrap="none" rtlCol="0">
                          <a:spAutoFit/>
                        </wps:bodyPr>
                      </wps:wsp>
                      <wps:wsp>
                        <wps:cNvPr id="267" name="Gelijk aan 267"/>
                        <wps:cNvSpPr/>
                        <wps:spPr>
                          <a:xfrm>
                            <a:off x="2603181" y="229866"/>
                            <a:ext cx="344283" cy="267953"/>
                          </a:xfrm>
                          <a:prstGeom prst="mathEqual">
                            <a:avLst>
                              <a:gd name="adj1" fmla="val 23520"/>
                              <a:gd name="adj2" fmla="val 16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EB4B5C9" id="_x0000_s1070" style="position:absolute;margin-left:0;margin-top:28.35pt;width:443.35pt;height:188.2pt;z-index:251671552;mso-wrap-distance-left:0;mso-wrap-distance-right:0;mso-width-relative:margin;mso-height-relative:margin" coordsize="5629910,2390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">
                <v:shape id="_x0000_s1071" type="#_x0000_t75" style="position:absolute;width:5629910;height:2390140;visibility:visible;mso-wrap-style:square">
                  <v:fill o:detectmouseclick="t"/>
                  <v:path o:connecttype="none"/>
                </v:shape>
                <v:oval id="Ovaal 259" o:spid="_x0000_s1072" style="position:absolute;left:2508195;top:705161;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vsbQxQAA&#10;ANwAAAAPAAAAZHJzL2Rvd25yZXYueG1sRI9BawIxFITvgv8hPMGbZl2oratRSkEQaQ9aqddH8tws&#10;bl6WTbqu/fWmUOhxmJlvmNWmd7XoqA2VZwWzaQaCWHtTcang9LmdvIAIEdlg7ZkU3CnAZj0crLAw&#10;/sYH6o6xFAnCoUAFNsamkDJoSw7D1DfEybv41mFMsi2lafGW4K6WeZbNpcOK04LFht4s6evx2ynI&#10;ws/7RX89n7Y6/7h3vLPnxf6g1HjUvy5BROrjf/ivvTMK8qcF/J5JR0C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xtDFAAAA3AAAAA8AAAAAAAAAAAAAAAAAlwIAAGRycy9k&#10;b3ducmV2LnhtbFBLBQYAAAAABAAEAPUAAACJAwAAAAA=&#10;" fillcolor="white [3201]" strokecolor="#8a479b [3209]" strokeweight="1pt">
                  <v:stroke joinstyle="miter"/>
                  <v:textbox inset="1mm,,1mm"/>
                </v:oval>
                <v:shape id="Rechte verbindingslijn met pijl 260" o:spid="_x0000_s1073" type="#_x0000_t32" style="position:absolute;left:2775323;top:1218868;width:0;height:41013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2WkL4AAADcAAAADwAAAGRycy9kb3ducmV2LnhtbERPy6rCMBDdC/5DGMGNaKqLItUo4gNc&#10;eqvidmimD2wmtYla//5mIbg8nPdy3ZlavKh1lWUF00kEgjizuuJCweV8GM9BOI+ssbZMCj7kYL3q&#10;95aYaPvmP3qlvhAhhF2CCkrvm0RKl5Vk0E1sQxy43LYGfYBtIXWL7xBuajmLolgarDg0lNjQtqTs&#10;nj6Ngh2NnKwf0ZVu+/iW59PTLpWFUsNBt1mA8NT5n/jrPmoFszjMD2fCEZCrf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pvZaQvgAAANwAAAAPAAAAAAAAAAAAAAAAAKEC&#10;AABkcnMvZG93bnJldi54bWxQSwUGAAAAAAQABAD5AAAAjAMAAAAA&#10;" strokecolor="#006a89 [3204]" strokeweight="1.5pt">
                  <v:stroke endarrow="block" joinstyle="miter"/>
                </v:shape>
                <v:oval id="Ovaal 261" o:spid="_x0000_s1074" style="position:absolute;left:2508195;top:1629004;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ABrxQAA&#10;ANwAAAAPAAAAZHJzL2Rvd25yZXYueG1sRI9PawIxFMTvBb9DeAVvNesebN0apQiCFHvwD3p9JM/N&#10;0s3LsknX1U9vBKHHYWZ+w8wWvatFR22oPCsYjzIQxNqbiksFh/3q7QNEiMgGa8+k4EoBFvPBywwL&#10;4y+8pW4XS5EgHApUYGNsCimDtuQwjHxDnLyzbx3GJNtSmhYvCe5qmWfZRDqsOC1YbGhpSf/u/pyC&#10;LNw2Z318P6x0/nPteG1P0++tUsPX/usTRKQ+/oef7bVRkE/G8DiTj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kAGvFAAAA3AAAAA8AAAAAAAAAAAAAAAAAlwIAAGRycy9k&#10;b3ducmV2LnhtbFBLBQYAAAAABAAEAPUAAACJAwAAAAA=&#10;" fillcolor="white [3201]" strokecolor="#8a479b [3209]" strokeweight="1pt">
                  <v:stroke joinstyle="miter"/>
                  <v:textbox inset="1mm,,1mm"/>
                </v:oval>
                <v:shape id="Tekstvak 262" o:spid="_x0000_s1075" type="#_x0000_t202" style="position:absolute;left:3042408;top:180000;width:12084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NljFwwAA&#10;ANwAAAAPAAAAZHJzL2Rvd25yZXYueG1sRI/dasJAFITvhb7Dcgq9042hFY2uUqwF7/x9gEP2mI3J&#10;ng3ZVVOfvisIXg4z8w0zW3S2FldqfelYwXCQgCDOnS65UHA8/PbHIHxA1lg7JgV/5GExf+vNMNPu&#10;xju67kMhIoR9hgpMCE0mpc8NWfQD1xBH7+RaiyHKtpC6xVuE21qmSTKSFkuOCwYbWhrKq/3FKhgn&#10;dlNVk3Tr7ed9+GWWP27VnJX6eO++pyACdeEVfrbXWkE6SuFxJh4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NljFwwAAANwAAAAPAAAAAAAAAAAAAAAAAJcCAABkcnMvZG93&#10;bnJldi54bWxQSwUGAAAAAAQABAD1AAAAhwMAAAAA&#10;" filled="f" stroked="f">
                  <v:textbox style="mso-fit-shape-to-text:t">
                    <w:txbxContent>
                      <w:p w14:paraId="51D2D6A1" w14:textId="77777777" w:rsidR="004E0950" w:rsidRDefault="004E0950" w:rsidP="004E095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fun</w:t>
                        </w:r>
                        <w:proofErr w:type="spellEnd"/>
                        <w:proofErr w:type="gramEnd"/>
                        <w:r>
                          <w:rPr>
                            <w:rFonts w:asciiTheme="minorHAnsi" w:hAnsi="Trebuchet MS" w:cstheme="minorBidi"/>
                            <w:color w:val="000000" w:themeColor="text1"/>
                            <w:kern w:val="24"/>
                            <w:sz w:val="36"/>
                            <w:szCs w:val="36"/>
                          </w:rPr>
                          <w:t xml:space="preserve"> x = do</w:t>
                        </w:r>
                      </w:p>
                    </w:txbxContent>
                  </v:textbox>
                </v:shape>
                <v:shape id="Tekstvak 263" o:spid="_x0000_s1076" type="#_x0000_t202" style="position:absolute;left:3375025;top:777348;width:90551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v1exAAA&#10;ANwAAAAPAAAAZHJzL2Rvd25yZXYueG1sRI/NbsIwEITvlfoO1iL1Bg4pRRAwqIIi9Vb+HmAVL3FI&#10;vI5iAylPjysh9TiamW8082Vna3Gl1peOFQwHCQji3OmSCwXHw6Y/AeEDssbaMSn4JQ/LxevLHDPt&#10;bryj6z4UIkLYZ6jAhNBkUvrckEU/cA1x9E6utRiibAupW7xFuK1lmiRjabHkuGCwoZWhvNpfrIJJ&#10;Yn+qappuvR3dhx9mtXZfzVmpt173OQMRqAv/4Wf7WytIx+/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3r9XsQAAADcAAAADwAAAAAAAAAAAAAAAACXAgAAZHJzL2Rv&#10;d25yZXYueG1sUEsFBgAAAAAEAAQA9QAAAIgDAAAAAA==&#10;" filled="f" stroked="f">
                  <v:textbox style="mso-fit-shape-to-text:t">
                    <w:txbxContent>
                      <w:p w14:paraId="7DD498C7" w14:textId="77777777" w:rsidR="004E0950" w:rsidRDefault="004E0950" w:rsidP="004E0950">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v:textbox>
                </v:shape>
                <v:shape id="Tekstvak 264" o:spid="_x0000_s1077" type="#_x0000_t202" style="position:absolute;left:3375025;top:1629004;width:4794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2UqxQAA&#10;ANwAAAAPAAAAZHJzL2Rvd25yZXYueG1sRI/RasJAFETfC/2H5Qp9q5sEKza6kaIt+Fab9gMu2Ws2&#10;Jns3ZFdN/fpuQfBxmJkzzGo92k6cafCNYwXpNAFBXDndcK3g5/vjeQHCB2SNnWNS8Ese1sXjwwpz&#10;7S78Recy1CJC2OeowITQ51L6ypBFP3U9cfQObrAYohxqqQe8RLjtZJYkc2mx4bhgsKeNoaotT1bB&#10;IrGfbfua7b2dXdMXs9m69/6o1NNkfFuCCDSGe/jW3mkF2XwG/2fiEZ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TZSrFAAAA3AAAAA8AAAAAAAAAAAAAAAAAlwIAAGRycy9k&#10;b3ducmV2LnhtbFBLBQYAAAAABAAEAPUAAACJAwAAAAA=&#10;" filled="f" stroked="f">
                  <v:textbox style="mso-fit-shape-to-text:t">
                    <w:txbxContent>
                      <w:p w14:paraId="0FC6D62F" w14:textId="77777777" w:rsidR="004E0950" w:rsidRDefault="004E0950" w:rsidP="004E0950">
                        <w:pPr>
                          <w:pStyle w:val="Normaalweb"/>
                          <w:spacing w:before="0" w:beforeAutospacing="0" w:after="0" w:afterAutospacing="0"/>
                        </w:pPr>
                        <w:proofErr w:type="gramStart"/>
                        <w:r>
                          <w:rPr>
                            <w:rFonts w:asciiTheme="minorHAnsi" w:hAnsi="Trebuchet MS" w:cstheme="minorBidi"/>
                            <w:color w:val="000000" w:themeColor="text1"/>
                            <w:kern w:val="24"/>
                            <w:sz w:val="36"/>
                            <w:szCs w:val="36"/>
                          </w:rPr>
                          <w:t>g</w:t>
                        </w:r>
                        <w:proofErr w:type="gramEnd"/>
                        <w:r>
                          <w:rPr>
                            <w:rFonts w:asciiTheme="minorHAnsi" w:hAnsi="Trebuchet MS" w:cstheme="minorBidi"/>
                            <w:color w:val="000000" w:themeColor="text1"/>
                            <w:kern w:val="24"/>
                            <w:sz w:val="36"/>
                            <w:szCs w:val="36"/>
                          </w:rPr>
                          <w:t xml:space="preserve"> y</w:t>
                        </w:r>
                      </w:p>
                    </w:txbxContent>
                  </v:textbox>
                </v:shape>
                <v:shape id="Tekstvak 265" o:spid="_x0000_s1078" type="#_x0000_t202" style="position:absolute;left:2778137;top:1190854;width:5378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38CxxAAA&#10;ANwAAAAPAAAAZHJzL2Rvd25yZXYueG1sRI/RasJAFETfhf7Dcgu+6cZQxaauUrSCb9q0H3DJ3mbT&#10;ZO+G7KrRr3cFwcdhZs4wi1VvG3GizleOFUzGCQjiwumKSwW/P9vRHIQPyBobx6TgQh5Wy5fBAjPt&#10;zvxNpzyUIkLYZ6jAhNBmUvrCkEU/di1x9P5cZzFE2ZVSd3iOcNvINElm0mLFccFgS2tDRZ0frYJ5&#10;Yvd1/Z4evH27TqZmvXFf7b9Sw9f+8wNEoD48w4/2TitIZ1O4n4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9/AscQAAADcAAAADwAAAAAAAAAAAAAAAACXAgAAZHJzL2Rv&#10;d25yZXYueG1sUEsFBgAAAAAEAAQA9QAAAIgDAAAAAA==&#10;" filled="f" stroked="f">
                  <v:textbox style="mso-fit-shape-to-text:t">
                    <w:txbxContent>
                      <w:p w14:paraId="47C79F24" w14:textId="77777777" w:rsidR="004E0950" w:rsidRDefault="004E0950" w:rsidP="004E0950">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g</w:t>
                        </w:r>
                        <w:proofErr w:type="gramEnd"/>
                        <w:r>
                          <w:rPr>
                            <w:rFonts w:asciiTheme="minorHAnsi" w:hAnsi="Trebuchet MS" w:cstheme="minorBidi"/>
                            <w:color w:val="000000" w:themeColor="text1"/>
                            <w:kern w:val="24"/>
                            <w:sz w:val="36"/>
                            <w:szCs w:val="36"/>
                          </w:rPr>
                          <w:t>”</w:t>
                        </w:r>
                      </w:p>
                    </w:txbxContent>
                  </v:textbox>
                </v:shape>
                <v:shape id="Tekstvak 266" o:spid="_x0000_s1079" type="#_x0000_t202" style="position:absolute;left:1226347;top:183998;width:147193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DV7GxAAA&#10;ANwAAAAPAAAAZHJzL2Rvd25yZXYueG1sRI/dasJAFITvC77DcoTe1Y2hDRpdRbSCd60/D3DIHrMx&#10;2bMhu9Xo03cLBS+HmfmGmS9724grdb5yrGA8SkAQF05XXCo4HbdvExA+IGtsHJOCO3lYLgYvc8y1&#10;u/GerodQighhn6MCE0KbS+kLQxb9yLXE0Tu7zmKIsiul7vAW4baRaZJk0mLFccFgS2tDRX34sQom&#10;if2q62n67e37Y/xh1hv32V6Ueh32qxmIQH14hv/bO60gzTL4OxOP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1exsQAAADcAAAADwAAAAAAAAAAAAAAAACXAgAAZHJzL2Rv&#10;d25yZXYueG1sUEsFBgAAAAAEAAQA9QAAAIgDAAAAAA==&#10;" filled="f" stroked="f">
                  <v:textbox style="mso-fit-shape-to-text:t">
                    <w:txbxContent>
                      <w:p w14:paraId="0DBC2128" w14:textId="77777777" w:rsidR="004E0950" w:rsidRDefault="004E0950" w:rsidP="004E095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fun</w:t>
                        </w:r>
                        <w:proofErr w:type="spellEnd"/>
                        <w:proofErr w:type="gramEnd"/>
                        <w:r>
                          <w:rPr>
                            <w:rFonts w:asciiTheme="minorHAnsi" w:hAnsi="Trebuchet MS" w:cstheme="minorBidi"/>
                            <w:color w:val="000000" w:themeColor="text1"/>
                            <w:kern w:val="24"/>
                            <w:sz w:val="36"/>
                            <w:szCs w:val="36"/>
                          </w:rPr>
                          <w:t xml:space="preserve"> = f &gt;=&gt; g</w:t>
                        </w:r>
                      </w:p>
                    </w:txbxContent>
                  </v:textbox>
                </v:shape>
                <v:shape id="Gelijk aan 267" o:spid="_x0000_s1080" style="position:absolute;left:2603181;top:229866;width:344283;height:267953;visibility:visible;mso-wrap-style:square;v-text-anchor:middle" coordsize="344283,2679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N+xQAA&#10;ANwAAAAPAAAAZHJzL2Rvd25yZXYueG1sRI9BawIxFITvBf9DeEIvpWZVamU1imjFXnpQC11vj81z&#10;d3HzsiZR139vCoUeh5n5hpnOW1OLKzlfWVbQ7yUgiHOrKy4UfO/Xr2MQPiBrrC2Tgjt5mM86T1NM&#10;tb3xlq67UIgIYZ+igjKEJpXS5yUZ9D3bEEfvaJ3BEKUrpHZ4i3BTy0GSjKTBiuNCiQ0tS8pPu4tR&#10;8PVB2U+N7kBvG3L65ZytsmGm1HO3XUxABGrDf/iv/akVDEbv8HsmHg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s37FAAAA3AAAAA8AAAAAAAAAAAAAAAAAlwIAAGRycy9k&#10;b3ducmV2LnhtbFBLBQYAAAAABAAEAPUAAACJAwAAAAA=&#10;" path="m45635,48848l298648,48848,298648,111870,45635,111870,45635,48848xm45635,156083l298648,156083,298648,219105,45635,219105,45635,156083xe" fillcolor="#006a89 [3204]" strokecolor="#003444 [1604]" strokeweight="1pt">
                  <v:stroke joinstyle="miter"/>
                  <v:path arrowok="t" o:connecttype="custom" o:connectlocs="45635,48848;298648,48848;298648,111870;45635,111870;45635,48848;45635,156083;298648,156083;298648,219105;45635,219105;45635,156083" o:connectangles="0,0,0,0,0,0,0,0,0,0"/>
                </v:shape>
                <w10:wrap type="topAndBottom"/>
              </v:group>
            </w:pict>
          </mc:Fallback>
        </mc:AlternateContent>
      </w:r>
      <w:proofErr w:type="spellStart"/>
      <w:proofErr w:type="gramStart"/>
      <w:r w:rsidR="00FE182A" w:rsidRPr="00FE182A">
        <w:t>composeKleisli</w:t>
      </w:r>
      <w:proofErr w:type="spellEnd"/>
      <w:proofErr w:type="gramEnd"/>
      <w:r w:rsidR="00FE182A" w:rsidRPr="00FE182A">
        <w:t xml:space="preserve"> past de </w:t>
      </w:r>
      <w:proofErr w:type="spellStart"/>
      <w:r w:rsidR="00FE182A" w:rsidRPr="00FE182A">
        <w:t>Monad</w:t>
      </w:r>
      <w:proofErr w:type="spellEnd"/>
      <w:r w:rsidR="00FE182A" w:rsidRPr="00FE182A">
        <w:t xml:space="preserve"> bind functie toe</w:t>
      </w:r>
      <w:r w:rsidR="005B2C8F">
        <w:t xml:space="preserve">. Daaruit leiden we af dat het eindresultaat van </w:t>
      </w:r>
      <w:r w:rsidR="005B2C8F" w:rsidRPr="005B2C8F">
        <w:rPr>
          <w:rStyle w:val="inlinecode"/>
        </w:rPr>
        <w:t>(f &gt;=&gt; g) a</w:t>
      </w:r>
      <w:r w:rsidR="005B2C8F">
        <w:t xml:space="preserve"> afhankelijk is van resultaat van </w:t>
      </w:r>
      <w:r w:rsidR="005B2C8F" w:rsidRPr="005B2C8F">
        <w:rPr>
          <w:rStyle w:val="inlinecode"/>
        </w:rPr>
        <w:t>f a</w:t>
      </w:r>
      <w:r w:rsidR="005B2C8F">
        <w:t>.</w:t>
      </w:r>
    </w:p>
    <w:p w14:paraId="416EDB06" w14:textId="04090664" w:rsidR="00C6048A" w:rsidRDefault="00C6048A" w:rsidP="00FE182A">
      <w:r>
        <w:t xml:space="preserve">Is </w:t>
      </w:r>
      <w:r w:rsidRPr="00C6048A">
        <w:rPr>
          <w:rStyle w:val="inlinecode"/>
        </w:rPr>
        <w:t>f a</w:t>
      </w:r>
      <w:r>
        <w:t xml:space="preserve"> afhankelijk van </w:t>
      </w:r>
      <w:r w:rsidRPr="00C6048A">
        <w:rPr>
          <w:rStyle w:val="inlinecode"/>
        </w:rPr>
        <w:t>a</w:t>
      </w:r>
      <w:r>
        <w:t>? Dat</w:t>
      </w:r>
      <w:r w:rsidR="00363BB0">
        <w:t xml:space="preserve"> hangt af van de implementa</w:t>
      </w:r>
      <w:r>
        <w:t xml:space="preserve">tie van </w:t>
      </w:r>
      <w:r w:rsidRPr="00C6048A">
        <w:rPr>
          <w:rStyle w:val="inlinecode"/>
        </w:rPr>
        <w:t>f</w:t>
      </w:r>
      <w:r>
        <w:t xml:space="preserve">. Zo ja, dan is het resultaat van </w:t>
      </w:r>
      <w:r w:rsidRPr="005B2C8F">
        <w:rPr>
          <w:rStyle w:val="inlinecode"/>
        </w:rPr>
        <w:t>(f &gt;=&gt; g) a</w:t>
      </w:r>
      <w:r>
        <w:t xml:space="preserve"> indirect afhankelijk van </w:t>
      </w:r>
      <w:r w:rsidRPr="00C6048A">
        <w:rPr>
          <w:rStyle w:val="inlinecode"/>
        </w:rPr>
        <w:t>a</w:t>
      </w:r>
      <w:r>
        <w:t>.</w:t>
      </w:r>
    </w:p>
    <w:p w14:paraId="2EDDCBB7" w14:textId="39FECACF" w:rsidR="00E73F83" w:rsidRDefault="00363BB0" w:rsidP="00FE182A">
      <w:r>
        <w:t xml:space="preserve">Als we </w:t>
      </w:r>
      <w:proofErr w:type="spellStart"/>
      <w:r>
        <w:t>Kleisli</w:t>
      </w:r>
      <w:proofErr w:type="spellEnd"/>
      <w:r>
        <w:t xml:space="preserve"> compositie meerdere keren toepassen:</w:t>
      </w:r>
    </w:p>
    <w:p w14:paraId="19E776FB" w14:textId="73089BB0" w:rsidR="00363BB0" w:rsidRDefault="00363BB0" w:rsidP="00363BB0">
      <w:pPr>
        <w:pStyle w:val="Code"/>
      </w:pPr>
      <w:proofErr w:type="spellStart"/>
      <w:proofErr w:type="gramStart"/>
      <w:r>
        <w:t>fun</w:t>
      </w:r>
      <w:proofErr w:type="spellEnd"/>
      <w:proofErr w:type="gramEnd"/>
      <w:r>
        <w:t xml:space="preserve"> = f &gt;=&gt; g &gt;=&gt; h</w:t>
      </w:r>
    </w:p>
    <w:p w14:paraId="37F5D1C1" w14:textId="1DA09A24" w:rsidR="00363BB0" w:rsidRDefault="00363BB0" w:rsidP="00363BB0">
      <w:proofErr w:type="gramStart"/>
      <w:r>
        <w:t>ontstaat</w:t>
      </w:r>
      <w:proofErr w:type="gramEnd"/>
      <w:r>
        <w:t xml:space="preserve"> een herkenbaar patroon als we </w:t>
      </w:r>
      <w:proofErr w:type="spellStart"/>
      <w:r w:rsidRPr="00363BB0">
        <w:rPr>
          <w:rStyle w:val="inlinecode"/>
        </w:rPr>
        <w:t>fun</w:t>
      </w:r>
      <w:proofErr w:type="spellEnd"/>
      <w:r>
        <w:t xml:space="preserve"> als volgt schrijven:</w:t>
      </w:r>
    </w:p>
    <w:p w14:paraId="2C499331" w14:textId="22B29ADC" w:rsidR="00363BB0" w:rsidRPr="00363BB0" w:rsidRDefault="00363BB0" w:rsidP="00363BB0">
      <w:pPr>
        <w:pStyle w:val="Code"/>
        <w:rPr>
          <w:lang w:val="en-US"/>
        </w:rPr>
      </w:pPr>
      <w:r w:rsidRPr="00363BB0">
        <w:rPr>
          <w:lang w:val="en-US"/>
        </w:rPr>
        <w:t>fun x = do</w:t>
      </w:r>
    </w:p>
    <w:p w14:paraId="5D79BF74" w14:textId="4696EEF6" w:rsidR="00363BB0" w:rsidRPr="00363BB0" w:rsidRDefault="00363BB0" w:rsidP="00363BB0">
      <w:pPr>
        <w:pStyle w:val="Code"/>
        <w:rPr>
          <w:lang w:val="en-US"/>
        </w:rPr>
      </w:pPr>
      <w:r w:rsidRPr="00363BB0">
        <w:rPr>
          <w:lang w:val="en-US"/>
        </w:rPr>
        <w:t xml:space="preserve">    y &lt;- f x</w:t>
      </w:r>
    </w:p>
    <w:p w14:paraId="38EBBBF8" w14:textId="4A70D152" w:rsidR="00363BB0" w:rsidRPr="00363BB0" w:rsidRDefault="00363BB0" w:rsidP="00363BB0">
      <w:pPr>
        <w:pStyle w:val="Code"/>
        <w:rPr>
          <w:lang w:val="en-US"/>
        </w:rPr>
      </w:pPr>
      <w:r w:rsidRPr="00363BB0">
        <w:rPr>
          <w:lang w:val="en-US"/>
        </w:rPr>
        <w:t xml:space="preserve">    z &lt;- g y</w:t>
      </w:r>
    </w:p>
    <w:p w14:paraId="275A335A" w14:textId="64D22966" w:rsidR="00363BB0" w:rsidRPr="00363BB0" w:rsidRDefault="00363BB0" w:rsidP="00363BB0">
      <w:pPr>
        <w:pStyle w:val="Code"/>
      </w:pPr>
      <w:r w:rsidRPr="005B35C4">
        <w:rPr>
          <w:lang w:val="en-US"/>
        </w:rPr>
        <w:t xml:space="preserve">    </w:t>
      </w:r>
      <w:proofErr w:type="gramStart"/>
      <w:r w:rsidRPr="00363BB0">
        <w:t>h</w:t>
      </w:r>
      <w:proofErr w:type="gramEnd"/>
      <w:r w:rsidRPr="00363BB0">
        <w:t xml:space="preserve"> </w:t>
      </w:r>
      <w:proofErr w:type="spellStart"/>
      <w:r w:rsidRPr="00363BB0">
        <w:t>z</w:t>
      </w:r>
      <w:proofErr w:type="spellEnd"/>
    </w:p>
    <w:p w14:paraId="61C88639" w14:textId="1E72A93A" w:rsidR="00363BB0" w:rsidRDefault="00363BB0" w:rsidP="00363BB0">
      <w:r w:rsidRPr="00363BB0">
        <w:t xml:space="preserve">Elke regel van de do-constructie representeert een monadische waarde – dus in het geval van </w:t>
      </w:r>
      <w:proofErr w:type="spellStart"/>
      <w:r w:rsidRPr="00363BB0">
        <w:t>NestedLocation</w:t>
      </w:r>
      <w:proofErr w:type="spellEnd"/>
      <w:r w:rsidRPr="00363BB0">
        <w:t xml:space="preserve"> óók een </w:t>
      </w:r>
      <w:proofErr w:type="spellStart"/>
      <w:r w:rsidRPr="00363BB0">
        <w:t>Location</w:t>
      </w:r>
      <w:proofErr w:type="spellEnd"/>
      <w:r w:rsidRPr="00363BB0">
        <w:t xml:space="preserve">. </w:t>
      </w:r>
      <w:r>
        <w:t xml:space="preserve">De drie locaties zijn onderling afhankelijk zoals </w:t>
      </w:r>
      <w:r>
        <w:lastRenderedPageBreak/>
        <w:t xml:space="preserve">weergegeven in het diagram hieronder. </w:t>
      </w:r>
      <w:r w:rsidR="00EA4D67" w:rsidRPr="00876996">
        <w:rPr>
          <w:noProof/>
          <w:lang w:eastAsia="nl-NL"/>
        </w:rPr>
        <mc:AlternateContent>
          <mc:Choice Requires="wpc">
            <w:drawing>
              <wp:anchor distT="0" distB="0" distL="0" distR="0" simplePos="0" relativeHeight="251667456" behindDoc="0" locked="0" layoutInCell="1" allowOverlap="1" wp14:anchorId="33EEDDA6" wp14:editId="60F0F7D8">
                <wp:simplePos x="0" y="0"/>
                <wp:positionH relativeFrom="column">
                  <wp:posOffset>0</wp:posOffset>
                </wp:positionH>
                <wp:positionV relativeFrom="paragraph">
                  <wp:posOffset>1177925</wp:posOffset>
                </wp:positionV>
                <wp:extent cx="5631937" cy="3547745"/>
                <wp:effectExtent l="0" t="0" r="0" b="0"/>
                <wp:wrapTopAndBottom/>
                <wp:docPr id="196" name="Canvas 1"/>
                <wp:cNvGraphicFramePr/>
                <a:graphic xmlns:a="http://schemas.openxmlformats.org/drawingml/2006/main">
                  <a:graphicData uri="http://schemas.microsoft.com/office/word/2010/wordprocessingCanvas">
                    <wpc:wpc>
                      <wpc:bg/>
                      <wpc:whole/>
                      <wps:wsp>
                        <wps:cNvPr id="268" name="Ovaal 268"/>
                        <wps:cNvSpPr/>
                        <wps:spPr>
                          <a:xfrm>
                            <a:off x="2026838" y="849869"/>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69" name="Rechte verbindingslijn met pijl 269"/>
                        <wps:cNvCnPr/>
                        <wps:spPr>
                          <a:xfrm>
                            <a:off x="2293966" y="2287419"/>
                            <a:ext cx="0" cy="40181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0" name="Ovaal 270"/>
                        <wps:cNvSpPr/>
                        <wps:spPr>
                          <a:xfrm>
                            <a:off x="2026838" y="1773712"/>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71" name="Ovaal 271"/>
                        <wps:cNvSpPr/>
                        <wps:spPr>
                          <a:xfrm>
                            <a:off x="2026838" y="2689233"/>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72" name="Tekstvak 272"/>
                        <wps:cNvSpPr txBox="1"/>
                        <wps:spPr>
                          <a:xfrm>
                            <a:off x="2561079" y="324708"/>
                            <a:ext cx="1208405" cy="356870"/>
                          </a:xfrm>
                          <a:prstGeom prst="rect">
                            <a:avLst/>
                          </a:prstGeom>
                          <a:noFill/>
                        </wps:spPr>
                        <wps:txbx>
                          <w:txbxContent>
                            <w:p w14:paraId="1376492F" w14:textId="77777777" w:rsidR="00AE440F" w:rsidRDefault="00AE440F" w:rsidP="00AE440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fun</w:t>
                              </w:r>
                              <w:proofErr w:type="spellEnd"/>
                              <w:proofErr w:type="gramEnd"/>
                              <w:r>
                                <w:rPr>
                                  <w:rFonts w:asciiTheme="minorHAnsi" w:hAnsi="Trebuchet MS" w:cstheme="minorBidi"/>
                                  <w:color w:val="000000" w:themeColor="text1"/>
                                  <w:kern w:val="24"/>
                                  <w:sz w:val="36"/>
                                  <w:szCs w:val="36"/>
                                </w:rPr>
                                <w:t xml:space="preserve"> x = do</w:t>
                              </w:r>
                            </w:p>
                          </w:txbxContent>
                        </wps:txbx>
                        <wps:bodyPr wrap="none" rtlCol="0">
                          <a:spAutoFit/>
                        </wps:bodyPr>
                      </wps:wsp>
                      <wps:wsp>
                        <wps:cNvPr id="273" name="Tekstvak 273"/>
                        <wps:cNvSpPr txBox="1"/>
                        <wps:spPr>
                          <a:xfrm>
                            <a:off x="2893695" y="922056"/>
                            <a:ext cx="905510" cy="356870"/>
                          </a:xfrm>
                          <a:prstGeom prst="rect">
                            <a:avLst/>
                          </a:prstGeom>
                          <a:noFill/>
                        </wps:spPr>
                        <wps:txbx>
                          <w:txbxContent>
                            <w:p w14:paraId="3100DBCD" w14:textId="77777777" w:rsidR="00AE440F" w:rsidRDefault="00AE440F" w:rsidP="00AE440F">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wps:txbx>
                        <wps:bodyPr wrap="none" rtlCol="0">
                          <a:spAutoFit/>
                        </wps:bodyPr>
                      </wps:wsp>
                      <wps:wsp>
                        <wps:cNvPr id="274" name="Tekstvak 274"/>
                        <wps:cNvSpPr txBox="1"/>
                        <wps:spPr>
                          <a:xfrm>
                            <a:off x="2893695" y="1850636"/>
                            <a:ext cx="929640" cy="356870"/>
                          </a:xfrm>
                          <a:prstGeom prst="rect">
                            <a:avLst/>
                          </a:prstGeom>
                          <a:noFill/>
                        </wps:spPr>
                        <wps:txbx>
                          <w:txbxContent>
                            <w:p w14:paraId="0BBFEE9F" w14:textId="77777777" w:rsidR="00AE440F" w:rsidRDefault="00AE440F" w:rsidP="00AE440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z</w:t>
                              </w:r>
                              <w:proofErr w:type="spellEnd"/>
                              <w:proofErr w:type="gramEnd"/>
                              <w:r>
                                <w:rPr>
                                  <w:rFonts w:asciiTheme="minorHAnsi" w:hAnsi="Trebuchet MS" w:cstheme="minorBidi"/>
                                  <w:color w:val="000000" w:themeColor="text1"/>
                                  <w:kern w:val="24"/>
                                  <w:sz w:val="36"/>
                                  <w:szCs w:val="36"/>
                                </w:rPr>
                                <w:t xml:space="preserve"> &lt;- g y</w:t>
                              </w:r>
                            </w:p>
                          </w:txbxContent>
                        </wps:txbx>
                        <wps:bodyPr wrap="none" rtlCol="0">
                          <a:spAutoFit/>
                        </wps:bodyPr>
                      </wps:wsp>
                      <wps:wsp>
                        <wps:cNvPr id="275" name="Tekstvak 275"/>
                        <wps:cNvSpPr txBox="1"/>
                        <wps:spPr>
                          <a:xfrm>
                            <a:off x="2893695" y="2761419"/>
                            <a:ext cx="485775" cy="356870"/>
                          </a:xfrm>
                          <a:prstGeom prst="rect">
                            <a:avLst/>
                          </a:prstGeom>
                          <a:noFill/>
                        </wps:spPr>
                        <wps:txbx>
                          <w:txbxContent>
                            <w:p w14:paraId="154E194E" w14:textId="77777777" w:rsidR="00AE440F" w:rsidRDefault="00AE440F" w:rsidP="00AE440F">
                              <w:pPr>
                                <w:pStyle w:val="Normaalweb"/>
                                <w:spacing w:before="0" w:beforeAutospacing="0" w:after="0" w:afterAutospacing="0"/>
                              </w:pP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z</w:t>
                              </w:r>
                              <w:proofErr w:type="spellEnd"/>
                            </w:p>
                          </w:txbxContent>
                        </wps:txbx>
                        <wps:bodyPr wrap="none" rtlCol="0">
                          <a:spAutoFit/>
                        </wps:bodyPr>
                      </wps:wsp>
                      <wps:wsp>
                        <wps:cNvPr id="276" name="Kromme verbindingslijn 276"/>
                        <wps:cNvCnPr/>
                        <wps:spPr>
                          <a:xfrm rot="10800000" flipV="1">
                            <a:off x="2026838" y="1106723"/>
                            <a:ext cx="12700" cy="1839364"/>
                          </a:xfrm>
                          <a:prstGeom prst="curvedConnector3">
                            <a:avLst>
                              <a:gd name="adj1" fmla="val 18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7" name="Tekstvak 277"/>
                        <wps:cNvSpPr txBox="1"/>
                        <wps:spPr>
                          <a:xfrm>
                            <a:off x="2335701" y="2303660"/>
                            <a:ext cx="548005" cy="356870"/>
                          </a:xfrm>
                          <a:prstGeom prst="rect">
                            <a:avLst/>
                          </a:prstGeom>
                          <a:noFill/>
                        </wps:spPr>
                        <wps:txbx>
                          <w:txbxContent>
                            <w:p w14:paraId="1B0B43E0" w14:textId="77777777" w:rsidR="00AE440F" w:rsidRDefault="00AE440F" w:rsidP="00AE440F">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3EEDDA6" id="_x0000_s1081" style="position:absolute;margin-left:0;margin-top:92.75pt;width:443.45pt;height:279.35pt;z-index:251667456;mso-wrap-distance-left:0;mso-wrap-distance-right:0;mso-width-relative:margin;mso-height-relative:margin" coordsize="5631815,3547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">
                <v:shape id="_x0000_s1082" type="#_x0000_t75" style="position:absolute;width:5631815;height:3547745;visibility:visible;mso-wrap-style:square">
                  <v:fill o:detectmouseclick="t"/>
                  <v:path o:connecttype="none"/>
                </v:shape>
                <v:oval id="Ovaal 268" o:spid="_x0000_s1083" style="position:absolute;left:2026838;top:849869;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nqn2wQAA&#10;ANwAAAAPAAAAZHJzL2Rvd25yZXYueG1sRE/Pa8IwFL4P/B/CE7zN1B7cVo0igiDiDjrR6yN5NsXm&#10;pTSxVv/65TDY8eP7PV/2rhYdtaHyrGAyzkAQa28qLhWcfjbvnyBCRDZYeyYFTwqwXAze5lgY/+AD&#10;dcdYihTCoUAFNsamkDJoSw7D2DfEibv61mFMsC2lafGRwl0t8yybSocVpwaLDa0t6dvx7hRk4bW/&#10;6vPHaaPz72fHW3v52h2UGg371QxEpD7+i//cW6Mgn6a16Uw6An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56p9sEAAADcAAAADwAAAAAAAAAAAAAAAACXAgAAZHJzL2Rvd25y&#10;ZXYueG1sUEsFBgAAAAAEAAQA9QAAAIUDAAAAAA==&#10;" fillcolor="white [3201]" strokecolor="#8a479b [3209]" strokeweight="1pt">
                  <v:stroke joinstyle="miter"/>
                  <v:textbox inset="1mm,,1mm"/>
                </v:oval>
                <v:shape id="Rechte verbindingslijn met pijl 269" o:spid="_x0000_s1084" type="#_x0000_t32" style="position:absolute;left:2293966;top:2287419;width:0;height:4018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c/DcQAAADcAAAADwAAAGRycy9kb3ducmV2LnhtbESPT2vCQBTE74LfYXmCF6mb5BBsdBUx&#10;LXhsY4vXR/blD2bfptltTL99t1DwOMzMb5jdYTKdGGlwrWUF8ToCQVxa3XKt4OPy+rQB4Tyyxs4y&#10;KfghB4f9fLbDTNs7v9NY+FoECLsMFTTe95mUrmzIoFvbnjh4lR0M+iCHWuoB7wFuOplEUSoNthwW&#10;Guzp1FB5K76NgpxWTnZf0SddX9JrVcVveSFrpZaL6bgF4Wnyj/B/+6wVJOkz/J0JR0D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hz8NxAAAANwAAAAPAAAAAAAAAAAA&#10;AAAAAKECAABkcnMvZG93bnJldi54bWxQSwUGAAAAAAQABAD5AAAAkgMAAAAA&#10;" strokecolor="#006a89 [3204]" strokeweight="1.5pt">
                  <v:stroke endarrow="block" joinstyle="miter"/>
                </v:shape>
                <v:oval id="Ovaal 270" o:spid="_x0000_s1085" style="position:absolute;left:2026838;top:177371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MTMtwgAA&#10;ANwAAAAPAAAAZHJzL2Rvd25yZXYueG1sRE9Na8IwGL4P/A/hFbzNdD3MWU1lDAQZ7uAH2/UledsU&#10;mzelyWr115vDYMeH53u9GV0rBupD41nByzwDQay9abhWcD5tn99AhIhssPVMCm4UYFNOntZYGH/l&#10;Aw3HWIsUwqFABTbGrpAyaEsOw9x3xImrfO8wJtjX0vR4TeGulXmWvUqHDacGix19WNKX469TkIX7&#10;vtLfi/NW51+3gXf2Z/l5UGo2Hd9XICKN8V/8594ZBfkizU9n0hGQ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xMy3CAAAA3AAAAA8AAAAAAAAAAAAAAAAAlwIAAGRycy9kb3du&#10;cmV2LnhtbFBLBQYAAAAABAAEAPUAAACGAwAAAAA=&#10;" fillcolor="white [3201]" strokecolor="#8a479b [3209]" strokeweight="1pt">
                  <v:stroke joinstyle="miter"/>
                  <v:textbox inset="1mm,,1mm"/>
                </v:oval>
                <v:oval id="Ovaal 271" o:spid="_x0000_s1086" style="position:absolute;left:2026838;top:2689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fZa2xQAA&#10;ANwAAAAPAAAAZHJzL2Rvd25yZXYueG1sRI9PawIxFMTvgt8hvII3zboHrVujFEGQYg/+Qa+P5LlZ&#10;unlZNum6+umbQqHHYWZ+wyzXvatFR22oPCuYTjIQxNqbiksF59N2/AoiRGSDtWdS8KAA69VwsMTC&#10;+DsfqDvGUiQIhwIV2BibQsqgLTkME98QJ+/mW4cxybaUpsV7grta5lk2kw4rTgsWG9pY0l/Hb6cg&#10;C8/9TV/m563OPx8d7+x18XFQavTSv7+BiNTH//Bfe2cU5PMp/J5JR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9lrbFAAAA3AAAAA8AAAAAAAAAAAAAAAAAlwIAAGRycy9k&#10;b3ducmV2LnhtbFBLBQYAAAAABAAEAPUAAACJAwAAAAA=&#10;" fillcolor="white [3201]" strokecolor="#8a479b [3209]" strokeweight="1pt">
                  <v:stroke joinstyle="miter"/>
                  <v:textbox inset="1mm,,1mm"/>
                </v:oval>
                <v:shape id="Tekstvak 272" o:spid="_x0000_s1087" type="#_x0000_t202" style="position:absolute;left:2561079;top:324708;width:12084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784YxAAA&#10;ANwAAAAPAAAAZHJzL2Rvd25yZXYueG1sRI/NbsIwEITvSLyDtZV6Kw5RWyBgEKJU4lb+HmAVL3Ga&#10;eB3FLgSeHiNV4jiamW80s0Vna3Gm1peOFQwHCQji3OmSCwXHw/fbGIQPyBprx6TgSh4W835vhpl2&#10;F97ReR8KESHsM1RgQmgyKX1uyKIfuIY4eifXWgxRtoXULV4i3NYyTZJPabHkuGCwoZWhvNr/WQXj&#10;xP5U1STdevt+G36Y1ZdbN79Kvb50yymIQF14hv/bG60gHaXwOBOP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OGMQAAADcAAAADwAAAAAAAAAAAAAAAACXAgAAZHJzL2Rv&#10;d25yZXYueG1sUEsFBgAAAAAEAAQA9QAAAIgDAAAAAA==&#10;" filled="f" stroked="f">
                  <v:textbox style="mso-fit-shape-to-text:t">
                    <w:txbxContent>
                      <w:p w14:paraId="1376492F" w14:textId="77777777" w:rsidR="00AE440F" w:rsidRDefault="00AE440F" w:rsidP="00AE440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fun</w:t>
                        </w:r>
                        <w:proofErr w:type="spellEnd"/>
                        <w:proofErr w:type="gramEnd"/>
                        <w:r>
                          <w:rPr>
                            <w:rFonts w:asciiTheme="minorHAnsi" w:hAnsi="Trebuchet MS" w:cstheme="minorBidi"/>
                            <w:color w:val="000000" w:themeColor="text1"/>
                            <w:kern w:val="24"/>
                            <w:sz w:val="36"/>
                            <w:szCs w:val="36"/>
                          </w:rPr>
                          <w:t xml:space="preserve"> x = do</w:t>
                        </w:r>
                      </w:p>
                    </w:txbxContent>
                  </v:textbox>
                </v:shape>
                <v:shape id="Tekstvak 273" o:spid="_x0000_s1088" type="#_x0000_t202" style="position:absolute;left:2893695;top:922056;width:90551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2uDxQAA&#10;ANwAAAAPAAAAZHJzL2Rvd25yZXYueG1sRI/NbsIwEITvlXgHa5F6Kw4pFAgYVNEi9Ub5eYBVvMQh&#10;8TqKXQg8fY1UqcfRzHyjWaw6W4sLtb50rGA4SEAQ506XXCg4HjYvUxA+IGusHZOCG3lYLXtPC8y0&#10;u/KOLvtQiAhhn6ECE0KTSelzQxb9wDXE0Tu51mKIsi2kbvEa4baWaZK8SYslxwWDDa0N5dX+xyqY&#10;JnZbVbP029vRfTg26w/32ZyVeu5373MQgbrwH/5rf2kF6e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ja4PFAAAA3AAAAA8AAAAAAAAAAAAAAAAAlwIAAGRycy9k&#10;b3ducmV2LnhtbFBLBQYAAAAABAAEAPUAAACJAwAAAAA=&#10;" filled="f" stroked="f">
                  <v:textbox style="mso-fit-shape-to-text:t">
                    <w:txbxContent>
                      <w:p w14:paraId="3100DBCD" w14:textId="77777777" w:rsidR="00AE440F" w:rsidRDefault="00AE440F" w:rsidP="00AE440F">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v:textbox>
                </v:shape>
                <v:shape id="Tekstvak 274" o:spid="_x0000_s1089" type="#_x0000_t202" style="position:absolute;left:2893695;top:1850636;width:92964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vP3xQAA&#10;ANwAAAAPAAAAZHJzL2Rvd25yZXYueG1sRI/BbsIwEETvlfgHa5F6K04iaCHgoIqC1Fsp8AGreIlD&#10;4nUUuxD69XWlSj2OZuaNZrUebCuu1PvasYJ0koAgLp2uuVJwOu6e5iB8QNbYOiYFd/KwLkYPK8y1&#10;u/EnXQ+hEhHCPkcFJoQul9KXhiz6ieuIo3d2vcUQZV9J3eMtwm0rsyR5lhZrjgsGO9oYKpvDl1Uw&#10;T+xH0yyyvbfT73RmNm9u212UehwPr0sQgYbwH/5rv2sF2csUfs/EIy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K8/fFAAAA3AAAAA8AAAAAAAAAAAAAAAAAlwIAAGRycy9k&#10;b3ducmV2LnhtbFBLBQYAAAAABAAEAPUAAACJAwAAAAA=&#10;" filled="f" stroked="f">
                  <v:textbox style="mso-fit-shape-to-text:t">
                    <w:txbxContent>
                      <w:p w14:paraId="0BBFEE9F" w14:textId="77777777" w:rsidR="00AE440F" w:rsidRDefault="00AE440F" w:rsidP="00AE440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z</w:t>
                        </w:r>
                        <w:proofErr w:type="spellEnd"/>
                        <w:proofErr w:type="gramEnd"/>
                        <w:r>
                          <w:rPr>
                            <w:rFonts w:asciiTheme="minorHAnsi" w:hAnsi="Trebuchet MS" w:cstheme="minorBidi"/>
                            <w:color w:val="000000" w:themeColor="text1"/>
                            <w:kern w:val="24"/>
                            <w:sz w:val="36"/>
                            <w:szCs w:val="36"/>
                          </w:rPr>
                          <w:t xml:space="preserve"> &lt;- g y</w:t>
                        </w:r>
                      </w:p>
                    </w:txbxContent>
                  </v:textbox>
                </v:shape>
                <v:shape id="Tekstvak 275" o:spid="_x0000_s1090" type="#_x0000_t202" style="position:absolute;left:2893695;top:2761419;width:48577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lZsxAAA&#10;ANwAAAAPAAAAZHJzL2Rvd25yZXYueG1sRI/BbsIwEETvlfgHa5F6A4cIWggYVEErcSsFPmAVL3FI&#10;vI5iF1K+HiMh9TiamTeaxaqztbhQ60vHCkbDBARx7nTJhYLj4WswBeEDssbaMSn4Iw+rZe9lgZl2&#10;V/6hyz4UIkLYZ6jAhNBkUvrckEU/dA1x9E6utRiibAupW7xGuK1lmiRv0mLJccFgQ2tDebX/tQqm&#10;if2uqlm683Z8G03MeuM+m7NSr/3uYw4iUBf+w8/2VitI3yf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ZWbMQAAADcAAAADwAAAAAAAAAAAAAAAACXAgAAZHJzL2Rv&#10;d25yZXYueG1sUEsFBgAAAAAEAAQA9QAAAIgDAAAAAA==&#10;" filled="f" stroked="f">
                  <v:textbox style="mso-fit-shape-to-text:t">
                    <w:txbxContent>
                      <w:p w14:paraId="154E194E" w14:textId="77777777" w:rsidR="00AE440F" w:rsidRDefault="00AE440F" w:rsidP="00AE440F">
                        <w:pPr>
                          <w:pStyle w:val="Normaalweb"/>
                          <w:spacing w:before="0" w:beforeAutospacing="0" w:after="0" w:afterAutospacing="0"/>
                        </w:pP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z</w:t>
                        </w:r>
                        <w:proofErr w:type="spellEnd"/>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Kromme verbindingslijn 276" o:spid="_x0000_s1091" type="#_x0000_t38" style="position:absolute;left:2026838;top:1106723;width:12700;height:1839364;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uoEsMAAADcAAAADwAAAGRycy9kb3ducmV2LnhtbESPQWsCMRSE74X+h/AK3mq20lrZGqUU&#10;ClLowVXw+rp53SxuXpbkdV3/fSMIHoeZ+YZZrkffqYFiagMbeJoWoIjrYFtuDOx3n48LUEmQLXaB&#10;ycCZEqxX93dLLG048ZaGShqVIZxKNOBE+lLrVDvymKahJ87eb4geJcvYaBvxlOG+07OimGuPLecF&#10;hz19OKqP1Z83sBnpsPjqXlgOnOS7GuLx2f0YM3kY399ACY1yC1/bG2tg9jqHy5l8BP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7qBLDAAAA3AAAAA8AAAAAAAAAAAAA&#10;AAAAoQIAAGRycy9kb3ducmV2LnhtbFBLBQYAAAAABAAEAPkAAACRAwAAAAA=&#10;" adj="388800" strokecolor="#006a89 [3204]" strokeweight="1.5pt">
                  <v:stroke endarrow="block" joinstyle="miter"/>
                </v:shape>
                <v:shape id="Tekstvak 277" o:spid="_x0000_s1092" type="#_x0000_t202" style="position:absolute;left:2335701;top:2303660;width:5480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G2AxAAA&#10;ANwAAAAPAAAAZHJzL2Rvd25yZXYueG1sRI/NbsIwEITvlfoO1iL1Bg5RKRAwqIIi9Vb+HmAVL3FI&#10;vI5iAylPjysh9TiamW8082Vna3Gl1peOFQwHCQji3OmSCwXHw6Y/AeEDssbaMSn4JQ/LxevLHDPt&#10;bryj6z4UIkLYZ6jAhNBkUvrckEU/cA1x9E6utRiibAupW7xFuK1lmiQf0mLJccFgQytDebW/WAWT&#10;xP5U1TTdevt+H47Mau2+mrNSb73ucwYiUBf+w8/2t1aQjs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htgMQAAADcAAAADwAAAAAAAAAAAAAAAACXAgAAZHJzL2Rv&#10;d25yZXYueG1sUEsFBgAAAAAEAAQA9QAAAIgDAAAAAA==&#10;" filled="f" stroked="f">
                  <v:textbox style="mso-fit-shape-to-text:t">
                    <w:txbxContent>
                      <w:p w14:paraId="1B0B43E0" w14:textId="77777777" w:rsidR="00AE440F" w:rsidRDefault="00AE440F" w:rsidP="00AE440F">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w:t>
                        </w:r>
                      </w:p>
                    </w:txbxContent>
                  </v:textbox>
                </v:shape>
                <w10:wrap type="topAndBottom"/>
              </v:group>
            </w:pict>
          </mc:Fallback>
        </mc:AlternateContent>
      </w:r>
      <w:r w:rsidR="0001719E">
        <w:t xml:space="preserve">Waarom? Wel, omdat </w:t>
      </w:r>
      <w:r w:rsidR="0001719E" w:rsidRPr="0001719E">
        <w:rPr>
          <w:rStyle w:val="inlinecode"/>
        </w:rPr>
        <w:t>&gt;=&gt;</w:t>
      </w:r>
      <w:r w:rsidR="0001719E">
        <w:t xml:space="preserve"> rechts associatief is, is </w:t>
      </w:r>
      <w:r w:rsidR="0001719E" w:rsidRPr="0001719E">
        <w:rPr>
          <w:rStyle w:val="inlinecode"/>
        </w:rPr>
        <w:t>f &gt;=&gt; g &gt;=&gt; h</w:t>
      </w:r>
      <w:r w:rsidR="0001719E">
        <w:t xml:space="preserve"> eigenlijk </w:t>
      </w:r>
      <w:r w:rsidR="0001719E" w:rsidRPr="0001719E">
        <w:rPr>
          <w:rStyle w:val="inlinecode"/>
        </w:rPr>
        <w:t>f &gt;=&gt; (g &gt;=&gt; h)</w:t>
      </w:r>
      <w:r w:rsidR="0001719E">
        <w:t xml:space="preserve">. Hieraan zie je dat het resultaat van de hele expressie toegepast op </w:t>
      </w:r>
      <w:r w:rsidR="0001719E" w:rsidRPr="0001719E">
        <w:rPr>
          <w:rStyle w:val="inlinecode"/>
        </w:rPr>
        <w:t>x</w:t>
      </w:r>
      <w:r w:rsidR="0001719E">
        <w:t xml:space="preserve">, afhankelijk is van de toepassing van </w:t>
      </w:r>
      <w:r w:rsidR="0001719E" w:rsidRPr="0001719E">
        <w:rPr>
          <w:rStyle w:val="inlinecode"/>
        </w:rPr>
        <w:t>f</w:t>
      </w:r>
      <w:r w:rsidR="0001719E">
        <w:t xml:space="preserve"> op </w:t>
      </w:r>
      <w:r w:rsidR="0001719E" w:rsidRPr="0001719E">
        <w:rPr>
          <w:rStyle w:val="inlinecode"/>
        </w:rPr>
        <w:t>x</w:t>
      </w:r>
      <w:r w:rsidR="0001719E">
        <w:t xml:space="preserve"> – zoals in het diagram.</w:t>
      </w:r>
    </w:p>
    <w:p w14:paraId="63D4AABF" w14:textId="70A74CE8" w:rsidR="004A5E00" w:rsidRDefault="004A5E00" w:rsidP="004A5E00">
      <w:pPr>
        <w:pStyle w:val="Kop2"/>
      </w:pPr>
      <w:r>
        <w:t>Naamgeving binnen do-expressies</w:t>
      </w:r>
    </w:p>
    <w:p w14:paraId="7CFA8AB7" w14:textId="6A259485" w:rsidR="009F0DC5" w:rsidRDefault="00746261" w:rsidP="004F79B4">
      <w:r>
        <w:t xml:space="preserve">Een do-expressie met n regels wordt door de </w:t>
      </w:r>
      <w:proofErr w:type="spellStart"/>
      <w:r>
        <w:t>Purescript</w:t>
      </w:r>
      <w:proofErr w:type="spellEnd"/>
      <w:r>
        <w:t xml:space="preserve"> compiler herschreven naar n-1 </w:t>
      </w:r>
      <w:proofErr w:type="gramStart"/>
      <w:r>
        <w:t>bind</w:t>
      </w:r>
      <w:proofErr w:type="gramEnd"/>
      <w:r>
        <w:t xml:space="preserve"> expressies, waarbij evenzoveel anonieme functies worden gegenereerd. </w:t>
      </w:r>
      <w:r w:rsidR="00C203FC">
        <w:t xml:space="preserve">Dit </w:t>
      </w:r>
      <w:r w:rsidR="005C349B">
        <w:t>verklaart</w:t>
      </w:r>
      <w:r w:rsidR="00C203FC">
        <w:t xml:space="preserve"> </w:t>
      </w:r>
      <w:r w:rsidR="005C349B">
        <w:t>waarom</w:t>
      </w:r>
      <w:r w:rsidR="00C203FC">
        <w:t xml:space="preserve"> </w:t>
      </w:r>
      <w:proofErr w:type="gramStart"/>
      <w:r w:rsidR="005C349B">
        <w:t>het</w:t>
      </w:r>
      <w:proofErr w:type="gramEnd"/>
      <w:r w:rsidR="00D6026E">
        <w:t xml:space="preserve"> </w:t>
      </w:r>
      <w:r w:rsidR="00D6026E">
        <w:rPr>
          <w:i/>
        </w:rPr>
        <w:t>label</w:t>
      </w:r>
      <w:r w:rsidR="005C349B">
        <w:t xml:space="preserve"> van de verbinding</w:t>
      </w:r>
      <w:r w:rsidR="00D6026E">
        <w:t xml:space="preserve"> tussen de </w:t>
      </w:r>
      <w:r w:rsidR="005C349B">
        <w:t xml:space="preserve">bovenste twee </w:t>
      </w:r>
      <w:r w:rsidR="00D6026E">
        <w:t xml:space="preserve">locaties in het bovenstaande diagram leeg </w:t>
      </w:r>
      <w:r w:rsidR="005C349B">
        <w:t>is</w:t>
      </w:r>
      <w:r w:rsidR="00D6026E">
        <w:t xml:space="preserve"> – een anonieme functie heeft immers geen naam.</w:t>
      </w:r>
      <w:r w:rsidR="009F0DC5">
        <w:t xml:space="preserve"> Bekijk nu de onderstaande twee regels:</w:t>
      </w:r>
    </w:p>
    <w:p w14:paraId="51D25FA5" w14:textId="3C400FFB" w:rsidR="009F0DC5" w:rsidRDefault="009F0DC5" w:rsidP="009F0DC5">
      <w:pPr>
        <w:pStyle w:val="Code"/>
      </w:pPr>
      <w:proofErr w:type="gramStart"/>
      <w:r>
        <w:t>f</w:t>
      </w:r>
      <w:proofErr w:type="gramEnd"/>
      <w:r>
        <w:t xml:space="preserve"> &gt;=&gt; (g &gt;=&gt; h) x</w:t>
      </w:r>
    </w:p>
    <w:p w14:paraId="28255BD0" w14:textId="44D33532" w:rsidR="009F0DC5" w:rsidRDefault="009F0DC5" w:rsidP="009F0DC5">
      <w:pPr>
        <w:pStyle w:val="Code"/>
      </w:pPr>
      <w:proofErr w:type="gramStart"/>
      <w:r>
        <w:t>f</w:t>
      </w:r>
      <w:proofErr w:type="gramEnd"/>
      <w:r>
        <w:t xml:space="preserve"> &gt;=&gt; (p &gt;=&gt; q) x</w:t>
      </w:r>
    </w:p>
    <w:p w14:paraId="00B1ECB9" w14:textId="77777777" w:rsidR="009F0DC5" w:rsidRDefault="009F0DC5" w:rsidP="009F0DC5">
      <w:pPr>
        <w:pStyle w:val="Code"/>
      </w:pPr>
    </w:p>
    <w:p w14:paraId="55D400E8" w14:textId="68597072" w:rsidR="00A131D4" w:rsidRDefault="00F92A7A" w:rsidP="00A131D4">
      <w:r w:rsidRPr="00876996">
        <w:rPr>
          <w:noProof/>
          <w:lang w:eastAsia="nl-NL"/>
        </w:rPr>
        <w:lastRenderedPageBreak/>
        <mc:AlternateContent>
          <mc:Choice Requires="wpc">
            <w:drawing>
              <wp:anchor distT="0" distB="0" distL="0" distR="0" simplePos="0" relativeHeight="251669504" behindDoc="0" locked="0" layoutInCell="1" allowOverlap="1" wp14:anchorId="4A3BADF0" wp14:editId="0AD7E1CA">
                <wp:simplePos x="0" y="0"/>
                <wp:positionH relativeFrom="column">
                  <wp:posOffset>0</wp:posOffset>
                </wp:positionH>
                <wp:positionV relativeFrom="paragraph">
                  <wp:posOffset>283845</wp:posOffset>
                </wp:positionV>
                <wp:extent cx="5631937" cy="3547745"/>
                <wp:effectExtent l="0" t="0" r="0" b="0"/>
                <wp:wrapTopAndBottom/>
                <wp:docPr id="224" name="Canvas 1"/>
                <wp:cNvGraphicFramePr/>
                <a:graphic xmlns:a="http://schemas.openxmlformats.org/drawingml/2006/main">
                  <a:graphicData uri="http://schemas.microsoft.com/office/word/2010/wordprocessingCanvas">
                    <wpc:wpc>
                      <wpc:bg/>
                      <wpc:whole/>
                      <wps:wsp>
                        <wps:cNvPr id="278" name="Ovaal 278"/>
                        <wps:cNvSpPr/>
                        <wps:spPr>
                          <a:xfrm>
                            <a:off x="2396085" y="705161"/>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79" name="Rechte verbindingslijn met pijl 279"/>
                        <wps:cNvCnPr/>
                        <wps:spPr>
                          <a:xfrm>
                            <a:off x="2072663" y="2142711"/>
                            <a:ext cx="0" cy="40181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0" name="Ovaal 280"/>
                        <wps:cNvSpPr/>
                        <wps:spPr>
                          <a:xfrm>
                            <a:off x="1805535" y="1629004"/>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81" name="Ovaal 281"/>
                        <wps:cNvSpPr/>
                        <wps:spPr>
                          <a:xfrm>
                            <a:off x="1805535" y="2544525"/>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82" name="Tekstvak 282"/>
                        <wps:cNvSpPr txBox="1"/>
                        <wps:spPr>
                          <a:xfrm>
                            <a:off x="3978005" y="180000"/>
                            <a:ext cx="1328420" cy="356870"/>
                          </a:xfrm>
                          <a:prstGeom prst="rect">
                            <a:avLst/>
                          </a:prstGeom>
                          <a:noFill/>
                        </wps:spPr>
                        <wps:txbx>
                          <w:txbxContent>
                            <w:p w14:paraId="073F5B76"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fun</w:t>
                              </w:r>
                              <w:proofErr w:type="gramEnd"/>
                              <w:r>
                                <w:rPr>
                                  <w:rFonts w:asciiTheme="minorHAnsi" w:hAnsi="Trebuchet MS" w:cstheme="minorBidi"/>
                                  <w:color w:val="000000" w:themeColor="text1"/>
                                  <w:kern w:val="24"/>
                                  <w:sz w:val="36"/>
                                  <w:szCs w:val="36"/>
                                </w:rPr>
                                <w:t>2 x = do</w:t>
                              </w:r>
                            </w:p>
                          </w:txbxContent>
                        </wps:txbx>
                        <wps:bodyPr wrap="none" rtlCol="0">
                          <a:spAutoFit/>
                        </wps:bodyPr>
                      </wps:wsp>
                      <wps:wsp>
                        <wps:cNvPr id="283" name="Tekstvak 283"/>
                        <wps:cNvSpPr txBox="1"/>
                        <wps:spPr>
                          <a:xfrm>
                            <a:off x="4310622" y="777348"/>
                            <a:ext cx="905510" cy="356870"/>
                          </a:xfrm>
                          <a:prstGeom prst="rect">
                            <a:avLst/>
                          </a:prstGeom>
                          <a:noFill/>
                        </wps:spPr>
                        <wps:txbx>
                          <w:txbxContent>
                            <w:p w14:paraId="396ECFC1"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wps:txbx>
                        <wps:bodyPr wrap="none" rtlCol="0">
                          <a:spAutoFit/>
                        </wps:bodyPr>
                      </wps:wsp>
                      <wps:wsp>
                        <wps:cNvPr id="284" name="Tekstvak 284"/>
                        <wps:cNvSpPr txBox="1"/>
                        <wps:spPr>
                          <a:xfrm>
                            <a:off x="4310622" y="1705928"/>
                            <a:ext cx="929640" cy="356870"/>
                          </a:xfrm>
                          <a:prstGeom prst="rect">
                            <a:avLst/>
                          </a:prstGeom>
                          <a:noFill/>
                        </wps:spPr>
                        <wps:txbx>
                          <w:txbxContent>
                            <w:p w14:paraId="1902C360" w14:textId="77777777" w:rsidR="005C349B" w:rsidRDefault="005C349B" w:rsidP="005C349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z</w:t>
                              </w:r>
                              <w:proofErr w:type="spellEnd"/>
                              <w:proofErr w:type="gramEnd"/>
                              <w:r>
                                <w:rPr>
                                  <w:rFonts w:asciiTheme="minorHAnsi" w:hAnsi="Trebuchet MS" w:cstheme="minorBidi"/>
                                  <w:color w:val="000000" w:themeColor="text1"/>
                                  <w:kern w:val="24"/>
                                  <w:sz w:val="36"/>
                                  <w:szCs w:val="36"/>
                                </w:rPr>
                                <w:t xml:space="preserve"> &lt;- g y</w:t>
                              </w:r>
                            </w:p>
                          </w:txbxContent>
                        </wps:txbx>
                        <wps:bodyPr wrap="none" rtlCol="0">
                          <a:spAutoFit/>
                        </wps:bodyPr>
                      </wps:wsp>
                      <wps:wsp>
                        <wps:cNvPr id="285" name="Tekstvak 285"/>
                        <wps:cNvSpPr txBox="1"/>
                        <wps:spPr>
                          <a:xfrm>
                            <a:off x="4310622" y="2616711"/>
                            <a:ext cx="485775" cy="356870"/>
                          </a:xfrm>
                          <a:prstGeom prst="rect">
                            <a:avLst/>
                          </a:prstGeom>
                          <a:noFill/>
                        </wps:spPr>
                        <wps:txbx>
                          <w:txbxContent>
                            <w:p w14:paraId="15A917C7"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z</w:t>
                              </w:r>
                              <w:proofErr w:type="spellEnd"/>
                            </w:p>
                          </w:txbxContent>
                        </wps:txbx>
                        <wps:bodyPr wrap="none" rtlCol="0">
                          <a:spAutoFit/>
                        </wps:bodyPr>
                      </wps:wsp>
                      <wps:wsp>
                        <wps:cNvPr id="286" name="Kromme verbindingslijn 286"/>
                        <wps:cNvCnPr>
                          <a:stCxn id="294" idx="2"/>
                        </wps:cNvCnPr>
                        <wps:spPr>
                          <a:xfrm rot="10800000" flipV="1">
                            <a:off x="1805535" y="962015"/>
                            <a:ext cx="590550" cy="1839364"/>
                          </a:xfrm>
                          <a:prstGeom prst="curvedConnector3">
                            <a:avLst>
                              <a:gd name="adj1" fmla="val 13871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7" name="Rechte verbindingslijn met pijl 287"/>
                        <wps:cNvCnPr>
                          <a:stCxn id="288" idx="4"/>
                          <a:endCxn id="289" idx="0"/>
                        </wps:cNvCnPr>
                        <wps:spPr>
                          <a:xfrm>
                            <a:off x="3391928" y="2142711"/>
                            <a:ext cx="0" cy="40181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8" name="Ovaal 288"/>
                        <wps:cNvSpPr/>
                        <wps:spPr>
                          <a:xfrm>
                            <a:off x="3124800" y="1629004"/>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89" name="Ovaal 289"/>
                        <wps:cNvSpPr/>
                        <wps:spPr>
                          <a:xfrm>
                            <a:off x="3124800" y="2544525"/>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290" name="Kromme verbindingslijn 290"/>
                        <wps:cNvCnPr>
                          <a:stCxn id="294" idx="6"/>
                          <a:endCxn id="289" idx="6"/>
                        </wps:cNvCnPr>
                        <wps:spPr>
                          <a:xfrm>
                            <a:off x="2930341" y="962015"/>
                            <a:ext cx="728715" cy="1839364"/>
                          </a:xfrm>
                          <a:prstGeom prst="curvedConnector3">
                            <a:avLst>
                              <a:gd name="adj1" fmla="val 13137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Tekstvak 291"/>
                        <wps:cNvSpPr txBox="1"/>
                        <wps:spPr>
                          <a:xfrm>
                            <a:off x="179996" y="180000"/>
                            <a:ext cx="1328420" cy="356870"/>
                          </a:xfrm>
                          <a:prstGeom prst="rect">
                            <a:avLst/>
                          </a:prstGeom>
                          <a:noFill/>
                        </wps:spPr>
                        <wps:txbx>
                          <w:txbxContent>
                            <w:p w14:paraId="7D68974D"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fun</w:t>
                              </w:r>
                              <w:proofErr w:type="gramEnd"/>
                              <w:r>
                                <w:rPr>
                                  <w:rFonts w:asciiTheme="minorHAnsi" w:hAnsi="Trebuchet MS" w:cstheme="minorBidi"/>
                                  <w:color w:val="000000" w:themeColor="text1"/>
                                  <w:kern w:val="24"/>
                                  <w:sz w:val="36"/>
                                  <w:szCs w:val="36"/>
                                </w:rPr>
                                <w:t>1 x = do</w:t>
                              </w:r>
                            </w:p>
                          </w:txbxContent>
                        </wps:txbx>
                        <wps:bodyPr wrap="none" rtlCol="0">
                          <a:spAutoFit/>
                        </wps:bodyPr>
                      </wps:wsp>
                      <wps:wsp>
                        <wps:cNvPr id="292" name="Tekstvak 292"/>
                        <wps:cNvSpPr txBox="1"/>
                        <wps:spPr>
                          <a:xfrm>
                            <a:off x="512613" y="777348"/>
                            <a:ext cx="905510" cy="356870"/>
                          </a:xfrm>
                          <a:prstGeom prst="rect">
                            <a:avLst/>
                          </a:prstGeom>
                          <a:noFill/>
                        </wps:spPr>
                        <wps:txbx>
                          <w:txbxContent>
                            <w:p w14:paraId="19A44F8F"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wps:txbx>
                        <wps:bodyPr wrap="none" rtlCol="0">
                          <a:spAutoFit/>
                        </wps:bodyPr>
                      </wps:wsp>
                      <wps:wsp>
                        <wps:cNvPr id="293" name="Tekstvak 293"/>
                        <wps:cNvSpPr txBox="1"/>
                        <wps:spPr>
                          <a:xfrm>
                            <a:off x="512613" y="1705928"/>
                            <a:ext cx="942340" cy="356870"/>
                          </a:xfrm>
                          <a:prstGeom prst="rect">
                            <a:avLst/>
                          </a:prstGeom>
                          <a:noFill/>
                        </wps:spPr>
                        <wps:txbx>
                          <w:txbxContent>
                            <w:p w14:paraId="11A98E46" w14:textId="77777777" w:rsidR="005C349B" w:rsidRDefault="005C349B" w:rsidP="005C349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z</w:t>
                              </w:r>
                              <w:proofErr w:type="spellEnd"/>
                              <w:proofErr w:type="gramEnd"/>
                              <w:r>
                                <w:rPr>
                                  <w:rFonts w:asciiTheme="minorHAnsi" w:hAnsi="Trebuchet MS" w:cstheme="minorBidi"/>
                                  <w:color w:val="000000" w:themeColor="text1"/>
                                  <w:kern w:val="24"/>
                                  <w:sz w:val="36"/>
                                  <w:szCs w:val="36"/>
                                </w:rPr>
                                <w:t xml:space="preserve"> &lt;- p y</w:t>
                              </w:r>
                            </w:p>
                          </w:txbxContent>
                        </wps:txbx>
                        <wps:bodyPr wrap="none" rtlCol="0">
                          <a:spAutoFit/>
                        </wps:bodyPr>
                      </wps:wsp>
                      <wps:wsp>
                        <wps:cNvPr id="294" name="Tekstvak 294"/>
                        <wps:cNvSpPr txBox="1"/>
                        <wps:spPr>
                          <a:xfrm>
                            <a:off x="512613" y="2616711"/>
                            <a:ext cx="487680" cy="356870"/>
                          </a:xfrm>
                          <a:prstGeom prst="rect">
                            <a:avLst/>
                          </a:prstGeom>
                          <a:noFill/>
                        </wps:spPr>
                        <wps:txbx>
                          <w:txbxContent>
                            <w:p w14:paraId="3F609E0E"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q</w:t>
                              </w:r>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z</w:t>
                              </w:r>
                              <w:proofErr w:type="spellEnd"/>
                            </w:p>
                          </w:txbxContent>
                        </wps:txbx>
                        <wps:bodyPr wrap="none" rtlCol="0">
                          <a:spAutoFit/>
                        </wps:bodyPr>
                      </wps:wsp>
                      <wps:wsp>
                        <wps:cNvPr id="295" name="Tekstvak 295"/>
                        <wps:cNvSpPr txBox="1"/>
                        <wps:spPr>
                          <a:xfrm>
                            <a:off x="3341784" y="2118954"/>
                            <a:ext cx="548005" cy="356870"/>
                          </a:xfrm>
                          <a:prstGeom prst="rect">
                            <a:avLst/>
                          </a:prstGeom>
                          <a:noFill/>
                        </wps:spPr>
                        <wps:txbx>
                          <w:txbxContent>
                            <w:p w14:paraId="5438BBFE"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w:t>
                              </w:r>
                            </w:p>
                          </w:txbxContent>
                        </wps:txbx>
                        <wps:bodyPr wrap="none" rtlCol="0">
                          <a:spAutoFit/>
                        </wps:bodyPr>
                      </wps:wsp>
                      <wps:wsp>
                        <wps:cNvPr id="296" name="Tekstvak 296"/>
                        <wps:cNvSpPr txBox="1"/>
                        <wps:spPr>
                          <a:xfrm>
                            <a:off x="1623844" y="2118954"/>
                            <a:ext cx="550545" cy="356870"/>
                          </a:xfrm>
                          <a:prstGeom prst="rect">
                            <a:avLst/>
                          </a:prstGeom>
                          <a:noFill/>
                        </wps:spPr>
                        <wps:txbx>
                          <w:txbxContent>
                            <w:p w14:paraId="3FD07CC1"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q</w:t>
                              </w:r>
                              <w:proofErr w:type="gramEnd"/>
                              <w:r>
                                <w:rPr>
                                  <w:rFonts w:asciiTheme="minorHAnsi" w:hAnsi="Trebuchet MS" w:cstheme="minorBidi"/>
                                  <w:color w:val="000000" w:themeColor="text1"/>
                                  <w:kern w:val="24"/>
                                  <w:sz w:val="36"/>
                                  <w:szCs w:val="36"/>
                                </w:rPr>
                                <w:t>”</w:t>
                              </w:r>
                            </w:p>
                          </w:txbxContent>
                        </wps:txbx>
                        <wps:bodyPr wrap="none" rtlCol="0">
                          <a:spAutoFit/>
                        </wps:bodyPr>
                      </wps:wsp>
                      <wps:wsp>
                        <wps:cNvPr id="297" name="Tekstvak 297"/>
                        <wps:cNvSpPr txBox="1"/>
                        <wps:spPr>
                          <a:xfrm>
                            <a:off x="1317037" y="1253453"/>
                            <a:ext cx="422910" cy="356870"/>
                          </a:xfrm>
                          <a:prstGeom prst="rect">
                            <a:avLst/>
                          </a:prstGeom>
                          <a:noFill/>
                        </wps:spPr>
                        <wps:txbx>
                          <w:txbxContent>
                            <w:p w14:paraId="35C6B7F6"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
                          </w:txbxContent>
                        </wps:txbx>
                        <wps:bodyPr wrap="none" rtlCol="0">
                          <a:spAutoFit/>
                        </wps:bodyPr>
                      </wps:wsp>
                      <wps:wsp>
                        <wps:cNvPr id="298" name="Tekstvak 298"/>
                        <wps:cNvSpPr txBox="1"/>
                        <wps:spPr>
                          <a:xfrm>
                            <a:off x="3664923" y="1253453"/>
                            <a:ext cx="422910" cy="356870"/>
                          </a:xfrm>
                          <a:prstGeom prst="rect">
                            <a:avLst/>
                          </a:prstGeom>
                          <a:noFill/>
                        </wps:spPr>
                        <wps:txbx>
                          <w:txbxContent>
                            <w:p w14:paraId="7C4554EC"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A3BADF0" id="_x0000_s1093" style="position:absolute;margin-left:0;margin-top:22.35pt;width:443.45pt;height:279.35pt;z-index:251669504;mso-wrap-distance-left:0;mso-wrap-distance-right:0;mso-width-relative:margin;mso-height-relative:margin" coordsize="5631815,3547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">
                <v:shape id="_x0000_s1094" type="#_x0000_t75" style="position:absolute;width:5631815;height:3547745;visibility:visible;mso-wrap-style:square">
                  <v:fill o:detectmouseclick="t"/>
                  <v:path o:connecttype="none"/>
                </v:shape>
                <v:oval id="Ovaal 278" o:spid="_x0000_s1095" style="position:absolute;left:2396085;top:705161;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Rz8rwgAA&#10;ANwAAAAPAAAAZHJzL2Rvd25yZXYueG1sRE9Na8IwGL4P/A/hFbzNdD3MWU1lDAQZ7uAH2/UledsU&#10;mzelyWr115vDYMeH53u9GV0rBupD41nByzwDQay9abhWcD5tn99AhIhssPVMCm4UYFNOntZYGH/l&#10;Aw3HWIsUwqFABTbGrpAyaEsOw9x3xImrfO8wJtjX0vR4TeGulXmWvUqHDacGix19WNKX469TkIX7&#10;vtLfi/NW51+3gXf2Z/l5UGo2Hd9XICKN8V/8594ZBfkirU1n0hGQ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ZHPyvCAAAA3AAAAA8AAAAAAAAAAAAAAAAAlwIAAGRycy9kb3du&#10;cmV2LnhtbFBLBQYAAAAABAAEAPUAAACGAwAAAAA=&#10;" fillcolor="white [3201]" strokecolor="#8a479b [3209]" strokeweight="1pt">
                  <v:stroke joinstyle="miter"/>
                  <v:textbox inset="1mm,,1mm"/>
                </v:oval>
                <v:shape id="Rechte verbindingslijn met pijl 279" o:spid="_x0000_s1096" type="#_x0000_t32" style="position:absolute;left:2072663;top:2142711;width:0;height:4018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p0MUAAADcAAAADwAAAGRycy9kb3ducmV2LnhtbESPT2vCQBTE74LfYXkFL6Ibc4htdBWp&#10;FXqssSXXR/blD82+TbPbJP323ULB4zAzv2H2x8m0YqDeNZYVbNYRCOLC6oYrBe+3y+oRhPPIGlvL&#10;pOCHHBwP89keU21HvtKQ+UoECLsUFdTed6mUrqjJoFvbjjh4pe0N+iD7SuoexwA3rYyjKJEGGw4L&#10;NXb0XFPxmX0bBWdaOtl+RR+UvyR5WW7ezpmslFo8TKcdCE+Tv4f/269aQbx9gr8z4QjIwy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6p0MUAAADcAAAADwAAAAAAAAAA&#10;AAAAAAChAgAAZHJzL2Rvd25yZXYueG1sUEsFBgAAAAAEAAQA+QAAAJMDAAAAAA==&#10;" strokecolor="#006a89 [3204]" strokeweight="1.5pt">
                  <v:stroke endarrow="block" joinstyle="miter"/>
                </v:shape>
                <v:oval id="Ovaal 280" o:spid="_x0000_s1097" style="position:absolute;left:1805535;top:1629004;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EMKwgAA&#10;ANwAAAAPAAAAZHJzL2Rvd25yZXYueG1sRE/Pa8IwFL4P/B/CE7zNdD1MV01lDAQZetDJdn0kr02x&#10;eSlNVqt/vTkMdvz4fq83o2vFQH1oPCt4mWcgiLU3DdcKzl/b5yWIEJENtp5JwY0CbMrJ0xoL4698&#10;pOEUa5FCOBSowMbYFVIGbclhmPuOOHGV7x3GBPtamh6vKdy1Ms+yV+mw4dRgsaMPS/py+nUKsnDf&#10;V/p7cd7q/HAbeGd/3j6PSs2m4/sKRKQx/ov/3DujIF+m+elMOgKy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3kQwrCAAAA3AAAAA8AAAAAAAAAAAAAAAAAlwIAAGRycy9kb3du&#10;cmV2LnhtbFBLBQYAAAAABAAEAPUAAACGAwAAAAA=&#10;" fillcolor="white [3201]" strokecolor="#8a479b [3209]" strokeweight="1pt">
                  <v:stroke joinstyle="miter"/>
                  <v:textbox inset="1mm,,1mm"/>
                </v:oval>
                <v:oval id="Ovaal 281" o:spid="_x0000_s1098" style="position:absolute;left:1805535;top:2544525;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OaRxgAA&#10;ANwAAAAPAAAAZHJzL2Rvd25yZXYueG1sRI/NasMwEITvhb6D2EJujRwf0sSNbEohEEpyyA/tdZE2&#10;lqm1MpbqOHn6qFDocZiZb5hVNbpWDNSHxrOC2TQDQay9abhWcDqunxcgQkQ22HomBVcKUJWPDyss&#10;jL/wnoZDrEWCcChQgY2xK6QM2pLDMPUdcfLOvncYk+xraXq8JLhrZZ5lc+mw4bRgsaN3S/r78OMU&#10;ZOG2PevPl9Na57vrwBv7tfzYKzV5Gt9eQUQa43/4r70xCvLFDH7PpCMgy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qOaRxgAAANwAAAAPAAAAAAAAAAAAAAAAAJcCAABkcnMv&#10;ZG93bnJldi54bWxQSwUGAAAAAAQABAD1AAAAigMAAAAA&#10;" fillcolor="white [3201]" strokecolor="#8a479b [3209]" strokeweight="1pt">
                  <v:stroke joinstyle="miter"/>
                  <v:textbox inset="1mm,,1mm"/>
                </v:oval>
                <v:shape id="Tekstvak 282" o:spid="_x0000_s1099" type="#_x0000_t202" style="position:absolute;left:3978005;top:180000;width:132842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r4/xQAA&#10;ANwAAAAPAAAAZHJzL2Rvd25yZXYueG1sRI/NasMwEITvhbyD2EJujRyTFse1HEKaQG9tfh5gsbaW&#10;a2tlLDVx8vRVoZDjMDPfMMVqtJ040+AbxwrmswQEceV0w7WC03H3lIHwAVlj55gUXMnDqpw8FJhr&#10;d+E9nQ+hFhHCPkcFJoQ+l9JXhiz6meuJo/flBoshyqGWesBLhNtOpknyIi02HBcM9rQxVLWHH6sg&#10;S+xH2y7TT28Xt/mz2by5bf+t1PRxXL+CCDSGe/i//a4VpFkKf2fiEZ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6vj/FAAAA3AAAAA8AAAAAAAAAAAAAAAAAlwIAAGRycy9k&#10;b3ducmV2LnhtbFBLBQYAAAAABAAEAPUAAACJAwAAAAA=&#10;" filled="f" stroked="f">
                  <v:textbox style="mso-fit-shape-to-text:t">
                    <w:txbxContent>
                      <w:p w14:paraId="073F5B76"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fun</w:t>
                        </w:r>
                        <w:proofErr w:type="gramEnd"/>
                        <w:r>
                          <w:rPr>
                            <w:rFonts w:asciiTheme="minorHAnsi" w:hAnsi="Trebuchet MS" w:cstheme="minorBidi"/>
                            <w:color w:val="000000" w:themeColor="text1"/>
                            <w:kern w:val="24"/>
                            <w:sz w:val="36"/>
                            <w:szCs w:val="36"/>
                          </w:rPr>
                          <w:t>2 x = do</w:t>
                        </w:r>
                      </w:p>
                    </w:txbxContent>
                  </v:textbox>
                </v:shape>
                <v:shape id="Tekstvak 283" o:spid="_x0000_s1100" type="#_x0000_t202" style="position:absolute;left:4310622;top:777348;width:90551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hukxQAA&#10;ANwAAAAPAAAAZHJzL2Rvd25yZXYueG1sRI/NbsIwEITvlfoO1lbiBg6BViFgUMWP1FtbygOs4iVO&#10;E6+j2EDg6XElpB5HM/ONZrHqbSPO1PnKsYLxKAFBXDhdcang8LMbZiB8QNbYOCYFV/KwWj4/LTDX&#10;7sLfdN6HUkQI+xwVmBDaXEpfGLLoR64ljt7RdRZDlF0pdYeXCLeNTJPkTVqsOC4YbGltqKj3J6sg&#10;S+xnXc/SL2+nt/GrWW/ctv1VavDSv89BBOrDf/jR/tAK0mwC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2G6TFAAAA3AAAAA8AAAAAAAAAAAAAAAAAlwIAAGRycy9k&#10;b3ducmV2LnhtbFBLBQYAAAAABAAEAPUAAACJAwAAAAA=&#10;" filled="f" stroked="f">
                  <v:textbox style="mso-fit-shape-to-text:t">
                    <w:txbxContent>
                      <w:p w14:paraId="396ECFC1"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v:textbox>
                </v:shape>
                <v:shape id="Tekstvak 284" o:spid="_x0000_s1101" type="#_x0000_t202" style="position:absolute;left:4310622;top:1705928;width:92964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4PQxAAA&#10;ANwAAAAPAAAAZHJzL2Rvd25yZXYueG1sRI/RasJAFETfhf7Dcgt9043BSoyuImqhb1r1Ay7Z22ya&#10;7N2QXTXt17uC0MdhZs4wi1VvG3GlzleOFYxHCQjiwumKSwXn08cwA+EDssbGMSn4JQ+r5ctggbl2&#10;N/6i6zGUIkLY56jAhNDmUvrCkEU/ci1x9L5dZzFE2ZVSd3iLcNvINEmm0mLFccFgSxtDRX28WAVZ&#10;Yvd1PUsP3k7+xu9ms3W79kept9d+PQcRqA//4Wf7UytIsw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D0MQAAADcAAAADwAAAAAAAAAAAAAAAACXAgAAZHJzL2Rv&#10;d25yZXYueG1sUEsFBgAAAAAEAAQA9QAAAIgDAAAAAA==&#10;" filled="f" stroked="f">
                  <v:textbox style="mso-fit-shape-to-text:t">
                    <w:txbxContent>
                      <w:p w14:paraId="1902C360" w14:textId="77777777" w:rsidR="005C349B" w:rsidRDefault="005C349B" w:rsidP="005C349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z</w:t>
                        </w:r>
                        <w:proofErr w:type="spellEnd"/>
                        <w:proofErr w:type="gramEnd"/>
                        <w:r>
                          <w:rPr>
                            <w:rFonts w:asciiTheme="minorHAnsi" w:hAnsi="Trebuchet MS" w:cstheme="minorBidi"/>
                            <w:color w:val="000000" w:themeColor="text1"/>
                            <w:kern w:val="24"/>
                            <w:sz w:val="36"/>
                            <w:szCs w:val="36"/>
                          </w:rPr>
                          <w:t xml:space="preserve"> &lt;- g y</w:t>
                        </w:r>
                      </w:p>
                    </w:txbxContent>
                  </v:textbox>
                </v:shape>
                <v:shape id="Tekstvak 285" o:spid="_x0000_s1102" type="#_x0000_t202" style="position:absolute;left:4310622;top:2616711;width:48577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yZLxAAA&#10;ANwAAAAPAAAAZHJzL2Rvd25yZXYueG1sRI/RasJAFETfC/2H5RZ8qxuDSppmI8Va8E1r+wGX7G02&#10;TfZuyK6a+vWuIPRxmJkzTLEabSdONPjGsYLZNAFBXDndcK3g++vjOQPhA7LGzjEp+CMPq/LxocBc&#10;uzN/0ukQahEh7HNUYELocyl9Zciin7qeOHo/brAYohxqqQc8R7jtZJokS2mx4bhgsKe1oao9HK2C&#10;LLG7tn1J997OL7OFWb+7Tf+r1ORpfHsFEWgM/+F7e6sVpNkCbmfiEZD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9MmS8QAAADcAAAADwAAAAAAAAAAAAAAAACXAgAAZHJzL2Rv&#10;d25yZXYueG1sUEsFBgAAAAAEAAQA9QAAAIgDAAAAAA==&#10;" filled="f" stroked="f">
                  <v:textbox style="mso-fit-shape-to-text:t">
                    <w:txbxContent>
                      <w:p w14:paraId="15A917C7"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z</w:t>
                        </w:r>
                        <w:proofErr w:type="spellEnd"/>
                      </w:p>
                    </w:txbxContent>
                  </v:textbox>
                </v:shape>
                <v:shape id="Kromme verbindingslijn 286" o:spid="_x0000_s1103" type="#_x0000_t38" style="position:absolute;left:1805535;top:962015;width:590550;height:1839364;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U9cQAAADcAAAADwAAAGRycy9kb3ducmV2LnhtbESP0WrCQBRE3wv+w3IFX4pukoJodBUR&#10;RCl9qfoBl+w1CWbvxt2NRr++Wyj0cZiZM8xy3ZtG3Mn52rKCdJKAIC6srrlUcD7txjMQPiBrbCyT&#10;gid5WK8Gb0vMtX3wN92PoRQRwj5HBVUIbS6lLyoy6Ce2JY7exTqDIUpXSu3wEeGmkVmSTKXBmuNC&#10;hS1tKyqux84o2On0kn59cLZ310662+f73L06pUbDfrMAEagP/+G/9kEryGZT+D0Tj4B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5hT1xAAAANwAAAAPAAAAAAAAAAAA&#10;AAAAAKECAABkcnMvZG93bnJldi54bWxQSwUGAAAAAAQABAD5AAAAkgMAAAAA&#10;" adj="29961" strokecolor="#006a89 [3204]" strokeweight="1.5pt">
                  <v:stroke endarrow="block" joinstyle="miter"/>
                </v:shape>
                <v:shape id="Rechte verbindingslijn met pijl 287" o:spid="_x0000_s1104" type="#_x0000_t32" style="position:absolute;left:3391928;top:2142711;width:0;height:4018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joHsQAAADcAAAADwAAAGRycy9kb3ducmV2LnhtbESPT2vCQBTE7wW/w/IKXkrdmEOU6CpF&#10;W/Co0eL1kX35g9m3aXabpN++Kwgeh5n5DbPejqYRPXWutqxgPotAEOdW11wquJy/3pcgnEfW2Fgm&#10;BX/kYLuZvKwx1XbgE/WZL0WAsEtRQeV9m0rp8ooMupltiYNX2M6gD7Irpe5wCHDTyDiKEmmw5rBQ&#10;YUu7ivJb9msU7OnNyeYn+qbrZ3Itivlxn8lSqenr+LEC4Wn0z/CjfdAK4uUC7mfCEZC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WOgexAAAANwAAAAPAAAAAAAAAAAA&#10;AAAAAKECAABkcnMvZG93bnJldi54bWxQSwUGAAAAAAQABAD5AAAAkgMAAAAA&#10;" strokecolor="#006a89 [3204]" strokeweight="1.5pt">
                  <v:stroke endarrow="block" joinstyle="miter"/>
                </v:shape>
                <v:oval id="Ovaal 288" o:spid="_x0000_s1105" style="position:absolute;left:3124800;top:1629004;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kk8MwgAA&#10;ANwAAAAPAAAAZHJzL2Rvd25yZXYueG1sRE/Pa8IwFL4P/B/CE7zNdD1MV01lDAQZetDJdn0kr02x&#10;eSlNVqt/vTkMdvz4fq83o2vFQH1oPCt4mWcgiLU3DdcKzl/b5yWIEJENtp5JwY0CbMrJ0xoL4698&#10;pOEUa5FCOBSowMbYFVIGbclhmPuOOHGV7x3GBPtamh6vKdy1Ms+yV+mw4dRgsaMPS/py+nUKsnDf&#10;V/p7cd7q/HAbeGd/3j6PSs2m4/sKRKQx/ov/3DujIF+mtelMOgKy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STwzCAAAA3AAAAA8AAAAAAAAAAAAAAAAAlwIAAGRycy9kb3du&#10;cmV2LnhtbFBLBQYAAAAABAAEAPUAAACGAwAAAAA=&#10;" fillcolor="white [3201]" strokecolor="#8a479b [3209]" strokeweight="1pt">
                  <v:stroke joinstyle="miter"/>
                  <v:textbox inset="1mm,,1mm"/>
                </v:oval>
                <v:oval id="Ovaal 289" o:spid="_x0000_s1106" style="position:absolute;left:3124800;top:2544525;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3uqXxgAA&#10;ANwAAAAPAAAAZHJzL2Rvd25yZXYueG1sRI/NasMwEITvhbyD2EBvjRwf2sSNHEogEEpzyA/pdZHW&#10;lqm1MpbqOH36qFDocZiZb5jVenStGKgPjWcF81kGglh703Ct4HzaPi1AhIhssPVMCm4UYF1OHlZY&#10;GH/lAw3HWIsE4VCgAhtjV0gZtCWHYeY74uRVvncYk+xraXq8JrhrZZ5lz9Jhw2nBYkcbS/rr+O0U&#10;ZOHno9KXl/NW5/vbwDv7uXw/KPU4Hd9eQUQa43/4r70zCvLFEn7PpCMgy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3uqXxgAAANwAAAAPAAAAAAAAAAAAAAAAAJcCAABkcnMv&#10;ZG93bnJldi54bWxQSwUGAAAAAAQABAD1AAAAigMAAAAA&#10;" fillcolor="white [3201]" strokecolor="#8a479b [3209]" strokeweight="1pt">
                  <v:stroke joinstyle="miter"/>
                  <v:textbox inset="1mm,,1mm"/>
                </v:oval>
                <v:shape id="Kromme verbindingslijn 290" o:spid="_x0000_s1107" type="#_x0000_t38" style="position:absolute;left:2930341;top:962015;width:728715;height:1839364;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7yA70AAADcAAAADwAAAGRycy9kb3ducmV2LnhtbERPSwrCMBDdC94hjOBOUxVFq1FEEVyI&#10;4OcAQzO2xWYSmmjr7c1CcPl4/9WmNZV4U+1LywpGwwQEcWZ1ybmC++0wmIPwAVljZZkUfMjDZt3t&#10;rDDVtuELva8hFzGEfYoKihBcKqXPCjLoh9YRR+5ha4MhwjqXusYmhptKjpNkJg2WHBsKdLQrKHte&#10;X0bB3uFomk0unzMnj/ukObtjdZoq1e+12yWIQG34i3/uo1YwXsT58Uw8AnL9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uO8gO9AAAA3AAAAA8AAAAAAAAAAAAAAAAAoQIA&#10;AGRycy9kb3ducmV2LnhtbFBLBQYAAAAABAAEAPkAAACLAwAAAAA=&#10;" adj="28376" strokecolor="#006a89 [3204]" strokeweight="1.5pt">
                  <v:stroke endarrow="block" joinstyle="miter"/>
                </v:shape>
                <v:shape id="Tekstvak 291" o:spid="_x0000_s1108" type="#_x0000_t202" style="position:absolute;left:179996;top:180000;width:132842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baVxAAA&#10;ANwAAAAPAAAAZHJzL2Rvd25yZXYueG1sRI/RasJAFETfBf9huQXfdJNgRVM3QaxC32rVD7hkb7Np&#10;sndDdqtpv75bKPRxmJkzzLYcbSduNPjGsYJ0kYAgrpxuuFZwvRznaxA+IGvsHJOCL/JQFtPJFnPt&#10;7vxGt3OoRYSwz1GBCaHPpfSVIYt+4Xri6L27wWKIcqilHvAe4baTWZKspMWG44LBnvaGqvb8aRWs&#10;E/vatpvs5O3yO300+2d36D+Umj2MuycQgcbwH/5rv2gF2SaF3zPxCMj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TG2lcQAAADcAAAADwAAAAAAAAAAAAAAAACXAgAAZHJzL2Rv&#10;d25yZXYueG1sUEsFBgAAAAAEAAQA9QAAAIgDAAAAAA==&#10;" filled="f" stroked="f">
                  <v:textbox style="mso-fit-shape-to-text:t">
                    <w:txbxContent>
                      <w:p w14:paraId="7D68974D"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fun</w:t>
                        </w:r>
                        <w:proofErr w:type="gramEnd"/>
                        <w:r>
                          <w:rPr>
                            <w:rFonts w:asciiTheme="minorHAnsi" w:hAnsi="Trebuchet MS" w:cstheme="minorBidi"/>
                            <w:color w:val="000000" w:themeColor="text1"/>
                            <w:kern w:val="24"/>
                            <w:sz w:val="36"/>
                            <w:szCs w:val="36"/>
                          </w:rPr>
                          <w:t>1 x = do</w:t>
                        </w:r>
                      </w:p>
                    </w:txbxContent>
                  </v:textbox>
                </v:shape>
                <v:shape id="Tekstvak 292" o:spid="_x0000_s1109" type="#_x0000_t202" style="position:absolute;left:512613;top:777348;width:90551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4yjiwwAA&#10;ANwAAAAPAAAAZHJzL2Rvd25yZXYueG1sRI/RasJAFETfC/7DcgXf6sagRaOriFXwzVb9gEv2mo3J&#10;3g3ZrUa/3i0U+jjMzBlmsepsLW7U+tKxgtEwAUGcO11yoeB82r1PQfiArLF2TAoe5GG17L0tMNPu&#10;zt90O4ZCRAj7DBWYEJpMSp8bsuiHriGO3sW1FkOUbSF1i/cIt7VMk+RDWiw5LhhsaGMor44/VsE0&#10;sYeqmqVf3o6fo4nZfLptc1Vq0O/WcxCBuvAf/mvvtYJ0lsLv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4yjiwwAAANwAAAAPAAAAAAAAAAAAAAAAAJcCAABkcnMvZG93&#10;bnJldi54bWxQSwUGAAAAAAQABAD1AAAAhwMAAAAA&#10;" filled="f" stroked="f">
                  <v:textbox style="mso-fit-shape-to-text:t">
                    <w:txbxContent>
                      <w:p w14:paraId="19A44F8F"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y</w:t>
                        </w:r>
                        <w:proofErr w:type="gramEnd"/>
                        <w:r>
                          <w:rPr>
                            <w:rFonts w:asciiTheme="minorHAnsi" w:hAnsi="Trebuchet MS" w:cstheme="minorBidi"/>
                            <w:color w:val="000000" w:themeColor="text1"/>
                            <w:kern w:val="24"/>
                            <w:sz w:val="36"/>
                            <w:szCs w:val="36"/>
                          </w:rPr>
                          <w:t xml:space="preserve"> &lt;- f x</w:t>
                        </w:r>
                      </w:p>
                    </w:txbxContent>
                  </v:textbox>
                </v:shape>
                <v:shape id="Tekstvak 293" o:spid="_x0000_s1110" type="#_x0000_t202" style="position:absolute;left:512613;top:1705928;width:94234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r415xAAA&#10;ANwAAAAPAAAAZHJzL2Rvd25yZXYueG1sRI/BbsIwEETvlfgHa5G4FYdAEaQYhChI3Aq0H7CKt3FI&#10;vI5iFwJfj5Eq9TiamTeaxaqztbhQ60vHCkbDBARx7nTJhYLvr93rDIQPyBprx6TgRh5Wy97LAjPt&#10;rnykyykUIkLYZ6jAhNBkUvrckEU/dA1x9H5cazFE2RZSt3iNcFvLNEmm0mLJccFgQxtDeXX6tQpm&#10;if2sqnl68HZyH72ZzYfbNmelBv1u/Q4iUBf+w3/tvVaQzs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NecQAAADcAAAADwAAAAAAAAAAAAAAAACXAgAAZHJzL2Rv&#10;d25yZXYueG1sUEsFBgAAAAAEAAQA9QAAAIgDAAAAAA==&#10;" filled="f" stroked="f">
                  <v:textbox style="mso-fit-shape-to-text:t">
                    <w:txbxContent>
                      <w:p w14:paraId="11A98E46" w14:textId="77777777" w:rsidR="005C349B" w:rsidRDefault="005C349B" w:rsidP="005C349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36"/>
                            <w:szCs w:val="36"/>
                          </w:rPr>
                          <w:t>z</w:t>
                        </w:r>
                        <w:proofErr w:type="spellEnd"/>
                        <w:proofErr w:type="gramEnd"/>
                        <w:r>
                          <w:rPr>
                            <w:rFonts w:asciiTheme="minorHAnsi" w:hAnsi="Trebuchet MS" w:cstheme="minorBidi"/>
                            <w:color w:val="000000" w:themeColor="text1"/>
                            <w:kern w:val="24"/>
                            <w:sz w:val="36"/>
                            <w:szCs w:val="36"/>
                          </w:rPr>
                          <w:t xml:space="preserve"> &lt;- p y</w:t>
                        </w:r>
                      </w:p>
                    </w:txbxContent>
                  </v:textbox>
                </v:shape>
                <v:shape id="Tekstvak 294" o:spid="_x0000_s1111" type="#_x0000_t202" style="position:absolute;left:512613;top:2616711;width:48768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hUNxAAA&#10;ANwAAAAPAAAAZHJzL2Rvd25yZXYueG1sRI/RasJAFETfhf7Dcgt9041BRdNsRNSCb1rbD7hkb7Np&#10;sndDdtW0X+8WCj4OM3OGydeDbcWVel87VjCdJCCIS6drrhR8fryNlyB8QNbYOiYFP+RhXTyNcsy0&#10;u/E7Xc+hEhHCPkMFJoQuk9KXhiz6ieuIo/fleoshyr6SusdbhNtWpkmykBZrjgsGO9oaKpvzxSpY&#10;JvbYNKv05O3sdzo3253bd99KvTwPm1cQgYbwCP+3D1pBuprB35l4BGR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YVDcQAAADcAAAADwAAAAAAAAAAAAAAAACXAgAAZHJzL2Rv&#10;d25yZXYueG1sUEsFBgAAAAAEAAQA9QAAAIgDAAAAAA==&#10;" filled="f" stroked="f">
                  <v:textbox style="mso-fit-shape-to-text:t">
                    <w:txbxContent>
                      <w:p w14:paraId="3F609E0E" w14:textId="77777777" w:rsidR="005C349B" w:rsidRDefault="005C349B" w:rsidP="005C349B">
                        <w:pPr>
                          <w:pStyle w:val="Normaalweb"/>
                          <w:spacing w:before="0" w:beforeAutospacing="0" w:after="0" w:afterAutospacing="0"/>
                        </w:pPr>
                        <w:proofErr w:type="gramStart"/>
                        <w:r>
                          <w:rPr>
                            <w:rFonts w:asciiTheme="minorHAnsi" w:hAnsi="Trebuchet MS" w:cstheme="minorBidi"/>
                            <w:color w:val="000000" w:themeColor="text1"/>
                            <w:kern w:val="24"/>
                            <w:sz w:val="36"/>
                            <w:szCs w:val="36"/>
                          </w:rPr>
                          <w:t>q</w:t>
                        </w:r>
                        <w:proofErr w:type="gramEnd"/>
                        <w:r>
                          <w:rPr>
                            <w:rFonts w:asciiTheme="minorHAnsi" w:hAnsi="Trebuchet MS" w:cstheme="minorBidi"/>
                            <w:color w:val="000000" w:themeColor="text1"/>
                            <w:kern w:val="24"/>
                            <w:sz w:val="36"/>
                            <w:szCs w:val="36"/>
                          </w:rPr>
                          <w:t xml:space="preserve"> </w:t>
                        </w:r>
                        <w:proofErr w:type="spellStart"/>
                        <w:r>
                          <w:rPr>
                            <w:rFonts w:asciiTheme="minorHAnsi" w:hAnsi="Trebuchet MS" w:cstheme="minorBidi"/>
                            <w:color w:val="000000" w:themeColor="text1"/>
                            <w:kern w:val="24"/>
                            <w:sz w:val="36"/>
                            <w:szCs w:val="36"/>
                          </w:rPr>
                          <w:t>z</w:t>
                        </w:r>
                        <w:proofErr w:type="spellEnd"/>
                      </w:p>
                    </w:txbxContent>
                  </v:textbox>
                </v:shape>
                <v:shape id="Tekstvak 295" o:spid="_x0000_s1112" type="#_x0000_t202" style="position:absolute;left:3341784;top:2118954;width:5480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rCWxAAA&#10;ANwAAAAPAAAAZHJzL2Rvd25yZXYueG1sRI/RasJAFETfhf7Dcgu+6cagoqmrlNRC37S2H3DJ3mbT&#10;ZO+G7BrTfr0rCD4OM3OG2ewG24ieOl85VjCbJiCIC6crLhV8f71PViB8QNbYOCYFf+Rht30abTDT&#10;7sKf1J9CKSKEfYYKTAhtJqUvDFn0U9cSR+/HdRZDlF0pdYeXCLeNTJNkKS1WHBcMtpQbKurT2SpY&#10;JfZQ1+v06O38f7Yw+Zvbt79KjZ+H1xcQgYbwCN/bH1pBul7A7Uw8AnJ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gqwlsQAAADcAAAADwAAAAAAAAAAAAAAAACXAgAAZHJzL2Rv&#10;d25yZXYueG1sUEsFBgAAAAAEAAQA9QAAAIgDAAAAAA==&#10;" filled="f" stroked="f">
                  <v:textbox style="mso-fit-shape-to-text:t">
                    <w:txbxContent>
                      <w:p w14:paraId="5438BBFE"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w:t>
                        </w:r>
                      </w:p>
                    </w:txbxContent>
                  </v:textbox>
                </v:shape>
                <v:shape id="Tekstvak 296" o:spid="_x0000_s1113" type="#_x0000_t202" style="position:absolute;left:1623844;top:2118954;width:5505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2C7hxAAA&#10;ANwAAAAPAAAAZHJzL2Rvd25yZXYueG1sRI/RasJAFETfhf7Dcgu+6cagotFVirXQN9vUD7hkr9mY&#10;7N2QXTXt17tCwcdhZs4w621vG3GlzleOFUzGCQjiwumKSwXHn4/RAoQPyBobx6TglzxsNy+DNWba&#10;3fibrnkoRYSwz1CBCaHNpPSFIYt+7Fri6J1cZzFE2ZVSd3iLcNvINEnm0mLFccFgSztDRZ1frIJF&#10;Yg91vUy/vJ3+TWZm9+727Vmp4Wv/tgIRqA/P8H/7UytIl3N4nIlH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tgu4cQAAADcAAAADwAAAAAAAAAAAAAAAACXAgAAZHJzL2Rv&#10;d25yZXYueG1sUEsFBgAAAAAEAAQA9QAAAIgDAAAAAA==&#10;" filled="f" stroked="f">
                  <v:textbox style="mso-fit-shape-to-text:t">
                    <w:txbxContent>
                      <w:p w14:paraId="3FD07CC1"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q</w:t>
                        </w:r>
                        <w:proofErr w:type="gramEnd"/>
                        <w:r>
                          <w:rPr>
                            <w:rFonts w:asciiTheme="minorHAnsi" w:hAnsi="Trebuchet MS" w:cstheme="minorBidi"/>
                            <w:color w:val="000000" w:themeColor="text1"/>
                            <w:kern w:val="24"/>
                            <w:sz w:val="36"/>
                            <w:szCs w:val="36"/>
                          </w:rPr>
                          <w:t>”</w:t>
                        </w:r>
                      </w:p>
                    </w:txbxContent>
                  </v:textbox>
                </v:shape>
                <v:shape id="Tekstvak 297" o:spid="_x0000_s1114" type="#_x0000_t202" style="position:absolute;left:1317037;top:1253453;width:42291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lIt6xAAA&#10;ANwAAAAPAAAAZHJzL2Rvd25yZXYueG1sRI/BbsIwEETvlfgHa5G4FYcICqQYhChI3Aq0H7CKt3FI&#10;vI5iFwJfj5Eq9TiamTeaxaqztbhQ60vHCkbDBARx7nTJhYLvr93rDIQPyBprx6TgRh5Wy97LAjPt&#10;rnykyykUIkLYZ6jAhNBkUvrckEU/dA1x9H5cazFE2RZSt3iNcFvLNEnepMWS44LBhjaG8ur0axXM&#10;EvtZVfP04O34PpqYzYfbNmelBv1u/Q4iUBf+w3/tvVaQz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ZSLesQAAADcAAAADwAAAAAAAAAAAAAAAACXAgAAZHJzL2Rv&#10;d25yZXYueG1sUEsFBgAAAAAEAAQA9QAAAIgDAAAAAA==&#10;" filled="f" stroked="f">
                  <v:textbox style="mso-fit-shape-to-text:t">
                    <w:txbxContent>
                      <w:p w14:paraId="35C6B7F6"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
                    </w:txbxContent>
                  </v:textbox>
                </v:shape>
                <v:shape id="Tekstvak 298" o:spid="_x0000_s1115" type="#_x0000_t202" style="position:absolute;left:3664923;top:1253453;width:42291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x8IwAAA&#10;ANwAAAAPAAAAZHJzL2Rvd25yZXYueG1sRE/LisIwFN0L/kO4wuw0teig1SiiDrib8fEBl+ba1DY3&#10;pYnama+fLASXh/Nerjtbiwe1vnSsYDxKQBDnTpdcKLicv4YzED4ga6wdk4Jf8rBe9XtLzLR78pEe&#10;p1CIGMI+QwUmhCaT0ueGLPqRa4gjd3WtxRBhW0jd4jOG21qmSfIpLZYcGww2tDWUV6e7VTBL7HdV&#10;zdMfbyd/46nZ7ty+uSn1Meg2CxCBuvAWv9wHrSCdx7X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Cx8IwAAAANwAAAAPAAAAAAAAAAAAAAAAAJcCAABkcnMvZG93bnJl&#10;di54bWxQSwUGAAAAAAQABAD1AAAAhAMAAAAA&#10;" filled="f" stroked="f">
                  <v:textbox style="mso-fit-shape-to-text:t">
                    <w:txbxContent>
                      <w:p w14:paraId="7C4554EC" w14:textId="77777777" w:rsidR="005C349B" w:rsidRDefault="005C349B" w:rsidP="005C349B">
                        <w:pPr>
                          <w:pStyle w:val="Normaalweb"/>
                          <w:spacing w:before="0" w:beforeAutospacing="0" w:after="0" w:afterAutospacing="0"/>
                        </w:pPr>
                        <w:r>
                          <w:rPr>
                            <w:rFonts w:asciiTheme="minorHAnsi" w:hAnsi="Trebuchet MS" w:cstheme="minorBidi"/>
                            <w:color w:val="000000" w:themeColor="text1"/>
                            <w:kern w:val="24"/>
                            <w:sz w:val="36"/>
                            <w:szCs w:val="36"/>
                          </w:rPr>
                          <w:t>“”</w:t>
                        </w:r>
                      </w:p>
                    </w:txbxContent>
                  </v:textbox>
                </v:shape>
                <w10:wrap type="topAndBottom"/>
              </v:group>
            </w:pict>
          </mc:Fallback>
        </mc:AlternateContent>
      </w:r>
      <w:r w:rsidR="00A131D4">
        <w:t>Het onderstaande diagram geeft de locaties en verbindingen:</w:t>
      </w:r>
    </w:p>
    <w:p w14:paraId="522A0D80" w14:textId="20A92E67" w:rsidR="00F92A7A" w:rsidRDefault="005C349B" w:rsidP="00A131D4">
      <w:r>
        <w:t>Twee</w:t>
      </w:r>
      <w:r w:rsidR="00F92A7A">
        <w:t xml:space="preserve"> labels zijn anoniem! Dit betekent natuurlijk, dat de uitgaande pijlen van de bovenste locatie niet van elkaar onderscheiden kunnen worden. Met andere woorden, zodra </w:t>
      </w:r>
      <w:r w:rsidR="00F92A7A" w:rsidRPr="00F92A7A">
        <w:rPr>
          <w:rStyle w:val="inlinecode"/>
        </w:rPr>
        <w:t>fun2</w:t>
      </w:r>
      <w:r w:rsidR="00F92A7A">
        <w:t xml:space="preserve"> toegepast wordt op x, zal </w:t>
      </w:r>
      <w:proofErr w:type="gramStart"/>
      <w:r w:rsidR="00F92A7A">
        <w:t>bind</w:t>
      </w:r>
      <w:proofErr w:type="gramEnd"/>
      <w:r w:rsidR="00F92A7A">
        <w:t xml:space="preserve"> ontdekken dat er al een </w:t>
      </w:r>
      <w:proofErr w:type="spellStart"/>
      <w:r w:rsidR="00F92A7A">
        <w:t>dependency</w:t>
      </w:r>
      <w:proofErr w:type="spellEnd"/>
      <w:r w:rsidR="00F92A7A">
        <w:t xml:space="preserve"> is naar een locatie met hetzelfde label – en volkomen onterecht het resultaat van </w:t>
      </w:r>
      <w:r w:rsidR="00F92A7A" w:rsidRPr="00F92A7A">
        <w:rPr>
          <w:rStyle w:val="inlinecode"/>
        </w:rPr>
        <w:t>fun1</w:t>
      </w:r>
      <w:r w:rsidR="00F92A7A">
        <w:t xml:space="preserve"> teruggeven.</w:t>
      </w:r>
    </w:p>
    <w:p w14:paraId="45B31ACF" w14:textId="03184B93" w:rsidR="00074B0F" w:rsidRDefault="00074B0F" w:rsidP="00074B0F">
      <w:pPr>
        <w:pStyle w:val="Kop2"/>
      </w:pPr>
      <w:r>
        <w:t xml:space="preserve">Name preserving </w:t>
      </w:r>
      <w:proofErr w:type="spellStart"/>
      <w:r>
        <w:t>Kleisli</w:t>
      </w:r>
      <w:proofErr w:type="spellEnd"/>
      <w:r>
        <w:t xml:space="preserve"> </w:t>
      </w:r>
      <w:proofErr w:type="spellStart"/>
      <w:r>
        <w:t>compose</w:t>
      </w:r>
      <w:proofErr w:type="spellEnd"/>
    </w:p>
    <w:p w14:paraId="5617E7BF" w14:textId="34968F7D" w:rsidR="00074B0F" w:rsidRDefault="00074B0F" w:rsidP="00074B0F">
      <w:r>
        <w:t xml:space="preserve">De module </w:t>
      </w:r>
      <w:proofErr w:type="spellStart"/>
      <w:r>
        <w:t>Location</w:t>
      </w:r>
      <w:proofErr w:type="spellEnd"/>
      <w:r>
        <w:t xml:space="preserve"> bevat een versie van </w:t>
      </w:r>
      <w:proofErr w:type="spellStart"/>
      <w:r>
        <w:t>Kleisli</w:t>
      </w:r>
      <w:proofErr w:type="spellEnd"/>
      <w:r>
        <w:t xml:space="preserve"> </w:t>
      </w:r>
      <w:proofErr w:type="spellStart"/>
      <w:r>
        <w:t>compose</w:t>
      </w:r>
      <w:proofErr w:type="spellEnd"/>
      <w:r>
        <w:t xml:space="preserve"> die de naam van de eerste functie geeft aan de gehele compositie. Bijvoorbeeld:</w:t>
      </w:r>
    </w:p>
    <w:p w14:paraId="4CF38087" w14:textId="3481425D" w:rsidR="00074B0F" w:rsidRDefault="00074B0F" w:rsidP="00074B0F">
      <w:pPr>
        <w:pStyle w:val="Code"/>
      </w:pPr>
      <w:proofErr w:type="gramStart"/>
      <w:r>
        <w:t>f</w:t>
      </w:r>
      <w:proofErr w:type="gramEnd"/>
      <w:r>
        <w:t xml:space="preserve"> &gt;=&gt; (g &gt;==&gt; h)</w:t>
      </w:r>
    </w:p>
    <w:p w14:paraId="152B2D9B" w14:textId="77777777" w:rsidR="00074B0F" w:rsidRDefault="00074B0F" w:rsidP="00074B0F">
      <w:pPr>
        <w:pStyle w:val="Code"/>
      </w:pPr>
    </w:p>
    <w:p w14:paraId="5DDBC652" w14:textId="1606119B" w:rsidR="00074B0F" w:rsidRDefault="00074B0F" w:rsidP="00074B0F">
      <w:proofErr w:type="gramStart"/>
      <w:r>
        <w:lastRenderedPageBreak/>
        <w:t>geeft</w:t>
      </w:r>
      <w:proofErr w:type="gramEnd"/>
      <w:r>
        <w:t xml:space="preserve"> het volgende diagram</w:t>
      </w:r>
      <w:r w:rsidR="00A924F1" w:rsidRPr="00876996">
        <w:rPr>
          <w:noProof/>
          <w:lang w:eastAsia="nl-NL"/>
        </w:rPr>
        <mc:AlternateContent>
          <mc:Choice Requires="wpc">
            <w:drawing>
              <wp:anchor distT="0" distB="0" distL="0" distR="0" simplePos="0" relativeHeight="251673600" behindDoc="0" locked="0" layoutInCell="1" allowOverlap="1" wp14:anchorId="01DE2A26" wp14:editId="282716F6">
                <wp:simplePos x="0" y="0"/>
                <wp:positionH relativeFrom="column">
                  <wp:posOffset>0</wp:posOffset>
                </wp:positionH>
                <wp:positionV relativeFrom="paragraph">
                  <wp:posOffset>360045</wp:posOffset>
                </wp:positionV>
                <wp:extent cx="5630400" cy="3546000"/>
                <wp:effectExtent l="0" t="0" r="0" b="0"/>
                <wp:wrapTopAndBottom/>
                <wp:docPr id="342" name="Canvas 1"/>
                <wp:cNvGraphicFramePr/>
                <a:graphic xmlns:a="http://schemas.openxmlformats.org/drawingml/2006/main">
                  <a:graphicData uri="http://schemas.microsoft.com/office/word/2010/wordprocessingCanvas">
                    <wpc:wpc>
                      <wpc:bg/>
                      <wpc:whole/>
                      <wps:wsp>
                        <wps:cNvPr id="343" name="Ovaal 343"/>
                        <wps:cNvSpPr/>
                        <wps:spPr>
                          <a:xfrm>
                            <a:off x="2597375" y="735569"/>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5F4DD8" w14:textId="77777777" w:rsidR="00A924F1" w:rsidRDefault="00A924F1" w:rsidP="00A924F1">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  a</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Rechte verbindingslijn met pijl 344"/>
                        <wps:cNvCnPr/>
                        <wps:spPr>
                          <a:xfrm>
                            <a:off x="2864503" y="2173119"/>
                            <a:ext cx="0" cy="40181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Ovaal 345"/>
                        <wps:cNvSpPr/>
                        <wps:spPr>
                          <a:xfrm>
                            <a:off x="2597375" y="1659412"/>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346" name="Ovaal 346"/>
                        <wps:cNvSpPr/>
                        <wps:spPr>
                          <a:xfrm>
                            <a:off x="2597375" y="2574933"/>
                            <a:ext cx="534256" cy="5137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36000" tIns="45720" rIns="36000" bIns="45720" numCol="1" spcCol="0" rtlCol="0" fromWordArt="0" anchor="ctr" anchorCtr="0" forceAA="0" compatLnSpc="1">
                          <a:prstTxWarp prst="textNoShape">
                            <a:avLst/>
                          </a:prstTxWarp>
                          <a:noAutofit/>
                        </wps:bodyPr>
                      </wps:wsp>
                      <wps:wsp>
                        <wps:cNvPr id="347" name="Tekstvak 347"/>
                        <wps:cNvSpPr txBox="1"/>
                        <wps:spPr>
                          <a:xfrm>
                            <a:off x="1958975" y="221269"/>
                            <a:ext cx="1978660" cy="356870"/>
                          </a:xfrm>
                          <a:prstGeom prst="rect">
                            <a:avLst/>
                          </a:prstGeom>
                          <a:noFill/>
                        </wps:spPr>
                        <wps:txbx>
                          <w:txbxContent>
                            <w:p w14:paraId="186C0D91" w14:textId="77777777" w:rsidR="00A924F1" w:rsidRDefault="00A924F1" w:rsidP="00A924F1">
                              <w:pPr>
                                <w:pStyle w:val="Normaalweb"/>
                                <w:spacing w:before="0" w:beforeAutospacing="0" w:after="0" w:afterAutospacing="0"/>
                              </w:pPr>
                              <w:proofErr w:type="gramStart"/>
                              <w:r>
                                <w:rPr>
                                  <w:rFonts w:asciiTheme="minorHAnsi" w:hAnsi="Trebuchet MS" w:cstheme="minorBidi"/>
                                  <w:color w:val="000000" w:themeColor="text1"/>
                                  <w:kern w:val="24"/>
                                  <w:sz w:val="36"/>
                                  <w:szCs w:val="36"/>
                                </w:rPr>
                                <w:t>f</w:t>
                              </w:r>
                              <w:proofErr w:type="gramEnd"/>
                              <w:r>
                                <w:rPr>
                                  <w:rFonts w:asciiTheme="minorHAnsi" w:hAnsi="Trebuchet MS" w:cstheme="minorBidi"/>
                                  <w:color w:val="000000" w:themeColor="text1"/>
                                  <w:kern w:val="24"/>
                                  <w:sz w:val="36"/>
                                  <w:szCs w:val="36"/>
                                </w:rPr>
                                <w:t xml:space="preserve"> &gt;=&gt; (g &gt;==&gt; h) a</w:t>
                              </w:r>
                            </w:p>
                          </w:txbxContent>
                        </wps:txbx>
                        <wps:bodyPr wrap="none" rtlCol="0">
                          <a:spAutoFit/>
                        </wps:bodyPr>
                      </wps:wsp>
                      <wps:wsp>
                        <wps:cNvPr id="348" name="Kromme verbindingslijn 348"/>
                        <wps:cNvCnPr/>
                        <wps:spPr>
                          <a:xfrm rot="10800000" flipV="1">
                            <a:off x="2597375" y="992423"/>
                            <a:ext cx="12700" cy="1839364"/>
                          </a:xfrm>
                          <a:prstGeom prst="curvedConnector3">
                            <a:avLst>
                              <a:gd name="adj1" fmla="val 18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9" name="Tekstvak 349"/>
                        <wps:cNvSpPr txBox="1"/>
                        <wps:spPr>
                          <a:xfrm>
                            <a:off x="2906143" y="2189263"/>
                            <a:ext cx="548005" cy="356870"/>
                          </a:xfrm>
                          <a:prstGeom prst="rect">
                            <a:avLst/>
                          </a:prstGeom>
                          <a:noFill/>
                        </wps:spPr>
                        <wps:txbx>
                          <w:txbxContent>
                            <w:p w14:paraId="0EDF81BB" w14:textId="77777777" w:rsidR="00A924F1" w:rsidRDefault="00A924F1" w:rsidP="00A924F1">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w:t>
                              </w:r>
                            </w:p>
                          </w:txbxContent>
                        </wps:txbx>
                        <wps:bodyPr wrap="none" rtlCol="0">
                          <a:spAutoFit/>
                        </wps:bodyPr>
                      </wps:wsp>
                      <wps:wsp>
                        <wps:cNvPr id="350" name="Tekstvak 350"/>
                        <wps:cNvSpPr txBox="1"/>
                        <wps:spPr>
                          <a:xfrm>
                            <a:off x="1869596" y="1659339"/>
                            <a:ext cx="537845" cy="356870"/>
                          </a:xfrm>
                          <a:prstGeom prst="rect">
                            <a:avLst/>
                          </a:prstGeom>
                          <a:noFill/>
                        </wps:spPr>
                        <wps:txbx>
                          <w:txbxContent>
                            <w:p w14:paraId="59FAF271" w14:textId="77777777" w:rsidR="00A924F1" w:rsidRDefault="00A924F1" w:rsidP="00A924F1">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g</w:t>
                              </w:r>
                              <w:proofErr w:type="gramEnd"/>
                              <w:r>
                                <w:rPr>
                                  <w:rFonts w:asciiTheme="minorHAnsi" w:hAnsi="Trebuchet MS" w:cstheme="minorBidi"/>
                                  <w:color w:val="000000" w:themeColor="text1"/>
                                  <w:kern w:val="24"/>
                                  <w:sz w:val="36"/>
                                  <w:szCs w:val="36"/>
                                </w:rPr>
                                <w:t>”</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01DE2A26" id="_x0000_s1116" style="position:absolute;margin-left:0;margin-top:28.35pt;width:443.35pt;height:279.2pt;z-index:251673600;mso-wrap-distance-left:0;mso-wrap-distance-right:0;mso-width-relative:margin;mso-height-relative:margin" coordsize="5629910,354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">
                <v:shape id="_x0000_s1117" type="#_x0000_t75" style="position:absolute;width:5629910;height:3545840;visibility:visible;mso-wrap-style:square">
                  <v:fill o:detectmouseclick="t"/>
                  <v:path o:connecttype="none"/>
                </v:shape>
                <v:oval id="Ovaal 343" o:spid="_x0000_s1118" style="position:absolute;left:2597375;top:735569;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4D5F4DD8" w14:textId="77777777" w:rsidR="00A924F1" w:rsidRDefault="00A924F1" w:rsidP="00A924F1">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  a</w:t>
                        </w:r>
                        <w:proofErr w:type="gramEnd"/>
                      </w:p>
                    </w:txbxContent>
                  </v:textbox>
                </v:oval>
                <v:shape id="Rechte verbindingslijn met pijl 344" o:spid="_x0000_s1119" type="#_x0000_t32" style="position:absolute;left:2864503;top:2173119;width:0;height:4018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LDbsQAAADcAAAADwAAAGRycy9kb3ducmV2LnhtbESPT2vCQBTE70K/w/IKvYhu0oYgqWuQ&#10;2kKPNSpeH9mXPzT7Nma3Jv323YLgcZiZ3zDrfDKduNLgWssK4mUEgri0uuVawfHwsViBcB5ZY2eZ&#10;FPySg3zzMFtjpu3Ie7oWvhYBwi5DBY33fSalKxsy6Ja2Jw5eZQeDPsihlnrAMcBNJ5+jKJUGWw4L&#10;Dfb01lD5XfwYBTuaO9ldohOd39NzVcVfu0LWSj09TttXEJ4mfw/f2p9awUuSwP+ZcAT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0sNuxAAAANwAAAAPAAAAAAAAAAAA&#10;AAAAAKECAABkcnMvZG93bnJldi54bWxQSwUGAAAAAAQABAD5AAAAkgMAAAAA&#10;" strokecolor="#006a89 [3204]" strokeweight="1.5pt">
                  <v:stroke endarrow="block" joinstyle="miter"/>
                </v:shape>
                <v:oval id="Ovaal 345" o:spid="_x0000_s1120" style="position:absolute;left:2597375;top:165941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v:oval>
                <v:oval id="Ovaal 346" o:spid="_x0000_s1121" style="position:absolute;left:2597375;top:25749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cvixQAA&#10;ANwAAAAPAAAAZHJzL2Rvd25yZXYueG1sRI9BawIxFITvgv8hPKE3zWqL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Zy+LFAAAA3AAAAA8AAAAAAAAAAAAAAAAAlwIAAGRycy9k&#10;b3ducmV2LnhtbFBLBQYAAAAABAAEAPUAAACJAwAAAAA=&#10;" fillcolor="white [3201]" strokecolor="#8a479b [3209]" strokeweight="1pt">
                  <v:stroke joinstyle="miter"/>
                  <v:textbox inset="1mm,,1mm"/>
                </v:oval>
                <v:shape id="Tekstvak 347" o:spid="_x0000_s1122" type="#_x0000_t202" style="position:absolute;left:1958975;top:221269;width:197866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aigxAAA&#10;ANwAAAAPAAAAZHJzL2Rvd25yZXYueG1sRI/NbsIwEITvSLyDtUjcisNPKaQYhChI3FooD7CKt3FI&#10;vI5iFwJPjytV4jiamW80i1VrK3GhxheOFQwHCQjizOmCcwWn793LDIQPyBorx6TgRh5Wy25ngal2&#10;Vz7Q5RhyESHsU1RgQqhTKX1myKIfuJo4ej+usRiibHKpG7xGuK3kKEmm0mLBccFgTRtDWXn8tQpm&#10;if0sy/noy9vJffhqNh9uW5+V6vfa9TuIQG14hv/be61gPHmDv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WooMQAAADcAAAADwAAAAAAAAAAAAAAAACXAgAAZHJzL2Rv&#10;d25yZXYueG1sUEsFBgAAAAAEAAQA9QAAAIgDAAAAAA==&#10;" filled="f" stroked="f">
                  <v:textbox style="mso-fit-shape-to-text:t">
                    <w:txbxContent>
                      <w:p w14:paraId="186C0D91" w14:textId="77777777" w:rsidR="00A924F1" w:rsidRDefault="00A924F1" w:rsidP="00A924F1">
                        <w:pPr>
                          <w:pStyle w:val="Normaalweb"/>
                          <w:spacing w:before="0" w:beforeAutospacing="0" w:after="0" w:afterAutospacing="0"/>
                        </w:pPr>
                        <w:proofErr w:type="gramStart"/>
                        <w:r>
                          <w:rPr>
                            <w:rFonts w:asciiTheme="minorHAnsi" w:hAnsi="Trebuchet MS" w:cstheme="minorBidi"/>
                            <w:color w:val="000000" w:themeColor="text1"/>
                            <w:kern w:val="24"/>
                            <w:sz w:val="36"/>
                            <w:szCs w:val="36"/>
                          </w:rPr>
                          <w:t>f</w:t>
                        </w:r>
                        <w:proofErr w:type="gramEnd"/>
                        <w:r>
                          <w:rPr>
                            <w:rFonts w:asciiTheme="minorHAnsi" w:hAnsi="Trebuchet MS" w:cstheme="minorBidi"/>
                            <w:color w:val="000000" w:themeColor="text1"/>
                            <w:kern w:val="24"/>
                            <w:sz w:val="36"/>
                            <w:szCs w:val="36"/>
                          </w:rPr>
                          <w:t xml:space="preserve"> &gt;=&gt; (g &gt;==&gt; h) a</w:t>
                        </w:r>
                      </w:p>
                    </w:txbxContent>
                  </v:textbox>
                </v:shape>
                <v:shape id="Kromme verbindingslijn 348" o:spid="_x0000_s1123" type="#_x0000_t38" style="position:absolute;left:2597375;top:992423;width:12700;height:1839364;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Vc28AAAADcAAAADwAAAGRycy9kb3ducmV2LnhtbERPTWsCMRC9F/wPYQRvNWu1IqtRpFCQ&#10;Qg/dFryOm3GzuJksyXTd/vvmUOjx8b53h9F3aqCY2sAGFvMCFHEdbMuNga/P18cNqCTIFrvAZOCH&#10;Ehz2k4cdljbc+YOGShqVQziVaMCJ9KXWqXbkMc1DT5y5a4geJcPYaBvxnsN9p5+KYq09tpwbHPb0&#10;4qi+Vd/ewGmk8+ate2Y5c5L3aoi3lbsYM5uOxy0ooVH+xX/ukzWwXOW1+Uw+Anr/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XlXNvAAAAA3AAAAA8AAAAAAAAAAAAAAAAA&#10;oQIAAGRycy9kb3ducmV2LnhtbFBLBQYAAAAABAAEAPkAAACOAwAAAAA=&#10;" adj="388800" strokecolor="#006a89 [3204]" strokeweight="1.5pt">
                  <v:stroke endarrow="block" joinstyle="miter"/>
                </v:shape>
                <v:shape id="Tekstvak 349" o:spid="_x0000_s1124" type="#_x0000_t202" style="position:absolute;left:2906143;top:2189263;width:5480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0EDF81BB" w14:textId="77777777" w:rsidR="00A924F1" w:rsidRDefault="00A924F1" w:rsidP="00A924F1">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h</w:t>
                        </w:r>
                        <w:proofErr w:type="gramEnd"/>
                        <w:r>
                          <w:rPr>
                            <w:rFonts w:asciiTheme="minorHAnsi" w:hAnsi="Trebuchet MS" w:cstheme="minorBidi"/>
                            <w:color w:val="000000" w:themeColor="text1"/>
                            <w:kern w:val="24"/>
                            <w:sz w:val="36"/>
                            <w:szCs w:val="36"/>
                          </w:rPr>
                          <w:t>”</w:t>
                        </w:r>
                      </w:p>
                    </w:txbxContent>
                  </v:textbox>
                </v:shape>
                <v:shape id="Tekstvak 350" o:spid="_x0000_s1125" type="#_x0000_t202" style="position:absolute;left:1869596;top:1659339;width:5378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59FAF271" w14:textId="77777777" w:rsidR="00A924F1" w:rsidRDefault="00A924F1" w:rsidP="00A924F1">
                        <w:pPr>
                          <w:pStyle w:val="Normaalweb"/>
                          <w:spacing w:before="0" w:beforeAutospacing="0" w:after="0" w:afterAutospacing="0"/>
                        </w:pPr>
                        <w:r>
                          <w:rPr>
                            <w:rFonts w:asciiTheme="minorHAnsi" w:hAnsi="Trebuchet MS" w:cstheme="minorBidi"/>
                            <w:color w:val="000000" w:themeColor="text1"/>
                            <w:kern w:val="24"/>
                            <w:sz w:val="36"/>
                            <w:szCs w:val="36"/>
                          </w:rPr>
                          <w:t>“</w:t>
                        </w:r>
                        <w:proofErr w:type="gramStart"/>
                        <w:r>
                          <w:rPr>
                            <w:rFonts w:asciiTheme="minorHAnsi" w:hAnsi="Trebuchet MS" w:cstheme="minorBidi"/>
                            <w:color w:val="000000" w:themeColor="text1"/>
                            <w:kern w:val="24"/>
                            <w:sz w:val="36"/>
                            <w:szCs w:val="36"/>
                          </w:rPr>
                          <w:t>g</w:t>
                        </w:r>
                        <w:proofErr w:type="gramEnd"/>
                        <w:r>
                          <w:rPr>
                            <w:rFonts w:asciiTheme="minorHAnsi" w:hAnsi="Trebuchet MS" w:cstheme="minorBidi"/>
                            <w:color w:val="000000" w:themeColor="text1"/>
                            <w:kern w:val="24"/>
                            <w:sz w:val="36"/>
                            <w:szCs w:val="36"/>
                          </w:rPr>
                          <w:t>”</w:t>
                        </w:r>
                      </w:p>
                    </w:txbxContent>
                  </v:textbox>
                </v:shape>
                <w10:wrap type="topAndBottom"/>
              </v:group>
            </w:pict>
          </mc:Fallback>
        </mc:AlternateContent>
      </w:r>
      <w:r>
        <w:t>:</w:t>
      </w:r>
    </w:p>
    <w:p w14:paraId="5F12AD9B" w14:textId="77777777" w:rsidR="00074B0F" w:rsidRPr="00074B0F" w:rsidRDefault="00074B0F" w:rsidP="00074B0F"/>
    <w:p w14:paraId="1B29B189" w14:textId="3BBA7962" w:rsidR="003300C4" w:rsidRDefault="00CB044B" w:rsidP="003300C4">
      <w:pPr>
        <w:pStyle w:val="Kop1"/>
      </w:pPr>
      <w:r>
        <w:t>Een functie liften met &lt;$&gt; en &lt;*&gt;</w:t>
      </w:r>
    </w:p>
    <w:p w14:paraId="5AEC7111" w14:textId="692FF1EF" w:rsidR="00CB044B" w:rsidRDefault="00CB044B" w:rsidP="00CB044B">
      <w:r>
        <w:t xml:space="preserve">Een functie van twee argumenten kunnen we als volgt liften naar </w:t>
      </w:r>
      <w:proofErr w:type="spellStart"/>
      <w:r>
        <w:t>Applicative</w:t>
      </w:r>
      <w:proofErr w:type="spellEnd"/>
      <w:r>
        <w:t xml:space="preserve"> waarden:</w:t>
      </w:r>
    </w:p>
    <w:p w14:paraId="540BF12B" w14:textId="4CFB08C9" w:rsidR="00CB044B" w:rsidRDefault="00CB044B" w:rsidP="00CB044B">
      <w:pPr>
        <w:pStyle w:val="Code"/>
      </w:pPr>
      <w:r>
        <w:t>(+) &lt;$&gt; pure 1 &lt;*&gt; pure 2</w:t>
      </w:r>
      <w:bookmarkStart w:id="0" w:name="_GoBack"/>
      <w:bookmarkEnd w:id="0"/>
    </w:p>
    <w:p w14:paraId="0DE95F55" w14:textId="77777777" w:rsidR="00CB044B" w:rsidRDefault="00CB044B" w:rsidP="00CB044B">
      <w:pPr>
        <w:pStyle w:val="Code"/>
      </w:pPr>
    </w:p>
    <w:p w14:paraId="558CD6BE" w14:textId="637F1FB9" w:rsidR="00CB044B" w:rsidRDefault="00AD53D7" w:rsidP="00CB044B">
      <w:r w:rsidRPr="00876996">
        <w:rPr>
          <w:noProof/>
          <w:lang w:eastAsia="nl-NL"/>
        </w:rPr>
        <mc:AlternateContent>
          <mc:Choice Requires="wpc">
            <w:drawing>
              <wp:anchor distT="0" distB="0" distL="0" distR="0" simplePos="0" relativeHeight="251665408" behindDoc="0" locked="0" layoutInCell="1" allowOverlap="0" wp14:anchorId="529ACCC3" wp14:editId="3B837238">
                <wp:simplePos x="0" y="0"/>
                <wp:positionH relativeFrom="column">
                  <wp:posOffset>0</wp:posOffset>
                </wp:positionH>
                <wp:positionV relativeFrom="paragraph">
                  <wp:posOffset>359410</wp:posOffset>
                </wp:positionV>
                <wp:extent cx="5994400" cy="2861945"/>
                <wp:effectExtent l="0" t="0" r="127000" b="0"/>
                <wp:wrapTopAndBottom/>
                <wp:docPr id="124" name="Canvas 1"/>
                <wp:cNvGraphicFramePr/>
                <a:graphic xmlns:a="http://schemas.openxmlformats.org/drawingml/2006/main">
                  <a:graphicData uri="http://schemas.microsoft.com/office/word/2010/wordprocessingCanvas">
                    <wpc:wpc>
                      <wpc:bg/>
                      <wpc:whole/>
                      <wps:wsp>
                        <wps:cNvPr id="133" name="Ovaal 133"/>
                        <wps:cNvSpPr/>
                        <wps:spPr>
                          <a:xfrm>
                            <a:off x="1041766"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9E4228"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wps:txbx>
                        <wps:bodyPr lIns="36000" rIns="36000" rtlCol="0" anchor="ctr"/>
                      </wps:wsp>
                      <wps:wsp>
                        <wps:cNvPr id="134" name="Rechte verbindingslijn met pijl 134"/>
                        <wps:cNvCnPr>
                          <a:stCxn id="172" idx="4"/>
                        </wps:cNvCnPr>
                        <wps:spPr>
                          <a:xfrm>
                            <a:off x="1308894" y="693707"/>
                            <a:ext cx="0" cy="4418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5" name="Tekstvak 135"/>
                        <wps:cNvSpPr txBox="1"/>
                        <wps:spPr>
                          <a:xfrm>
                            <a:off x="773111" y="325207"/>
                            <a:ext cx="249555" cy="238760"/>
                          </a:xfrm>
                          <a:prstGeom prst="rect">
                            <a:avLst/>
                          </a:prstGeom>
                          <a:noFill/>
                        </wps:spPr>
                        <wps:txbx>
                          <w:txbxContent>
                            <w:p w14:paraId="554C622E"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1</w:t>
                              </w:r>
                            </w:p>
                          </w:txbxContent>
                        </wps:txbx>
                        <wps:bodyPr wrap="none" rtlCol="0">
                          <a:spAutoFit/>
                        </wps:bodyPr>
                      </wps:wsp>
                      <wps:wsp>
                        <wps:cNvPr id="136" name="Ovaal 136"/>
                        <wps:cNvSpPr/>
                        <wps:spPr>
                          <a:xfrm>
                            <a:off x="1041766" y="113559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AF27FE"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lIns="36000" rIns="36000" rtlCol="0" anchor="ctr"/>
                      </wps:wsp>
                      <wps:wsp>
                        <wps:cNvPr id="137" name="Tekstvak 137"/>
                        <wps:cNvSpPr txBox="1"/>
                        <wps:spPr>
                          <a:xfrm>
                            <a:off x="534294" y="789355"/>
                            <a:ext cx="542925" cy="238760"/>
                          </a:xfrm>
                          <a:prstGeom prst="rect">
                            <a:avLst/>
                          </a:prstGeom>
                          <a:noFill/>
                        </wps:spPr>
                        <wps:txbx>
                          <w:txbxContent>
                            <w:p w14:paraId="1A54AC41"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20"/>
                                  <w:szCs w:val="20"/>
                                </w:rPr>
                                <w:t>(+)&lt;$&gt;</w:t>
                              </w:r>
                            </w:p>
                          </w:txbxContent>
                        </wps:txbx>
                        <wps:bodyPr wrap="none" rtlCol="0">
                          <a:spAutoFit/>
                        </wps:bodyPr>
                      </wps:wsp>
                      <wps:wsp>
                        <wps:cNvPr id="138" name="Tekstvak 138"/>
                        <wps:cNvSpPr txBox="1"/>
                        <wps:spPr>
                          <a:xfrm>
                            <a:off x="438886" y="1280423"/>
                            <a:ext cx="609600" cy="238760"/>
                          </a:xfrm>
                          <a:prstGeom prst="rect">
                            <a:avLst/>
                          </a:prstGeom>
                          <a:noFill/>
                        </wps:spPr>
                        <wps:txbx>
                          <w:txbxContent>
                            <w:p w14:paraId="24163838"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w:t>
                              </w:r>
                              <w:proofErr w:type="gramStart"/>
                              <w:r>
                                <w:rPr>
                                  <w:rFonts w:asciiTheme="minorHAnsi" w:hAnsi="Trebuchet MS" w:cstheme="minorBidi"/>
                                  <w:color w:val="2682BB" w:themeColor="accent2"/>
                                  <w:kern w:val="24"/>
                                  <w:sz w:val="20"/>
                                  <w:szCs w:val="20"/>
                                </w:rPr>
                                <w:t>+)&lt;</w:t>
                              </w:r>
                              <w:proofErr w:type="gramEnd"/>
                              <w:r>
                                <w:rPr>
                                  <w:rFonts w:asciiTheme="minorHAnsi" w:hAnsi="Trebuchet MS" w:cstheme="minorBidi"/>
                                  <w:color w:val="2682BB" w:themeColor="accent2"/>
                                  <w:kern w:val="24"/>
                                  <w:sz w:val="20"/>
                                  <w:szCs w:val="20"/>
                                </w:rPr>
                                <w:t>$&gt;1</w:t>
                              </w:r>
                            </w:p>
                          </w:txbxContent>
                        </wps:txbx>
                        <wps:bodyPr wrap="none" rtlCol="0">
                          <a:spAutoFit/>
                        </wps:bodyPr>
                      </wps:wsp>
                      <wps:wsp>
                        <wps:cNvPr id="139" name="Rechte verbindingslijn met pijl 139"/>
                        <wps:cNvCnPr/>
                        <wps:spPr>
                          <a:xfrm>
                            <a:off x="1308894" y="1649300"/>
                            <a:ext cx="0" cy="37006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3" name="Tekstvak 163"/>
                        <wps:cNvSpPr txBox="1"/>
                        <wps:spPr>
                          <a:xfrm>
                            <a:off x="276211" y="1688126"/>
                            <a:ext cx="855980" cy="238760"/>
                          </a:xfrm>
                          <a:prstGeom prst="rect">
                            <a:avLst/>
                          </a:prstGeom>
                          <a:noFill/>
                        </wps:spPr>
                        <wps:txbx>
                          <w:txbxContent>
                            <w:p w14:paraId="11FBF422"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20"/>
                                  <w:szCs w:val="20"/>
                                </w:rPr>
                                <w:t>(</w:t>
                              </w:r>
                              <w:proofErr w:type="gramStart"/>
                              <w:r>
                                <w:rPr>
                                  <w:rFonts w:asciiTheme="minorHAnsi" w:hAnsi="Trebuchet MS" w:cstheme="minorBidi"/>
                                  <w:color w:val="000000" w:themeColor="text1"/>
                                  <w:kern w:val="24"/>
                                  <w:sz w:val="20"/>
                                  <w:szCs w:val="20"/>
                                </w:rPr>
                                <w:t>+)&lt;</w:t>
                              </w:r>
                              <w:proofErr w:type="gramEnd"/>
                              <w:r>
                                <w:rPr>
                                  <w:rFonts w:asciiTheme="minorHAnsi" w:hAnsi="Trebuchet MS" w:cstheme="minorBidi"/>
                                  <w:color w:val="000000" w:themeColor="text1"/>
                                  <w:kern w:val="24"/>
                                  <w:sz w:val="20"/>
                                  <w:szCs w:val="20"/>
                                </w:rPr>
                                <w:t>$&gt;1&lt;*&gt;2</w:t>
                              </w:r>
                            </w:p>
                          </w:txbxContent>
                        </wps:txbx>
                        <wps:bodyPr wrap="none" rtlCol="0">
                          <a:spAutoFit/>
                        </wps:bodyPr>
                      </wps:wsp>
                      <wps:wsp>
                        <wps:cNvPr id="164" name="Tekstvak 164"/>
                        <wps:cNvSpPr txBox="1"/>
                        <wps:spPr>
                          <a:xfrm>
                            <a:off x="180000" y="2153106"/>
                            <a:ext cx="855980" cy="238760"/>
                          </a:xfrm>
                          <a:prstGeom prst="rect">
                            <a:avLst/>
                          </a:prstGeom>
                          <a:noFill/>
                        </wps:spPr>
                        <wps:txbx>
                          <w:txbxContent>
                            <w:p w14:paraId="599A4013"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w:t>
                              </w:r>
                              <w:proofErr w:type="gramStart"/>
                              <w:r>
                                <w:rPr>
                                  <w:rFonts w:asciiTheme="minorHAnsi" w:hAnsi="Trebuchet MS" w:cstheme="minorBidi"/>
                                  <w:color w:val="2682BB" w:themeColor="accent2"/>
                                  <w:kern w:val="24"/>
                                  <w:sz w:val="20"/>
                                  <w:szCs w:val="20"/>
                                </w:rPr>
                                <w:t>+)&lt;</w:t>
                              </w:r>
                              <w:proofErr w:type="gramEnd"/>
                              <w:r>
                                <w:rPr>
                                  <w:rFonts w:asciiTheme="minorHAnsi" w:hAnsi="Trebuchet MS" w:cstheme="minorBidi"/>
                                  <w:color w:val="2682BB" w:themeColor="accent2"/>
                                  <w:kern w:val="24"/>
                                  <w:sz w:val="20"/>
                                  <w:szCs w:val="20"/>
                                </w:rPr>
                                <w:t>$&gt;1&lt;*&gt;2</w:t>
                              </w:r>
                            </w:p>
                          </w:txbxContent>
                        </wps:txbx>
                        <wps:bodyPr wrap="none" rtlCol="0">
                          <a:spAutoFit/>
                        </wps:bodyPr>
                      </wps:wsp>
                      <wps:wsp>
                        <wps:cNvPr id="165" name="Ovaal 165"/>
                        <wps:cNvSpPr/>
                        <wps:spPr>
                          <a:xfrm>
                            <a:off x="1041766" y="2019364"/>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13FDC5"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3</w:t>
                              </w:r>
                            </w:p>
                          </w:txbxContent>
                        </wps:txbx>
                        <wps:bodyPr lIns="36000" rIns="36000" rtlCol="0" anchor="ctr"/>
                      </wps:wsp>
                      <wps:wsp>
                        <wps:cNvPr id="166" name="Ovaal 166"/>
                        <wps:cNvSpPr/>
                        <wps:spPr>
                          <a:xfrm>
                            <a:off x="2111602" y="191465"/>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029BFC"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2</w:t>
                              </w:r>
                            </w:p>
                          </w:txbxContent>
                        </wps:txbx>
                        <wps:bodyPr lIns="36000" rIns="36000" rtlCol="0" anchor="ctr"/>
                      </wps:wsp>
                      <wps:wsp>
                        <wps:cNvPr id="167" name="Rechte verbindingslijn met pijl 167"/>
                        <wps:cNvCnPr/>
                        <wps:spPr>
                          <a:xfrm flipH="1">
                            <a:off x="1497782" y="705172"/>
                            <a:ext cx="880948" cy="1389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8" name="Tekstvak 168"/>
                        <wps:cNvSpPr txBox="1"/>
                        <wps:spPr>
                          <a:xfrm>
                            <a:off x="1734517" y="1647626"/>
                            <a:ext cx="855980" cy="238760"/>
                          </a:xfrm>
                          <a:prstGeom prst="rect">
                            <a:avLst/>
                          </a:prstGeom>
                          <a:noFill/>
                        </wps:spPr>
                        <wps:txbx>
                          <w:txbxContent>
                            <w:p w14:paraId="38E4CDF5"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20"/>
                                  <w:szCs w:val="20"/>
                                </w:rPr>
                                <w:t>(</w:t>
                              </w:r>
                              <w:proofErr w:type="gramStart"/>
                              <w:r>
                                <w:rPr>
                                  <w:rFonts w:asciiTheme="minorHAnsi" w:hAnsi="Trebuchet MS" w:cstheme="minorBidi"/>
                                  <w:color w:val="000000" w:themeColor="text1"/>
                                  <w:kern w:val="24"/>
                                  <w:sz w:val="20"/>
                                  <w:szCs w:val="20"/>
                                </w:rPr>
                                <w:t>+)&lt;</w:t>
                              </w:r>
                              <w:proofErr w:type="gramEnd"/>
                              <w:r>
                                <w:rPr>
                                  <w:rFonts w:asciiTheme="minorHAnsi" w:hAnsi="Trebuchet MS" w:cstheme="minorBidi"/>
                                  <w:color w:val="000000" w:themeColor="text1"/>
                                  <w:kern w:val="24"/>
                                  <w:sz w:val="20"/>
                                  <w:szCs w:val="20"/>
                                </w:rPr>
                                <w:t>$&gt;1&lt;*&gt;2</w:t>
                              </w:r>
                            </w:p>
                          </w:txbxContent>
                        </wps:txbx>
                        <wps:bodyPr wrap="none" rtlCol="0">
                          <a:spAutoFit/>
                        </wps:bodyPr>
                      </wps:wsp>
                      <wps:wsp>
                        <wps:cNvPr id="169" name="Blokboog 169"/>
                        <wps:cNvSpPr/>
                        <wps:spPr>
                          <a:xfrm rot="1585342">
                            <a:off x="1297956" y="1648635"/>
                            <a:ext cx="361997" cy="325205"/>
                          </a:xfrm>
                          <a:prstGeom prst="blockArc">
                            <a:avLst>
                              <a:gd name="adj1" fmla="val 10800000"/>
                              <a:gd name="adj2" fmla="val 21473292"/>
                              <a:gd name="adj3" fmla="val 9133"/>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 name="Tekstvak 170"/>
                        <wps:cNvSpPr txBox="1"/>
                        <wps:spPr>
                          <a:xfrm>
                            <a:off x="2644705" y="313742"/>
                            <a:ext cx="249555" cy="238760"/>
                          </a:xfrm>
                          <a:prstGeom prst="rect">
                            <a:avLst/>
                          </a:prstGeom>
                          <a:noFill/>
                        </wps:spPr>
                        <wps:txbx>
                          <w:txbxContent>
                            <w:p w14:paraId="08474303"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2</w:t>
                              </w:r>
                            </w:p>
                          </w:txbxContent>
                        </wps:txbx>
                        <wps:bodyPr wrap="none" rtlCol="0">
                          <a:spAutoFit/>
                        </wps:bodyPr>
                      </wps:wsp>
                      <wps:wsp>
                        <wps:cNvPr id="171" name="Tekstvak 171"/>
                        <wps:cNvSpPr txBox="1"/>
                        <wps:spPr>
                          <a:xfrm>
                            <a:off x="3083464" y="803002"/>
                            <a:ext cx="2738755" cy="356870"/>
                          </a:xfrm>
                          <a:prstGeom prst="rect">
                            <a:avLst/>
                          </a:prstGeom>
                          <a:noFill/>
                        </wps:spPr>
                        <wps:txbx>
                          <w:txbxContent>
                            <w:p w14:paraId="7AA43567"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36"/>
                                  <w:szCs w:val="36"/>
                                </w:rPr>
                                <w:t>(+) &lt;$&gt; pure 1 &lt;*&gt; pure 2</w:t>
                              </w:r>
                            </w:p>
                          </w:txbxContent>
                        </wps:txbx>
                        <wps:bodyPr wrap="none" rtlCol="0">
                          <a:spAutoFit/>
                        </wps:bodyPr>
                      </wps:wsp>
                      <wps:wsp>
                        <wps:cNvPr id="172" name="Vierkante haak links 172"/>
                        <wps:cNvSpPr/>
                        <wps:spPr>
                          <a:xfrm rot="5400000">
                            <a:off x="5136608" y="372912"/>
                            <a:ext cx="220435" cy="588176"/>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73" name="Vierkante haak links 173"/>
                        <wps:cNvSpPr/>
                        <wps:spPr>
                          <a:xfrm rot="16200000">
                            <a:off x="4252796" y="876743"/>
                            <a:ext cx="220435" cy="2361952"/>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74" name="Kromme verbindingslijn 174"/>
                        <wps:cNvCnPr/>
                        <wps:spPr>
                          <a:xfrm rot="16200000" flipH="1" flipV="1">
                            <a:off x="3999343" y="920454"/>
                            <a:ext cx="1611154" cy="883812"/>
                          </a:xfrm>
                          <a:prstGeom prst="curvedConnector5">
                            <a:avLst>
                              <a:gd name="adj1" fmla="val -14189"/>
                              <a:gd name="adj2" fmla="val -93696"/>
                              <a:gd name="adj3" fmla="val 114189"/>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5" name="Vierkante haak links 175"/>
                        <wps:cNvSpPr/>
                        <wps:spPr>
                          <a:xfrm rot="5400000">
                            <a:off x="4083020" y="372911"/>
                            <a:ext cx="220435" cy="588176"/>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76" name="Kromme verbindingslijn 176"/>
                        <wps:cNvCnPr/>
                        <wps:spPr>
                          <a:xfrm rot="16200000" flipH="1" flipV="1">
                            <a:off x="3596262" y="793664"/>
                            <a:ext cx="833858" cy="360094"/>
                          </a:xfrm>
                          <a:prstGeom prst="curvedConnector5">
                            <a:avLst>
                              <a:gd name="adj1" fmla="val -27415"/>
                              <a:gd name="adj2" fmla="val 363890"/>
                              <a:gd name="adj3" fmla="val 127415"/>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7" name="Vierkante haak links 177"/>
                        <wps:cNvSpPr/>
                        <wps:spPr>
                          <a:xfrm rot="16200000">
                            <a:off x="3722926" y="626240"/>
                            <a:ext cx="220435" cy="1308365"/>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0" anchor="ctr"/>
                      </wps:wsp>
                      <wps:wsp>
                        <wps:cNvPr id="178" name="Kromme verbindingslijn 178"/>
                        <wps:cNvCnPr/>
                        <wps:spPr>
                          <a:xfrm>
                            <a:off x="3178961" y="1170205"/>
                            <a:ext cx="1184053" cy="997732"/>
                          </a:xfrm>
                          <a:prstGeom prst="curvedConnector4">
                            <a:avLst>
                              <a:gd name="adj1" fmla="val -42708"/>
                              <a:gd name="adj2" fmla="val 122912"/>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29ACCC3" id="_x0000_s1126" style="position:absolute;margin-left:0;margin-top:28.3pt;width:472pt;height:225.35pt;z-index:251665408;mso-wrap-distance-left:0;mso-wrap-distance-right:0;mso-width-relative:margin;mso-height-relative:margin" coordsize="5994400,28619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" o:allowoverlap="f">
                <v:shape id="_x0000_s1127" type="#_x0000_t75" style="position:absolute;width:5994400;height:2861945;visibility:visible;mso-wrap-style:square">
                  <v:fill o:detectmouseclick="t"/>
                  <v:path o:connecttype="none"/>
                </v:shape>
                <v:oval id="Ovaal 133" o:spid="_x0000_s1128" style="position:absolute;left:1041766;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rHXmwgAA&#10;ANwAAAAPAAAAZHJzL2Rvd25yZXYueG1sRE9LawIxEL4L/ocwBW+arYJtt0aRgiCiBx+01yEZN0s3&#10;k2WTrqu/3ggFb/PxPWe26FwlWmpC6VnB6ygDQay9KblQcDquhu8gQkQ2WHkmBVcKsJj3ezPMjb/w&#10;ntpDLEQK4ZCjAhtjnUsZtCWHYeRr4sSdfeMwJtgU0jR4SeGukuMsm0qHJacGizV9WdK/hz+nIAu3&#10;7Vl/v51Wery7try2Px+bvVKDl275CSJSF5/if/fapPmTCTyeSRfI+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sdebCAAAA3AAAAA8AAAAAAAAAAAAAAAAAlwIAAGRycy9kb3du&#10;cmV2LnhtbFBLBQYAAAAABAAEAPUAAACGAwAAAAA=&#10;" fillcolor="white [3201]" strokecolor="#8a479b [3209]" strokeweight="1pt">
                  <v:stroke joinstyle="miter"/>
                  <v:textbox inset="1mm,,1mm">
                    <w:txbxContent>
                      <w:p w14:paraId="689E4228"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1</w:t>
                        </w:r>
                      </w:p>
                    </w:txbxContent>
                  </v:textbox>
                </v:oval>
                <v:shape id="Rechte verbindingslijn met pijl 134" o:spid="_x0000_s1129" type="#_x0000_t32" style="position:absolute;left:1308894;top:693707;width:0;height:4418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De8sAAAADcAAAADwAAAGRycy9kb3ducmV2LnhtbERPS4vCMBC+C/6HMIIX0VRdilSjyLoL&#10;Ht2qeB2a6QObSbfJavffG0HwNh/fc1abztTiRq2rLCuYTiIQxJnVFRcKTsfv8QKE88gaa8uk4J8c&#10;bNb93goTbe/8Q7fUFyKEsEtQQel9k0jpspIMuoltiAOX29agD7AtpG7xHsJNLWdRFEuDFYeGEhv6&#10;LCm7pn9GwY5GTta/0ZkuX/Elz6eHXSoLpYaDbrsE4anzb/HLvddh/vwDns+EC+T6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4Q3vLAAAAA3AAAAA8AAAAAAAAAAAAAAAAA&#10;oQIAAGRycy9kb3ducmV2LnhtbFBLBQYAAAAABAAEAPkAAACOAwAAAAA=&#10;" strokecolor="#006a89 [3204]" strokeweight="1.5pt">
                  <v:stroke endarrow="block" joinstyle="miter"/>
                </v:shape>
                <v:shape id="Tekstvak 135" o:spid="_x0000_s1130" type="#_x0000_t202" style="position:absolute;left:773111;top:325207;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Y7QwQAA&#10;ANwAAAAPAAAAZHJzL2Rvd25yZXYueG1sRE/JbsIwEL1X4h+sQeJWHKAgCBiEWKTeyvYBo3iIQ+Jx&#10;FBsI/fq6UqXe5umts1i1thIPanzhWMGgn4AgzpwuOFdwOe/fpyB8QNZYOSYFL/KwWnbeFphq9+Qj&#10;PU4hFzGEfYoKTAh1KqXPDFn0fVcTR+7qGoshwiaXusFnDLeVHCbJRFosODYYrGljKCtPd6tgmtiv&#10;spwND95+fA/GZrN1u/qmVK/brucgArXhX/zn/tRx/mgMv8/EC+Ty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0mO0MEAAADcAAAADwAAAAAAAAAAAAAAAACXAgAAZHJzL2Rvd25y&#10;ZXYueG1sUEsFBgAAAAAEAAQA9QAAAIUDAAAAAA==&#10;" filled="f" stroked="f">
                  <v:textbox style="mso-fit-shape-to-text:t">
                    <w:txbxContent>
                      <w:p w14:paraId="554C622E"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1</w:t>
                        </w:r>
                      </w:p>
                    </w:txbxContent>
                  </v:textbox>
                </v:shape>
                <v:oval id="Ovaal 136" o:spid="_x0000_s1131" style="position:absolute;left:1041766;top:113559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9Z+wgAA&#10;ANwAAAAPAAAAZHJzL2Rvd25yZXYueG1sRE9LawIxEL4L/ocwhd40Wwu2rkaRgiBFDz6o1yEZN4ub&#10;ybJJ17W/3ggFb/PxPWe26FwlWmpC6VnB2zADQay9KblQcDysBp8gQkQ2WHkmBTcKsJj3ezPMjb/y&#10;jtp9LEQK4ZCjAhtjnUsZtCWHYehr4sSdfeMwJtgU0jR4TeGukqMsG0uHJacGizV9WdKX/a9TkIW/&#10;zVn/fBxXerS9tby2p8n3TqnXl245BRGpi0/xv3tt0vz3MTyeSRfI+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b1n7CAAAA3AAAAA8AAAAAAAAAAAAAAAAAlwIAAGRycy9kb3du&#10;cmV2LnhtbFBLBQYAAAAABAAEAPUAAACGAwAAAAA=&#10;" fillcolor="white [3201]" strokecolor="#8a479b [3209]" strokeweight="1pt">
                  <v:stroke joinstyle="miter"/>
                  <v:textbox inset="1mm,,1mm">
                    <w:txbxContent>
                      <w:p w14:paraId="71AF27FE"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137" o:spid="_x0000_s1132" type="#_x0000_t202" style="position:absolute;left:534294;top:789355;width:5429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A54AC41"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20"/>
                            <w:szCs w:val="20"/>
                          </w:rPr>
                          <w:t>(+)&lt;$&gt;</w:t>
                        </w:r>
                      </w:p>
                    </w:txbxContent>
                  </v:textbox>
                </v:shape>
                <v:shape id="Tekstvak 138" o:spid="_x0000_s1133" type="#_x0000_t202" style="position:absolute;left:438886;top:1280423;width:6096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24163838"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w:t>
                        </w:r>
                        <w:proofErr w:type="gramStart"/>
                        <w:r>
                          <w:rPr>
                            <w:rFonts w:asciiTheme="minorHAnsi" w:hAnsi="Trebuchet MS" w:cstheme="minorBidi"/>
                            <w:color w:val="2682BB" w:themeColor="accent2"/>
                            <w:kern w:val="24"/>
                            <w:sz w:val="20"/>
                            <w:szCs w:val="20"/>
                          </w:rPr>
                          <w:t>+)&lt;</w:t>
                        </w:r>
                        <w:proofErr w:type="gramEnd"/>
                        <w:r>
                          <w:rPr>
                            <w:rFonts w:asciiTheme="minorHAnsi" w:hAnsi="Trebuchet MS" w:cstheme="minorBidi"/>
                            <w:color w:val="2682BB" w:themeColor="accent2"/>
                            <w:kern w:val="24"/>
                            <w:sz w:val="20"/>
                            <w:szCs w:val="20"/>
                          </w:rPr>
                          <w:t>$&gt;1</w:t>
                        </w:r>
                      </w:p>
                    </w:txbxContent>
                  </v:textbox>
                </v:shape>
                <v:shape id="Rechte verbindingslijn met pijl 139" o:spid="_x0000_s1134" type="#_x0000_t32" style="position:absolute;left:1308894;top:1649300;width:0;height:3700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FxbMIAAADcAAAADwAAAGRycy9kb3ducmV2LnhtbERPS2vCQBC+F/oflil4KWZjC1LTrCK1&#10;gseaKrkO2cmDZmdjdpvEf98tCN7m43tOuplMKwbqXWNZwSKKQRAXVjdcKTh97+dvIJxH1thaJgVX&#10;crBZPz6kmGg78pGGzFcihLBLUEHtfZdI6YqaDLrIdsSBK21v0AfYV1L3OIZw08qXOF5Kgw2Hhho7&#10;+qip+Ml+jYIdPTvZXuIz5Z/LvCwXX7tMVkrNnqbtOwhPk7+Lb+6DDvNfV/D/TLhAr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BFxbMIAAADcAAAADwAAAAAAAAAAAAAA&#10;AAChAgAAZHJzL2Rvd25yZXYueG1sUEsFBgAAAAAEAAQA+QAAAJADAAAAAA==&#10;" strokecolor="#006a89 [3204]" strokeweight="1.5pt">
                  <v:stroke endarrow="block" joinstyle="miter"/>
                </v:shape>
                <v:shape id="Tekstvak 163" o:spid="_x0000_s1135" type="#_x0000_t202" style="position:absolute;left:276211;top:1688126;width:8559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X5wiwgAA&#10;ANwAAAAPAAAAZHJzL2Rvd25yZXYueG1sRE9LbsIwEN0j9Q7WILErDtBGNGBQRanErnx6gFE8xCHx&#10;OIpdCJweI1ViN0/vO/NlZ2txptaXjhWMhgkI4tzpkgsFv4fv1ykIH5A11o5JwZU8LBcvvTlm2l14&#10;R+d9KEQMYZ+hAhNCk0npc0MW/dA1xJE7utZiiLAtpG7xEsNtLcdJkkqLJccGgw2tDOXV/s8qmCb2&#10;p6o+xltv326jd7P6cuvmpNSg333OQATqwlP8797oOD+dwOOZeIF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fnCLCAAAA3AAAAA8AAAAAAAAAAAAAAAAAlwIAAGRycy9kb3du&#10;cmV2LnhtbFBLBQYAAAAABAAEAPUAAACGAwAAAAA=&#10;" filled="f" stroked="f">
                  <v:textbox style="mso-fit-shape-to-text:t">
                    <w:txbxContent>
                      <w:p w14:paraId="11FBF422"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20"/>
                            <w:szCs w:val="20"/>
                          </w:rPr>
                          <w:t>(</w:t>
                        </w:r>
                        <w:proofErr w:type="gramStart"/>
                        <w:r>
                          <w:rPr>
                            <w:rFonts w:asciiTheme="minorHAnsi" w:hAnsi="Trebuchet MS" w:cstheme="minorBidi"/>
                            <w:color w:val="000000" w:themeColor="text1"/>
                            <w:kern w:val="24"/>
                            <w:sz w:val="20"/>
                            <w:szCs w:val="20"/>
                          </w:rPr>
                          <w:t>+)&lt;</w:t>
                        </w:r>
                        <w:proofErr w:type="gramEnd"/>
                        <w:r>
                          <w:rPr>
                            <w:rFonts w:asciiTheme="minorHAnsi" w:hAnsi="Trebuchet MS" w:cstheme="minorBidi"/>
                            <w:color w:val="000000" w:themeColor="text1"/>
                            <w:kern w:val="24"/>
                            <w:sz w:val="20"/>
                            <w:szCs w:val="20"/>
                          </w:rPr>
                          <w:t>$&gt;1&lt;*&gt;2</w:t>
                        </w:r>
                      </w:p>
                    </w:txbxContent>
                  </v:textbox>
                </v:shape>
                <v:shape id="Tekstvak 164" o:spid="_x0000_s1136" type="#_x0000_t202" style="position:absolute;left:180000;top:2153106;width:8559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gRWwQAA&#10;ANwAAAAPAAAAZHJzL2Rvd25yZXYueG1sRE/NisIwEL4L+w5hhL1pqrii1SiLruBN1/UBhmZsaptJ&#10;aaJWn34jCN7m4/ud+bK1lbhS4wvHCgb9BARx5nTBuYLj36Y3AeEDssbKMSm4k4fl4qMzx1S7G//S&#10;9RByEUPYp6jAhFCnUvrMkEXfdzVx5E6usRgibHKpG7zFcFvJYZKMpcWCY4PBmlaGsvJwsQomid2V&#10;5XS493b0GHyZ1dr91GelPrvt9wxEoDa8xS/3Vsf54xE8n4kXyM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7YEVsEAAADcAAAADwAAAAAAAAAAAAAAAACXAgAAZHJzL2Rvd25y&#10;ZXYueG1sUEsFBgAAAAAEAAQA9QAAAIUDAAAAAA==&#10;" filled="f" stroked="f">
                  <v:textbox style="mso-fit-shape-to-text:t">
                    <w:txbxContent>
                      <w:p w14:paraId="599A4013"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w:t>
                        </w:r>
                        <w:proofErr w:type="gramStart"/>
                        <w:r>
                          <w:rPr>
                            <w:rFonts w:asciiTheme="minorHAnsi" w:hAnsi="Trebuchet MS" w:cstheme="minorBidi"/>
                            <w:color w:val="2682BB" w:themeColor="accent2"/>
                            <w:kern w:val="24"/>
                            <w:sz w:val="20"/>
                            <w:szCs w:val="20"/>
                          </w:rPr>
                          <w:t>+)&lt;</w:t>
                        </w:r>
                        <w:proofErr w:type="gramEnd"/>
                        <w:r>
                          <w:rPr>
                            <w:rFonts w:asciiTheme="minorHAnsi" w:hAnsi="Trebuchet MS" w:cstheme="minorBidi"/>
                            <w:color w:val="2682BB" w:themeColor="accent2"/>
                            <w:kern w:val="24"/>
                            <w:sz w:val="20"/>
                            <w:szCs w:val="20"/>
                          </w:rPr>
                          <w:t>$&gt;1&lt;*&gt;2</w:t>
                        </w:r>
                      </w:p>
                    </w:txbxContent>
                  </v:textbox>
                </v:shape>
                <v:oval id="Ovaal 165" o:spid="_x0000_s1137" style="position:absolute;left:1041766;top:2019364;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mcUwgAA&#10;ANwAAAAPAAAAZHJzL2Rvd25yZXYueG1sRE9LawIxEL4L/ocwhd40W6G2rkaRgiBFDz6o1yEZN4ub&#10;ybJJ17W/3ggFb/PxPWe26FwlWmpC6VnB2zADQay9KblQcDysBp8gQkQ2WHkmBTcKsJj3ezPMjb/y&#10;jtp9LEQK4ZCjAhtjnUsZtCWHYehr4sSdfeMwJtgU0jR4TeGukqMsG0uHJacGizV9WdKX/a9TkIW/&#10;zVn/fBxXerS9tby2p8n3TqnXl245BRGpi0/xv3tt0vzxOzyeSRfI+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6ZxTCAAAA3AAAAA8AAAAAAAAAAAAAAAAAlwIAAGRycy9kb3du&#10;cmV2LnhtbFBLBQYAAAAABAAEAPUAAACGAwAAAAA=&#10;" fillcolor="white [3201]" strokecolor="#8a479b [3209]" strokeweight="1pt">
                  <v:stroke joinstyle="miter"/>
                  <v:textbox inset="1mm,,1mm">
                    <w:txbxContent>
                      <w:p w14:paraId="1213FDC5"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3</w:t>
                        </w:r>
                      </w:p>
                    </w:txbxContent>
                  </v:textbox>
                </v:oval>
                <v:oval id="Ovaal 166" o:spid="_x0000_s1138" style="position:absolute;left:2111602;top:191465;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aPljwgAA&#10;ANwAAAAPAAAAZHJzL2Rvd25yZXYueG1sRE9LawIxEL4X/A9hBG81q4e1bo1SBEGKHnxgr0MybpZu&#10;JssmXdf++kYQepuP7zmLVe9q0VEbKs8KJuMMBLH2puJSwfm0eX0DESKywdozKbhTgNVy8LLAwvgb&#10;H6g7xlKkEA4FKrAxNoWUQVtyGMa+IU7c1bcOY4JtKU2LtxTuajnNslw6rDg1WGxobUl/H3+cgiz8&#10;7q76Mjtv9HR/73hrv+afB6VGw/7jHUSkPv6Ln+6tSfPzHB7PpAv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o+WPCAAAA3AAAAA8AAAAAAAAAAAAAAAAAlwIAAGRycy9kb3du&#10;cmV2LnhtbFBLBQYAAAAABAAEAPUAAACGAwAAAAA=&#10;" fillcolor="white [3201]" strokecolor="#8a479b [3209]" strokeweight="1pt">
                  <v:stroke joinstyle="miter"/>
                  <v:textbox inset="1mm,,1mm">
                    <w:txbxContent>
                      <w:p w14:paraId="58029BFC" w14:textId="77777777" w:rsidR="009A1DCB" w:rsidRDefault="009A1DCB" w:rsidP="009A1DCB">
                        <w:pPr>
                          <w:pStyle w:val="Normaalweb"/>
                          <w:spacing w:before="0" w:beforeAutospacing="0" w:after="0" w:afterAutospacing="0"/>
                          <w:jc w:val="center"/>
                        </w:pPr>
                        <w:r>
                          <w:rPr>
                            <w:rFonts w:asciiTheme="minorHAnsi" w:hAnsi="Trebuchet MS" w:cstheme="minorBidi"/>
                            <w:color w:val="000000" w:themeColor="dark1"/>
                            <w:kern w:val="24"/>
                            <w:sz w:val="20"/>
                            <w:szCs w:val="20"/>
                          </w:rPr>
                          <w:t>2</w:t>
                        </w:r>
                      </w:p>
                    </w:txbxContent>
                  </v:textbox>
                </v:oval>
                <v:shape id="Rechte verbindingslijn met pijl 167" o:spid="_x0000_s1139" type="#_x0000_t32" style="position:absolute;left:1497782;top:705172;width:880948;height:138942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0CbMMAAADcAAAADwAAAGRycy9kb3ducmV2LnhtbERPTYvCMBC9C/sfwix4EU31oEs1yrIg&#10;uyIerCtex2ZMq82kNFHrv98sCN7m8T5ntmhtJW7U+NKxguEgAUGcO12yUfC7W/Y/QPiArLFyTAoe&#10;5GExf+vMMNXuzlu6ZcGIGMI+RQVFCHUqpc8LsugHriaO3Mk1FkOEjZG6wXsMt5UcJclYWiw5NhRY&#10;01dB+SW7WgVmvT1usnNl2vzQW12Wp/0m+x4q1X1vP6cgArXhJX66f3ScP57A/zPxAj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dAmzDAAAA3AAAAA8AAAAAAAAAAAAA&#10;AAAAoQIAAGRycy9kb3ducmV2LnhtbFBLBQYAAAAABAAEAPkAAACRAwAAAAA=&#10;" strokecolor="#006a89 [3204]" strokeweight="1.5pt">
                  <v:stroke endarrow="block" joinstyle="miter"/>
                </v:shape>
                <v:shape id="Tekstvak 168" o:spid="_x0000_s1140" type="#_x0000_t202" style="position:absolute;left:1734517;top:1647626;width:8559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5TxQAA&#10;ANwAAAAPAAAAZHJzL2Rvd25yZXYueG1sRI/NbsJADITvlXiHlZG4lQ0IEE1ZEAIq9dby8wBW1s2m&#10;yXqj7AJpnx4fKvVma8Yzn1eb3jfqRl2sAhuYjDNQxEWwFZcGLue35yWomJAtNoHJwA9F2KwHTyvM&#10;bbjzkW6nVCoJ4ZijAZdSm2sdC0ce4zi0xKJ9hc5jkrUrte3wLuG+0dMsW2iPFUuDw5Z2jor6dPUG&#10;lpn/qOuX6Wf0s9/J3O324dB+GzMa9ttXUIn69G/+u363gr8QWnlGJtD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7DlPFAAAA3AAAAA8AAAAAAAAAAAAAAAAAlwIAAGRycy9k&#10;b3ducmV2LnhtbFBLBQYAAAAABAAEAPUAAACJAwAAAAA=&#10;" filled="f" stroked="f">
                  <v:textbox style="mso-fit-shape-to-text:t">
                    <w:txbxContent>
                      <w:p w14:paraId="38E4CDF5"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20"/>
                            <w:szCs w:val="20"/>
                          </w:rPr>
                          <w:t>(</w:t>
                        </w:r>
                        <w:proofErr w:type="gramStart"/>
                        <w:r>
                          <w:rPr>
                            <w:rFonts w:asciiTheme="minorHAnsi" w:hAnsi="Trebuchet MS" w:cstheme="minorBidi"/>
                            <w:color w:val="000000" w:themeColor="text1"/>
                            <w:kern w:val="24"/>
                            <w:sz w:val="20"/>
                            <w:szCs w:val="20"/>
                          </w:rPr>
                          <w:t>+)&lt;</w:t>
                        </w:r>
                        <w:proofErr w:type="gramEnd"/>
                        <w:r>
                          <w:rPr>
                            <w:rFonts w:asciiTheme="minorHAnsi" w:hAnsi="Trebuchet MS" w:cstheme="minorBidi"/>
                            <w:color w:val="000000" w:themeColor="text1"/>
                            <w:kern w:val="24"/>
                            <w:sz w:val="20"/>
                            <w:szCs w:val="20"/>
                          </w:rPr>
                          <w:t>$&gt;1&lt;*&gt;2</w:t>
                        </w:r>
                      </w:p>
                    </w:txbxContent>
                  </v:textbox>
                </v:shape>
                <v:shape id="Blokboog 169" o:spid="_x0000_s1141" style="position:absolute;left:1297956;top:1648635;width:361997;height:325205;rotation:1731616fd;visibility:visible;mso-wrap-style:square;v-text-anchor:middle" coordsize="361997,3252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PCQwQAA&#10;ANwAAAAPAAAAZHJzL2Rvd25yZXYueG1sRE9Na8JAEL0L/Q/LCL3pRqGiqasEQfAkVIvnMTtmU7Oz&#10;aXbU9N93C0Jv83ifs1z3vlF36mId2MBknIEiLoOtuTLwedyO5qCiIFtsApOBH4qwXr0Mlpjb8OAP&#10;uh+kUimEY44GnEibax1LRx7jOLTEibuEzqMk2FXadvhI4b7R0yybaY81pwaHLW0cldfDzRv42k3m&#10;33t5q/YXXdRnX5zOTk7GvA774h2UUC//4qd7Z9P82QL+nkkX6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8TwkMEAAADcAAAADwAAAAAAAAAAAAAAAACXAgAAZHJzL2Rvd25y&#10;ZXYueG1sUEsFBgAAAAAEAAQA9QAAAIUDAAAAAA==&#10;" path="m0,162603c0,73849,79221,1492,178002,22,276226,-1439,357816,67755,361845,155934l332163,157028c328722,85025,260579,28551,178549,29718,95955,30893,29700,90042,29700,162603l0,162603xe" fillcolor="#006a89 [3204]" strokecolor="#003444 [1604]" strokeweight="1pt">
                  <v:stroke joinstyle="miter"/>
                  <v:path arrowok="t" o:connecttype="custom" o:connectlocs="0,162603;178002,22;361845,155934;332163,157028;178549,29718;29700,162603;0,162603" o:connectangles="0,0,0,0,0,0,0"/>
                </v:shape>
                <v:shape id="Tekstvak 170" o:spid="_x0000_s1142" type="#_x0000_t202" style="position:absolute;left:2644705;top:313742;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JSIxQAA&#10;ANwAAAAPAAAAZHJzL2Rvd25yZXYueG1sRI/NbsJADITvlfoOK1fiVjagtkDKghAFqbfy9wBW1mTT&#10;ZL1RdoHQp68PlXqzNeOZz/Nl7xt1pS5WgQ2Mhhko4iLYiksDp+P2eQoqJmSLTWAycKcIy8Xjwxxz&#10;G268p+shlUpCOOZowKXU5lrHwpHHOAwtsWjn0HlMsnalth3eJNw3epxlb9pjxdLgsKW1o6I+XLyB&#10;aea/6no23kX/8jN6deuPsGm/jRk89at3UIn69G/+u/60gj8RfH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UlIjFAAAA3AAAAA8AAAAAAAAAAAAAAAAAlwIAAGRycy9k&#10;b3ducmV2LnhtbFBLBQYAAAAABAAEAPUAAACJAwAAAAA=&#10;" filled="f" stroked="f">
                  <v:textbox style="mso-fit-shape-to-text:t">
                    <w:txbxContent>
                      <w:p w14:paraId="08474303" w14:textId="77777777" w:rsidR="009A1DCB" w:rsidRDefault="009A1DCB" w:rsidP="009A1DCB">
                        <w:pPr>
                          <w:pStyle w:val="Normaalweb"/>
                          <w:spacing w:before="0" w:beforeAutospacing="0" w:after="0" w:afterAutospacing="0"/>
                        </w:pPr>
                        <w:r>
                          <w:rPr>
                            <w:rFonts w:asciiTheme="minorHAnsi" w:hAnsi="Trebuchet MS" w:cstheme="minorBidi"/>
                            <w:color w:val="2682BB" w:themeColor="accent2"/>
                            <w:kern w:val="24"/>
                            <w:sz w:val="20"/>
                            <w:szCs w:val="20"/>
                          </w:rPr>
                          <w:t>2</w:t>
                        </w:r>
                      </w:p>
                    </w:txbxContent>
                  </v:textbox>
                </v:shape>
                <v:shape id="Tekstvak 171" o:spid="_x0000_s1143" type="#_x0000_t202" style="position:absolute;left:3083464;top:803002;width:273875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DETwgAA&#10;ANwAAAAPAAAAZHJzL2Rvd25yZXYueG1sRE/NasJAEL4XfIdlBG+6iWjV6CpiK3hrqz7AkB2zMdnZ&#10;kN1q2qfvCkJv8/H9zmrT2VrcqPWlYwXpKAFBnDtdcqHgfNoP5yB8QNZYOyYFP+Rhs+69rDDT7s5f&#10;dDuGQsQQ9hkqMCE0mZQ+N2TRj1xDHLmLay2GCNtC6hbvMdzWcpwkr9JiybHBYEM7Q3l1/LYK5on9&#10;qKrF+NPbyW86Nbs3995clRr0u+0SRKAu/Iuf7oOO82cpPJ6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YMRPCAAAA3AAAAA8AAAAAAAAAAAAAAAAAlwIAAGRycy9kb3du&#10;cmV2LnhtbFBLBQYAAAAABAAEAPUAAACGAwAAAAA=&#10;" filled="f" stroked="f">
                  <v:textbox style="mso-fit-shape-to-text:t">
                    <w:txbxContent>
                      <w:p w14:paraId="7AA43567" w14:textId="77777777" w:rsidR="009A1DCB" w:rsidRDefault="009A1DCB" w:rsidP="009A1DCB">
                        <w:pPr>
                          <w:pStyle w:val="Normaalweb"/>
                          <w:spacing w:before="0" w:beforeAutospacing="0" w:after="0" w:afterAutospacing="0"/>
                        </w:pPr>
                        <w:r>
                          <w:rPr>
                            <w:rFonts w:asciiTheme="minorHAnsi" w:hAnsi="Trebuchet MS" w:cstheme="minorBidi"/>
                            <w:color w:val="000000" w:themeColor="text1"/>
                            <w:kern w:val="24"/>
                            <w:sz w:val="36"/>
                            <w:szCs w:val="36"/>
                          </w:rPr>
                          <w:t>(+) &lt;$&gt; pure 1 &lt;*&gt; pure 2</w:t>
                        </w:r>
                      </w:p>
                    </w:txbxContent>
                  </v:textbox>
                </v:shape>
                <v:shape id="Vierkante haak links 172" o:spid="_x0000_s1144" type="#_x0000_t85" style="position:absolute;left:5136608;top:372912;width:220435;height:58817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dYwwAA&#10;ANwAAAAPAAAAZHJzL2Rvd25yZXYueG1sRE9Ni8IwEL0L/ocwgjdNVVDpGkUUQVAP25Vd9jY0Y1ts&#10;JqWJtfrrzYKwt3m8z1msWlOKhmpXWFYwGkYgiFOrC84UnL92gzkI55E1lpZJwYMcrJbdzgJjbe/8&#10;SU3iMxFC2MWoIPe+iqV0aU4G3dBWxIG72NqgD7DOpK7xHsJNKcdRNJUGCw4NOVa0ySm9Jjej4Dlt&#10;jmmyxdP3b/TcTeThpzwcJ0r1e+36A4Sn1v+L3+69DvNnY/h7Jlwgl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H+dYwwAAANwAAAAPAAAAAAAAAAAAAAAAAJcCAABkcnMvZG93&#10;bnJldi54bWxQSwUGAAAAAAQABAD1AAAAhwMAAAAA&#10;" adj="675" strokecolor="#006a89 [3204]" strokeweight="3pt">
                  <v:stroke joinstyle="miter"/>
                </v:shape>
                <v:shape id="Vierkante haak links 173" o:spid="_x0000_s1145" type="#_x0000_t85" style="position:absolute;left:4252796;top:876743;width:220435;height:2361952;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3aMwQAA&#10;ANwAAAAPAAAAZHJzL2Rvd25yZXYueG1sRE9Li8IwEL4L/ocwghdZU1dQ6RpFhYLgyQfF42wz2xab&#10;SWmytf57Iwje5uN7znLdmUq01LjSsoLJOAJBnFldcq7gck6+FiCcR9ZYWSYFD3KwXvV7S4y1vfOR&#10;2pPPRQhhF6OCwvs6ltJlBRl0Y1sTB+7PNgZ9gE0udYP3EG4q+R1FM2mw5NBQYE27grLb6d8o2G5S&#10;Sq5t2k1+fTLCtD4eymyr1HDQbX5AeOr8R/x273WYP5/C65lwgV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Qd2jMEAAADcAAAADwAAAAAAAAAAAAAAAACXAgAAZHJzL2Rvd25y&#10;ZXYueG1sUEsFBgAAAAAEAAQA9QAAAIUDAAAAAA==&#10;" adj="168" strokecolor="#006a89 [3204]" strokeweight="3pt">
                  <v:stroke joinstyle="miter"/>
                </v:shape>
                <v:shape id="Kromme verbindingslijn 174" o:spid="_x0000_s1146" type="#_x0000_t40" style="position:absolute;left:3999343;top:920454;width:1611154;height:883812;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3dlMMAAADcAAAADwAAAGRycy9kb3ducmV2LnhtbERPS4vCMBC+C/sfwix401SRVbpGkQVX&#10;PXjQiuBttpk+sJmUJmrdX28Ewdt8fM+ZzltTiSs1rrSsYNCPQBCnVpecKzgky94EhPPIGivLpOBO&#10;Duazj84UY21vvKPr3ucihLCLUUHhfR1L6dKCDLq+rYkDl9nGoA+wyaVu8BbCTSWHUfQlDZYcGgqs&#10;6aeg9Ly/GAWT7G9rW14t06z+HR/P91My/N8o1f1sF98gPLX+LX651zrMH4/g+Uy4QM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93ZTDAAAA3AAAAA8AAAAAAAAAAAAA&#10;AAAAoQIAAGRycy9kb3ducmV2LnhtbFBLBQYAAAAABAAEAPkAAACRAwAAAAA=&#10;" adj="-3065,-20238,24665" strokecolor="#006a89 [3204]" strokeweight="1.5pt">
                  <v:stroke endarrow="open" joinstyle="miter"/>
                </v:shape>
                <v:shape id="Vierkante haak links 175" o:spid="_x0000_s1147" type="#_x0000_t85" style="position:absolute;left:4083020;top:372911;width:220435;height:58817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9n8sxAAA&#10;ANwAAAAPAAAAZHJzL2Rvd25yZXYueG1sRE9Na8JAEL0X/A/LCL3VjQ1Via5BWoSCemgUxduQHZNg&#10;djZktzH113cLQm/zeJ+zSHtTi45aV1lWMB5FIIhzqysuFBz265cZCOeRNdaWScEPOUiXg6cFJtre&#10;+Iu6zBcihLBLUEHpfZNI6fKSDLqRbYgDd7GtQR9gW0jd4i2Em1q+RtFEGqw4NJTY0HtJ+TX7Ngru&#10;k26bZx+4O56j+zqWm1O92cZKPQ/71RyEp97/ix/uTx3mT9/g75lwgV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Z/LMQAAADcAAAADwAAAAAAAAAAAAAAAACXAgAAZHJzL2Rv&#10;d25yZXYueG1sUEsFBgAAAAAEAAQA9QAAAIgDAAAAAA==&#10;" adj="675" strokecolor="#006a89 [3204]" strokeweight="3pt">
                  <v:stroke joinstyle="miter"/>
                </v:shape>
                <v:shape id="Kromme verbindingslijn 176" o:spid="_x0000_s1148" type="#_x0000_t40" style="position:absolute;left:3596262;top:793664;width:833858;height:360094;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9lT18IAAADcAAAADwAAAGRycy9kb3ducmV2LnhtbERPy6rCMBDdC/5DGMGdpoqo9BpFBEEE&#10;Fz65dzc0Y9trMylN1OrXG0FwN4fznMmsNoW4UeVyywp63QgEcWJ1zqmCw37ZGYNwHlljYZkUPMjB&#10;bNpsTDDW9s5buu18KkIIuxgVZN6XsZQuycig69qSOHBnWxn0AVap1BXeQ7gpZD+KhtJgzqEhw5IW&#10;GSWX3dUo2NanVfRvD+Pe2fz2/zaD5fG5PirVbtXzHxCeav8Vf9wrHeaPhvB+Jlwgp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9lT18IAAADcAAAADwAAAAAAAAAAAAAA&#10;AAChAgAAZHJzL2Rvd25yZXYueG1sUEsFBgAAAAAEAAQA+QAAAJADAAAAAA==&#10;" adj="-5922,78600,27522" strokecolor="#006a89 [3204]" strokeweight="1.5pt">
                  <v:stroke endarrow="open" joinstyle="miter"/>
                </v:shape>
                <v:shape id="Vierkante haak links 177" o:spid="_x0000_s1149" type="#_x0000_t85" style="position:absolute;left:3722926;top:626240;width:220435;height:13083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rSI0wAAA&#10;ANwAAAAPAAAAZHJzL2Rvd25yZXYueG1sRE/NisIwEL4v+A5hBG9r6h7sUo0iQkFE0a0+wNCMTbWZ&#10;lCar9e3NwoK3+fh+Z77sbSPu1PnasYLJOAFBXDpdc6XgfMo/v0H4gKyxcUwKnuRhuRh8zDHT7sE/&#10;dC9CJWII+wwVmBDaTEpfGrLox64ljtzFdRZDhF0ldYePGG4b+ZUkU2mx5thgsKW1ofJW/FoF8taz&#10;yQ+HbbE+7qiZXtN8n6RKjYb9agYiUB/e4n/3Rsf5aQp/z8QL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rSI0wAAAANwAAAAPAAAAAAAAAAAAAAAAAJcCAABkcnMvZG93bnJl&#10;di54bWxQSwUGAAAAAAQABAD1AAAAhAMAAAAA&#10;" adj="303" strokecolor="#006a89 [3204]" strokeweight="3pt">
                  <v:stroke joinstyle="miter"/>
                </v:shape>
                <v:shapetype id="_x0000_t39" coordsize="21600,21600" o:spt="39" o:oned="t" path="m0,0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Kromme verbindingslijn 178" o:spid="_x0000_s1150" type="#_x0000_t39" style="position:absolute;left:3178961;top:1170205;width:1184053;height:997732;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8Ax8cAAADcAAAADwAAAGRycy9kb3ducmV2LnhtbESPQU/DMAyF70j8h8iTuCCWwgGmbtk0&#10;VQMhOLGNw26mMUmhcUoTto5fjw+TdrP1nt/7PFsMoVV76lMT2cDtuABFXEfbsDOw3TzeTECljGyx&#10;jUwGjpRgMb+8mGFp44HfaL/OTkkIpxIN+Jy7UutUewqYxrEjFu0z9gGzrL3TtseDhIdW3xXFvQ7Y&#10;sDR47KjyVH+vf4OB94/jdvc04RX51+tq9eV+Kvf3YszVaFhOQWUa8tl8un62gv8gtPKMTKD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bwDHxwAAANwAAAAPAAAAAAAA&#10;AAAAAAAAAKECAABkcnMvZG93bnJldi54bWxQSwUGAAAAAAQABAD5AAAAlQMAAAAA&#10;" adj="-9225,26549" strokecolor="#006a89 [3204]" strokeweight="1.5pt">
                  <v:stroke endarrow="open" joinstyle="miter"/>
                </v:shape>
                <w10:wrap type="topAndBottom"/>
              </v:group>
            </w:pict>
          </mc:Fallback>
        </mc:AlternateContent>
      </w:r>
      <w:r w:rsidR="00CB044B">
        <w:t xml:space="preserve">Dit kan uiteraard óók met de </w:t>
      </w:r>
      <w:proofErr w:type="spellStart"/>
      <w:r w:rsidR="00CB044B">
        <w:t>Applicative</w:t>
      </w:r>
      <w:proofErr w:type="spellEnd"/>
      <w:r w:rsidR="00CB044B">
        <w:t xml:space="preserve"> instantie van </w:t>
      </w:r>
      <w:proofErr w:type="spellStart"/>
      <w:r w:rsidR="00CB044B">
        <w:t>NestedLocation</w:t>
      </w:r>
      <w:proofErr w:type="spellEnd"/>
      <w:r w:rsidR="00CB044B">
        <w:t xml:space="preserve">. Door de opeenvolging van map en </w:t>
      </w:r>
      <w:proofErr w:type="spellStart"/>
      <w:r w:rsidR="00CB044B">
        <w:t>apply</w:t>
      </w:r>
      <w:proofErr w:type="spellEnd"/>
      <w:r w:rsidR="00CB044B">
        <w:t xml:space="preserve"> ontstaat dan een gelaagde structuur van </w:t>
      </w:r>
      <w:proofErr w:type="spellStart"/>
      <w:r w:rsidR="00CB044B">
        <w:t>Locations</w:t>
      </w:r>
      <w:proofErr w:type="spellEnd"/>
      <w:r w:rsidR="00CB044B">
        <w:t>.</w:t>
      </w:r>
      <w:r w:rsidR="005B35C4">
        <w:t xml:space="preserve"> </w:t>
      </w:r>
    </w:p>
    <w:p w14:paraId="495881FA" w14:textId="10EE0AB7" w:rsidR="005B35C4" w:rsidRDefault="005B35C4" w:rsidP="00CB044B">
      <w:r>
        <w:lastRenderedPageBreak/>
        <w:t>Van bijzonder belang is de naamgeving van de v</w:t>
      </w:r>
      <w:r w:rsidR="001162EF">
        <w:t>erbindingen tussen de locaties. De verbinding tussen het eerste argument en de locatie met de partieel toegepaste functie krijgt een naam volgens het schema:</w:t>
      </w:r>
    </w:p>
    <w:p w14:paraId="4CDB3787" w14:textId="6DDA6976" w:rsidR="001162EF" w:rsidRDefault="001162EF" w:rsidP="001162EF">
      <w:pPr>
        <w:pStyle w:val="Code"/>
      </w:pPr>
      <w:r>
        <w:tab/>
      </w:r>
      <w:r w:rsidR="003155E2">
        <w:t>{</w:t>
      </w:r>
      <w:proofErr w:type="gramStart"/>
      <w:r w:rsidR="003155E2">
        <w:t>naam</w:t>
      </w:r>
      <w:proofErr w:type="gramEnd"/>
      <w:r w:rsidR="003155E2">
        <w:t xml:space="preserve"> van de functie}</w:t>
      </w:r>
      <w:r w:rsidR="003155E2">
        <w:t>&lt;$&gt;</w:t>
      </w:r>
      <w:r w:rsidR="003155E2">
        <w:t>{naam van locatie</w:t>
      </w:r>
      <w:r w:rsidR="003155E2">
        <w:t xml:space="preserve"> 1</w:t>
      </w:r>
      <w:r w:rsidR="003155E2" w:rsidRPr="003155E2">
        <w:rPr>
          <w:vertAlign w:val="superscript"/>
        </w:rPr>
        <w:t>e</w:t>
      </w:r>
      <w:r w:rsidR="003155E2">
        <w:t xml:space="preserve"> argument</w:t>
      </w:r>
      <w:r w:rsidR="003155E2">
        <w:t>}</w:t>
      </w:r>
    </w:p>
    <w:p w14:paraId="155270EA" w14:textId="77777777" w:rsidR="003155E2" w:rsidRDefault="003155E2" w:rsidP="001162EF">
      <w:pPr>
        <w:pStyle w:val="Code"/>
      </w:pPr>
    </w:p>
    <w:p w14:paraId="16C276A9" w14:textId="53790244" w:rsidR="003155E2" w:rsidRDefault="003155E2" w:rsidP="003155E2">
      <w:r>
        <w:t>De andere twee verbindingen krijgen als naam de volledige expressie:</w:t>
      </w:r>
    </w:p>
    <w:p w14:paraId="1640AE8C" w14:textId="00DF38A3" w:rsidR="003155E2" w:rsidRDefault="003155E2" w:rsidP="003155E2">
      <w:pPr>
        <w:pStyle w:val="Code"/>
      </w:pPr>
      <w:r>
        <w:tab/>
        <w:t>{</w:t>
      </w:r>
      <w:proofErr w:type="gramStart"/>
      <w:r>
        <w:t>naam</w:t>
      </w:r>
      <w:proofErr w:type="gramEnd"/>
      <w:r>
        <w:t xml:space="preserve"> van de functie}</w:t>
      </w:r>
      <w:r>
        <w:t>&lt;$&gt;</w:t>
      </w:r>
      <w:r>
        <w:t>{naam van locatie 1</w:t>
      </w:r>
      <w:r w:rsidRPr="003155E2">
        <w:rPr>
          <w:vertAlign w:val="superscript"/>
        </w:rPr>
        <w:t>e</w:t>
      </w:r>
      <w:r>
        <w:t xml:space="preserve"> argument}</w:t>
      </w:r>
      <w:r>
        <w:t>&lt;*&gt;</w:t>
      </w:r>
      <w:r>
        <w:t>{naam van locatie 1</w:t>
      </w:r>
      <w:r w:rsidRPr="003155E2">
        <w:rPr>
          <w:vertAlign w:val="superscript"/>
        </w:rPr>
        <w:t>e</w:t>
      </w:r>
      <w:r>
        <w:t xml:space="preserve"> argument}</w:t>
      </w:r>
    </w:p>
    <w:p w14:paraId="0E8C637D" w14:textId="77777777" w:rsidR="003155E2" w:rsidRDefault="003155E2" w:rsidP="003155E2">
      <w:pPr>
        <w:pStyle w:val="Code"/>
      </w:pPr>
    </w:p>
    <w:p w14:paraId="3AD17493" w14:textId="71F19FF5" w:rsidR="003155E2" w:rsidRDefault="003155E2" w:rsidP="003155E2">
      <w:r>
        <w:t xml:space="preserve">De naam van de locatie van de partieel toegepaste functie zou voldoende onderscheidend zijn bij de lijst van afhankelijke locaties van de locatie van het tweede argument. Maar dat geldt niet voor de afhankelijke locaties van de partieel toegepaste functie. In het voorbeeld: we kunnen 1 bij oneindig veel andere getallen optellen. Als we voor al die mogelijke sommen het label </w:t>
      </w:r>
      <w:r w:rsidRPr="003155E2">
        <w:rPr>
          <w:rStyle w:val="inlinecode"/>
        </w:rPr>
        <w:t>(</w:t>
      </w:r>
      <w:proofErr w:type="gramStart"/>
      <w:r w:rsidRPr="003155E2">
        <w:rPr>
          <w:rStyle w:val="inlinecode"/>
        </w:rPr>
        <w:t>+)&lt;</w:t>
      </w:r>
      <w:proofErr w:type="gramEnd"/>
      <w:r w:rsidRPr="003155E2">
        <w:rPr>
          <w:rStyle w:val="inlinecode"/>
        </w:rPr>
        <w:t>$&gt;1&lt;*&gt;</w:t>
      </w:r>
      <w:r>
        <w:t xml:space="preserve"> zouden gebruiken, overschreven we telkens de vorige waarde.</w:t>
      </w:r>
    </w:p>
    <w:p w14:paraId="549C9659" w14:textId="77777777" w:rsidR="003155E2" w:rsidRPr="00CB044B" w:rsidRDefault="003155E2" w:rsidP="003155E2"/>
    <w:sectPr w:rsidR="003155E2" w:rsidRPr="00CB044B"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B5E05" w14:textId="77777777" w:rsidR="00267B3D" w:rsidRDefault="00267B3D">
      <w:pPr>
        <w:spacing w:after="0" w:line="240" w:lineRule="auto"/>
      </w:pPr>
      <w:r>
        <w:separator/>
      </w:r>
    </w:p>
  </w:endnote>
  <w:endnote w:type="continuationSeparator" w:id="0">
    <w:p w14:paraId="17782894" w14:textId="77777777" w:rsidR="00267B3D" w:rsidRDefault="0026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78EACEB" w14:textId="77777777" w:rsidR="00441033" w:rsidRDefault="00171E9D">
        <w:pPr>
          <w:pStyle w:val="Voettekst"/>
        </w:pPr>
        <w:r>
          <w:fldChar w:fldCharType="begin"/>
        </w:r>
        <w:r>
          <w:instrText xml:space="preserve"> PAGE   \* MERGEFORMAT </w:instrText>
        </w:r>
        <w:r>
          <w:fldChar w:fldCharType="separate"/>
        </w:r>
        <w:r w:rsidR="009A1DCB">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106A2" w14:textId="77777777" w:rsidR="00267B3D" w:rsidRDefault="00267B3D">
      <w:pPr>
        <w:spacing w:after="0" w:line="240" w:lineRule="auto"/>
      </w:pPr>
      <w:r>
        <w:separator/>
      </w:r>
    </w:p>
  </w:footnote>
  <w:footnote w:type="continuationSeparator" w:id="0">
    <w:p w14:paraId="1F24CBFB" w14:textId="77777777" w:rsidR="00267B3D" w:rsidRDefault="00267B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612"/>
    <w:rsid w:val="0001719E"/>
    <w:rsid w:val="00020504"/>
    <w:rsid w:val="00074B0F"/>
    <w:rsid w:val="000A3CB3"/>
    <w:rsid w:val="000B1537"/>
    <w:rsid w:val="000E411B"/>
    <w:rsid w:val="001162EF"/>
    <w:rsid w:val="00171E9D"/>
    <w:rsid w:val="001B41ED"/>
    <w:rsid w:val="001C3EA8"/>
    <w:rsid w:val="0020031A"/>
    <w:rsid w:val="00243272"/>
    <w:rsid w:val="00267B3D"/>
    <w:rsid w:val="00281749"/>
    <w:rsid w:val="002A5403"/>
    <w:rsid w:val="002E06BC"/>
    <w:rsid w:val="003155E2"/>
    <w:rsid w:val="003300C4"/>
    <w:rsid w:val="00363BB0"/>
    <w:rsid w:val="003737BF"/>
    <w:rsid w:val="00390D26"/>
    <w:rsid w:val="003A2DD1"/>
    <w:rsid w:val="00405633"/>
    <w:rsid w:val="00412657"/>
    <w:rsid w:val="00441033"/>
    <w:rsid w:val="004A5E00"/>
    <w:rsid w:val="004B0271"/>
    <w:rsid w:val="004E0950"/>
    <w:rsid w:val="004F79B4"/>
    <w:rsid w:val="005A6A84"/>
    <w:rsid w:val="005B2C8F"/>
    <w:rsid w:val="005B35C4"/>
    <w:rsid w:val="005C349B"/>
    <w:rsid w:val="005C5441"/>
    <w:rsid w:val="005F69BE"/>
    <w:rsid w:val="0065058E"/>
    <w:rsid w:val="00704D3C"/>
    <w:rsid w:val="00716207"/>
    <w:rsid w:val="00723290"/>
    <w:rsid w:val="00746261"/>
    <w:rsid w:val="00764F20"/>
    <w:rsid w:val="00782963"/>
    <w:rsid w:val="00835BC5"/>
    <w:rsid w:val="00886795"/>
    <w:rsid w:val="008B27D3"/>
    <w:rsid w:val="00914213"/>
    <w:rsid w:val="009262FD"/>
    <w:rsid w:val="00935B01"/>
    <w:rsid w:val="009515E8"/>
    <w:rsid w:val="00980DF6"/>
    <w:rsid w:val="009A1DCB"/>
    <w:rsid w:val="009F0DC5"/>
    <w:rsid w:val="00A131D4"/>
    <w:rsid w:val="00A924F1"/>
    <w:rsid w:val="00AA7613"/>
    <w:rsid w:val="00AB4EB1"/>
    <w:rsid w:val="00AD53D7"/>
    <w:rsid w:val="00AE440F"/>
    <w:rsid w:val="00B11C11"/>
    <w:rsid w:val="00B2029F"/>
    <w:rsid w:val="00BF505D"/>
    <w:rsid w:val="00C203FC"/>
    <w:rsid w:val="00C44AD4"/>
    <w:rsid w:val="00C557D4"/>
    <w:rsid w:val="00C6048A"/>
    <w:rsid w:val="00C61DD7"/>
    <w:rsid w:val="00CB044B"/>
    <w:rsid w:val="00CB4063"/>
    <w:rsid w:val="00CC52EC"/>
    <w:rsid w:val="00CF7E38"/>
    <w:rsid w:val="00D6026E"/>
    <w:rsid w:val="00D6371A"/>
    <w:rsid w:val="00DF4C54"/>
    <w:rsid w:val="00E73F83"/>
    <w:rsid w:val="00EA0A95"/>
    <w:rsid w:val="00EA3B20"/>
    <w:rsid w:val="00EA4D67"/>
    <w:rsid w:val="00EB6F12"/>
    <w:rsid w:val="00ED2DE1"/>
    <w:rsid w:val="00F81612"/>
    <w:rsid w:val="00F92A7A"/>
    <w:rsid w:val="00FE1153"/>
    <w:rsid w:val="00FE182A"/>
    <w:rsid w:val="00FE6B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2A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Normaalweb">
    <w:name w:val="Normal (Web)"/>
    <w:basedOn w:val="Standaard"/>
    <w:uiPriority w:val="99"/>
    <w:semiHidden/>
    <w:unhideWhenUsed/>
    <w:rsid w:val="00FE1153"/>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1354</TotalTime>
  <Pages>9</Pages>
  <Words>1071</Words>
  <Characters>5894</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35</cp:revision>
  <cp:lastPrinted>2017-10-02T12:37:00Z</cp:lastPrinted>
  <dcterms:created xsi:type="dcterms:W3CDTF">2017-09-27T10:02:00Z</dcterms:created>
  <dcterms:modified xsi:type="dcterms:W3CDTF">2017-10-04T07:57:00Z</dcterms:modified>
</cp:coreProperties>
</file>