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94CF" w14:textId="77777777" w:rsidR="00716207" w:rsidRDefault="00E003A7">
      <w:pPr>
        <w:pStyle w:val="Titel"/>
      </w:pPr>
      <w:r>
        <w:t>Ontwerp resources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3B9E8EA" w14:textId="77777777">
        <w:trPr>
          <w:trHeight w:hRule="exact" w:val="461"/>
        </w:trPr>
        <w:tc>
          <w:tcPr>
            <w:tcW w:w="3870" w:type="dxa"/>
          </w:tcPr>
          <w:p w14:paraId="0292C1D6" w14:textId="77777777" w:rsidR="00716207" w:rsidRDefault="002A5403">
            <w:r>
              <w:t>Joop Ringelberg</w:t>
            </w:r>
          </w:p>
        </w:tc>
        <w:tc>
          <w:tcPr>
            <w:tcW w:w="2363" w:type="dxa"/>
          </w:tcPr>
          <w:p w14:paraId="5322F34D" w14:textId="77777777" w:rsidR="00716207" w:rsidRDefault="002A5403" w:rsidP="002A5403">
            <w:r>
              <w:fldChar w:fldCharType="begin"/>
            </w:r>
            <w:r>
              <w:instrText xml:space="preserve"> CREATEDATE \@ "dd-MM-yy" \* MERGEFORMAT </w:instrText>
            </w:r>
            <w:r>
              <w:fldChar w:fldCharType="separate"/>
            </w:r>
            <w:r w:rsidR="00E003A7">
              <w:rPr>
                <w:noProof/>
              </w:rPr>
              <w:t>05-10-17</w:t>
            </w:r>
            <w:r>
              <w:fldChar w:fldCharType="end"/>
            </w:r>
          </w:p>
        </w:tc>
        <w:tc>
          <w:tcPr>
            <w:tcW w:w="3117" w:type="dxa"/>
          </w:tcPr>
          <w:p w14:paraId="7EDCB287" w14:textId="77777777" w:rsidR="00716207" w:rsidRDefault="002A5403" w:rsidP="002A5403">
            <w:pPr>
              <w:jc w:val="right"/>
            </w:pPr>
            <w:r>
              <w:t>Versie: 1</w:t>
            </w:r>
          </w:p>
        </w:tc>
      </w:tr>
    </w:tbl>
    <w:p w14:paraId="3E294D39" w14:textId="77777777" w:rsidR="00716207" w:rsidRDefault="00E003A7" w:rsidP="002A5403">
      <w:pPr>
        <w:pStyle w:val="Kop1"/>
      </w:pPr>
      <w:r>
        <w:t>Probleem met PP 1.3</w:t>
      </w:r>
    </w:p>
    <w:p w14:paraId="5184530E" w14:textId="15249CB7" w:rsidR="002A5403" w:rsidRDefault="00E003A7" w:rsidP="002A5403">
      <w:r>
        <w:t>In Perspectives in Purescript versie 1.3 is een Resource altijd in precies één</w:t>
      </w:r>
      <w:r w:rsidR="0067249B">
        <w:t xml:space="preserve"> (en altijd dezelfde)</w:t>
      </w:r>
      <w:r>
        <w:t xml:space="preserve"> Location opgeslagen. Hieruit ontstaat een probleem met updates. De queries:</w:t>
      </w:r>
    </w:p>
    <w:p w14:paraId="5C7327A3" w14:textId="77777777" w:rsidR="00E003A7" w:rsidRDefault="00E003A7" w:rsidP="00E003A7">
      <w:pPr>
        <w:pStyle w:val="Code"/>
      </w:pPr>
      <w:r>
        <w:t>p a</w:t>
      </w:r>
    </w:p>
    <w:p w14:paraId="48C4731A" w14:textId="77777777" w:rsidR="00E003A7" w:rsidRDefault="00E003A7" w:rsidP="00E003A7">
      <w:pPr>
        <w:pStyle w:val="Code"/>
      </w:pPr>
      <w:r>
        <w:t>q b</w:t>
      </w:r>
    </w:p>
    <w:p w14:paraId="338092F3" w14:textId="77777777" w:rsidR="00E003A7" w:rsidRDefault="00E003A7" w:rsidP="00E003A7">
      <w:pPr>
        <w:pStyle w:val="Code"/>
      </w:pPr>
    </w:p>
    <w:p w14:paraId="66923A55" w14:textId="0D4A31DB" w:rsidR="00E003A7" w:rsidRDefault="00FF3784" w:rsidP="00E003A7">
      <w:r w:rsidRPr="00876996">
        <w:rPr>
          <w:noProof/>
          <w:lang w:eastAsia="nl-NL"/>
        </w:rPr>
        <mc:AlternateContent>
          <mc:Choice Requires="wpc">
            <w:drawing>
              <wp:anchor distT="0" distB="0" distL="0" distR="0" simplePos="0" relativeHeight="251659264" behindDoc="0" locked="0" layoutInCell="1" allowOverlap="0" wp14:anchorId="1DEEA461" wp14:editId="041B8E68">
                <wp:simplePos x="0" y="0"/>
                <wp:positionH relativeFrom="column">
                  <wp:posOffset>0</wp:posOffset>
                </wp:positionH>
                <wp:positionV relativeFrom="paragraph">
                  <wp:posOffset>357505</wp:posOffset>
                </wp:positionV>
                <wp:extent cx="5993765" cy="1503045"/>
                <wp:effectExtent l="0" t="0" r="0" b="0"/>
                <wp:wrapTopAndBottom/>
                <wp:docPr id="124" name="Canvas 1"/>
                <wp:cNvGraphicFramePr/>
                <a:graphic xmlns:a="http://schemas.openxmlformats.org/drawingml/2006/main">
                  <a:graphicData uri="http://schemas.microsoft.com/office/word/2010/wordprocessingCanvas">
                    <wpc:wpc>
                      <wpc:bg/>
                      <wpc:whole/>
                      <wps:wsp>
                        <wps:cNvPr id="25" name="Ovaal 25"/>
                        <wps:cNvSpPr/>
                        <wps:spPr>
                          <a:xfrm>
                            <a:off x="1759637"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46B372"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26" name="Rechte verbindingslijn met pijl 26"/>
                        <wps:cNvCnPr>
                          <a:stCxn id="25" idx="6"/>
                          <a:endCxn id="28" idx="2"/>
                        </wps:cNvCnPr>
                        <wps:spPr>
                          <a:xfrm>
                            <a:off x="2293893" y="765630"/>
                            <a:ext cx="4590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 name="Tekstvak 27"/>
                        <wps:cNvSpPr txBox="1"/>
                        <wps:spPr>
                          <a:xfrm>
                            <a:off x="2397397" y="508773"/>
                            <a:ext cx="254000" cy="238760"/>
                          </a:xfrm>
                          <a:prstGeom prst="rect">
                            <a:avLst/>
                          </a:prstGeom>
                          <a:noFill/>
                        </wps:spPr>
                        <wps:txbx>
                          <w:txbxContent>
                            <w:p w14:paraId="44CA8A79"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28" name="Ovaal 28"/>
                        <wps:cNvSpPr/>
                        <wps:spPr>
                          <a:xfrm>
                            <a:off x="2752958"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E4B6CF"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29" name="Ovaal 29"/>
                        <wps:cNvSpPr/>
                        <wps:spPr>
                          <a:xfrm>
                            <a:off x="3746279"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97127E"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30" name="Rechte verbindingslijn met pijl 30"/>
                        <wps:cNvCnPr>
                          <a:stCxn id="28" idx="6"/>
                          <a:endCxn id="31" idx="2"/>
                        </wps:cNvCnPr>
                        <wps:spPr>
                          <a:xfrm>
                            <a:off x="3287214" y="765630"/>
                            <a:ext cx="459065"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1" name="Tekstvak 31"/>
                        <wps:cNvSpPr txBox="1"/>
                        <wps:spPr>
                          <a:xfrm>
                            <a:off x="3390679" y="508772"/>
                            <a:ext cx="254000" cy="238760"/>
                          </a:xfrm>
                          <a:prstGeom prst="rect">
                            <a:avLst/>
                          </a:prstGeom>
                          <a:noFill/>
                        </wps:spPr>
                        <wps:txbx>
                          <w:txbxContent>
                            <w:p w14:paraId="3B08BCC7"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1DEEA461" id="Canvas 1" o:spid="_x0000_s1026" style="position:absolute;margin-left:0;margin-top:28.15pt;width:471.95pt;height:118.35pt;z-index:251659264;mso-wrap-distance-left:0;mso-wrap-distance-right:0;mso-width-relative:margin;mso-height-relative:margin" coordsize="5993765,15030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3765;height:1503045;visibility:visible;mso-wrap-style:square">
                  <v:fill o:detectmouseclick="t"/>
                  <v:path o:connecttype="none"/>
                </v:shape>
                <v:oval id="Ovaal 25" o:spid="_x0000_s1028" style="position:absolute;left:1759637;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YnuxAAA&#10;ANsAAAAPAAAAZHJzL2Rvd25yZXYueG1sRI9PawIxFMTvgt8hPKE3zXZBa7dGKQVBij34h/b6SJ6b&#10;pZuXZRPX1U9vCgWPw8z8hlmseleLjtpQeVbwPMlAEGtvKi4VHA/r8RxEiMgGa8+k4EoBVsvhYIGF&#10;8RfeUbePpUgQDgUqsDE2hZRBW3IYJr4hTt7Jtw5jkm0pTYuXBHe1zLNsJh1WnBYsNvRhSf/uz05B&#10;Fm7bk/5+Oa51/nXteGN/Xj93Sj2N+vc3EJH6+Aj/tzdGQT6Fvy/pB8jl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imJ7sQAAADbAAAADwAAAAAAAAAAAAAAAACXAgAAZHJzL2Rv&#10;d25yZXYueG1sUEsFBgAAAAAEAAQA9QAAAIgDAAAAAA==&#10;" fillcolor="white [3201]" strokecolor="#8a479b [3209]" strokeweight="1pt">
                  <v:stroke joinstyle="miter"/>
                  <v:textbox inset="1mm,,1mm">
                    <w:txbxContent>
                      <w:p w14:paraId="4146B372"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type id="_x0000_t32" coordsize="21600,21600" o:spt="32" o:oned="t" path="m0,0l21600,21600e" filled="f">
                  <v:path arrowok="t" fillok="f" o:connecttype="none"/>
                  <o:lock v:ext="edit" shapetype="t"/>
                </v:shapetype>
                <v:shape id="Rechte verbindingslijn met pijl 26" o:spid="_x0000_s1029" type="#_x0000_t32" style="position:absolute;left:2293893;top:765630;width:4590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rMGsIAAADbAAAADwAAAGRycy9kb3ducmV2LnhtbESPT4vCMBTE74LfIbwFL7KmeijSNRbZ&#10;urDHtSpeH83rH2xeahO1fvuNIHgcZuY3zCodTCtu1LvGsoL5LAJBXFjdcKXgsP/5XIJwHllja5kU&#10;PMhBuh6PVphoe+cd3XJfiQBhl6CC2vsukdIVNRl0M9sRB6+0vUEfZF9J3eM9wE0rF1EUS4MNh4Ua&#10;O/quqTjnV6Mgo6mT7SU60mkbn8py/pflslJq8jFsvkB4Gvw7/Gr/agWLGJ5fwg+Q6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rMGsIAAADbAAAADwAAAAAAAAAAAAAA&#10;AAChAgAAZHJzL2Rvd25yZXYueG1sUEsFBgAAAAAEAAQA+QAAAJADAAAAAA==&#10;" strokecolor="#006a89 [3204]" strokeweight="1.5pt">
                  <v:stroke endarrow="block" joinstyle="miter"/>
                </v:shape>
                <v:shapetype id="_x0000_t202" coordsize="21600,21600" o:spt="202" path="m0,0l0,21600,21600,21600,21600,0xe">
                  <v:stroke joinstyle="miter"/>
                  <v:path gradientshapeok="t" o:connecttype="rect"/>
                </v:shapetype>
                <v:shape id="Tekstvak 27" o:spid="_x0000_s1030" type="#_x0000_t202" style="position:absolute;left:2397397;top:508773;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agSxAAA&#10;ANsAAAAPAAAAZHJzL2Rvd25yZXYueG1sRI/BbsIwEETvlfoP1iJxIw4RUBpiUAVF6o2W9gNW8RKH&#10;xOsoNpD26+tKSD2OZuaNptgMthVX6n3tWME0SUEQl07XXCn4+txPliB8QNbYOiYF3+Rhs358KDDX&#10;7sYfdD2GSkQI+xwVmBC6XEpfGrLoE9cRR+/keoshyr6SusdbhNtWZmm6kBZrjgsGO9oaKpvjxSpY&#10;pvbQNM/Zu7ezn+ncbHfutTsrNR4NLysQgYbwH76337SC7An+vs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WoEsQAAADbAAAADwAAAAAAAAAAAAAAAACXAgAAZHJzL2Rv&#10;d25yZXYueG1sUEsFBgAAAAAEAAQA9QAAAIgDAAAAAA==&#10;" filled="f" stroked="f">
                  <v:textbox style="mso-fit-shape-to-text:t">
                    <w:txbxContent>
                      <w:p w14:paraId="44CA8A79"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28" o:spid="_x0000_s1031" style="position:absolute;left:2752958;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CZwwQAA&#10;ANsAAAAPAAAAZHJzL2Rvd25yZXYueG1sRE/LisIwFN0P+A/hCu7G1C6csRpFBEEGZ+ED3V6Sa1Ns&#10;bkqTqdWvnywGZnk478Wqd7XoqA2VZwWTcQaCWHtTcangfNq+f4IIEdlg7ZkUPCnAajl4W2Bh/IMP&#10;1B1jKVIIhwIV2BibQsqgLTkMY98QJ+7mW4cxwbaUpsVHCne1zLNsKh1WnBosNrSxpO/HH6cgC6/9&#10;TV8+zludfz873tnr7Oug1GjYr+cgIvXxX/zn3hkFeRqbvqQf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CgmcMEAAADbAAAADwAAAAAAAAAAAAAAAACXAgAAZHJzL2Rvd25y&#10;ZXYueG1sUEsFBgAAAAAEAAQA9QAAAIUDAAAAAA==&#10;" fillcolor="white [3201]" strokecolor="#8a479b [3209]" strokeweight="1pt">
                  <v:stroke joinstyle="miter"/>
                  <v:textbox inset="1mm,,1mm">
                    <w:txbxContent>
                      <w:p w14:paraId="04E4B6CF"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29" o:spid="_x0000_s1032" style="position:absolute;left:3746279;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ZIPrxQAA&#10;ANsAAAAPAAAAZHJzL2Rvd25yZXYueG1sRI/NasMwEITvhbyD2EBujVwfmsaNHEohEEpyyA/tdZHW&#10;lqm1MpbqOHn6qFDocZiZb5jVenStGKgPjWcFT/MMBLH2puFawfm0eXwBESKywdYzKbhSgHU5eVhh&#10;YfyFDzQcYy0ShEOBCmyMXSFl0JYchrnviJNX+d5hTLKvpenxkuCulXmWPUuHDacFix29W9Lfxx+n&#10;IAu3XaU/F+eNzvfXgbf2a/lxUGo2Hd9eQUQa43/4r701CvIl/H5JP0C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dkg+vFAAAA2wAAAA8AAAAAAAAAAAAAAAAAlwIAAGRycy9k&#10;b3ducmV2LnhtbFBLBQYAAAAABAAEAPUAAACJAwAAAAA=&#10;" fillcolor="white [3201]" strokecolor="#8a479b [3209]" strokeweight="1pt">
                  <v:stroke joinstyle="miter"/>
                  <v:textbox inset="1mm,,1mm">
                    <w:txbxContent>
                      <w:p w14:paraId="7697127E" w14:textId="77777777" w:rsidR="00FF3784" w:rsidRDefault="00FF3784" w:rsidP="00FF3784">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30" o:spid="_x0000_s1033" type="#_x0000_t32" style="position:absolute;left:3287214;top:765630;width:459065;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HZnKMAAAADbAAAADwAAAGRycy9kb3ducmV2LnhtbERPy2rCQBTdF/oPwxXclGYSBSkxo0jT&#10;gkuNLdleMjcPzNxJM1ONf+8sBJeH8862k+nFhUbXWVaQRDEI4srqjhsFP6fv9w8QziNr7C2Tghs5&#10;2G5eXzJMtb3ykS6Fb0QIYZeigtb7IZXSVS0ZdJEdiANX29GgD3BspB7xGsJNLxdxvJIGOw4NLQ70&#10;2VJ1Lv6NgpzenOz/4l8qv1ZlXSeHvJCNUvPZtFuD8DT5p/jh3msFy7A+fAk/QG7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x2ZyjAAAAA2wAAAA8AAAAAAAAAAAAAAAAA&#10;oQIAAGRycy9kb3ducmV2LnhtbFBLBQYAAAAABAAEAPkAAACOAwAAAAA=&#10;" strokecolor="#006a89 [3204]" strokeweight="1.5pt">
                  <v:stroke endarrow="block" joinstyle="miter"/>
                </v:shape>
                <v:shape id="Tekstvak 31" o:spid="_x0000_s1034" type="#_x0000_t202" style="position:absolute;left:3390679;top:508772;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QMgwwAA&#10;ANsAAAAPAAAAZHJzL2Rvd25yZXYueG1sRI/BbsIwEETvlfgHa5G4gROgCAIGIVokbm2BD1jFSxwS&#10;r6PYhbRfXyMh9TiamTea1aaztbhR60vHCtJRAoI4d7rkQsH5tB/OQfiArLF2TAp+yMNm3XtZYabd&#10;nb/odgyFiBD2GSowITSZlD43ZNGPXEMcvYtrLYYo20LqFu8Rbms5TpKZtFhyXDDY0M5QXh2/rYJ5&#10;Yj+qajH+9Hb6m76a3Zt7b65KDfrddgkiUBf+w8/2QSuYpPD4En+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uQMgwwAAANsAAAAPAAAAAAAAAAAAAAAAAJcCAABkcnMvZG93&#10;bnJldi54bWxQSwUGAAAAAAQABAD1AAAAhwMAAAAA&#10;" filled="f" stroked="f">
                  <v:textbox style="mso-fit-shape-to-text:t">
                    <w:txbxContent>
                      <w:p w14:paraId="3B08BCC7" w14:textId="77777777" w:rsidR="00FF3784" w:rsidRDefault="00FF3784" w:rsidP="00FF3784">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r w:rsidR="00E003A7">
        <w:t xml:space="preserve">waar de triples </w:t>
      </w:r>
      <w:r w:rsidR="00E003A7" w:rsidRPr="00E003A7">
        <w:rPr>
          <w:rStyle w:val="inlinecode"/>
        </w:rPr>
        <w:t>&lt;a p b&gt;</w:t>
      </w:r>
      <w:r w:rsidR="00E003A7">
        <w:t xml:space="preserve"> en </w:t>
      </w:r>
      <w:r w:rsidR="00E003A7" w:rsidRPr="00E003A7">
        <w:rPr>
          <w:rStyle w:val="inlinecode"/>
        </w:rPr>
        <w:t>&lt;b q c&gt;</w:t>
      </w:r>
      <w:r w:rsidR="0067249B">
        <w:t xml:space="preserve"> aanwezig zijn, leiden</w:t>
      </w:r>
      <w:r w:rsidR="00E003A7">
        <w:t xml:space="preserve"> tot het onderstaande netwerk:</w:t>
      </w:r>
    </w:p>
    <w:p w14:paraId="31FC128A" w14:textId="7267685C" w:rsidR="00B80948" w:rsidRDefault="00282E9E" w:rsidP="00E003A7">
      <w:r w:rsidRPr="00876996">
        <w:rPr>
          <w:noProof/>
          <w:lang w:eastAsia="nl-NL"/>
        </w:rPr>
        <mc:AlternateContent>
          <mc:Choice Requires="wpc">
            <w:drawing>
              <wp:anchor distT="0" distB="0" distL="0" distR="0" simplePos="0" relativeHeight="251665408" behindDoc="0" locked="0" layoutInCell="1" allowOverlap="0" wp14:anchorId="0B34A36F" wp14:editId="23C4C71E">
                <wp:simplePos x="0" y="0"/>
                <wp:positionH relativeFrom="column">
                  <wp:posOffset>0</wp:posOffset>
                </wp:positionH>
                <wp:positionV relativeFrom="paragraph">
                  <wp:posOffset>2026920</wp:posOffset>
                </wp:positionV>
                <wp:extent cx="5994000" cy="1504800"/>
                <wp:effectExtent l="0" t="0" r="0" b="0"/>
                <wp:wrapTopAndBottom/>
                <wp:docPr id="8" name="Canvas 1"/>
                <wp:cNvGraphicFramePr/>
                <a:graphic xmlns:a="http://schemas.openxmlformats.org/drawingml/2006/main">
                  <a:graphicData uri="http://schemas.microsoft.com/office/word/2010/wordprocessingCanvas">
                    <wpc:wpc>
                      <wpc:bg/>
                      <wpc:whole/>
                      <wps:wsp>
                        <wps:cNvPr id="40" name="Ovaal 40"/>
                        <wps:cNvSpPr/>
                        <wps:spPr>
                          <a:xfrm>
                            <a:off x="1454837"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49752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41" name="Rechte verbindingslijn met pijl 41"/>
                        <wps:cNvCnPr>
                          <a:stCxn id="40" idx="6"/>
                        </wps:cNvCnPr>
                        <wps:spPr>
                          <a:xfrm>
                            <a:off x="1989093" y="765630"/>
                            <a:ext cx="456344"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2" name="Tekstvak 42"/>
                        <wps:cNvSpPr txBox="1"/>
                        <wps:spPr>
                          <a:xfrm>
                            <a:off x="2092629" y="508776"/>
                            <a:ext cx="254000" cy="238760"/>
                          </a:xfrm>
                          <a:prstGeom prst="rect">
                            <a:avLst/>
                          </a:prstGeom>
                          <a:noFill/>
                        </wps:spPr>
                        <wps:txbx>
                          <w:txbxContent>
                            <w:p w14:paraId="05209026"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43" name="Ovaal 43"/>
                        <wps:cNvSpPr/>
                        <wps:spPr>
                          <a:xfrm>
                            <a:off x="3438758"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46A4A5"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44" name="Ovaal 44"/>
                        <wps:cNvSpPr/>
                        <wps:spPr>
                          <a:xfrm>
                            <a:off x="4432079"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27398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45" name="Rechte verbindingslijn met pijl 45"/>
                        <wps:cNvCnPr>
                          <a:stCxn id="43" idx="6"/>
                          <a:endCxn id="46" idx="2"/>
                        </wps:cNvCnPr>
                        <wps:spPr>
                          <a:xfrm>
                            <a:off x="3973014" y="765630"/>
                            <a:ext cx="459065"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6" name="Tekstvak 46"/>
                        <wps:cNvSpPr txBox="1"/>
                        <wps:spPr>
                          <a:xfrm>
                            <a:off x="4076550" y="508775"/>
                            <a:ext cx="254000" cy="238760"/>
                          </a:xfrm>
                          <a:prstGeom prst="rect">
                            <a:avLst/>
                          </a:prstGeom>
                          <a:noFill/>
                        </wps:spPr>
                        <wps:txbx>
                          <w:txbxContent>
                            <w:p w14:paraId="3DD736AE"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s:wsp>
                        <wps:cNvPr id="47" name="Ovaal 47"/>
                        <wps:cNvSpPr/>
                        <wps:spPr>
                          <a:xfrm>
                            <a:off x="2445437"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978FF"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wps:txbx>
                        <wps:bodyPr lIns="36000" rIns="36000" rtlCol="0" anchor="ctr"/>
                      </wps:wsp>
                    </wpc:wpc>
                  </a:graphicData>
                </a:graphic>
                <wp14:sizeRelH relativeFrom="margin">
                  <wp14:pctWidth>0</wp14:pctWidth>
                </wp14:sizeRelH>
                <wp14:sizeRelV relativeFrom="margin">
                  <wp14:pctHeight>0</wp14:pctHeight>
                </wp14:sizeRelV>
              </wp:anchor>
            </w:drawing>
          </mc:Choice>
          <mc:Fallback>
            <w:pict>
              <v:group w14:anchorId="0B34A36F" id="_x0000_s1035" style="position:absolute;margin-left:0;margin-top:159.6pt;width:471.95pt;height:118.5pt;z-index:251665408;mso-wrap-distance-left:0;mso-wrap-distance-right:0;mso-width-relative:margin;mso-height-relative:margin" coordsize="5993765,1504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" o:allowoverlap="f">
                <v:shape id="_x0000_s1036" type="#_x0000_t75" style="position:absolute;width:5993765;height:1504315;visibility:visible;mso-wrap-style:square">
                  <v:fill o:detectmouseclick="t"/>
                  <v:path o:connecttype="none"/>
                </v:shape>
                <v:oval id="Ovaal 40" o:spid="_x0000_s1037" style="position:absolute;left:1454837;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gc/WwQAA&#10;ANsAAAAPAAAAZHJzL2Rvd25yZXYueG1sRE9NawIxEL0X/A9hBG81WxFbt0YRQRDRg1bsdUjGzdLN&#10;ZNnEdfXXm4PQ4+N9zxadq0RLTSg9K/gYZiCItTclFwpOP+v3LxAhIhusPJOCOwVYzHtvM8yNv/GB&#10;2mMsRArhkKMCG2OdSxm0JYdh6GvixF184zAm2BTSNHhL4a6SoyybSIclpwaLNa0s6b/j1SnIwmN3&#10;0efP01qP9veWN/Z3uj0oNeh3y28Qkbr4L365N0bBOK1PX9IP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HP1sEAAADbAAAADwAAAAAAAAAAAAAAAACXAgAAZHJzL2Rvd25y&#10;ZXYueG1sUEsFBgAAAAAEAAQA9QAAAIUDAAAAAA==&#10;" fillcolor="white [3201]" strokecolor="#8a479b [3209]" strokeweight="1pt">
                  <v:stroke joinstyle="miter"/>
                  <v:textbox inset="1mm,,1mm">
                    <w:txbxContent>
                      <w:p w14:paraId="0849752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 id="Rechte verbindingslijn met pijl 41" o:spid="_x0000_s1038" type="#_x0000_t32" style="position:absolute;left:1989093;top:765630;width:456344;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yxzsEAAADbAAAADwAAAGRycy9kb3ducmV2LnhtbESPS4vCQBCE7wv+h6EFL4tOIiISHUV8&#10;gEfNrnhtMp0HZnpiZtT47x1hYY9FVX1FLVadqcWDWldZVhCPIhDEmdUVFwp+f/bDGQjnkTXWlknB&#10;ixyslr2vBSbaPvlEj9QXIkDYJaig9L5JpHRZSQbdyDbEwctta9AH2RZSt/gMcFPLcRRNpcGKw0KJ&#10;DW1Kyq7p3SjY0reT9S0602U3veR5fNymslBq0O/WcxCeOv8f/msftIJJDJ8v4QfI5R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PLHOwQAAANsAAAAPAAAAAAAAAAAAAAAA&#10;AKECAABkcnMvZG93bnJldi54bWxQSwUGAAAAAAQABAD5AAAAjwMAAAAA&#10;" strokecolor="#006a89 [3204]" strokeweight="1.5pt">
                  <v:stroke endarrow="block" joinstyle="miter"/>
                </v:shape>
                <v:shape id="Tekstvak 42" o:spid="_x0000_s1039" type="#_x0000_t202" style="position:absolute;left:2092629;top:508776;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e4qwwAA&#10;ANsAAAAPAAAAZHJzL2Rvd25yZXYueG1sRI/RasJAFETfhf7Dcgu+6cagotFVilXwTat+wCV7m02T&#10;vRuyq6b9elcQ+jjMzBlmue5sLW7U+tKxgtEwAUGcO11yoeBy3g1mIHxA1lg7JgW/5GG9eustMdPu&#10;zl90O4VCRAj7DBWYEJpMSp8bsuiHriGO3rdrLYYo20LqFu8RbmuZJslUWiw5LhhsaGMor05Xq2CW&#10;2ENVzdOjt+O/0cRsPt22+VGq/959LEAE6sJ/+NXeawXjF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be4qwwAAANsAAAAPAAAAAAAAAAAAAAAAAJcCAABkcnMvZG93&#10;bnJldi54bWxQSwUGAAAAAAQABAD1AAAAhwMAAAAA&#10;" filled="f" stroked="f">
                  <v:textbox style="mso-fit-shape-to-text:t">
                    <w:txbxContent>
                      <w:p w14:paraId="05209026"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43" o:spid="_x0000_s1040" style="position:absolute;left:3438758;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U1GhxQAA&#10;ANsAAAAPAAAAZHJzL2Rvd25yZXYueG1sRI9PawIxFMTvBb9DeEJvNauVVlejiCBIaQ/+Qa+P5LlZ&#10;3Lwsm3Rd/fRNodDjMDO/YebLzlWipSaUnhUMBxkIYu1NyYWC42HzMgERIrLByjMpuFOA5aL3NMfc&#10;+BvvqN3HQiQIhxwV2BjrXMqgLTkMA18TJ+/iG4cxyaaQpsFbgrtKjrLsTTosOS1YrGltSV/3305B&#10;Fh6fF316P2706Ove8taepx87pZ773WoGIlIX/8N/7a1RMH6F3y/pB8j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tTUaHFAAAA2wAAAA8AAAAAAAAAAAAAAAAAlwIAAGRycy9k&#10;b3ducmV2LnhtbFBLBQYAAAAABAAEAPUAAACJAwAAAAA=&#10;" fillcolor="white [3201]" strokecolor="#8a479b [3209]" strokeweight="1pt">
                  <v:stroke joinstyle="miter"/>
                  <v:textbox inset="1mm,,1mm">
                    <w:txbxContent>
                      <w:p w14:paraId="4D46A4A5"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44" o:spid="_x0000_s1041" style="position:absolute;left:4432079;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snVxAAA&#10;ANsAAAAPAAAAZHJzL2Rvd25yZXYueG1sRI9PawIxFMTvgt8hvII3zVbEtlujSEEQ0YN/aK+P5LlZ&#10;unlZNum6+umNUPA4zMxvmNmic5VoqQmlZwWvowwEsfam5ELB6bgavoMIEdlg5ZkUXCnAYt7vzTA3&#10;/sJ7ag+xEAnCIUcFNsY6lzJoSw7DyNfEyTv7xmFMsimkafCS4K6S4yybSoclpwWLNX1Z0r+HP6cg&#10;C7ftWX+/nVZ6vLu2vLY/H5u9UoOXbvkJIlIXn+H/9toomEzg8SX9AD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LrJ1cQAAADbAAAADwAAAAAAAAAAAAAAAACXAgAAZHJzL2Rv&#10;d25yZXYueG1sUEsFBgAAAAAEAAQA9QAAAIgDAAAAAA==&#10;" fillcolor="white [3201]" strokecolor="#8a479b [3209]" strokeweight="1pt">
                  <v:stroke joinstyle="miter"/>
                  <v:textbox inset="1mm,,1mm">
                    <w:txbxContent>
                      <w:p w14:paraId="2A27398A"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45" o:spid="_x0000_s1042" type="#_x0000_t32" style="position:absolute;left:3973014;top:765630;width:459065;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e3zcIAAADbAAAADwAAAGRycy9kb3ducmV2LnhtbESPT4vCMBTE74LfITzBi2iquEWqUWTd&#10;BY9uVbw+mtc/2Lx0m6x2v70RBI/DzPyGWW06U4sbta6yrGA6iUAQZ1ZXXCg4Hb/HCxDOI2usLZOC&#10;f3KwWfd7K0y0vfMP3VJfiABhl6CC0vsmkdJlJRl0E9sQBy+3rUEfZFtI3eI9wE0tZ1EUS4MVh4US&#10;G/osKbumf0bBjkZO1r/RmS5f8SXPp4ddKgulhoNuuwThqfPv8Ku91wrmH/D8En6AXD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e3zcIAAADbAAAADwAAAAAAAAAAAAAA&#10;AAChAgAAZHJzL2Rvd25yZXYueG1sUEsFBgAAAAAEAAQA+QAAAJADAAAAAA==&#10;" strokecolor="#006a89 [3204]" strokeweight="1.5pt">
                  <v:stroke endarrow="block" joinstyle="miter"/>
                </v:shape>
                <v:shape id="Tekstvak 46" o:spid="_x0000_s1043" type="#_x0000_t202" style="position:absolute;left:4076550;top:508775;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ugpxAAA&#10;ANsAAAAPAAAAZHJzL2Rvd25yZXYueG1sRI/RasJAFETfC/7Dcgu+NRslio2uItZC31pjP+CSvWbT&#10;ZO+G7Dam/Xq3UPBxmJkzzGY32lYM1PvasYJZkoIgLp2uuVLweX59WoHwAVlj65gU/JCH3XbysMFc&#10;uyufaChCJSKEfY4KTAhdLqUvDVn0ieuIo3dxvcUQZV9J3eM1wm0r52m6lBZrjgsGOzoYKpvi2ypY&#10;pfa9aZ7nH95mv7OFOby4Y/el1PRx3K9BBBrDPfzfftMKsi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boKcQAAADbAAAADwAAAAAAAAAAAAAAAACXAgAAZHJzL2Rv&#10;d25yZXYueG1sUEsFBgAAAAAEAAQA9QAAAIgDAAAAAA==&#10;" filled="f" stroked="f">
                  <v:textbox style="mso-fit-shape-to-text:t">
                    <w:txbxContent>
                      <w:p w14:paraId="3DD736AE" w14:textId="77777777" w:rsidR="00A01CDF" w:rsidRDefault="00A01CDF" w:rsidP="00A01CDF">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v:oval id="Ovaal 47" o:spid="_x0000_s1044" style="position:absolute;left:2445437;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aFeixAAA&#10;ANsAAAAPAAAAZHJzL2Rvd25yZXYueG1sRI9BawIxFITvgv8hvEJvmq2UWlejiCBIqQet1OsjeW4W&#10;Ny/LJq5rf70RhB6HmfmGmS06V4mWmlB6VvA2zEAQa29KLhQcftaDTxAhIhusPJOCGwVYzPu9GebG&#10;X3lH7T4WIkE45KjAxljnUgZtyWEY+po4eSffOIxJNoU0DV4T3FVylGUf0mHJacFiTStL+ry/OAVZ&#10;+Ps+6d/xYa1H21vLG3ucfO2Uen3pllMQkbr4H362N0bB+xgeX9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GhXosQAAADbAAAADwAAAAAAAAAAAAAAAACXAgAAZHJzL2Rv&#10;d25yZXYueG1sUEsFBgAAAAAEAAQA9QAAAIgDAAAAAA==&#10;" fillcolor="white [3201]" strokecolor="#8a479b [3209]" strokeweight="1pt">
                  <v:stroke joinstyle="miter"/>
                  <v:textbox inset="1mm,,1mm">
                    <w:txbxContent>
                      <w:p w14:paraId="045978FF" w14:textId="77777777" w:rsidR="00A01CDF" w:rsidRDefault="00A01CDF" w:rsidP="00A01CDF">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v:textbox>
                </v:oval>
                <w10:wrap type="topAndBottom"/>
              </v:group>
            </w:pict>
          </mc:Fallback>
        </mc:AlternateContent>
      </w:r>
      <w:r w:rsidR="00B80948">
        <w:t xml:space="preserve">Maar als we waren begonnen met de triples </w:t>
      </w:r>
      <w:r>
        <w:rPr>
          <w:rStyle w:val="inlinecode"/>
        </w:rPr>
        <w:t>&lt;a p d</w:t>
      </w:r>
      <w:r w:rsidRPr="00E003A7">
        <w:rPr>
          <w:rStyle w:val="inlinecode"/>
        </w:rPr>
        <w:t>&gt;</w:t>
      </w:r>
      <w:r>
        <w:t xml:space="preserve"> en </w:t>
      </w:r>
      <w:r w:rsidRPr="00E003A7">
        <w:rPr>
          <w:rStyle w:val="inlinecode"/>
        </w:rPr>
        <w:t>&lt;b q c&gt;</w:t>
      </w:r>
      <w:r>
        <w:t>, dan had het netwerk er zó uitgezien:</w:t>
      </w:r>
    </w:p>
    <w:p w14:paraId="4C744525" w14:textId="4F17A0AA" w:rsidR="00FF3784" w:rsidRDefault="00FF3784" w:rsidP="00E003A7">
      <w:r>
        <w:t xml:space="preserve">Als we </w:t>
      </w:r>
      <w:r w:rsidR="00282E9E">
        <w:t xml:space="preserve">beginnen met het eerste stel triples en </w:t>
      </w:r>
      <w:r>
        <w:t>een mutatie doorvoeren:</w:t>
      </w:r>
    </w:p>
    <w:p w14:paraId="07B15ACB" w14:textId="36FE0F35" w:rsidR="00FF3784" w:rsidRDefault="00FF3784" w:rsidP="00FF3784">
      <w:pPr>
        <w:pStyle w:val="Code"/>
      </w:pPr>
      <w:r>
        <w:t>set a p d</w:t>
      </w:r>
    </w:p>
    <w:p w14:paraId="7532C009" w14:textId="77777777" w:rsidR="00FF3784" w:rsidRDefault="00FF3784" w:rsidP="00FF3784">
      <w:pPr>
        <w:pStyle w:val="Code"/>
      </w:pPr>
    </w:p>
    <w:p w14:paraId="4B9A45E3" w14:textId="33DF88DF" w:rsidR="00FF3784" w:rsidRDefault="00A01CDF" w:rsidP="00FF3784">
      <w:r>
        <w:t xml:space="preserve">waardoor het triple </w:t>
      </w:r>
      <w:r w:rsidRPr="00E003A7">
        <w:rPr>
          <w:rStyle w:val="inlinecode"/>
        </w:rPr>
        <w:t>&lt;a p b&gt;</w:t>
      </w:r>
      <w:r>
        <w:t xml:space="preserve"> </w:t>
      </w:r>
      <w:r>
        <w:t xml:space="preserve">wordt vervangen door </w:t>
      </w:r>
      <w:r>
        <w:rPr>
          <w:rStyle w:val="inlinecode"/>
        </w:rPr>
        <w:t>&lt;a p d</w:t>
      </w:r>
      <w:r w:rsidRPr="00E003A7">
        <w:rPr>
          <w:rStyle w:val="inlinecode"/>
        </w:rPr>
        <w:t>&gt;</w:t>
      </w:r>
      <w:r>
        <w:t xml:space="preserve"> </w:t>
      </w:r>
      <w:r w:rsidR="00FF3784">
        <w:t xml:space="preserve">dan </w:t>
      </w:r>
      <w:r w:rsidR="00282E9E">
        <w:t>krijgen we het tweede stel triples en verwachten we natuurlijk ook het tweede netwerk.</w:t>
      </w:r>
    </w:p>
    <w:p w14:paraId="5B2D155A" w14:textId="44720400" w:rsidR="00356816" w:rsidRDefault="00356816" w:rsidP="00FF3784">
      <w:r w:rsidRPr="00876996">
        <w:rPr>
          <w:noProof/>
          <w:lang w:eastAsia="nl-NL"/>
        </w:rPr>
        <w:lastRenderedPageBreak/>
        <mc:AlternateContent>
          <mc:Choice Requires="wpc">
            <w:drawing>
              <wp:anchor distT="0" distB="0" distL="0" distR="0" simplePos="0" relativeHeight="251669504" behindDoc="0" locked="0" layoutInCell="1" allowOverlap="0" wp14:anchorId="651055C8" wp14:editId="3EB7B512">
                <wp:simplePos x="0" y="0"/>
                <wp:positionH relativeFrom="column">
                  <wp:posOffset>0</wp:posOffset>
                </wp:positionH>
                <wp:positionV relativeFrom="paragraph">
                  <wp:posOffset>285115</wp:posOffset>
                </wp:positionV>
                <wp:extent cx="5993765" cy="1503045"/>
                <wp:effectExtent l="0" t="0" r="0" b="0"/>
                <wp:wrapTopAndBottom/>
                <wp:docPr id="79" name="Canvas 1"/>
                <wp:cNvGraphicFramePr/>
                <a:graphic xmlns:a="http://schemas.openxmlformats.org/drawingml/2006/main">
                  <a:graphicData uri="http://schemas.microsoft.com/office/word/2010/wordprocessingCanvas">
                    <wpc:wpc>
                      <wpc:bg/>
                      <wpc:whole/>
                      <wps:wsp>
                        <wps:cNvPr id="72" name="Ovaal 72"/>
                        <wps:cNvSpPr/>
                        <wps:spPr>
                          <a:xfrm>
                            <a:off x="1759637"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E0682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73" name="Rechte verbindingslijn met pijl 73"/>
                        <wps:cNvCnPr/>
                        <wps:spPr>
                          <a:xfrm>
                            <a:off x="2293893" y="765630"/>
                            <a:ext cx="4590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4" name="Tekstvak 74"/>
                        <wps:cNvSpPr txBox="1"/>
                        <wps:spPr>
                          <a:xfrm>
                            <a:off x="2397397" y="508773"/>
                            <a:ext cx="254000" cy="238760"/>
                          </a:xfrm>
                          <a:prstGeom prst="rect">
                            <a:avLst/>
                          </a:prstGeom>
                          <a:noFill/>
                        </wps:spPr>
                        <wps:txbx>
                          <w:txbxContent>
                            <w:p w14:paraId="1307736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75" name="Ovaal 75"/>
                        <wps:cNvSpPr/>
                        <wps:spPr>
                          <a:xfrm>
                            <a:off x="2752958" y="508776"/>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E255B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wps:txbx>
                        <wps:bodyPr lIns="36000" rIns="36000" rtlCol="0" anchor="ctr"/>
                      </wps:wsp>
                      <wps:wsp>
                        <wps:cNvPr id="76" name="Ovaal 76"/>
                        <wps:cNvSpPr/>
                        <wps:spPr>
                          <a:xfrm>
                            <a:off x="3746279"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FE07AB"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wps:txbx>
                        <wps:bodyPr lIns="36000" rIns="36000" rtlCol="0" anchor="ctr"/>
                      </wps:wsp>
                      <wps:wsp>
                        <wps:cNvPr id="77" name="Rechte verbindingslijn met pijl 77"/>
                        <wps:cNvCnPr/>
                        <wps:spPr>
                          <a:xfrm>
                            <a:off x="3287214" y="765630"/>
                            <a:ext cx="459065" cy="875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8" name="Tekstvak 78"/>
                        <wps:cNvSpPr txBox="1"/>
                        <wps:spPr>
                          <a:xfrm>
                            <a:off x="3390679" y="508772"/>
                            <a:ext cx="254000" cy="238760"/>
                          </a:xfrm>
                          <a:prstGeom prst="rect">
                            <a:avLst/>
                          </a:prstGeom>
                          <a:noFill/>
                        </wps:spPr>
                        <wps:txbx>
                          <w:txbxContent>
                            <w:p w14:paraId="547916F1"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651055C8" id="_x0000_s1045" style="position:absolute;margin-left:0;margin-top:22.45pt;width:471.95pt;height:118.35pt;z-index:251669504;mso-wrap-distance-left:0;mso-wrap-distance-right:0;mso-width-relative:margin;mso-height-relative:margin" coordsize="5993765,15030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" o:allowoverlap="f">
                <v:shape id="_x0000_s1046" type="#_x0000_t75" style="position:absolute;width:5993765;height:1503045;visibility:visible;mso-wrap-style:square">
                  <v:fill o:detectmouseclick="t"/>
                  <v:path o:connecttype="none"/>
                </v:shape>
                <v:oval id="Ovaal 72" o:spid="_x0000_s1047" style="position:absolute;left:1759637;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cz6HxAAA&#10;ANsAAAAPAAAAZHJzL2Rvd25yZXYueG1sRI9PawIxFMTvgt8hPKE3zbqHardGEUGQYg/+ob0+kudm&#10;cfOybNJ19dM3hYLHYWZ+wyxWvatFR22oPCuYTjIQxNqbiksF59N2PAcRIrLB2jMpuFOA1XI4WGBh&#10;/I0P1B1jKRKEQ4EKbIxNIWXQlhyGiW+Ik3fxrcOYZFtK0+ItwV0t8yx7lQ4rTgsWG9pY0tfjj1OQ&#10;hcf+or9m563OP+8d7+z328dBqZdRv34HEamPz/B/e2cUzHL4+5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nM+h8QAAADbAAAADwAAAAAAAAAAAAAAAACXAgAAZHJzL2Rv&#10;d25yZXYueG1sUEsFBgAAAAAEAAQA9QAAAIgDAAAAAA==&#10;" fillcolor="white [3201]" strokecolor="#8a479b [3209]" strokeweight="1pt">
                  <v:stroke joinstyle="miter"/>
                  <v:textbox inset="1mm,,1mm">
                    <w:txbxContent>
                      <w:p w14:paraId="43E0682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 id="Rechte verbindingslijn met pijl 73" o:spid="_x0000_s1048" type="#_x0000_t32" style="position:absolute;left:2293893;top:765630;width:4590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5An8QAAADbAAAADwAAAGRycy9kb3ducmV2LnhtbESPT2vCQBTE74V+h+UVvBSzsQUraVaR&#10;WsFjTZVcH9mXPzT7Nma3Sfz23YLgcZiZ3zDpZjKtGKh3jWUFiygGQVxY3XCl4PS9n69AOI+ssbVM&#10;Cq7kYLN+fEgx0XbkIw2Zr0SAsEtQQe19l0jpipoMush2xMErbW/QB9lXUvc4Brhp5UscL6XBhsNC&#10;jR191FT8ZL9GwY6enWwv8Znyz2VelouvXSYrpWZP0/YdhKfJ38O39kEreHuF/y/hB8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zkCfxAAAANsAAAAPAAAAAAAAAAAA&#10;AAAAAKECAABkcnMvZG93bnJldi54bWxQSwUGAAAAAAQABAD5AAAAkgMAAAAA&#10;" strokecolor="#006a89 [3204]" strokeweight="1.5pt">
                  <v:stroke endarrow="block" joinstyle="miter"/>
                </v:shape>
                <v:shape id="Tekstvak 74" o:spid="_x0000_s1049" type="#_x0000_t202" style="position:absolute;left:2397397;top:508773;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Bl4wwAA&#10;ANsAAAAPAAAAZHJzL2Rvd25yZXYueG1sRI/BbsIwEETvSPyDtUi9gQOCFgIGVbRI3EoDH7CKlzgk&#10;XkexC2m/vkZC4jiamTea1aaztbhS60vHCsajBARx7nTJhYLTcTecg/ABWWPtmBT8kofNut9bYard&#10;jb/pmoVCRAj7FBWYEJpUSp8bsuhHriGO3tm1FkOUbSF1i7cIt7WcJMmrtFhyXDDY0NZQXmU/VsE8&#10;sV9VtZgcvJ3+jWdm++E+m4tSL4PufQkiUBee4Ud7rxW8TeH+Jf4Auf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pBl4wwAAANsAAAAPAAAAAAAAAAAAAAAAAJcCAABkcnMvZG93&#10;bnJldi54bWxQSwUGAAAAAAQABAD1AAAAhwMAAAAA&#10;" filled="f" stroked="f">
                  <v:textbox style="mso-fit-shape-to-text:t">
                    <w:txbxContent>
                      <w:p w14:paraId="1307736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75" o:spid="_x0000_s1050" style="position:absolute;left:2752958;top:508776;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qbzxAAA&#10;ANsAAAAPAAAAZHJzL2Rvd25yZXYueG1sRI9BawIxFITvgv8hvEJvmq3QWlejiCBIqQet1OsjeW4W&#10;Ny/LJq5rf70RhB6HmfmGmS06V4mWmlB6VvA2zEAQa29KLhQcftaDTxAhIhusPJOCGwVYzPu9GebG&#10;X3lH7T4WIkE45KjAxljnUgZtyWEY+po4eSffOIxJNoU0DV4T3FVylGUf0mHJacFiTStL+ry/OAVZ&#10;+Ps+6d/xYa1H21vLG3ucfO2Uen3pllMQkbr4H362N0bB+B0eX9IP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qm88QAAADbAAAADwAAAAAAAAAAAAAAAACXAgAAZHJzL2Rv&#10;d25yZXYueG1sUEsFBgAAAAAEAAQA9QAAAIgDAAAAAA==&#10;" fillcolor="white [3201]" strokecolor="#8a479b [3209]" strokeweight="1pt">
                  <v:stroke joinstyle="miter"/>
                  <v:textbox inset="1mm,,1mm">
                    <w:txbxContent>
                      <w:p w14:paraId="1FE255B0"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b</w:t>
                        </w:r>
                      </w:p>
                    </w:txbxContent>
                  </v:textbox>
                </v:oval>
                <v:oval id="Ovaal 76" o:spid="_x0000_s1051" style="position:absolute;left:3746279;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DiExQAA&#10;ANsAAAAPAAAAZHJzL2Rvd25yZXYueG1sRI9Ba8JAFITvBf/D8oTe6qYetI1upAiClPagDe31sfuS&#10;DWbfhuwaY399VxB6HGbmG2a9GV0rBupD41nB8ywDQay9abhWUH7tnl5AhIhssPVMCq4UYFNMHtaY&#10;G3/hAw3HWIsE4ZCjAhtjl0sZtCWHYeY74uRVvncYk+xraXq8JLhr5TzLFtJhw2nBYkdbS/p0PDsF&#10;Wfj9qPT3stzp+ed14L39eX0/KPU4Hd9WICKN8T98b++NguUCbl/SD5D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IOITFAAAA2wAAAA8AAAAAAAAAAAAAAAAAlwIAAGRycy9k&#10;b3ducmV2LnhtbFBLBQYAAAAABAAEAPUAAACJAwAAAAA=&#10;" fillcolor="white [3201]" strokecolor="#8a479b [3209]" strokeweight="1pt">
                  <v:stroke joinstyle="miter"/>
                  <v:textbox inset="1mm,,1mm">
                    <w:txbxContent>
                      <w:p w14:paraId="48FE07AB"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c</w:t>
                        </w:r>
                      </w:p>
                    </w:txbxContent>
                  </v:textbox>
                </v:oval>
                <v:shape id="Rechte verbindingslijn met pijl 77" o:spid="_x0000_s1052" type="#_x0000_t32" style="position:absolute;left:3287214;top:765630;width:459065;height:875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VGnMMAAADbAAAADwAAAGRycy9kb3ducmV2LnhtbESPzWrDMBCE74G+g9hCL6GW3UMSHMuh&#10;NC3kmDopvi7W+odYK9dSHefto0Khx2FmvmGy3Wx6MdHoOssKkigGQVxZ3XGj4Hz6eN6AcB5ZY2+Z&#10;FNzIwS5/WGSYanvlT5oK34gAYZeigtb7IZXSVS0ZdJEdiINX29GgD3JspB7xGuCmly9xvJIGOw4L&#10;LQ701lJ1KX6Mgj0tney/4y8q31dlXSfHfSEbpZ4e59ctCE+z/w//tQ9awXoNv1/CD5D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X1RpzDAAAA2wAAAA8AAAAAAAAAAAAA&#10;AAAAoQIAAGRycy9kb3ducmV2LnhtbFBLBQYAAAAABAAEAPkAAACRAwAAAAA=&#10;" strokecolor="#006a89 [3204]" strokeweight="1.5pt">
                  <v:stroke endarrow="block" joinstyle="miter"/>
                </v:shape>
                <v:shape id="Tekstvak 78" o:spid="_x0000_s1053" type="#_x0000_t202" style="position:absolute;left:3390679;top:508772;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6RN9wQAA&#10;ANsAAAAPAAAAZHJzL2Rvd25yZXYueG1sRE/dTsIwFL434R2aQ+KddBCQOSiEgCbeCdMHOFmP69h6&#10;urQFJk9vL0y8/PL9r7eD7cSVfGgcK5hOMhDEldMN1wq+Pt+echAhImvsHJOCHwqw3Ywe1lhod+MT&#10;XctYixTCoUAFJsa+kDJUhiyGieuJE/ftvMWYoK+l9nhL4baTsyx7lhYbTg0Ge9obqtryYhXkmf1o&#10;25fZMdj5fbow+4N77c9KPY6H3QpEpCH+i//c71rBMo1NX9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kTfcEAAADbAAAADwAAAAAAAAAAAAAAAACXAgAAZHJzL2Rvd25y&#10;ZXYueG1sUEsFBgAAAAAEAAQA9QAAAIUDAAAAAA==&#10;" filled="f" stroked="f">
                  <v:textbox style="mso-fit-shape-to-text:t">
                    <w:txbxContent>
                      <w:p w14:paraId="547916F1"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r w:rsidR="00540264">
        <w:t>D</w:t>
      </w:r>
      <w:r w:rsidR="0020657C" w:rsidRPr="0020657C">
        <w:t xml:space="preserve">e query </w:t>
      </w:r>
      <w:r w:rsidR="0020657C" w:rsidRPr="0020657C">
        <w:rPr>
          <w:rStyle w:val="inlinecode"/>
        </w:rPr>
        <w:t>p &gt;-&gt; q a</w:t>
      </w:r>
      <w:r w:rsidR="0020657C" w:rsidRPr="0020657C">
        <w:t xml:space="preserve"> geeft precies hetzelfde </w:t>
      </w:r>
      <w:r w:rsidR="00540264">
        <w:t>netwerk op dezelfde oorspronkelijke triples</w:t>
      </w:r>
      <w:r w:rsidR="0020657C" w:rsidRPr="0020657C">
        <w:t xml:space="preserve">. </w:t>
      </w:r>
    </w:p>
    <w:p w14:paraId="7EC97E2D" w14:textId="642B11BD" w:rsidR="002B2F73" w:rsidRDefault="00540264" w:rsidP="00FF3784">
      <w:r>
        <w:t>Maar het geeft een heel ander netwerk op het tweede stel.</w:t>
      </w:r>
      <w:r w:rsidR="00356816" w:rsidRPr="00356816">
        <w:rPr>
          <w:noProof/>
          <w:lang w:eastAsia="nl-NL"/>
        </w:rPr>
        <w:t xml:space="preserve"> </w:t>
      </w:r>
      <w:r w:rsidR="00356816" w:rsidRPr="00876996">
        <w:rPr>
          <w:noProof/>
          <w:lang w:eastAsia="nl-NL"/>
        </w:rPr>
        <mc:AlternateContent>
          <mc:Choice Requires="wpc">
            <w:drawing>
              <wp:anchor distT="0" distB="0" distL="0" distR="0" simplePos="0" relativeHeight="251671552" behindDoc="0" locked="0" layoutInCell="1" allowOverlap="0" wp14:anchorId="4A89F527" wp14:editId="298EBE66">
                <wp:simplePos x="0" y="0"/>
                <wp:positionH relativeFrom="column">
                  <wp:posOffset>0</wp:posOffset>
                </wp:positionH>
                <wp:positionV relativeFrom="paragraph">
                  <wp:posOffset>1786255</wp:posOffset>
                </wp:positionV>
                <wp:extent cx="5994000" cy="1504800"/>
                <wp:effectExtent l="0" t="0" r="0" b="0"/>
                <wp:wrapTopAndBottom/>
                <wp:docPr id="71" name="Canvas 1"/>
                <wp:cNvGraphicFramePr/>
                <a:graphic xmlns:a="http://schemas.openxmlformats.org/drawingml/2006/main">
                  <a:graphicData uri="http://schemas.microsoft.com/office/word/2010/wordprocessingCanvas">
                    <wpc:wpc>
                      <wpc:bg/>
                      <wpc:whole/>
                      <wps:wsp>
                        <wps:cNvPr id="132" name="Ovaal 132"/>
                        <wps:cNvSpPr/>
                        <wps:spPr>
                          <a:xfrm>
                            <a:off x="1368257" y="517533"/>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66B456"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wps:txbx>
                        <wps:bodyPr lIns="36000" rIns="36000" rtlCol="0" anchor="ctr"/>
                      </wps:wsp>
                      <wps:wsp>
                        <wps:cNvPr id="140" name="Rechte verbindingslijn met pijl 140"/>
                        <wps:cNvCnPr>
                          <a:stCxn id="132" idx="6"/>
                        </wps:cNvCnPr>
                        <wps:spPr>
                          <a:xfrm flipV="1">
                            <a:off x="1902513" y="772511"/>
                            <a:ext cx="456344" cy="187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1" name="Tekstvak 141"/>
                        <wps:cNvSpPr txBox="1"/>
                        <wps:spPr>
                          <a:xfrm>
                            <a:off x="2006017" y="517474"/>
                            <a:ext cx="254000" cy="238760"/>
                          </a:xfrm>
                          <a:prstGeom prst="rect">
                            <a:avLst/>
                          </a:prstGeom>
                          <a:noFill/>
                        </wps:spPr>
                        <wps:txbx>
                          <w:txbxContent>
                            <w:p w14:paraId="11212C5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wps:txbx>
                        <wps:bodyPr wrap="none" rtlCol="0">
                          <a:spAutoFit/>
                        </wps:bodyPr>
                      </wps:wsp>
                      <wps:wsp>
                        <wps:cNvPr id="142" name="Ovaal 142"/>
                        <wps:cNvSpPr/>
                        <wps:spPr>
                          <a:xfrm>
                            <a:off x="2358857" y="515657"/>
                            <a:ext cx="534256"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AE20E7"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wps:txbx>
                        <wps:bodyPr lIns="36000" rIns="36000" rtlCol="0" anchor="ctr"/>
                      </wps:wsp>
                      <wps:wsp>
                        <wps:cNvPr id="143" name="Ovaal 143"/>
                        <wps:cNvSpPr/>
                        <wps:spPr>
                          <a:xfrm>
                            <a:off x="3349457" y="517532"/>
                            <a:ext cx="931078" cy="51370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3112F5"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wps:txbx>
                        <wps:bodyPr lIns="36000" rIns="36000" rtlCol="0" anchor="ctr"/>
                      </wps:wsp>
                      <wps:wsp>
                        <wps:cNvPr id="144" name="Rechte verbindingslijn met pijl 144"/>
                        <wps:cNvCnPr/>
                        <wps:spPr>
                          <a:xfrm>
                            <a:off x="2893113" y="772511"/>
                            <a:ext cx="456344" cy="18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45" name="Tekstvak 145"/>
                        <wps:cNvSpPr txBox="1"/>
                        <wps:spPr>
                          <a:xfrm>
                            <a:off x="2993858" y="526229"/>
                            <a:ext cx="254000" cy="238760"/>
                          </a:xfrm>
                          <a:prstGeom prst="rect">
                            <a:avLst/>
                          </a:prstGeom>
                          <a:noFill/>
                        </wps:spPr>
                        <wps:txbx>
                          <w:txbxContent>
                            <w:p w14:paraId="3CB1476D"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wps:txbx>
                        <wps:bodyPr wrap="none" rtlCol="0">
                          <a:spAutoFit/>
                        </wps:bodyPr>
                      </wps:wsp>
                    </wpc:wpc>
                  </a:graphicData>
                </a:graphic>
                <wp14:sizeRelH relativeFrom="margin">
                  <wp14:pctWidth>0</wp14:pctWidth>
                </wp14:sizeRelH>
                <wp14:sizeRelV relativeFrom="margin">
                  <wp14:pctHeight>0</wp14:pctHeight>
                </wp14:sizeRelV>
              </wp:anchor>
            </w:drawing>
          </mc:Choice>
          <mc:Fallback>
            <w:pict>
              <v:group w14:anchorId="4A89F527" id="_x0000_s1054" style="position:absolute;margin-left:0;margin-top:140.65pt;width:471.95pt;height:118.5pt;z-index:251671552;mso-wrap-distance-left:0;mso-wrap-distance-right:0;mso-width-relative:margin;mso-height-relative:margin" coordsize="5993765,15043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" o:allowoverlap="f">
                <v:shape id="_x0000_s1055" type="#_x0000_t75" style="position:absolute;width:5993765;height:1504315;visibility:visible;mso-wrap-style:square">
                  <v:fill o:detectmouseclick="t"/>
                  <v:path o:connecttype="none"/>
                </v:shape>
                <v:oval id="Ovaal 132" o:spid="_x0000_s1056" style="position:absolute;left:1368257;top:517533;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NB9wwAA&#10;ANwAAAAPAAAAZHJzL2Rvd25yZXYueG1sRE9LawIxEL4L/ocwQm+a7QrWbo1SCoIUe/BBex2ScbN0&#10;M1k2cV399aZQ8DYf33MWq97VoqM2VJ4VPE8yEMTam4pLBcfDejwHESKywdozKbhSgNVyOFhgYfyF&#10;d9TtYylSCIcCFdgYm0LKoC05DBPfECfu5FuHMcG2lKbFSwp3tcyzbCYdVpwaLDb0YUn/7s9OQRZu&#10;25P+fjmudf517Xhjf14/d0o9jfr3NxCR+vgQ/7s3Js2f5vD3TLpAL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4NB9wwAAANwAAAAPAAAAAAAAAAAAAAAAAJcCAABkcnMvZG93&#10;bnJldi54bWxQSwUGAAAAAAQABAD1AAAAhwMAAAAA&#10;" fillcolor="white [3201]" strokecolor="#8a479b [3209]" strokeweight="1pt">
                  <v:stroke joinstyle="miter"/>
                  <v:textbox inset="1mm,,1mm">
                    <w:txbxContent>
                      <w:p w14:paraId="3A66B456"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a</w:t>
                        </w:r>
                      </w:p>
                    </w:txbxContent>
                  </v:textbox>
                </v:oval>
                <v:shape id="Rechte verbindingslijn met pijl 140" o:spid="_x0000_s1057" type="#_x0000_t32" style="position:absolute;left:1902513;top:772511;width:456344;height:187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HGeMYAAADcAAAADwAAAGRycy9kb3ducmV2LnhtbESPQWvCQBCF74X+h2UKvRTdWKRIdJVS&#10;EC3iwVTxOs2Om9TsbMhuNf5751DobYb35r1vZoveN+pCXawDGxgNM1DEZbA1OwP7r+VgAiomZItN&#10;YDJwowiL+ePDDHMbrryjS5GckhCOORqoUmpzrWNZkcc4DC2xaKfQeUyydk7bDq8S7hv9mmVv2mPN&#10;0lBhSx8Vlefi1xtwm933tvhpXF8eXz7Py9NhW6xGxjw/9e9TUIn69G/+u15bwR8LvjwjE+j5H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FBxnjGAAAA3AAAAA8AAAAAAAAA&#10;AAAAAAAAoQIAAGRycy9kb3ducmV2LnhtbFBLBQYAAAAABAAEAPkAAACUAwAAAAA=&#10;" strokecolor="#006a89 [3204]" strokeweight="1.5pt">
                  <v:stroke endarrow="block" joinstyle="miter"/>
                </v:shape>
                <v:shape id="Tekstvak 141" o:spid="_x0000_s1058" type="#_x0000_t202" style="position:absolute;left:2006017;top:517474;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PuuwQAA&#10;ANwAAAAPAAAAZHJzL2Rvd25yZXYueG1sRE/NisIwEL4L+w5hFrxpWlHRapTFVfCmqz7A0Mw23TaT&#10;0kTt7tMbQdjbfHy/s1x3thY3an3pWEE6TEAQ506XXCi4nHeDGQgfkDXWjknBL3lYr956S8y0u/MX&#10;3U6hEDGEfYYKTAhNJqXPDVn0Q9cQR+7btRZDhG0hdYv3GG5rOUqSqbRYcmww2NDGUF6drlbBLLGH&#10;qpqPjt6O/9KJ2Xy6bfOjVP+9+1iACNSFf/HLvddx/jiF5zPxAr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HT7rsEAAADcAAAADwAAAAAAAAAAAAAAAACXAgAAZHJzL2Rvd25y&#10;ZXYueG1sUEsFBgAAAAAEAAQA9QAAAIUDAAAAAA==&#10;" filled="f" stroked="f">
                  <v:textbox style="mso-fit-shape-to-text:t">
                    <w:txbxContent>
                      <w:p w14:paraId="11212C53"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p</w:t>
                        </w:r>
                      </w:p>
                    </w:txbxContent>
                  </v:textbox>
                </v:shape>
                <v:oval id="Ovaal 142" o:spid="_x0000_s1059" style="position:absolute;left:2358857;top:515657;width:534256;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5qMAwwAA&#10;ANwAAAAPAAAAZHJzL2Rvd25yZXYueG1sRE9LawIxEL4L/ocwQm+a7SLWbo1SCoIUe/BBex2ScbN0&#10;M1k2cV399aZQ8DYf33MWq97VoqM2VJ4VPE8yEMTam4pLBcfDejwHESKywdozKbhSgNVyOFhgYfyF&#10;d9TtYylSCIcCFdgYm0LKoC05DBPfECfu5FuHMcG2lKbFSwp3tcyzbCYdVpwaLDb0YUn/7s9OQRZu&#10;25P+fjmudf517Xhjf14/d0o9jfr3NxCR+vgQ/7s3Js2f5vD3TLpAL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5qMAwwAAANwAAAAPAAAAAAAAAAAAAAAAAJcCAABkcnMvZG93&#10;bnJldi54bWxQSwUGAAAAAAQABAD1AAAAhwMAAAAA&#10;" fillcolor="white [3201]" strokecolor="#8a479b [3209]" strokeweight="1pt">
                  <v:stroke joinstyle="miter"/>
                  <v:textbox inset="1mm,,1mm">
                    <w:txbxContent>
                      <w:p w14:paraId="40AE20E7"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d</w:t>
                        </w:r>
                      </w:p>
                    </w:txbxContent>
                  </v:textbox>
                </v:oval>
                <v:oval id="Ovaal 143" o:spid="_x0000_s1060" style="position:absolute;left:3349457;top:517532;width:931078;height:5137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qgabwwAA&#10;ANwAAAAPAAAAZHJzL2Rvd25yZXYueG1sRE9LawIxEL4X/A9hhN5qViutrkYRQZDSHnyg1yEZN4ub&#10;ybJJ19Vf3xQKvc3H95z5snOVaKkJpWcFw0EGglh7U3Kh4HjYvExAhIhssPJMCu4UYLnoPc0xN/7G&#10;O2r3sRAphEOOCmyMdS5l0JYchoGviRN38Y3DmGBTSNPgLYW7So6y7E06LDk1WKxpbUlf999OQRYe&#10;nxd9ej9u9Ojr3vLWnqcfO6We+91qBiJSF//Ff+6tSfPHr/D7TLpAL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qgabwwAAANwAAAAPAAAAAAAAAAAAAAAAAJcCAABkcnMvZG93&#10;bnJldi54bWxQSwUGAAAAAAQABAD1AAAAhwMAAAAA&#10;" fillcolor="white [3201]" strokecolor="#8a479b [3209]" strokeweight="1pt">
                  <v:stroke joinstyle="miter"/>
                  <v:textbox inset="1mm,,1mm">
                    <w:txbxContent>
                      <w:p w14:paraId="733112F5" w14:textId="77777777" w:rsidR="00356816" w:rsidRDefault="00356816" w:rsidP="00356816">
                        <w:pPr>
                          <w:pStyle w:val="Normaalweb"/>
                          <w:spacing w:before="0" w:beforeAutospacing="0" w:after="0" w:afterAutospacing="0"/>
                          <w:jc w:val="center"/>
                        </w:pPr>
                        <w:r>
                          <w:rPr>
                            <w:rFonts w:asciiTheme="minorHAnsi" w:hAnsi="Trebuchet MS" w:cstheme="minorBidi"/>
                            <w:color w:val="000000" w:themeColor="dark1"/>
                            <w:kern w:val="24"/>
                            <w:sz w:val="20"/>
                            <w:szCs w:val="20"/>
                          </w:rPr>
                          <w:t>Nothing</w:t>
                        </w:r>
                      </w:p>
                    </w:txbxContent>
                  </v:textbox>
                </v:oval>
                <v:shape id="Rechte verbindingslijn met pijl 144" o:spid="_x0000_s1061" type="#_x0000_t32" style="position:absolute;left:2893113;top:772511;width:456344;height:1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atj8EAAADcAAAADwAAAGRycy9kb3ducmV2LnhtbERPS2vCQBC+F/oflin0UppNiohEVylV&#10;wWONllyH7OSB2dmYXWP8911B8DYf33MWq9G0YqDeNZYVJFEMgriwuuFKwfGw/ZyBcB5ZY2uZFNzI&#10;wWr5+rLAVNsr72nIfCVCCLsUFdTed6mUrqjJoItsRxy40vYGfYB9JXWP1xBuWvkVx1NpsOHQUGNH&#10;PzUVp+xiFKzpw8n2HP9RvpnmZZn8rjNZKfX+Nn7PQXga/VP8cO90mD+ZwP2Zc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Fq2PwQAAANwAAAAPAAAAAAAAAAAAAAAA&#10;AKECAABkcnMvZG93bnJldi54bWxQSwUGAAAAAAQABAD5AAAAjwMAAAAA&#10;" strokecolor="#006a89 [3204]" strokeweight="1.5pt">
                  <v:stroke endarrow="block" joinstyle="miter"/>
                </v:shape>
                <v:shape id="Tekstvak 145" o:spid="_x0000_s1062" type="#_x0000_t202" style="position:absolute;left:2993858;top:526229;width:254000;height:2387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T/2twQAA&#10;ANwAAAAPAAAAZHJzL2Rvd25yZXYueG1sRE/NisIwEL4L+w5hhL1pqqhoNcqiK3hb1/UBhmZsaptJ&#10;aaJWn34jCN7m4/udxaq1lbhS4wvHCgb9BARx5nTBuYLj37Y3BeEDssbKMSm4k4fV8qOzwFS7G//S&#10;9RByEUPYp6jAhFCnUvrMkEXfdzVx5E6usRgibHKpG7zFcFvJYZJMpMWCY4PBmtaGsvJwsQqmif0p&#10;y9lw7+3oMRib9cZ912elPrvt1xxEoDa8xS/3Tsf5ozE8n4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0/9rcEAAADcAAAADwAAAAAAAAAAAAAAAACXAgAAZHJzL2Rvd25y&#10;ZXYueG1sUEsFBgAAAAAEAAQA9QAAAIUDAAAAAA==&#10;" filled="f" stroked="f">
                  <v:textbox style="mso-fit-shape-to-text:t">
                    <w:txbxContent>
                      <w:p w14:paraId="3CB1476D" w14:textId="77777777" w:rsidR="00356816" w:rsidRDefault="00356816" w:rsidP="00356816">
                        <w:pPr>
                          <w:pStyle w:val="Normaalweb"/>
                          <w:spacing w:before="0" w:beforeAutospacing="0" w:after="0" w:afterAutospacing="0"/>
                        </w:pPr>
                        <w:r>
                          <w:rPr>
                            <w:rFonts w:asciiTheme="minorHAnsi" w:hAnsi="Trebuchet MS" w:cstheme="minorBidi"/>
                            <w:color w:val="000000" w:themeColor="text1"/>
                            <w:kern w:val="24"/>
                            <w:sz w:val="20"/>
                            <w:szCs w:val="20"/>
                          </w:rPr>
                          <w:t>q</w:t>
                        </w:r>
                      </w:p>
                    </w:txbxContent>
                  </v:textbox>
                </v:shape>
                <w10:wrap type="topAndBottom"/>
              </v:group>
            </w:pict>
          </mc:Fallback>
        </mc:AlternateContent>
      </w:r>
    </w:p>
    <w:p w14:paraId="10CC481A" w14:textId="4C00DFA3" w:rsidR="0088187D" w:rsidRDefault="00252783" w:rsidP="00FF3784">
      <w:r>
        <w:t xml:space="preserve">Merk op dat de Locations met b en c en hun verbinding </w:t>
      </w:r>
      <w:r w:rsidR="00356816">
        <w:t>hier niet voorkomen</w:t>
      </w:r>
      <w:r>
        <w:t xml:space="preserve">. Er is immers geen query die daarmee moet worden gerepresenteerd; niemand heeft erom gevraagd. </w:t>
      </w:r>
      <w:r w:rsidR="002C3A2C">
        <w:t xml:space="preserve">Maar het </w:t>
      </w:r>
      <w:r w:rsidR="002C3A2C" w:rsidRPr="002C3A2C">
        <w:rPr>
          <w:i/>
        </w:rPr>
        <w:t>triple</w:t>
      </w:r>
      <w:r w:rsidR="002C3A2C">
        <w:t xml:space="preserve"> </w:t>
      </w:r>
      <w:r w:rsidR="002C3A2C" w:rsidRPr="00E003A7">
        <w:rPr>
          <w:rStyle w:val="inlinecode"/>
        </w:rPr>
        <w:t>&lt;b q c&gt;</w:t>
      </w:r>
      <w:r w:rsidR="002C3A2C">
        <w:t xml:space="preserve"> </w:t>
      </w:r>
      <w:r w:rsidR="002C3A2C">
        <w:t xml:space="preserve">bestaat natuurlijk nog wel. </w:t>
      </w:r>
      <w:r w:rsidR="000A0FA7" w:rsidRPr="000A0FA7">
        <w:rPr>
          <w:i/>
        </w:rPr>
        <w:t xml:space="preserve">Hoe bepalen we </w:t>
      </w:r>
      <w:r w:rsidR="00356816">
        <w:rPr>
          <w:i/>
        </w:rPr>
        <w:t xml:space="preserve">bij </w:t>
      </w:r>
      <w:r w:rsidR="00356816" w:rsidRPr="00356816">
        <w:t>een update</w:t>
      </w:r>
      <w:r w:rsidR="00356816">
        <w:rPr>
          <w:i/>
        </w:rPr>
        <w:t xml:space="preserve"> </w:t>
      </w:r>
      <w:r w:rsidR="000A0FA7" w:rsidRPr="000A0FA7">
        <w:rPr>
          <w:i/>
        </w:rPr>
        <w:t>dat dit deel van het netwerk moet worden opgeruimd?</w:t>
      </w:r>
    </w:p>
    <w:p w14:paraId="2C746132" w14:textId="24F286AE" w:rsidR="0067249B" w:rsidRDefault="00356816" w:rsidP="0067249B">
      <w:r>
        <w:t>De mutatie zou de Location gevuld met b vullen met c. H</w:t>
      </w:r>
      <w:r w:rsidR="0088187D">
        <w:t xml:space="preserve">et </w:t>
      </w:r>
      <w:r w:rsidR="0088187D" w:rsidRPr="00356816">
        <w:rPr>
          <w:i/>
        </w:rPr>
        <w:t>update mechanisme</w:t>
      </w:r>
      <w:r w:rsidR="0088187D">
        <w:t xml:space="preserve"> zou de Location waarin oo</w:t>
      </w:r>
      <w:r w:rsidR="006933E3">
        <w:t>rspronkelijk c zat, vullen met Nothing</w:t>
      </w:r>
      <w:r w:rsidR="0088187D">
        <w:t xml:space="preserve">. </w:t>
      </w:r>
      <w:r w:rsidR="0088187D" w:rsidRPr="000A0FA7">
        <w:rPr>
          <w:i/>
        </w:rPr>
        <w:t>Maar dat botst met het uitgangspunt dat een Resource onlosmakelijk verbonden is met één Location!</w:t>
      </w:r>
    </w:p>
    <w:p w14:paraId="4CF62B28" w14:textId="7D66F0F2" w:rsidR="0067249B" w:rsidRDefault="0067249B" w:rsidP="0067249B">
      <w:r>
        <w:t xml:space="preserve">Deze twee kwesties belichten hetzelfde probleem van twee kanten, namelijk </w:t>
      </w:r>
      <w:r w:rsidRPr="0067249B">
        <w:rPr>
          <w:i/>
        </w:rPr>
        <w:t>de vraag of het netwerk primair de queries representeert, of de triples</w:t>
      </w:r>
      <w:r>
        <w:t xml:space="preserve"> (d.w.z. de</w:t>
      </w:r>
      <w:r w:rsidR="000A0FA7">
        <w:t xml:space="preserve"> simpele verbindingen tussen</w:t>
      </w:r>
      <w:r>
        <w:t xml:space="preserve"> resources).</w:t>
      </w:r>
      <w:r w:rsidR="00812FB0">
        <w:t xml:space="preserve"> </w:t>
      </w:r>
      <w:r w:rsidR="00992F4A">
        <w:t>Dit komt omdat we</w:t>
      </w:r>
      <w:r w:rsidR="00812FB0">
        <w:t xml:space="preserve"> in de huidige implementatie geen onderscheid maken tussen</w:t>
      </w:r>
    </w:p>
    <w:p w14:paraId="3410AF45" w14:textId="16E406BA" w:rsidR="00812FB0" w:rsidRDefault="00812FB0" w:rsidP="00812FB0">
      <w:pPr>
        <w:pStyle w:val="Lijstalinea"/>
        <w:numPr>
          <w:ilvl w:val="0"/>
          <w:numId w:val="14"/>
        </w:numPr>
      </w:pPr>
      <w:r>
        <w:t>een Location als resultaat van een (functionele) query en</w:t>
      </w:r>
    </w:p>
    <w:p w14:paraId="3D8B19B6" w14:textId="790516C3" w:rsidR="00812FB0" w:rsidRDefault="00812FB0" w:rsidP="00812FB0">
      <w:pPr>
        <w:pStyle w:val="Lijstalinea"/>
        <w:numPr>
          <w:ilvl w:val="0"/>
          <w:numId w:val="14"/>
        </w:numPr>
      </w:pPr>
      <w:r>
        <w:t>een Location als representatie</w:t>
      </w:r>
      <w:r w:rsidR="00997429">
        <w:t xml:space="preserve"> van een Resource.</w:t>
      </w:r>
    </w:p>
    <w:p w14:paraId="506B073C" w14:textId="73D597C8" w:rsidR="00B51FD8" w:rsidRDefault="00B51FD8" w:rsidP="00B51FD8">
      <w:r>
        <w:t xml:space="preserve">In de eerste interpretatie is er geen bezwaar tegen als het update mechanisme een Location vult met een andere resource. Immers, een query wordt opnieuw berekend </w:t>
      </w:r>
      <w:r w:rsidR="006933E3">
        <w:t>en krijgt een ander resultaat, d</w:t>
      </w:r>
      <w:r>
        <w:t>at we in die Location vastleggen. Geheel volgens het idee van dependency tracking, updates en herberekening.</w:t>
      </w:r>
    </w:p>
    <w:p w14:paraId="0D68DF8D" w14:textId="1F878141" w:rsidR="00B51FD8" w:rsidRDefault="00B51FD8" w:rsidP="00B51FD8">
      <w:r>
        <w:t>In de tweede interpretatie kunnen we dat natuurlijk niet doen! Een Resource is vastgelegd in een Location en die is verbonden met andere Locations die propertywaarden van die Resource representeren</w:t>
      </w:r>
      <w:r w:rsidR="006933E3">
        <w:t xml:space="preserve"> </w:t>
      </w:r>
      <w:r w:rsidR="006933E3">
        <w:t>(mits daar een keer om is gevraagd)</w:t>
      </w:r>
      <w:r>
        <w:t xml:space="preserve">. Dat is onveranderlijk, tenzij een triple wordt veranderd of verwijderd. </w:t>
      </w:r>
    </w:p>
    <w:p w14:paraId="6EBE347D" w14:textId="27A49639" w:rsidR="00B51FD8" w:rsidRDefault="00B51FD8" w:rsidP="00B51FD8">
      <w:r>
        <w:t xml:space="preserve">Een </w:t>
      </w:r>
      <w:r>
        <w:rPr>
          <w:i/>
        </w:rPr>
        <w:t>mutatie</w:t>
      </w:r>
      <w:r>
        <w:t xml:space="preserve"> verandert de triples, maar het </w:t>
      </w:r>
      <w:r>
        <w:rPr>
          <w:i/>
        </w:rPr>
        <w:t>update mechanisme</w:t>
      </w:r>
      <w:r>
        <w:t xml:space="preserve"> mag dat natuurlijk niet doen.</w:t>
      </w:r>
    </w:p>
    <w:p w14:paraId="2ED98323" w14:textId="3C64A504" w:rsidR="00393AD8" w:rsidRDefault="00393AD8" w:rsidP="00393AD8">
      <w:pPr>
        <w:pStyle w:val="Kop1"/>
      </w:pPr>
      <w:r>
        <w:lastRenderedPageBreak/>
        <w:t>Scheiding Resources en queries</w:t>
      </w:r>
    </w:p>
    <w:p w14:paraId="6988B3BF" w14:textId="1BA9CD50" w:rsidR="00393AD8" w:rsidRDefault="00393AD8" w:rsidP="00393AD8">
      <w:r>
        <w:t xml:space="preserve">Ik los dit op door Resources en triples niet te representeren in het netwerk van locations. Een Resource wordt een datatype dat de triples representeert waarin die Resource als subject voorkomt. </w:t>
      </w:r>
      <w:r w:rsidR="00567F32">
        <w:t xml:space="preserve">Ik zal dit zo inrichten dat de representatie </w:t>
      </w:r>
      <w:r w:rsidR="00567F32">
        <w:rPr>
          <w:i/>
        </w:rPr>
        <w:t>just in time</w:t>
      </w:r>
      <w:r w:rsidR="00567F32">
        <w:t xml:space="preserve"> uitgebreid wordt, d.w.z. als een property van een Resource opgevraagd wordt, lezen we de PropDefs in en breiden de datastructuur uit. Aansluitend bouwen we het netwerk van Locations uit door de propertywaarde op te nemen in een Location en die te verbinden met andere.</w:t>
      </w:r>
    </w:p>
    <w:p w14:paraId="5C3646E9" w14:textId="3FCC8702" w:rsidR="00567F32" w:rsidRPr="00567F32" w:rsidRDefault="00567F32" w:rsidP="00393AD8">
      <w:r>
        <w:t xml:space="preserve">Er is dan geen enkel bezwaar meer tegen het update mechanisme. Elke Location representeert een query resultaat in plaats van een (deel van een) </w:t>
      </w:r>
      <w:bookmarkStart w:id="0" w:name="_GoBack"/>
      <w:bookmarkEnd w:id="0"/>
      <w:r>
        <w:t>onderliggend triple.</w:t>
      </w:r>
    </w:p>
    <w:sectPr w:rsidR="00567F32" w:rsidRPr="00567F32"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6C296" w14:textId="77777777" w:rsidR="00386EDA" w:rsidRDefault="00386EDA">
      <w:pPr>
        <w:spacing w:after="0" w:line="240" w:lineRule="auto"/>
      </w:pPr>
      <w:r>
        <w:separator/>
      </w:r>
    </w:p>
  </w:endnote>
  <w:endnote w:type="continuationSeparator" w:id="0">
    <w:p w14:paraId="6012B665" w14:textId="77777777" w:rsidR="00386EDA" w:rsidRDefault="0038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538CA33C" w14:textId="77777777" w:rsidR="00441033" w:rsidRDefault="00171E9D">
        <w:pPr>
          <w:pStyle w:val="Voettekst"/>
        </w:pPr>
        <w:r>
          <w:fldChar w:fldCharType="begin"/>
        </w:r>
        <w:r>
          <w:instrText xml:space="preserve"> PAGE   \* MERGEFORMAT </w:instrText>
        </w:r>
        <w:r>
          <w:fldChar w:fldCharType="separate"/>
        </w:r>
        <w:r w:rsidR="00567F32">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C60B4" w14:textId="77777777" w:rsidR="00386EDA" w:rsidRDefault="00386EDA">
      <w:pPr>
        <w:spacing w:after="0" w:line="240" w:lineRule="auto"/>
      </w:pPr>
      <w:r>
        <w:separator/>
      </w:r>
    </w:p>
  </w:footnote>
  <w:footnote w:type="continuationSeparator" w:id="0">
    <w:p w14:paraId="01880437" w14:textId="77777777" w:rsidR="00386EDA" w:rsidRDefault="00386E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24337BF7"/>
    <w:multiLevelType w:val="hybridMultilevel"/>
    <w:tmpl w:val="07FA40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5521DF"/>
    <w:multiLevelType w:val="hybridMultilevel"/>
    <w:tmpl w:val="50DCA0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3A7"/>
    <w:rsid w:val="000A0FA7"/>
    <w:rsid w:val="000B1537"/>
    <w:rsid w:val="00171E9D"/>
    <w:rsid w:val="0020657C"/>
    <w:rsid w:val="00252783"/>
    <w:rsid w:val="0026363E"/>
    <w:rsid w:val="00282E9E"/>
    <w:rsid w:val="002A5403"/>
    <w:rsid w:val="002B2F73"/>
    <w:rsid w:val="002C3A2C"/>
    <w:rsid w:val="00356816"/>
    <w:rsid w:val="00386EDA"/>
    <w:rsid w:val="00393AD8"/>
    <w:rsid w:val="00405633"/>
    <w:rsid w:val="00412657"/>
    <w:rsid w:val="00441033"/>
    <w:rsid w:val="00540264"/>
    <w:rsid w:val="00567F32"/>
    <w:rsid w:val="005A6A84"/>
    <w:rsid w:val="005F69BE"/>
    <w:rsid w:val="00605579"/>
    <w:rsid w:val="0065058E"/>
    <w:rsid w:val="0067249B"/>
    <w:rsid w:val="006933E3"/>
    <w:rsid w:val="00716207"/>
    <w:rsid w:val="00723290"/>
    <w:rsid w:val="00800B27"/>
    <w:rsid w:val="00812FB0"/>
    <w:rsid w:val="0088187D"/>
    <w:rsid w:val="00886795"/>
    <w:rsid w:val="00980DF6"/>
    <w:rsid w:val="00992F4A"/>
    <w:rsid w:val="00997429"/>
    <w:rsid w:val="00A01CDF"/>
    <w:rsid w:val="00B11C11"/>
    <w:rsid w:val="00B51FD8"/>
    <w:rsid w:val="00B80948"/>
    <w:rsid w:val="00C61DD7"/>
    <w:rsid w:val="00CC52EC"/>
    <w:rsid w:val="00E003A7"/>
    <w:rsid w:val="00E15F07"/>
    <w:rsid w:val="00FF37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42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Normaalweb">
    <w:name w:val="Normal (Web)"/>
    <w:basedOn w:val="Standaard"/>
    <w:uiPriority w:val="99"/>
    <w:semiHidden/>
    <w:unhideWhenUsed/>
    <w:rsid w:val="00FF3784"/>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Lijstalinea">
    <w:name w:val="List Paragraph"/>
    <w:basedOn w:val="Standaard"/>
    <w:uiPriority w:val="34"/>
    <w:unhideWhenUsed/>
    <w:qFormat/>
    <w:rsid w:val="0067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66</TotalTime>
  <Pages>3</Pages>
  <Words>494</Words>
  <Characters>2719</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15</cp:revision>
  <cp:lastPrinted>2017-10-05T08:53:00Z</cp:lastPrinted>
  <dcterms:created xsi:type="dcterms:W3CDTF">2017-10-05T07:42:00Z</dcterms:created>
  <dcterms:modified xsi:type="dcterms:W3CDTF">2017-10-05T09:01:00Z</dcterms:modified>
</cp:coreProperties>
</file>