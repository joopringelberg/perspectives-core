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B21B6" w14:textId="77777777" w:rsidR="00716207" w:rsidRDefault="00CD5C20">
      <w:pPr>
        <w:pStyle w:val="Titel"/>
      </w:pPr>
      <w:r>
        <w:t>Query combinatoren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23582FDA" w14:textId="77777777">
        <w:trPr>
          <w:trHeight w:hRule="exact" w:val="461"/>
        </w:trPr>
        <w:tc>
          <w:tcPr>
            <w:tcW w:w="3870" w:type="dxa"/>
          </w:tcPr>
          <w:p w14:paraId="02691E9C" w14:textId="77777777" w:rsidR="00716207" w:rsidRDefault="002A5403">
            <w:r>
              <w:t>Joop Ringelberg</w:t>
            </w:r>
          </w:p>
        </w:tc>
        <w:tc>
          <w:tcPr>
            <w:tcW w:w="2363" w:type="dxa"/>
          </w:tcPr>
          <w:p w14:paraId="15C7F1D5" w14:textId="77777777" w:rsidR="00716207" w:rsidRDefault="002A5403" w:rsidP="002A5403">
            <w:r>
              <w:fldChar w:fldCharType="begin"/>
            </w:r>
            <w:r>
              <w:instrText xml:space="preserve"> CREATEDATE \@ "dd-MM-yy" \* MERGEFORMAT </w:instrText>
            </w:r>
            <w:r>
              <w:fldChar w:fldCharType="separate"/>
            </w:r>
            <w:r w:rsidR="00CD5C20">
              <w:rPr>
                <w:noProof/>
              </w:rPr>
              <w:t>26-09-17</w:t>
            </w:r>
            <w:r>
              <w:fldChar w:fldCharType="end"/>
            </w:r>
          </w:p>
        </w:tc>
        <w:tc>
          <w:tcPr>
            <w:tcW w:w="3117" w:type="dxa"/>
          </w:tcPr>
          <w:p w14:paraId="329543D6" w14:textId="77777777" w:rsidR="00716207" w:rsidRDefault="002A5403" w:rsidP="002A5403">
            <w:pPr>
              <w:jc w:val="right"/>
            </w:pPr>
            <w:r>
              <w:t>Versie: 1</w:t>
            </w:r>
          </w:p>
        </w:tc>
      </w:tr>
    </w:tbl>
    <w:p w14:paraId="09308023" w14:textId="77777777" w:rsidR="00716207" w:rsidRDefault="002A5403" w:rsidP="002A5403">
      <w:pPr>
        <w:pStyle w:val="Kop1"/>
      </w:pPr>
      <w:r>
        <w:t>Introductie</w:t>
      </w:r>
    </w:p>
    <w:p w14:paraId="24B06C33" w14:textId="4F6362C7" w:rsidR="002A5403" w:rsidRDefault="00CD5C20" w:rsidP="002A5403">
      <w:r>
        <w:t xml:space="preserve">Queries worden geschreven met propertygetters en combinatoren. Een combinator neemt één of meerdere getters als argument en produceert een functie met de signatuur van een getter (single of plural). </w:t>
      </w:r>
      <w:r w:rsidR="006C3CE1">
        <w:t>Dankzij</w:t>
      </w:r>
      <w:r>
        <w:t xml:space="preserve"> deze signatuur kunnen combinaties weer onderdeel zijn van andere combinaties.</w:t>
      </w:r>
    </w:p>
    <w:p w14:paraId="1F339DD2" w14:textId="77777777" w:rsidR="00CD5C20" w:rsidRDefault="00CD5C20" w:rsidP="002A5403">
      <w:r>
        <w:t>Combinatoren en getters bewaren resultaten in Locations en verbinden die onderling. Hiermee bereiken we vier doelen:</w:t>
      </w:r>
    </w:p>
    <w:p w14:paraId="1A3A4B19" w14:textId="32D14888" w:rsidR="00CD5C20" w:rsidRDefault="00CD5C20" w:rsidP="00CD5C20">
      <w:pPr>
        <w:pStyle w:val="Lijstalinea"/>
        <w:numPr>
          <w:ilvl w:val="0"/>
          <w:numId w:val="13"/>
        </w:numPr>
      </w:pPr>
      <w:r>
        <w:t>dependency tracking</w:t>
      </w:r>
      <w:r w:rsidR="006C3CE1">
        <w:t xml:space="preserve"> (wat geen doel op zich is maar de andere drie mogelijk maakt)</w:t>
      </w:r>
      <w:r>
        <w:t>;</w:t>
      </w:r>
    </w:p>
    <w:p w14:paraId="495FAE56" w14:textId="77777777" w:rsidR="00CD5C20" w:rsidRDefault="00CD5C20" w:rsidP="00CD5C20">
      <w:pPr>
        <w:pStyle w:val="Lijstalinea"/>
        <w:numPr>
          <w:ilvl w:val="0"/>
          <w:numId w:val="13"/>
        </w:numPr>
      </w:pPr>
      <w:r>
        <w:t>resultaten van berekeningen worden bewaard, zodat herberekenen niet nodig is;</w:t>
      </w:r>
    </w:p>
    <w:p w14:paraId="76AFF22E" w14:textId="77777777" w:rsidR="00CD5C20" w:rsidRDefault="00CD5C20" w:rsidP="00CD5C20">
      <w:pPr>
        <w:pStyle w:val="Lijstalinea"/>
        <w:numPr>
          <w:ilvl w:val="0"/>
          <w:numId w:val="13"/>
        </w:numPr>
      </w:pPr>
      <w:r>
        <w:t>deelresultaten kunnen soms worden hergebruikt;</w:t>
      </w:r>
    </w:p>
    <w:p w14:paraId="56EABFDA" w14:textId="52167BDC" w:rsidR="00CD5C20" w:rsidRDefault="00CD5C20" w:rsidP="00CD5C20">
      <w:pPr>
        <w:pStyle w:val="Lijstalinea"/>
        <w:numPr>
          <w:ilvl w:val="0"/>
          <w:numId w:val="13"/>
        </w:numPr>
      </w:pPr>
      <w:r>
        <w:t>een theorieveranderin</w:t>
      </w:r>
      <w:r w:rsidR="009E6E8F">
        <w:t>g kunnen we verwerken door alléé</w:t>
      </w:r>
      <w:r>
        <w:t>n de strikt noodzakelijke berekeningen opnieuw uit te voeren.</w:t>
      </w:r>
    </w:p>
    <w:p w14:paraId="439A8ABA" w14:textId="29C12A44" w:rsidR="009E6E8F" w:rsidRDefault="006C3CE1" w:rsidP="009E6E8F">
      <w:r>
        <w:t>Voordat</w:t>
      </w:r>
      <w:r w:rsidR="009E6E8F">
        <w:t xml:space="preserve"> een query-expressie wordt uitgerekend, moeten we kunnen nagaan of dat al eerder is gebeurd. Onder een query-expressie verstaan we de applicatie van een query (=functie) op een locatie die een argument voor d</w:t>
      </w:r>
      <w:r>
        <w:t>i</w:t>
      </w:r>
      <w:r w:rsidR="009E6E8F">
        <w:t>e functie bevat. Omdat op dezelfde locatie willekeurig veel queries kunnen worden toegepast, en we al die resultaten willen bewaren, moeten we hen opslaan met een index. Wanneer we een query toepassen, leiden we uit die query een identificatie</w:t>
      </w:r>
      <w:r>
        <w:t xml:space="preserve"> (=naam)</w:t>
      </w:r>
      <w:r w:rsidR="009E6E8F">
        <w:t xml:space="preserve"> af en gaan na of er al een resultaat is bewaard in de betreffende locatie met die identificatie.</w:t>
      </w:r>
    </w:p>
    <w:p w14:paraId="154FD42C" w14:textId="14B237FF" w:rsidR="009E6E8F" w:rsidRDefault="009E6E8F" w:rsidP="009E6E8F">
      <w:r>
        <w:t>De naamgeving van getters is eenvoudig: we kiezen de naam van de property waarmee de getter is geconstrueerd. Voor queries construeren we een naam die is samengesteld uit de naam van de toegepaste combinator en zijn componenten.</w:t>
      </w:r>
    </w:p>
    <w:p w14:paraId="4F3288C1" w14:textId="276A40CD" w:rsidR="009E6E8F" w:rsidRDefault="009E6E8F" w:rsidP="009E6E8F">
      <w:r>
        <w:t>In dit stuk beschrijf ik de naamgeving van queries en laat zien welke structuur van locaties ontstaat.</w:t>
      </w:r>
    </w:p>
    <w:p w14:paraId="284A487E" w14:textId="44CBBF0C" w:rsidR="00280B00" w:rsidRDefault="00280B00" w:rsidP="00280B00">
      <w:pPr>
        <w:pStyle w:val="Kop1"/>
      </w:pPr>
      <w:r>
        <w:t>Namen voor combinatoren</w:t>
      </w:r>
    </w:p>
    <w:p w14:paraId="576D0ED1" w14:textId="4BDC9DB9" w:rsidR="00280B00" w:rsidRDefault="00280B00" w:rsidP="00280B00">
      <w:r w:rsidRPr="00D91B0A">
        <w:rPr>
          <w:u w:val="single"/>
        </w:rPr>
        <w:t>Om misverstanden te voorkomen</w:t>
      </w:r>
      <w:r>
        <w:t>: het gaat niet zozeer om de naam van de combinator zelf (dus de functie die componenten combineert), als wel om de naam van de samengestelde functie die het resultáát is van de combinator. Oftewel, om de naam van de query die door de combinator wordt geproduceerd.</w:t>
      </w:r>
      <w:r w:rsidR="00521A58">
        <w:t xml:space="preserve"> Een voorbeeld:</w:t>
      </w:r>
    </w:p>
    <w:p w14:paraId="699B9E4B" w14:textId="386B5704" w:rsidR="00521A58" w:rsidRDefault="00521A58" w:rsidP="00521A58">
      <w:pPr>
        <w:pStyle w:val="Code"/>
      </w:pPr>
      <w:r>
        <w:t>f &gt;-&gt; g</w:t>
      </w:r>
    </w:p>
    <w:p w14:paraId="12148628" w14:textId="77777777" w:rsidR="00521A58" w:rsidRDefault="00521A58" w:rsidP="00521A58">
      <w:pPr>
        <w:pStyle w:val="Code"/>
      </w:pPr>
    </w:p>
    <w:p w14:paraId="08F60DEC" w14:textId="73DA5315" w:rsidR="00521A58" w:rsidRDefault="00521A58" w:rsidP="00521A58">
      <w:r>
        <w:lastRenderedPageBreak/>
        <w:t xml:space="preserve">de beginlocatie. Nemen we aan dat f en g getters zijn, dan is de naam van de geconstrueerde query: </w:t>
      </w:r>
      <w:r w:rsidRPr="00521A58">
        <w:rPr>
          <w:rStyle w:val="inlinecode"/>
        </w:rPr>
        <w:t>f&gt;-&gt;g</w:t>
      </w:r>
      <w:r>
        <w:t>.</w:t>
      </w:r>
      <w:r w:rsidR="001E79AA">
        <w:t xml:space="preserve"> Een echt voorbeeld:</w:t>
      </w:r>
    </w:p>
    <w:p w14:paraId="4F5C4CD5" w14:textId="5E12103A" w:rsidR="001E79AA" w:rsidRDefault="001E79AA" w:rsidP="001E79AA">
      <w:pPr>
        <w:pStyle w:val="Code"/>
      </w:pPr>
      <w:r w:rsidRPr="001E79AA">
        <w:t>rol_RolBinding</w:t>
      </w:r>
      <w:r>
        <w:t xml:space="preserve"> &gt;-&gt; label</w:t>
      </w:r>
    </w:p>
    <w:p w14:paraId="1626803B" w14:textId="77777777" w:rsidR="001E79AA" w:rsidRDefault="001E79AA" w:rsidP="001E79AA">
      <w:pPr>
        <w:pStyle w:val="Code"/>
      </w:pPr>
    </w:p>
    <w:p w14:paraId="76057522" w14:textId="05F2531D" w:rsidR="001E79AA" w:rsidRDefault="001E79AA" w:rsidP="001E79AA">
      <w:r>
        <w:t xml:space="preserve">De naam hiervan is: </w:t>
      </w:r>
      <w:r w:rsidRPr="001E79AA">
        <w:rPr>
          <w:rStyle w:val="inlinecode"/>
        </w:rPr>
        <w:t>model:SysteemDomein#rol_RolBinding&gt;-&gt;rdfs:label</w:t>
      </w:r>
      <w:r>
        <w:t xml:space="preserve"> (merk op dat de bijdrage van de getters de curies van de properties zijn!).</w:t>
      </w:r>
    </w:p>
    <w:p w14:paraId="01D7C9F8" w14:textId="4FED3185" w:rsidR="00F623C9" w:rsidRDefault="00F623C9" w:rsidP="001E79AA">
      <w:r w:rsidRPr="00D91B0A">
        <w:rPr>
          <w:u w:val="single"/>
        </w:rPr>
        <w:t>Om een tweede misverstand te voorkomen</w:t>
      </w:r>
      <w:r>
        <w:t>: de naam van deze query wordt niet gebruikt als alléén deze query wordt toegepast op een locatie. Pas als deze query een onderdeel is van een grotere query, wordt de naam gebruikt (als onderdeel van de naam van die grotere query).</w:t>
      </w:r>
    </w:p>
    <w:p w14:paraId="24CE7C36" w14:textId="663BA08B" w:rsidR="008F2AEE" w:rsidRPr="008F2AEE" w:rsidRDefault="008F2AEE" w:rsidP="008F2AEE">
      <w:pPr>
        <w:pStyle w:val="Kop2"/>
        <w:rPr>
          <w:lang w:val="en-US"/>
        </w:rPr>
      </w:pPr>
      <w:r w:rsidRPr="008F2AEE">
        <w:rPr>
          <w:lang w:val="en-US"/>
        </w:rPr>
        <w:t>Single to Single compositie operator (&gt;-&gt;)</w:t>
      </w:r>
    </w:p>
    <w:p w14:paraId="4A06140A" w14:textId="0DB0B95A" w:rsidR="008F2AEE" w:rsidRDefault="008F2AEE" w:rsidP="008F2AEE">
      <w:r w:rsidRPr="008F2AEE">
        <w:t xml:space="preserve">Deze </w:t>
      </w:r>
      <w:r w:rsidR="00876996">
        <w:t>combinator</w:t>
      </w:r>
      <w:r w:rsidRPr="008F2AEE">
        <w:t xml:space="preserve"> bestaat simpelweg uit twee single getters. </w:t>
      </w:r>
      <w:r>
        <w:t>De naam i</w:t>
      </w:r>
      <w:r w:rsidR="00F867E1">
        <w:t>s:</w:t>
      </w:r>
    </w:p>
    <w:p w14:paraId="4D0EDC42" w14:textId="468AB47B" w:rsidR="00F867E1" w:rsidRDefault="00876996" w:rsidP="00876996">
      <w:pPr>
        <w:pStyle w:val="Code"/>
      </w:pPr>
      <w:r w:rsidRPr="00876996">
        <w:rPr>
          <w:noProof/>
          <w:lang w:val="en-US"/>
        </w:rPr>
        <mc:AlternateContent>
          <mc:Choice Requires="wpc">
            <w:drawing>
              <wp:anchor distT="0" distB="0" distL="0" distR="0" simplePos="0" relativeHeight="251661312" behindDoc="0" locked="0" layoutInCell="1" allowOverlap="1" wp14:anchorId="6A244A27" wp14:editId="539A0D3D">
                <wp:simplePos x="0" y="0"/>
                <wp:positionH relativeFrom="column">
                  <wp:posOffset>0</wp:posOffset>
                </wp:positionH>
                <wp:positionV relativeFrom="paragraph">
                  <wp:posOffset>358140</wp:posOffset>
                </wp:positionV>
                <wp:extent cx="5309870" cy="1322705"/>
                <wp:effectExtent l="0" t="0" r="0" b="0"/>
                <wp:wrapTopAndBottom/>
                <wp:docPr id="66" name="Canvas 1"/>
                <wp:cNvGraphicFramePr/>
                <a:graphic xmlns:a="http://schemas.openxmlformats.org/drawingml/2006/main">
                  <a:graphicData uri="http://schemas.microsoft.com/office/word/2010/wordprocessingCanvas">
                    <wpc:wpc>
                      <wpc:bg/>
                      <wpc:whole/>
                      <wps:wsp>
                        <wps:cNvPr id="98" name="Ovaal 98"/>
                        <wps:cNvSpPr/>
                        <wps:spPr>
                          <a:xfrm>
                            <a:off x="390464"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293857"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echte verbindingslijn met pijl 99"/>
                        <wps:cNvCnPr>
                          <a:endCxn id="100" idx="2"/>
                        </wps:cNvCnPr>
                        <wps:spPr>
                          <a:xfrm>
                            <a:off x="924720" y="660087"/>
                            <a:ext cx="114265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0" name="Ovaal 100"/>
                        <wps:cNvSpPr/>
                        <wps:spPr>
                          <a:xfrm>
                            <a:off x="2067373"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4ADE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hte verbindingslijn met pijl 101"/>
                        <wps:cNvCnPr>
                          <a:endCxn id="102" idx="2"/>
                        </wps:cNvCnPr>
                        <wps:spPr>
                          <a:xfrm>
                            <a:off x="2601629" y="660087"/>
                            <a:ext cx="114465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2" name="Ovaal 102"/>
                        <wps:cNvSpPr/>
                        <wps:spPr>
                          <a:xfrm>
                            <a:off x="3746279"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231F1B"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kstvak 103"/>
                        <wps:cNvSpPr txBox="1"/>
                        <wps:spPr>
                          <a:xfrm>
                            <a:off x="1273913" y="291681"/>
                            <a:ext cx="229870" cy="238760"/>
                          </a:xfrm>
                          <a:prstGeom prst="rect">
                            <a:avLst/>
                          </a:prstGeom>
                          <a:noFill/>
                        </wps:spPr>
                        <wps:txbx>
                          <w:txbxContent>
                            <w:p w14:paraId="4391AF01"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104" name="Tekstvak 104"/>
                        <wps:cNvSpPr txBox="1"/>
                        <wps:spPr>
                          <a:xfrm>
                            <a:off x="3046355" y="291681"/>
                            <a:ext cx="247015" cy="238760"/>
                          </a:xfrm>
                          <a:prstGeom prst="rect">
                            <a:avLst/>
                          </a:prstGeom>
                          <a:noFill/>
                        </wps:spPr>
                        <wps:txbx>
                          <w:txbxContent>
                            <w:p w14:paraId="2A496092"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A244A27" id="Canvas 1" o:spid="_x0000_s1026" style="position:absolute;margin-left:0;margin-top:28.2pt;width:418.1pt;height:104.15pt;z-index:251661312;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70;height:1322705;visibility:visible;mso-wrap-style:square">
                  <v:fill o:detectmouseclick="t"/>
                  <v:path o:connecttype="none"/>
                </v:shape>
                <v:oval id="Ovaal 98" o:spid="_x0000_s1028" style="position:absolute;left:390464;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BrjwgAA&#10;ANsAAAAPAAAAZHJzL2Rvd25yZXYueG1sRE9Na8JAEL0L/odlCl5KnViktKmr2EKJ9CJV6XmanSah&#10;2dmwu5ror3cPBY+P971YDbZVJ/ahcaJhNs1AsZTONFJpOOw/Hp5BhUhiqHXCGs4cYLUcjxaUG9fL&#10;F592sVIpREJOGuoYuxwxlDVbClPXsSTu13lLMUFfofHUp3Db4mOWPaGlRlJDTR2/11z+7Y5WA2Z9&#10;gTPsu0//Pd++/RTH7aW413pyN6xfQUUe4k38794YDS9pbPqSfgAu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AGuPCAAAA2wAAAA8AAAAAAAAAAAAAAAAAlwIAAGRycy9kb3du&#10;cmV2LnhtbFBLBQYAAAAABAAEAPUAAACGAwAAAAA=&#10;" fillcolor="white [3201]" strokecolor="#8a479b [3209]" strokeweight="1pt">
                  <v:stroke joinstyle="miter"/>
                  <v:textbox>
                    <w:txbxContent>
                      <w:p w14:paraId="1B293857"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type id="_x0000_t32" coordsize="21600,21600" o:spt="32" o:oned="t" path="m0,0l21600,21600e" filled="f">
                  <v:path arrowok="t" fillok="f" o:connecttype="none"/>
                  <o:lock v:ext="edit" shapetype="t"/>
                </v:shapetype>
                <v:shape id="Rechte verbindingslijn met pijl 99" o:spid="_x0000_s1029" type="#_x0000_t32" style="position:absolute;left:924720;top:660087;width:114265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qRj8EAAADbAAAADwAAAGRycy9kb3ducmV2LnhtbESPS6vCMBSE9xf8D+EIbi6a6kKu1Sji&#10;A1xqVdwemtMHNie1iVr/vRGEuxxm5htmtmhNJR7UuNKyguEgAkGcWl1yruB03Pb/QDiPrLGyTApe&#10;5GAx7/zMMNb2yQd6JD4XAcIuRgWF93UspUsLMugGtiYOXmYbgz7IJpe6wWeAm0qOomgsDZYcFgqs&#10;aVVQek3uRsGafp2sbtGZLpvxJcuG+3Uic6V63XY5BeGp9f/hb3unFUwm8PkSfoCcv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KpGPwQAAANsAAAAPAAAAAAAAAAAAAAAA&#10;AKECAABkcnMvZG93bnJldi54bWxQSwUGAAAAAAQABAD5AAAAjwMAAAAA&#10;" strokecolor="#006a89 [3204]" strokeweight="1.5pt">
                  <v:stroke endarrow="block" joinstyle="miter"/>
                </v:shape>
                <v:oval id="Ovaal 100" o:spid="_x0000_s1030" style="position:absolute;left:2067373;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GyxAAA&#10;ANwAAAAPAAAAZHJzL2Rvd25yZXYueG1sRI9BS8RADIXvgv9hiOBF3MyKiNSdXVSQipfFXfEcO7Et&#10;djJlZnZb/fXmIHhLeC/vfVlt5jCYI6fcR3GwXFgwLE30vbQO3vZPl7dgciHxNERhB9+cYbM+PVlR&#10;5eMkr3zcldZoiOSKHHSljBVibjoOlBdxZFHtM6ZARdfUok80aXgY8MraGwzUizZ0NPJjx83X7hAc&#10;oJ1qXOI0vqT36+3DR33Y/tQXzp2fzfd3YArP5d/8d/3sFd8qvj6jE+D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IxssQAAADcAAAADwAAAAAAAAAAAAAAAACXAgAAZHJzL2Rv&#10;d25yZXYueG1sUEsFBgAAAAAEAAQA9QAAAIgDAAAAAA==&#10;" fillcolor="white [3201]" strokecolor="#8a479b [3209]" strokeweight="1pt">
                  <v:stroke joinstyle="miter"/>
                  <v:textbox>
                    <w:txbxContent>
                      <w:p w14:paraId="6AC4ADE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s</w:t>
                        </w:r>
                      </w:p>
                    </w:txbxContent>
                  </v:textbox>
                </v:oval>
                <v:shape id="Rechte verbindingslijn met pijl 101" o:spid="_x0000_s1031" type="#_x0000_t32" style="position:absolute;left:2601629;top:660087;width:11446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u318EAAADcAAAADwAAAGRycy9kb3ducmV2LnhtbERPyWrDMBC9F/oPYgq5lEZyD6E4VkJI&#10;UugxdRN8HazxQq2RY6m28/dRodDbPN462Xa2nRhp8K1jDclSgSAunWm51nD+en95A+EDssHOMWm4&#10;kYft5vEhw9S4iT9pzEMtYgj7FDU0IfSplL5syKJfup44cpUbLIYIh1qaAacYbjv5qtRKWmw5NjTY&#10;076h8jv/sRoO9Oxld1UXKo6roqqS0yGXtdaLp3m3BhFoDv/iP/eHifNVAr/PxAvk5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C7fXwQAAANwAAAAPAAAAAAAAAAAAAAAA&#10;AKECAABkcnMvZG93bnJldi54bWxQSwUGAAAAAAQABAD5AAAAjwMAAAAA&#10;" strokecolor="#006a89 [3204]" strokeweight="1.5pt">
                  <v:stroke endarrow="block" joinstyle="miter"/>
                </v:shape>
                <v:oval id="Ovaal 102" o:spid="_x0000_s1032" style="position:absolute;left:3746279;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ApewwAA&#10;ANwAAAAPAAAAZHJzL2Rvd25yZXYueG1sRE9NSwMxEL0L/ocwghdpJy0iZW1abEFWvBRb8TzdjLuL&#10;m8mSpN3VX28Eobd5vM9ZrkfXqTOH2HoxMJtqUCyVt63UBt4Pz5MFqJhILHVe2MA3R1ivrq+WVFg/&#10;yBuf96lWOURiQQaalPoCMVYNO4pT37Nk7tMHRynDUKMNNORw1+Fc6wd01EpuaKjnbcPV1/7kDKAe&#10;Spzh0L+Gj/vd5liedj/lnTG3N+PTI6jEY7qI/90vNs/Xc/h7Jl+A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ApewwAAANwAAAAPAAAAAAAAAAAAAAAAAJcCAABkcnMvZG93&#10;bnJldi54bWxQSwUGAAAAAAQABAD1AAAAhwMAAAAA&#10;" fillcolor="white [3201]" strokecolor="#8a479b [3209]" strokeweight="1pt">
                  <v:stroke joinstyle="miter"/>
                  <v:textbox>
                    <w:txbxContent>
                      <w:p w14:paraId="5F231F1B"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t</w:t>
                        </w:r>
                      </w:p>
                    </w:txbxContent>
                  </v:textbox>
                </v:oval>
                <v:shapetype id="_x0000_t202" coordsize="21600,21600" o:spt="202" path="m0,0l0,21600,21600,21600,21600,0xe">
                  <v:stroke joinstyle="miter"/>
                  <v:path gradientshapeok="t" o:connecttype="rect"/>
                </v:shapetype>
                <v:shape id="Tekstvak 103" o:spid="_x0000_s1033" type="#_x0000_t202" style="position:absolute;left:1273913;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HmCwgAA&#10;ANwAAAAPAAAAZHJzL2Rvd25yZXYueG1sRE/bagIxEH0X+g9hCr5p4q3YrVGKF+ibre0HDJvpZrub&#10;ybKJuvr1piD4NodzncWqc7U4URtKzxpGQwWCOPem5ELDz/duMAcRIrLB2jNpuFCA1fKpt8DM+DN/&#10;0ekQC5FCOGSowcbYZFKG3JLDMPQNceJ+feswJtgW0rR4TuGulmOlXqTDklODxYbWlvLqcHQa5srt&#10;q+p1/Bnc9Dqa2fXGb5s/rfvP3fsbiEhdfIjv7g+T5qsJ/D+TLp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eYLCAAAA3AAAAA8AAAAAAAAAAAAAAAAAlwIAAGRycy9kb3du&#10;cmV2LnhtbFBLBQYAAAAABAAEAPUAAACGAwAAAAA=&#10;" filled="f" stroked="f">
                  <v:textbox style="mso-fit-shape-to-text:t">
                    <w:txbxContent>
                      <w:p w14:paraId="4391AF01"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104" o:spid="_x0000_s1034" type="#_x0000_t202" style="position:absolute;left:3046355;top:291681;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eH2wQAA&#10;ANwAAAAPAAAAZHJzL2Rvd25yZXYueG1sRE/bagIxEH0X+g9hCn3TRFGxW6OIWvDNS/sBw2a62e5m&#10;smyibvv1RhB8m8O5znzZuVpcqA2lZw3DgQJBnHtTcqHh++uzPwMRIrLB2jNp+KMAy8VLb46Z8Vc+&#10;0uUUC5FCOGSowcbYZFKG3JLDMPANceJ+fOswJtgW0rR4TeGuliOlptJhyanBYkNrS3l1OjsNM+X2&#10;VfU+OgQ3/h9O7Hrjt82v1m+v3eoDRKQuPsUP986k+WoM92fSBXJx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mnh9sEAAADcAAAADwAAAAAAAAAAAAAAAACXAgAAZHJzL2Rvd25y&#10;ZXYueG1sUEsFBgAAAAAEAAQA9QAAAIUDAAAAAA==&#10;" filled="f" stroked="f">
                  <v:textbox style="mso-fit-shape-to-text:t">
                    <w:txbxContent>
                      <w:p w14:paraId="2A496092"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w10:wrap type="topAndBottom"/>
              </v:group>
            </w:pict>
          </mc:Fallback>
        </mc:AlternateContent>
      </w:r>
      <w:r w:rsidR="00F867E1">
        <w:tab/>
        <w:t>{naam van linker operand}&gt;-&gt;{naam van rechter operand}</w:t>
      </w:r>
    </w:p>
    <w:p w14:paraId="233B1426" w14:textId="6163A3AB" w:rsidR="00F867E1" w:rsidRDefault="00F867E1" w:rsidP="00F867E1">
      <w:pPr>
        <w:pStyle w:val="Kop2"/>
        <w:rPr>
          <w:lang w:val="en-US"/>
        </w:rPr>
      </w:pPr>
      <w:r w:rsidRPr="00F867E1">
        <w:rPr>
          <w:lang w:val="en-US"/>
        </w:rPr>
        <w:t>Single to Plural compositie operator (&gt;-&gt;&gt;)</w:t>
      </w:r>
    </w:p>
    <w:p w14:paraId="55C8B3AA" w14:textId="57A8D461" w:rsidR="00F867E1" w:rsidRDefault="00F867E1" w:rsidP="00F867E1">
      <w:r w:rsidRPr="008F2AEE">
        <w:t xml:space="preserve">Deze </w:t>
      </w:r>
      <w:r w:rsidR="00876996">
        <w:t>combinator</w:t>
      </w:r>
      <w:r w:rsidRPr="008F2AEE">
        <w:t xml:space="preserve"> bestaat simpelweg uit </w:t>
      </w:r>
      <w:r>
        <w:t>een single getter en een plural getter</w:t>
      </w:r>
      <w:r w:rsidRPr="008F2AEE">
        <w:t xml:space="preserve">. </w:t>
      </w:r>
      <w:r>
        <w:t>De naam is:</w:t>
      </w:r>
    </w:p>
    <w:p w14:paraId="3C540ECC" w14:textId="7E0F2A83" w:rsidR="00F867E1" w:rsidRDefault="00F867E1" w:rsidP="00F867E1">
      <w:pPr>
        <w:pStyle w:val="Code"/>
      </w:pPr>
      <w:r>
        <w:tab/>
        <w:t>{naam van linker operand}&gt;-&gt;</w:t>
      </w:r>
      <w:r>
        <w:t>&gt;</w:t>
      </w:r>
      <w:r>
        <w:t>{naam van rechter operand}</w:t>
      </w:r>
      <w:r w:rsidR="00C838DE" w:rsidRPr="00876996">
        <w:rPr>
          <w:noProof/>
          <w:lang w:val="en-US"/>
        </w:rPr>
        <mc:AlternateContent>
          <mc:Choice Requires="wpc">
            <w:drawing>
              <wp:anchor distT="0" distB="0" distL="0" distR="0" simplePos="0" relativeHeight="251663360" behindDoc="0" locked="0" layoutInCell="1" allowOverlap="1" wp14:anchorId="26DEEA03" wp14:editId="18417666">
                <wp:simplePos x="0" y="0"/>
                <wp:positionH relativeFrom="column">
                  <wp:posOffset>0</wp:posOffset>
                </wp:positionH>
                <wp:positionV relativeFrom="paragraph">
                  <wp:posOffset>203835</wp:posOffset>
                </wp:positionV>
                <wp:extent cx="5309870" cy="1322705"/>
                <wp:effectExtent l="0" t="0" r="0" b="0"/>
                <wp:wrapTopAndBottom/>
                <wp:docPr id="81" name="Canvas 1"/>
                <wp:cNvGraphicFramePr/>
                <a:graphic xmlns:a="http://schemas.openxmlformats.org/drawingml/2006/main">
                  <a:graphicData uri="http://schemas.microsoft.com/office/word/2010/wordprocessingCanvas">
                    <wpc:wpc>
                      <wpc:bg/>
                      <wpc:whole/>
                      <wps:wsp>
                        <wps:cNvPr id="113" name="Ovaal 113"/>
                        <wps:cNvSpPr/>
                        <wps:spPr>
                          <a:xfrm>
                            <a:off x="1995167" y="403232"/>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48BEFD"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hte verbindingslijn met pijl 114"/>
                        <wps:cNvCnPr>
                          <a:stCxn id="115" idx="6"/>
                        </wps:cNvCnPr>
                        <wps:spPr>
                          <a:xfrm flipH="1">
                            <a:off x="3672077" y="660087"/>
                            <a:ext cx="117995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5" name="Ovaal 115"/>
                        <wps:cNvSpPr/>
                        <wps:spPr>
                          <a:xfrm>
                            <a:off x="3672076" y="403233"/>
                            <a:ext cx="117995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17659C"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Ovaal 116"/>
                        <wps:cNvSpPr/>
                        <wps:spPr>
                          <a:xfrm>
                            <a:off x="363217" y="4032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680F8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hte verbindingslijn met pijl 117"/>
                        <wps:cNvCnPr>
                          <a:endCxn id="113" idx="2"/>
                        </wps:cNvCnPr>
                        <wps:spPr>
                          <a:xfrm flipV="1">
                            <a:off x="897473" y="660086"/>
                            <a:ext cx="109769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8" name="Tekstvak 118"/>
                        <wps:cNvSpPr txBox="1"/>
                        <wps:spPr>
                          <a:xfrm>
                            <a:off x="1246666" y="291681"/>
                            <a:ext cx="229870" cy="238760"/>
                          </a:xfrm>
                          <a:prstGeom prst="rect">
                            <a:avLst/>
                          </a:prstGeom>
                          <a:noFill/>
                        </wps:spPr>
                        <wps:txbx>
                          <w:txbxContent>
                            <w:p w14:paraId="38108365"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119" name="Rechte verbindingslijn met pijl 119"/>
                        <wps:cNvCnPr>
                          <a:stCxn id="113" idx="6"/>
                          <a:endCxn id="115" idx="2"/>
                        </wps:cNvCnPr>
                        <wps:spPr>
                          <a:xfrm>
                            <a:off x="2529423" y="660086"/>
                            <a:ext cx="1142653"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0" name="Tekstvak 120"/>
                        <wps:cNvSpPr txBox="1"/>
                        <wps:spPr>
                          <a:xfrm>
                            <a:off x="2990985" y="290753"/>
                            <a:ext cx="247015" cy="238760"/>
                          </a:xfrm>
                          <a:prstGeom prst="rect">
                            <a:avLst/>
                          </a:prstGeom>
                          <a:noFill/>
                        </wps:spPr>
                        <wps:txbx>
                          <w:txbxContent>
                            <w:p w14:paraId="2FD48280"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26DEEA03" id="_x0000_s1035" style="position:absolute;margin-left:0;margin-top:16.05pt;width:418.1pt;height:104.15pt;z-index:251663360;mso-wrap-distance-left:0;mso-wrap-distance-right:0;mso-width-relative:margin;mso-height-relative:margin" coordsize="5309870,1322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">
                <v:shape id="_x0000_s1036" type="#_x0000_t75" style="position:absolute;width:5309870;height:1322705;visibility:visible;mso-wrap-style:square">
                  <v:fill o:detectmouseclick="t"/>
                  <v:path o:connecttype="none"/>
                </v:shape>
                <v:oval id="Ovaal 113" o:spid="_x0000_s1037" style="position:absolute;left:1995167;top:403232;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TkYwwAA&#10;ANwAAAAPAAAAZHJzL2Rvd25yZXYueG1sRE9NS8NAEL0L/odlhF7ETlKlSOy2aKFEeiltxfOYHZNg&#10;djbsbpvor+8Kgrd5vM9ZrEbbqTP70DrRkE8zUCyVM63UGt6Om7tHUCGSGOqcsIZvDrBaXl8tqDBu&#10;kD2fD7FWKURCQRqaGPsCMVQNWwpT17Mk7tN5SzFBX6PxNKRw2+Esy+ZoqZXU0FDP64arr8PJasBs&#10;KDHHod/694fdy0d52v2Ut1pPbsbnJ1CRx/gv/nO/mjQ/v4f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TkYwwAAANwAAAAPAAAAAAAAAAAAAAAAAJcCAABkcnMvZG93&#10;bnJldi54bWxQSwUGAAAAAAQABAD1AAAAhwMAAAAA&#10;" fillcolor="white [3201]" strokecolor="#8a479b [3209]" strokeweight="1pt">
                  <v:stroke joinstyle="miter"/>
                  <v:textbox>
                    <w:txbxContent>
                      <w:p w14:paraId="0848BEFD"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114" o:spid="_x0000_s1038" type="#_x0000_t32" style="position:absolute;left:3672077;top:660087;width:1179958;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nvZsQAAADcAAAADwAAAGRycy9kb3ducmV2LnhtbERPTWvCQBC9F/oflin0UnQTKUWiGymC&#10;qIgHY4vXMTvZpGZnQ3ar6b/vFgre5vE+Z74YbCuu1PvGsYJ0nIAgLp1u2Cj4OK5GUxA+IGtsHZOC&#10;H/KwyB8f5phpd+MDXYtgRAxhn6GCOoQuk9KXNVn0Y9cRR65yvcUQYW+k7vEWw20rJ0nyJi02HBtq&#10;7GhZU3kpvq0Cszuc98VXa4by9LK9rKrPfbFOlXp+Gt5nIAIN4S7+d290nJ++wt8z8QKZ/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ye9mxAAAANwAAAAPAAAAAAAAAAAA&#10;AAAAAKECAABkcnMvZG93bnJldi54bWxQSwUGAAAAAAQABAD5AAAAkgMAAAAA&#10;" strokecolor="#006a89 [3204]" strokeweight="1.5pt">
                  <v:stroke endarrow="block" joinstyle="miter"/>
                </v:shape>
                <v:oval id="Ovaal 115" o:spid="_x0000_s1039" style="position:absolute;left:3672076;top:403233;width:117995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3AT3wwAA&#10;ANwAAAAPAAAAZHJzL2Rvd25yZXYueG1sRE9NS8NAEL0L/odlhF7ETlK0SOy2aKFEeiltxfOYHZNg&#10;djbsbpvor+8Kgrd5vM9ZrEbbqTP70DrRkE8zUCyVM63UGt6Om7tHUCGSGOqcsIZvDrBaXl8tqDBu&#10;kD2fD7FWKURCQRqaGPsCMVQNWwpT17Mk7tN5SzFBX6PxNKRw2+Esy+ZoqZXU0FDP64arr8PJasBs&#10;KDHHod/69/vdy0d52v2Ut1pPbsbnJ1CRx/gv/nO/mjQ/f4DfZ9IFu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3AT3wwAAANwAAAAPAAAAAAAAAAAAAAAAAJcCAABkcnMvZG93&#10;bnJldi54bWxQSwUGAAAAAAQABAD1AAAAhwMAAAAA&#10;" fillcolor="white [3201]" strokecolor="#8a479b [3209]" strokeweight="1pt">
                  <v:stroke joinstyle="miter"/>
                  <v:textbox>
                    <w:txbxContent>
                      <w:p w14:paraId="1417659C"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116" o:spid="_x0000_s1040" style="position:absolute;left:363217;top:4032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pqAwwAA&#10;ANwAAAAPAAAAZHJzL2Rvd25yZXYueG1sRE9NS8NAEL0L/odlBC/STlKkSOy2qFAiXkqreJ5mxySY&#10;nQ272yb667uFQm/zeJ+zWI22U0f2oXWiIZ9moFgqZ1qpNXx9ridPoEIkMdQ5YQ1/HGC1vL1ZUGHc&#10;IFs+7mKtUoiEgjQ0MfYFYqgathSmrmdJ3I/zlmKCvkbjaUjhtsNZls3RUiupoaGe3xqufncHqwGz&#10;ocQch/7Dfz9uXvflYfNfPmh9fze+PIOKPMar+OJ+N2l+PofzM+kCXJ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DpqAwwAAANwAAAAPAAAAAAAAAAAAAAAAAJcCAABkcnMvZG93&#10;bnJldi54bWxQSwUGAAAAAAQABAD1AAAAhwMAAAAA&#10;" fillcolor="white [3201]" strokecolor="#8a479b [3209]" strokeweight="1pt">
                  <v:stroke joinstyle="miter"/>
                  <v:textbox>
                    <w:txbxContent>
                      <w:p w14:paraId="7A680F8E" w14:textId="77777777" w:rsidR="00F3780C" w:rsidRDefault="00F3780C" w:rsidP="00F3780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117" o:spid="_x0000_s1041" type="#_x0000_t32" style="position:absolute;left:897473;top:660086;width:109769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txEcQAAADcAAAADwAAAGRycy9kb3ducmV2LnhtbERPTWvCQBC9F/oflin0UnQTD61EN1IE&#10;UREPxhavY3aySc3OhuxW03/fLRS8zeN9znwx2FZcqfeNYwXpOAFBXDrdsFHwcVyNpiB8QNbYOiYF&#10;P+RhkT8+zDHT7sYHuhbBiBjCPkMFdQhdJqUva7Lox64jjlzleoshwt5I3eMthttWTpLkVVpsODbU&#10;2NGypvJSfFsFZnc474uv1gzl6WV7WVWf+2KdKvX8NLzPQAQawl38797oOD99g79n4gUy/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9G3ERxAAAANwAAAAPAAAAAAAAAAAA&#10;AAAAAKECAABkcnMvZG93bnJldi54bWxQSwUGAAAAAAQABAD5AAAAkgMAAAAA&#10;" strokecolor="#006a89 [3204]" strokeweight="1.5pt">
                  <v:stroke endarrow="block" joinstyle="miter"/>
                </v:shape>
                <v:shape id="Tekstvak 118" o:spid="_x0000_s1042" type="#_x0000_t202" style="position:absolute;left:1246666;top:29168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0uxQAA&#10;ANwAAAAPAAAAZHJzL2Rvd25yZXYueG1sRI/NbsJADITvSH2HlSv1BpsgWkFgQRVQqbeWnwewsiab&#10;JuuNsgukffr6UKk3WzOe+bzaDL5VN+pjHdhAPslAEZfB1lwZOJ/exnNQMSFbbAOTgW+KsFk/jFZY&#10;2HDnA92OqVISwrFAAy6lrtA6lo48xknoiEW7hN5jkrWvtO3xLuG+1dMse9Eea5YGhx1tHZXN8eoN&#10;zDP/0TSL6Wf0s5/82W13Yd99GfP0OLwuQSUa0r/57/rdCn4utPKMTK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9fS7FAAAA3AAAAA8AAAAAAAAAAAAAAAAAlwIAAGRycy9k&#10;b3ducmV2LnhtbFBLBQYAAAAABAAEAPUAAACJAwAAAAA=&#10;" filled="f" stroked="f">
                  <v:textbox style="mso-fit-shape-to-text:t">
                    <w:txbxContent>
                      <w:p w14:paraId="38108365"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Rechte verbindingslijn met pijl 119" o:spid="_x0000_s1043" type="#_x0000_t32" style="position:absolute;left:2529423;top:660086;width:1142653;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QtDMAAAADcAAAADwAAAGRycy9kb3ducmV2LnhtbERPS4vCMBC+L/gfwgheFk3rQdZqFPEB&#10;HrW74nVopg9sJrWJWv+9EYS9zcf3nPmyM7W4U+sqywriUQSCOLO64kLB3+9u+APCeWSNtWVS8CQH&#10;y0Xva46Jtg8+0j31hQgh7BJUUHrfJFK6rCSDbmQb4sDltjXoA2wLqVt8hHBTy3EUTaTBikNDiQ2t&#10;S8ou6c0o2NC3k/U1OtF5OznneXzYpLJQatDvVjMQnjr/L/649zrMj6fwfiZ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ukLQzAAAAA3AAAAA8AAAAAAAAAAAAAAAAA&#10;oQIAAGRycy9kb3ducmV2LnhtbFBLBQYAAAAABAAEAPkAAACOAwAAAAA=&#10;" strokecolor="#006a89 [3204]" strokeweight="1.5pt">
                  <v:stroke endarrow="block" joinstyle="miter"/>
                </v:shape>
                <v:shape id="Tekstvak 120" o:spid="_x0000_s1044" type="#_x0000_t202" style="position:absolute;left:2990985;top:29075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7uVxAAA&#10;ANwAAAAPAAAAZHJzL2Rvd25yZXYueG1sRI9Bb8IwDIXvk/gPkZG4jZSKTawjIMRA2m0D9gOsxmtK&#10;G6dqMij8+vkwaTdb7/m9z8v14Ft1oT7WgQ3Mphko4jLYmisDX6f94wJUTMgW28Bk4EYR1qvRwxIL&#10;G658oMsxVUpCOBZowKXUFVrH0pHHOA0dsWjfofeYZO0rbXu8SrhvdZ5lz9pjzdLgsKOto7I5/ngD&#10;i8x/NM1L/hn9/D57ctu3sOvOxkzGw+YVVKIh/Zv/rt+t4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e7lcQAAADcAAAADwAAAAAAAAAAAAAAAACXAgAAZHJzL2Rv&#10;d25yZXYueG1sUEsFBgAAAAAEAAQA9QAAAIgDAAAAAA==&#10;" filled="f" stroked="f">
                  <v:textbox style="mso-fit-shape-to-text:t">
                    <w:txbxContent>
                      <w:p w14:paraId="2FD48280" w14:textId="77777777" w:rsidR="00F3780C" w:rsidRDefault="00F3780C" w:rsidP="00F3780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w10:wrap type="topAndBottom"/>
              </v:group>
            </w:pict>
          </mc:Fallback>
        </mc:AlternateContent>
      </w:r>
    </w:p>
    <w:p w14:paraId="513E156C" w14:textId="3BA4B68E" w:rsidR="00F867E1" w:rsidRDefault="00F867E1" w:rsidP="00F867E1">
      <w:pPr>
        <w:pStyle w:val="Kop2"/>
        <w:rPr>
          <w:lang w:val="en-US"/>
        </w:rPr>
      </w:pPr>
      <w:r w:rsidRPr="00F867E1">
        <w:rPr>
          <w:lang w:val="en-US"/>
        </w:rPr>
        <w:lastRenderedPageBreak/>
        <w:t>Plural to Single compositie operator (&gt;&gt;-&gt;)</w:t>
      </w:r>
    </w:p>
    <w:p w14:paraId="77BBD952" w14:textId="52FB11CA" w:rsidR="00F867E1" w:rsidRDefault="00BD3043" w:rsidP="00F867E1">
      <w:r>
        <w:rPr>
          <w:noProof/>
        </w:rPr>
        <mc:AlternateContent>
          <mc:Choice Requires="wpc">
            <w:drawing>
              <wp:anchor distT="0" distB="0" distL="0" distR="0" simplePos="0" relativeHeight="251659264" behindDoc="0" locked="0" layoutInCell="1" allowOverlap="1" wp14:anchorId="5496BFD3" wp14:editId="13E702C9">
                <wp:simplePos x="0" y="0"/>
                <wp:positionH relativeFrom="leftMargin">
                  <wp:posOffset>967105</wp:posOffset>
                </wp:positionH>
                <wp:positionV relativeFrom="paragraph">
                  <wp:posOffset>357505</wp:posOffset>
                </wp:positionV>
                <wp:extent cx="5309870" cy="3090545"/>
                <wp:effectExtent l="0" t="0" r="24130" b="8255"/>
                <wp:wrapTopAndBottom/>
                <wp:docPr id="1" name="Canvas 1"/>
                <wp:cNvGraphicFramePr/>
                <a:graphic xmlns:a="http://schemas.openxmlformats.org/drawingml/2006/main">
                  <a:graphicData uri="http://schemas.microsoft.com/office/word/2010/wordprocessingCanvas">
                    <wpc:wpc>
                      <wpc:bg/>
                      <wpc:whole/>
                      <wps:wsp>
                        <wps:cNvPr id="177" name="Ovaal 177"/>
                        <wps:cNvSpPr/>
                        <wps:spPr>
                          <a:xfrm>
                            <a:off x="0"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1338D9"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Rechte verbindingslijn met pijl 178"/>
                        <wps:cNvCnPr>
                          <a:stCxn id="179" idx="6"/>
                          <a:endCxn id="182" idx="2"/>
                        </wps:cNvCnPr>
                        <wps:spPr>
                          <a:xfrm>
                            <a:off x="450847"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9" name="Ovaal 179"/>
                        <wps:cNvSpPr/>
                        <wps:spPr>
                          <a:xfrm>
                            <a:off x="1415108"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FCFE02"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Ovaal 180"/>
                        <wps:cNvSpPr/>
                        <wps:spPr>
                          <a:xfrm>
                            <a:off x="2141135" y="781439"/>
                            <a:ext cx="450847"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D75311"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81" name="Ovaal 181"/>
                        <wps:cNvSpPr/>
                        <wps:spPr>
                          <a:xfrm>
                            <a:off x="2946326" y="781439"/>
                            <a:ext cx="450848"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E384A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82" name="Rechte verbindingslijn met pijl 182"/>
                        <wps:cNvCnPr>
                          <a:endCxn id="186" idx="0"/>
                        </wps:cNvCnPr>
                        <wps:spPr>
                          <a:xfrm flipH="1">
                            <a:off x="2366559" y="454160"/>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83" name="Rechte verbindingslijn met pijl 183"/>
                        <wps:cNvCnPr>
                          <a:endCxn id="187" idx="0"/>
                        </wps:cNvCnPr>
                        <wps:spPr>
                          <a:xfrm>
                            <a:off x="2946326" y="454160"/>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84" name="Vierkante haken 184"/>
                        <wps:cNvSpPr/>
                        <wps:spPr>
                          <a:xfrm>
                            <a:off x="1915490" y="1694225"/>
                            <a:ext cx="2329965" cy="28154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Ovaal 185"/>
                        <wps:cNvSpPr/>
                        <wps:spPr>
                          <a:xfrm>
                            <a:off x="2141135" y="1618244"/>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C8C68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86" name="Ovaal 186"/>
                        <wps:cNvSpPr/>
                        <wps:spPr>
                          <a:xfrm>
                            <a:off x="2946326" y="1648033"/>
                            <a:ext cx="450848"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D93F9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87" name="Rechte verbindingslijn met pijl 187"/>
                        <wps:cNvCnPr>
                          <a:stCxn id="186" idx="4"/>
                        </wps:cNvCnPr>
                        <wps:spPr>
                          <a:xfrm>
                            <a:off x="2366559" y="1214945"/>
                            <a:ext cx="0" cy="40329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8" name="Rechte verbindingslijn met pijl 188"/>
                        <wps:cNvCnPr>
                          <a:stCxn id="187" idx="4"/>
                        </wps:cNvCnPr>
                        <wps:spPr>
                          <a:xfrm>
                            <a:off x="3171750" y="1214945"/>
                            <a:ext cx="0" cy="43308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9" name="Ovaal 189"/>
                        <wps:cNvSpPr/>
                        <wps:spPr>
                          <a:xfrm>
                            <a:off x="1414355"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39CC93"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Tekstvak 190"/>
                        <wps:cNvSpPr txBox="1"/>
                        <wps:spPr>
                          <a:xfrm>
                            <a:off x="838827" y="0"/>
                            <a:ext cx="229870" cy="238760"/>
                          </a:xfrm>
                          <a:prstGeom prst="rect">
                            <a:avLst/>
                          </a:prstGeom>
                          <a:noFill/>
                        </wps:spPr>
                        <wps:txbx>
                          <w:txbxContent>
                            <w:p w14:paraId="7AC79B97"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191" name="Tekstvak 191"/>
                        <wps:cNvSpPr txBox="1"/>
                        <wps:spPr>
                          <a:xfrm>
                            <a:off x="2178257" y="1312704"/>
                            <a:ext cx="247015" cy="238760"/>
                          </a:xfrm>
                          <a:prstGeom prst="rect">
                            <a:avLst/>
                          </a:prstGeom>
                          <a:noFill/>
                        </wps:spPr>
                        <wps:txbx>
                          <w:txbxContent>
                            <w:p w14:paraId="40DB6D8E"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192" name="Tekstvak 192"/>
                        <wps:cNvSpPr txBox="1"/>
                        <wps:spPr>
                          <a:xfrm>
                            <a:off x="2945573" y="1312704"/>
                            <a:ext cx="247015" cy="238760"/>
                          </a:xfrm>
                          <a:prstGeom prst="rect">
                            <a:avLst/>
                          </a:prstGeom>
                          <a:noFill/>
                        </wps:spPr>
                        <wps:txbx>
                          <w:txbxContent>
                            <w:p w14:paraId="3F10C294"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193" name="Tekstvak 193"/>
                        <wps:cNvSpPr txBox="1"/>
                        <wps:spPr>
                          <a:xfrm>
                            <a:off x="1598516" y="1312703"/>
                            <a:ext cx="247015" cy="238760"/>
                          </a:xfrm>
                          <a:prstGeom prst="rect">
                            <a:avLst/>
                          </a:prstGeom>
                          <a:noFill/>
                        </wps:spPr>
                        <wps:txbx>
                          <w:txbxContent>
                            <w:p w14:paraId="40A53B25"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194" name="Rechte verbindingslijn met pijl 194"/>
                        <wps:cNvCnPr>
                          <a:stCxn id="182" idx="3"/>
                        </wps:cNvCnPr>
                        <wps:spPr>
                          <a:xfrm flipH="1">
                            <a:off x="1862838" y="390674"/>
                            <a:ext cx="754" cy="231436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5" name="Gekromde pijl links 195"/>
                        <wps:cNvSpPr/>
                        <wps:spPr>
                          <a:xfrm>
                            <a:off x="4565020"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Gekromde pijl rechts 196"/>
                        <wps:cNvSpPr/>
                        <wps:spPr>
                          <a:xfrm>
                            <a:off x="622554"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496BFD3" id="_x0000_s1045" style="position:absolute;margin-left:76.15pt;margin-top:28.15pt;width:418.1pt;height:243.35pt;z-index:251659264;mso-wrap-distance-left:0;mso-wrap-distance-right:0;mso-position-horizontal-relative:left-margin-area;mso-width-relative:margin;mso-height-relative:margin" coordsize="5309870,30905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">
                <v:shape id="_x0000_s1046" type="#_x0000_t75" style="position:absolute;width:5309870;height:3090545;visibility:visible;mso-wrap-style:square">
                  <v:fill o:detectmouseclick="t"/>
                  <v:path o:connecttype="none"/>
                </v:shape>
                <v:oval id="Ovaal 177" o:spid="_x0000_s1047" style="position:absolute;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ndq7wwAA&#10;ANwAAAAPAAAAZHJzL2Rvd25yZXYueG1sRE9Na8JAEL0X+h+WKXgpOrGUKtFV2kJJ6UVqi+cxOyah&#10;2dmwu5ror3cLhd7m8T5nuR5sq07sQ+NEw3SSgWIpnWmk0vD99TaegwqRxFDrhDWcOcB6dXuzpNy4&#10;Xj75tI2VSiESctJQx9jliKGs2VKYuI4lcQfnLcUEfYXGU5/CbYsPWfaElhpJDTV1/Fpz+bM9Wg2Y&#10;9QVOse8+/O5x87IvjptLca/16G54XoCKPMR/8Z/73aT5sxn8PpMuwN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ndq7wwAAANwAAAAPAAAAAAAAAAAAAAAAAJcCAABkcnMvZG93&#10;bnJldi54bWxQSwUGAAAAAAQABAD1AAAAhwMAAAAA&#10;" fillcolor="white [3201]" strokecolor="#8a479b [3209]" strokeweight="1pt">
                  <v:stroke joinstyle="miter"/>
                  <v:textbox>
                    <w:txbxContent>
                      <w:p w14:paraId="591338D9"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178" o:spid="_x0000_s1048" type="#_x0000_t32" style="position:absolute;left:450847;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dtN8QAAADcAAAADwAAAGRycy9kb3ducmV2LnhtbESPzW7CQAyE70i8w8qVekGwoQeKUhZU&#10;QZE40gDK1co6P2rWm2YXCG+PD5V6szXjmc+rzeBadaM+NJ4NzGcJKOLC24YrA+fTfroEFSKyxdYz&#10;GXhQgM16PFphav2dv+mWxUpJCIcUDdQxdqnWoajJYZj5jli00vcOo6x9pW2Pdwl3rX5LkoV22LA0&#10;1NjRtqbiJ7s6AzuaBN3+JhfKvxZ5Wc6Pu0xXxry+DJ8foCIN8d/8d32wgv8utPKMTKD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N203xAAAANwAAAAPAAAAAAAAAAAA&#10;AAAAAKECAABkcnMvZG93bnJldi54bWxQSwUGAAAAAAQABAD5AAAAkgMAAAAA&#10;" strokecolor="#006a89 [3204]" strokeweight="1.5pt">
                  <v:stroke endarrow="block" joinstyle="miter"/>
                </v:shape>
                <v:oval id="Ovaal 179" o:spid="_x0000_s1049" style="position:absolute;left:1415108;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TutSxAAA&#10;ANwAAAAPAAAAZHJzL2Rvd25yZXYueG1sRE9NS8NAEL0L/odlCr1IO2kRbWO3RQWJeCnW0vM0Oyah&#10;2dmwu22iv94VBG/zeJ+z2gy2VRf2oXGiYTbNQLGUzjRSadh/vEwWoEIkMdQ6YQ1fHGCzvr5aUW5c&#10;L+982cVKpRAJOWmoY+xyxFDWbClMXceSuE/nLcUEfYXGU5/CbYvzLLtDS42khpo6fq65PO3OVgNm&#10;fYEz7Ls3f7jdPh2L8/a7uNF6PBoeH0BFHuK/+M/9atL8+yX8PpMuwP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7rUsQAAADcAAAADwAAAAAAAAAAAAAAAACXAgAAZHJzL2Rv&#10;d25yZXYueG1sUEsFBgAAAAAEAAQA9QAAAIgDAAAAAA==&#10;" fillcolor="white [3201]" strokecolor="#8a479b [3209]" strokeweight="1pt">
                  <v:stroke joinstyle="miter"/>
                  <v:textbox>
                    <w:txbxContent>
                      <w:p w14:paraId="29FCFE02"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180" o:spid="_x0000_s1050" style="position:absolute;left:2141135;top:781439;width:450847;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wSJ2xQAA&#10;ANwAAAAPAAAAZHJzL2Rvd25yZXYueG1sRI9BawIxEIXvhf6HMAVvNasHa1ejSEEQsQettNchGTeL&#10;m8mySde1v75zKPQ2w3vz3jfL9RAa1VOX6sgGJuMCFLGNrubKwPlj+zwHlTKywyYyGbhTgvXq8WGJ&#10;pYs3PlJ/ypWSEE4lGvA5t6XWyXoKmMaxJRbtEruAWdau0q7Dm4SHRk+LYqYD1iwNHlt682Svp+9g&#10;oEg/h4v9fDlv7fT93vPOf73uj8aMnobNAlSmIf+b/653TvDngi/PyAR6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BInbFAAAA3AAAAA8AAAAAAAAAAAAAAAAAlwIAAGRycy9k&#10;b3ducmV2LnhtbFBLBQYAAAAABAAEAPUAAACJAwAAAAA=&#10;" fillcolor="white [3201]" strokecolor="#8a479b [3209]" strokeweight="1pt">
                  <v:stroke joinstyle="miter"/>
                  <v:textbox inset="1mm,,1mm">
                    <w:txbxContent>
                      <w:p w14:paraId="4BD75311"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oval id="Ovaal 181" o:spid="_x0000_s1051" style="position:absolute;left:2946326;top:781439;width:450848;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jYftwgAA&#10;ANwAAAAPAAAAZHJzL2Rvd25yZXYueG1sRE9NawIxEL0L/ocwgjfN6kHtahQRBCntQSt6HZJxs7iZ&#10;LJt0XfvrG6HQ2zze56w2natES00oPSuYjDMQxNqbkgsF56/9aAEiRGSDlWdS8KQAm3W/t8Lc+Acf&#10;qT3FQqQQDjkqsDHWuZRBW3IYxr4mTtzNNw5jgk0hTYOPFO4qOc2ymXRYcmqwWNPOkr6fvp2CLPx8&#10;3PRlft7r6eez5YO9vr0flRoOuu0SRKQu/ov/3AeT5i8m8HomXSD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Nh+3CAAAA3AAAAA8AAAAAAAAAAAAAAAAAlwIAAGRycy9kb3du&#10;cmV2LnhtbFBLBQYAAAAABAAEAPUAAACGAwAAAAA=&#10;" fillcolor="white [3201]" strokecolor="#8a479b [3209]" strokeweight="1pt">
                  <v:stroke joinstyle="miter"/>
                  <v:textbox inset="1mm,,1mm">
                    <w:txbxContent>
                      <w:p w14:paraId="68E384A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shape id="Rechte verbindingslijn met pijl 182" o:spid="_x0000_s1052" type="#_x0000_t32" style="position:absolute;left:2366559;top:454160;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BqD18EAAADcAAAADwAAAGRycy9kb3ducmV2LnhtbERPS4vCMBC+C/6HMII3TRUR6Rpl2WVB&#10;xIuPy95mm9m02ExKEmv11xtB8DYf33OW687WoiUfKscKJuMMBHHhdMVGwen4M1qACBFZY+2YFNwo&#10;wHrV7y0x1+7Ke2oP0YgUwiFHBWWMTS5lKEqyGMauIU7cv/MWY4LeSO3xmsJtLadZNpcWK04NJTb0&#10;VVJxPlysgrufZeftvgu/ZjtpdpvL0bi/b6WGg+7zA0SkLr7FL/dGp/mLKTyfSRfI1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GoPXwQAAANwAAAAPAAAAAAAAAAAAAAAA&#10;AKECAABkcnMvZG93bnJldi54bWxQSwUGAAAAAAQABAD5AAAAjwMAAAAA&#10;" strokecolor="#006a89 [3204]" strokeweight="1.5pt">
                  <v:stroke dashstyle="1 1" endarrow="block" joinstyle="miter"/>
                </v:shape>
                <v:shape id="Rechte verbindingslijn met pijl 183" o:spid="_x0000_s1053" type="#_x0000_t32" style="position:absolute;left:2946326;top:454160;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5pYaMIAAADcAAAADwAAAGRycy9kb3ducmV2LnhtbERP3WrCMBS+H/gO4Qi7m6kTR+mMIkKH&#10;V0O7PcBZc0y7NSc1SbV7+0UQdnc+vt+z2oy2ExfyoXWsYD7LQBDXTrdsFHx+lE85iBCRNXaOScEv&#10;BdisJw8rLLS78pEuVTQihXAoUEETY19IGeqGLIaZ64kTd3LeYkzQG6k9XlO47eRzlr1Iiy2nhgZ7&#10;2jVU/1SDVeDjtzy372ZZfg11eToOJn+rDko9TsftK4hIY/wX3917nebnC7g9ky6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5pYaMIAAADcAAAADwAAAAAAAAAAAAAA&#10;AAChAgAAZHJzL2Rvd25yZXYueG1sUEsFBgAAAAAEAAQA+QAAAJADAAAAAA==&#10;" strokecolor="#006a89 [3204]" strokeweight="1.5pt">
                  <v:stroke dashstyle="1 1" endarrow="block" joinstyle="miter"/>
                </v:shape>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184" o:spid="_x0000_s1054" type="#_x0000_t185" style="position:absolute;left:1915490;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62aSxAAA&#10;ANwAAAAPAAAAZHJzL2Rvd25yZXYueG1sRE9NawIxEL0X+h/CFHopmlVEZDVKKxQLFkFbBG/TzXSz&#10;mEy2m7iu/74RBG/zeJ8zW3TOipaaUHlWMOhnIIgLrysuFXx/vfcmIEJE1mg9k4ILBVjMHx9mmGt/&#10;5i21u1iKFMIhRwUmxjqXMhSGHIa+r4kT9+sbhzHBppS6wXMKd1YOs2wsHVacGgzWtDRUHHcnp2Bl&#10;7PqU/by0xX7zdzl6Kw9vn1Kp56fudQoiUhfv4pv7Q6f5kxFcn0kX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OtmksQAAADcAAAADwAAAAAAAAAAAAAAAACXAgAAZHJzL2Rv&#10;d25yZXYueG1sUEsFBgAAAAAEAAQA9QAAAIgDAAAAAA==&#10;" strokecolor="#006a89 [3204]" strokeweight=".5pt">
                  <v:stroke joinstyle="miter"/>
                </v:shape>
                <v:oval id="Ovaal 185" o:spid="_x0000_s1055" style="position:absolute;left:2141135;top:1618244;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toHuwgAA&#10;ANwAAAAPAAAAZHJzL2Rvd25yZXYueG1sRE9NawIxEL0X/A9hBG81q9BWV6OIIIjUg1b0OiTjZnEz&#10;WTbpuvbXN0Kht3m8z5kvO1eJlppQelYwGmYgiLU3JRcKTl+b1wmIEJENVp5JwYMCLBe9lznmxt/5&#10;QO0xFiKFcMhRgY2xzqUM2pLDMPQ1ceKuvnEYE2wKaRq8p3BXyXGWvUuHJacGizWtLenb8dspyMLP&#10;51WfP04bPd4/Wt7ay3R3UGrQ71YzEJG6+C/+c29Nmj95g+cz6QK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a2ge7CAAAA3AAAAA8AAAAAAAAAAAAAAAAAlwIAAGRycy9kb3du&#10;cmV2LnhtbFBLBQYAAAAABAAEAPUAAACGAwAAAAA=&#10;" fillcolor="white [3201]" strokecolor="#8a479b [3209]" strokeweight="1pt">
                  <v:stroke joinstyle="miter"/>
                  <v:textbox inset="1mm,,1mm">
                    <w:txbxContent>
                      <w:p w14:paraId="34C8C68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v:textbox>
                </v:oval>
                <v:oval id="Ovaal 186" o:spid="_x0000_s1056" style="position:absolute;left:2946326;top:1648033;width:450848;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ZB+ZwgAA&#10;ANwAAAAPAAAAZHJzL2Rvd25yZXYueG1sRE9NawIxEL0X/A9hhN5qVg/WrkYRQZBiD1rR65CMm8XN&#10;ZNnEdfXXNwXB2zze58wWnatES00oPSsYDjIQxNqbkgsFh9/1xwREiMgGK8+k4E4BFvPe2wxz42+8&#10;o3YfC5FCOOSowMZY51IGbclhGPiaOHFn3ziMCTaFNA3eUrir5CjLxtJhyanBYk0rS/qyvzoFWXhs&#10;z/r4eVjr0c+95Y09fX3vlHrvd8spiEhdfImf7o1J8ydj+H8mXSD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kH5nCAAAA3AAAAA8AAAAAAAAAAAAAAAAAlwIAAGRycy9kb3du&#10;cmV2LnhtbFBLBQYAAAAABAAEAPUAAACGAwAAAAA=&#10;" fillcolor="white [3201]" strokecolor="#8a479b [3209]" strokeweight="1pt">
                  <v:stroke joinstyle="miter"/>
                  <v:textbox inset="1mm,,1mm">
                    <w:txbxContent>
                      <w:p w14:paraId="37D93F9E"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v:textbox>
                </v:oval>
                <v:shape id="Rechte verbindingslijn met pijl 187" o:spid="_x0000_s1057" type="#_x0000_t32" style="position:absolute;left:2366559;top:1214945;width:0;height:4032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2JYr8AAADcAAAADwAAAGRycy9kb3ducmV2LnhtbERPy6rCMBDdX/AfwghuLprqwivVKOID&#10;XGpV3A7N9IHNpDZR698bQbi7OZznzBatqcSDGldaVjAcRCCIU6tLzhWcjtv+BITzyBory6TgRQ4W&#10;887PDGNtn3ygR+JzEULYxaig8L6OpXRpQQbdwNbEgctsY9AH2ORSN/gM4aaSoygaS4Mlh4YCa1oV&#10;lF6Tu1Gwpl8nq1t0pstmfMmy4X6dyFypXrddTkF4av2/+Ove6TB/8gefZ8IFcv4G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X2JYr8AAADcAAAADwAAAAAAAAAAAAAAAACh&#10;AgAAZHJzL2Rvd25yZXYueG1sUEsFBgAAAAAEAAQA+QAAAI0DAAAAAA==&#10;" strokecolor="#006a89 [3204]" strokeweight="1.5pt">
                  <v:stroke endarrow="block" joinstyle="miter"/>
                </v:shape>
                <v:shape id="Rechte verbindingslijn met pijl 188" o:spid="_x0000_s1058" type="#_x0000_t32" style="position:absolute;left:3171750;top:1214945;width:0;height:4330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IdEMQAAADcAAAADwAAAGRycy9kb3ducmV2LnhtbESPzWrDQAyE74W8w6JAL6VZpwcTHG9C&#10;aVLoMXUTfBVe+Yd6tY53G7tvHx0KvUnMaOZTvp9dr240hs6zgfUqAUVcedtxY+D89f68ARUissXe&#10;Mxn4pQD73eIhx8z6iT/pVsRGSQiHDA20MQ6Z1qFqyWFY+YFYtNqPDqOsY6PtiJOEu16/JEmqHXYs&#10;DS0O9NZS9V38OAMHegq6vyYXKo9pWdfr06HQjTGPy/l1CyrSHP/Nf9cfVvA3QivPyAR6d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84h0QxAAAANwAAAAPAAAAAAAAAAAA&#10;AAAAAKECAABkcnMvZG93bnJldi54bWxQSwUGAAAAAAQABAD5AAAAkgMAAAAA&#10;" strokecolor="#006a89 [3204]" strokeweight="1.5pt">
                  <v:stroke endarrow="block" joinstyle="miter"/>
                </v:shape>
                <v:oval id="Ovaal 189" o:spid="_x0000_s1059" style="position:absolute;left:1414355;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m5t1wwAA&#10;ANwAAAAPAAAAZHJzL2Rvd25yZXYueG1sRE9Na8JAEL0X+h+WKXgpOrGUotFV2kJJ6UVqi+cxOyah&#10;2dmwu5ror3cLhd7m8T5nuR5sq07sQ+NEw3SSgWIpnWmk0vD99TaegQqRxFDrhDWcOcB6dXuzpNy4&#10;Xj75tI2VSiESctJQx9jliKGs2VKYuI4lcQfnLcUEfYXGU5/CbYsPWfaElhpJDTV1/Fpz+bM9Wg2Y&#10;9QVOse8+/O5x87IvjptLca/16G54XoCKPMR/8Z/73aT5szn8PpMuwN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m5t1wwAAANwAAAAPAAAAAAAAAAAAAAAAAJcCAABkcnMvZG93&#10;bnJldi54bWxQSwUGAAAAAAQABAD1AAAAhwMAAAAA&#10;" fillcolor="white [3201]" strokecolor="#8a479b [3209]" strokeweight="1pt">
                  <v:stroke joinstyle="miter"/>
                  <v:textbox>
                    <w:txbxContent>
                      <w:p w14:paraId="7E39CC93" w14:textId="77777777" w:rsidR="00193E3C" w:rsidRDefault="00193E3C" w:rsidP="00193E3C">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190" o:spid="_x0000_s1060" type="#_x0000_t202" style="position:absolute;left:838827;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HJyxQAA&#10;ANwAAAAPAAAAZHJzL2Rvd25yZXYueG1sRI/NbsJADITvSLzDypV6gw2oRSFlQQhaqbfy9wBW1s2m&#10;yXqj7AJpn74+VOrN1oxnPq82g2/VjfpYBzYwm2agiMtga64MXM5vkxxUTMgW28Bk4JsibNbj0QoL&#10;G+58pNspVUpCOBZowKXUFVrH0pHHOA0dsWifofeYZO0rbXu8S7hv9TzLFtpjzdLgsKOdo7I5Xb2B&#10;PPMfTbOcH6J/+pk9u90+vHZfxjw+DNsXUImG9G/+u363gr8UfHlGJt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1YcnLFAAAA3AAAAA8AAAAAAAAAAAAAAAAAlwIAAGRycy9k&#10;b3ducmV2LnhtbFBLBQYAAAAABAAEAPUAAACJAwAAAAA=&#10;" filled="f" stroked="f">
                  <v:textbox style="mso-fit-shape-to-text:t">
                    <w:txbxContent>
                      <w:p w14:paraId="7AC79B97"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191" o:spid="_x0000_s1061" type="#_x0000_t202" style="position:absolute;left:2178257;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NfpwQAA&#10;ANwAAAAPAAAAZHJzL2Rvd25yZXYueG1sRE/NisIwEL4v+A5hBG9rWtFFq1HEVfDmrvoAQzM2tc2k&#10;NFmtPr1ZWNjbfHy/s1h1thY3an3pWEE6TEAQ506XXCg4n3bvUxA+IGusHZOCB3lYLXtvC8y0u/M3&#10;3Y6hEDGEfYYKTAhNJqXPDVn0Q9cQR+7iWoshwraQusV7DLe1HCXJh7RYcmww2NDGUF4df6yCaWIP&#10;VTUbfXk7fqYTs/l02+aq1KDfrecgAnXhX/zn3us4f5bC7zPxAr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hTX6cEAAADcAAAADwAAAAAAAAAAAAAAAACXAgAAZHJzL2Rvd25y&#10;ZXYueG1sUEsFBgAAAAAEAAQA9QAAAIUDAAAAAA==&#10;" filled="f" stroked="f">
                  <v:textbox style="mso-fit-shape-to-text:t">
                    <w:txbxContent>
                      <w:p w14:paraId="40DB6D8E"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192" o:spid="_x0000_s1062" type="#_x0000_t202" style="position:absolute;left:2945573;top:1312704;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kmewQAA&#10;ANwAAAAPAAAAZHJzL2Rvd25yZXYueG1sRE/NasJAEL4LfYdlCt50Y6hFo6sUW8GbNe0DDNkxmyY7&#10;G7JbjT69Kwje5uP7neW6t404Uecrxwom4wQEceF0xaWC35/taAbCB2SNjWNScCEP69XLYImZdmc+&#10;0CkPpYgh7DNUYEJoMyl9YciiH7uWOHJH11kMEXal1B2eY7htZJok79JixbHBYEsbQ0Wd/1sFs8Tu&#10;63qefnv7dp1MzebTfbV/Sg1f+48FiEB9eIof7p2O8+cp3J+JF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sZJnsEAAADcAAAADwAAAAAAAAAAAAAAAACXAgAAZHJzL2Rvd25y&#10;ZXYueG1sUEsFBgAAAAAEAAQA9QAAAIUDAAAAAA==&#10;" filled="f" stroked="f">
                  <v:textbox style="mso-fit-shape-to-text:t">
                    <w:txbxContent>
                      <w:p w14:paraId="3F10C294"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193" o:spid="_x0000_s1063" type="#_x0000_t202" style="position:absolute;left:1598516;top:1312703;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uwFwgAA&#10;ANwAAAAPAAAAZHJzL2Rvd25yZXYueG1sRE/NasJAEL4LfYdlBG91o7ai0VWKteCtmvYBhuyYjcnO&#10;huxWo0/vCgVv8/H9znLd2VqcqfWlYwWjYQKCOHe65ELB78/X6wyED8gaa8ek4Eoe1quX3hJT7S58&#10;oHMWChFD2KeowITQpFL63JBFP3QNceSOrrUYImwLqVu8xHBby3GSTKXFkmODwYY2hvIq+7MKZon9&#10;rqr5eO/t2230bjafbtuclBr0u48FiEBdeIr/3Tsd588n8HgmXi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2K7AXCAAAA3AAAAA8AAAAAAAAAAAAAAAAAlwIAAGRycy9kb3du&#10;cmV2LnhtbFBLBQYAAAAABAAEAPUAAACGAwAAAAA=&#10;" filled="f" stroked="f">
                  <v:textbox style="mso-fit-shape-to-text:t">
                    <w:txbxContent>
                      <w:p w14:paraId="40A53B25" w14:textId="77777777" w:rsidR="00193E3C" w:rsidRDefault="00193E3C" w:rsidP="00193E3C">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194" o:spid="_x0000_s1064" type="#_x0000_t32" style="position:absolute;left:1862838;top:390674;width:754;height:231436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rsPMQAAADcAAAADwAAAGRycy9kb3ducmV2LnhtbERPTWsCMRC9F/ofwhS8FM0qpdStUUQQ&#10;FfHgVvE6bsbs1s1k2UTd/vtGELzN433OaNLaSlyp8aVjBf1eAoI4d7pko2D3M+9+gfABWWPlmBT8&#10;kYfJ+PVlhKl2N97SNQtGxBD2KSooQqhTKX1ekEXfczVx5E6usRgibIzUDd5iuK3kIEk+pcWSY0OB&#10;Nc0Kys/ZxSow6+1xk/1Wps0P76vz/LTfZIu+Up23dvoNIlAbnuKHe6nj/OEH3J+JF8j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Guw8xAAAANwAAAAPAAAAAAAAAAAA&#10;AAAAAKECAABkcnMvZG93bnJldi54bWxQSwUGAAAAAAQABAD5AAAAkgMAAAAA&#10;" strokecolor="#006a89 [3204]" strokeweight="1.5pt">
                  <v:stroke endarrow="block" joinstyle="miter"/>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Gekromde pijl links 195" o:spid="_x0000_s1065" type="#_x0000_t103" style="position:absolute;left:4565020;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gxaYwwAA&#10;ANwAAAAPAAAAZHJzL2Rvd25yZXYueG1sRE9La8JAEL4L/Q/LFHrTTYUWjW6CVArtQcRH6XXITpLV&#10;7GzIbpP477uFgrf5+J6zzkfbiJ46bxwreJ4lIIgLpw1XCs6n9+kChA/IGhvHpOBGHvLsYbLGVLuB&#10;D9QfQyViCPsUFdQhtKmUvqjJop+5ljhypesshgi7SuoOhxhuGzlPkldp0XBsqLGlt5qK6/HHKrhs&#10;TTJ8H/bF8Lk8m34fyq/dolTq6XHcrEAEGsNd/O/+0HH+8gX+nokX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gxaYwwAAANwAAAAPAAAAAAAAAAAAAAAAAJcCAABkcnMvZG93&#10;bnJldi54bWxQSwUGAAAAAAQABAD1AAAAhwMAAAAA&#10;" adj="16972,20443,5400" fillcolor="#b4eeff [660]" strokecolor="#003444 [1604]" strokeweight="1pt"/>
                <v:shapetype id="_x0000_t102" coordsize="21600,21600" o:spt="102" adj="12960,19440,14400" path="ar0,0@23@3@22,,0@4,0@15@23@1,0@7@2@13l@2@14@22@8@2@12wa0,0@23@3@2@11@26@17,0@15@23@1@26@17@22@15xear0,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Gekromde pijl rechts 196" o:spid="_x0000_s1066" type="#_x0000_t102" style="position:absolute;left:622554;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XwQAA&#10;ANwAAAAPAAAAZHJzL2Rvd25yZXYueG1sRE/fa8IwEH4X9j+EG+xN0zkQraZFBhsb7EGrvh/N2Rab&#10;S5dkNfvvl4Hg2318P29TRtOLkZzvLCt4nmUgiGurO24UHA9v0yUIH5A19pZJwS95KIuHyQZzba+8&#10;p7EKjUgh7HNU0IYw5FL6uiWDfmYH4sSdrTMYEnSN1A6vKdz0cp5lC2mw49TQ4kCvLdWX6sco0DF7&#10;30l3eplT4HG/+17GT/+l1NNj3K5BBIrhLr65P3Sav1rA/zPpAl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PkP18EAAADcAAAADwAAAAAAAAAAAAAAAACXAgAAZHJzL2Rvd25y&#10;ZXYueG1sUEsFBgAAAAAEAAQA9QAAAIUDAAAAAA==&#10;" adj="15193,19998,16200" fillcolor="#b4eeff [660]" strokecolor="#003444 [1604]" strokeweight="1pt"/>
                <w10:wrap type="topAndBottom" anchorx="margin"/>
              </v:group>
            </w:pict>
          </mc:Fallback>
        </mc:AlternateContent>
      </w:r>
      <w:r w:rsidR="00F867E1" w:rsidRPr="000A58B4">
        <w:t xml:space="preserve">Deze </w:t>
      </w:r>
      <w:r w:rsidR="00876996" w:rsidRPr="000A58B4">
        <w:t>combinator</w:t>
      </w:r>
      <w:r w:rsidR="00F867E1" w:rsidRPr="000A58B4">
        <w:t xml:space="preserve"> is complexer.</w:t>
      </w:r>
      <w:r w:rsidR="000A58B4" w:rsidRPr="000A58B4">
        <w:t xml:space="preserve"> De naam volgt hetzelfde patroon. M</w:t>
      </w:r>
      <w:r w:rsidR="000A58B4">
        <w:t>aar deze combinator legt een interne structuur aan. Uit het resultaat van de eerste operand f (een array met resources) construeert hij een array met locaties met (maybe) resources (dus:</w:t>
      </w:r>
      <w:r w:rsidR="000A58B4" w:rsidRPr="000A58B4">
        <w:rPr>
          <w:rStyle w:val="inlinecode"/>
        </w:rPr>
        <w:t xml:space="preserve"> Location (Maybe Resource)</w:t>
      </w:r>
      <w:r w:rsidR="000A58B4">
        <w:t>). Dit array wordt omgezet naar een locatie met een array van resources. Deze laatste locatie wordt verbonden met de locatie die het resultaat van de eerste operand bevat, onder de naam van de tweede operand.</w:t>
      </w:r>
      <w:r w:rsidR="0086533E">
        <w:t xml:space="preserve"> Merk op dat deze naam óók gebruikt wordt om elke individuele locatie met een resource s te verbinden met zijn functiewaarde t (</w:t>
      </w:r>
      <w:r w:rsidR="0086533E" w:rsidRPr="0086533E">
        <w:rPr>
          <w:rStyle w:val="inlinecode"/>
        </w:rPr>
        <w:t>t = g(s)</w:t>
      </w:r>
      <w:r w:rsidR="0086533E">
        <w:t>).</w:t>
      </w:r>
    </w:p>
    <w:p w14:paraId="125A6FDF" w14:textId="544AF76C" w:rsidR="00716E84" w:rsidRPr="00716E84" w:rsidRDefault="00716E84" w:rsidP="00716E84">
      <w:pPr>
        <w:pStyle w:val="Kop2"/>
        <w:rPr>
          <w:lang w:val="en-US"/>
        </w:rPr>
      </w:pPr>
      <w:r w:rsidRPr="00716E84">
        <w:rPr>
          <w:lang w:val="en-US"/>
        </w:rPr>
        <w:lastRenderedPageBreak/>
        <w:t>Plural to Plural compositie operator (&gt;&gt;-&gt;&gt;)</w:t>
      </w:r>
    </w:p>
    <w:p w14:paraId="32828592" w14:textId="7E8D6346" w:rsidR="00716E84" w:rsidRDefault="000936B4" w:rsidP="00716E84">
      <w:pPr>
        <w:rPr>
          <w:noProof/>
        </w:rPr>
      </w:pPr>
      <w:r>
        <w:rPr>
          <w:noProof/>
        </w:rPr>
        <mc:AlternateContent>
          <mc:Choice Requires="wpc">
            <w:drawing>
              <wp:anchor distT="0" distB="0" distL="0" distR="0" simplePos="0" relativeHeight="251665408" behindDoc="0" locked="0" layoutInCell="1" allowOverlap="1" wp14:anchorId="2914F744" wp14:editId="3EEBBA74">
                <wp:simplePos x="0" y="0"/>
                <wp:positionH relativeFrom="leftMargin">
                  <wp:posOffset>914400</wp:posOffset>
                </wp:positionH>
                <wp:positionV relativeFrom="paragraph">
                  <wp:posOffset>360045</wp:posOffset>
                </wp:positionV>
                <wp:extent cx="5310000" cy="3088800"/>
                <wp:effectExtent l="0" t="0" r="74930" b="10160"/>
                <wp:wrapTopAndBottom/>
                <wp:docPr id="217" name="Canvas 1"/>
                <wp:cNvGraphicFramePr/>
                <a:graphic xmlns:a="http://schemas.openxmlformats.org/drawingml/2006/main">
                  <a:graphicData uri="http://schemas.microsoft.com/office/word/2010/wordprocessingCanvas">
                    <wpc:wpc>
                      <wpc:bg/>
                      <wpc:whole/>
                      <wps:wsp>
                        <wps:cNvPr id="258" name="Ovaal 258"/>
                        <wps:cNvSpPr/>
                        <wps:spPr>
                          <a:xfrm>
                            <a:off x="51435" y="20652"/>
                            <a:ext cx="45084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E8D6C2"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echte verbindingslijn met pijl 259"/>
                        <wps:cNvCnPr>
                          <a:stCxn id="260" idx="6"/>
                          <a:endCxn id="263" idx="2"/>
                        </wps:cNvCnPr>
                        <wps:spPr>
                          <a:xfrm>
                            <a:off x="502282" y="237406"/>
                            <a:ext cx="964261"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60" name="Ovaal 260"/>
                        <wps:cNvSpPr/>
                        <wps:spPr>
                          <a:xfrm>
                            <a:off x="1466543" y="20653"/>
                            <a:ext cx="3062437"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23E626"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Ovaal 261"/>
                        <wps:cNvSpPr/>
                        <wps:spPr>
                          <a:xfrm>
                            <a:off x="2412875" y="781438"/>
                            <a:ext cx="450847"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727E07"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262" name="Ovaal 262"/>
                        <wps:cNvSpPr/>
                        <wps:spPr>
                          <a:xfrm>
                            <a:off x="3433801" y="781438"/>
                            <a:ext cx="450848"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C0AFE4"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263" name="Rechte verbindingslijn met pijl 263"/>
                        <wps:cNvCnPr>
                          <a:endCxn id="267" idx="0"/>
                        </wps:cNvCnPr>
                        <wps:spPr>
                          <a:xfrm flipH="1">
                            <a:off x="2638299" y="454159"/>
                            <a:ext cx="225423"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64" name="Rechte verbindingslijn met pijl 264"/>
                        <wps:cNvCnPr>
                          <a:endCxn id="268" idx="0"/>
                        </wps:cNvCnPr>
                        <wps:spPr>
                          <a:xfrm>
                            <a:off x="3433801" y="454159"/>
                            <a:ext cx="225424" cy="327279"/>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65" name="Vierkante haken 265"/>
                        <wps:cNvSpPr/>
                        <wps:spPr>
                          <a:xfrm>
                            <a:off x="1966925" y="1694225"/>
                            <a:ext cx="2329965" cy="28154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Ovaal 266"/>
                        <wps:cNvSpPr/>
                        <wps:spPr>
                          <a:xfrm>
                            <a:off x="2190676" y="1645473"/>
                            <a:ext cx="890899" cy="43350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9C7D0B"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267" name="Ovaal 267"/>
                        <wps:cNvSpPr/>
                        <wps:spPr>
                          <a:xfrm>
                            <a:off x="3222823" y="1648033"/>
                            <a:ext cx="867890"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1B4964"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268" name="Rechte verbindingslijn met pijl 268"/>
                        <wps:cNvCnPr>
                          <a:stCxn id="267" idx="4"/>
                        </wps:cNvCnPr>
                        <wps:spPr>
                          <a:xfrm flipH="1">
                            <a:off x="2636126" y="1214944"/>
                            <a:ext cx="2173" cy="43052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69" name="Rechte verbindingslijn met pijl 269"/>
                        <wps:cNvCnPr>
                          <a:stCxn id="268" idx="4"/>
                        </wps:cNvCnPr>
                        <wps:spPr>
                          <a:xfrm flipH="1">
                            <a:off x="3656768" y="1214944"/>
                            <a:ext cx="2457" cy="43308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0" name="Ovaal 270"/>
                        <wps:cNvSpPr/>
                        <wps:spPr>
                          <a:xfrm>
                            <a:off x="1465790" y="2641556"/>
                            <a:ext cx="3062436" cy="4335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D7DC03"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1" name="Tekstvak 271"/>
                        <wps:cNvSpPr txBox="1"/>
                        <wps:spPr>
                          <a:xfrm>
                            <a:off x="890241" y="0"/>
                            <a:ext cx="229870" cy="238760"/>
                          </a:xfrm>
                          <a:prstGeom prst="rect">
                            <a:avLst/>
                          </a:prstGeom>
                          <a:noFill/>
                        </wps:spPr>
                        <wps:txbx>
                          <w:txbxContent>
                            <w:p w14:paraId="62582B6F"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272" name="Tekstvak 272"/>
                        <wps:cNvSpPr txBox="1"/>
                        <wps:spPr>
                          <a:xfrm>
                            <a:off x="2229639" y="1312636"/>
                            <a:ext cx="247015" cy="238760"/>
                          </a:xfrm>
                          <a:prstGeom prst="rect">
                            <a:avLst/>
                          </a:prstGeom>
                          <a:noFill/>
                        </wps:spPr>
                        <wps:txbx>
                          <w:txbxContent>
                            <w:p w14:paraId="02874A7B"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273" name="Tekstvak 273"/>
                        <wps:cNvSpPr txBox="1"/>
                        <wps:spPr>
                          <a:xfrm>
                            <a:off x="3280936" y="1312636"/>
                            <a:ext cx="247015" cy="238760"/>
                          </a:xfrm>
                          <a:prstGeom prst="rect">
                            <a:avLst/>
                          </a:prstGeom>
                          <a:noFill/>
                        </wps:spPr>
                        <wps:txbx>
                          <w:txbxContent>
                            <w:p w14:paraId="74CCC592"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274" name="Tekstvak 274"/>
                        <wps:cNvSpPr txBox="1"/>
                        <wps:spPr>
                          <a:xfrm>
                            <a:off x="1649912" y="1312635"/>
                            <a:ext cx="247015" cy="238760"/>
                          </a:xfrm>
                          <a:prstGeom prst="rect">
                            <a:avLst/>
                          </a:prstGeom>
                          <a:noFill/>
                        </wps:spPr>
                        <wps:txbx>
                          <w:txbxContent>
                            <w:p w14:paraId="218A2E64"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275" name="Rechte verbindingslijn met pijl 275"/>
                        <wps:cNvCnPr>
                          <a:stCxn id="263" idx="3"/>
                        </wps:cNvCnPr>
                        <wps:spPr>
                          <a:xfrm flipH="1">
                            <a:off x="1914273" y="390674"/>
                            <a:ext cx="754" cy="231436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6" name="Gekromde pijl links 276"/>
                        <wps:cNvSpPr/>
                        <wps:spPr>
                          <a:xfrm>
                            <a:off x="4616455" y="237405"/>
                            <a:ext cx="744850" cy="1738365"/>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Gekromde pijl rechts 277"/>
                        <wps:cNvSpPr/>
                        <wps:spPr>
                          <a:xfrm>
                            <a:off x="673989" y="1787223"/>
                            <a:ext cx="734342" cy="1237844"/>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914F744" id="_x0000_s1067" style="position:absolute;margin-left:1in;margin-top:28.35pt;width:418.1pt;height:243.2pt;z-index:251665408;mso-wrap-distance-left:0;mso-wrap-distance-right:0;mso-position-horizontal-relative:left-margin-area;mso-width-relative:margin;mso-height-relative:margin" coordsize="5309870,308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">
                <v:shape id="_x0000_s1068" type="#_x0000_t75" style="position:absolute;width:5309870;height:3088640;visibility:visible;mso-wrap-style:square">
                  <v:fill o:detectmouseclick="t"/>
                  <v:path o:connecttype="none"/>
                </v:shape>
                <v:oval id="Ovaal 258" o:spid="_x0000_s1069" style="position:absolute;left:51435;top:20652;width:45084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nPVwwAA&#10;ANwAAAAPAAAAZHJzL2Rvd25yZXYueG1sRE9LS8NAEL4L/odlhF6knbRoKWm3RQWJeCl90PM0OybB&#10;7GzY3Tapv949CB4/vvdqM9hWXdmHxomG6SQDxVI600il4Xh4Hy9AhUhiqHXCGm4cYLO+v1tRblwv&#10;O77uY6VSiIScNNQxdjliKGu2FCauY0ncl/OWYoK+QuOpT+G2xVmWzdFSI6mhpo7fai6/9xerAbO+&#10;wCn23ac/PW1fz8Vl+1M8aj16GF6WoCIP8V/85/4wGmbPaW06k44Ar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knPVwwAAANwAAAAPAAAAAAAAAAAAAAAAAJcCAABkcnMvZG93&#10;bnJldi54bWxQSwUGAAAAAAQABAD1AAAAhwMAAAAA&#10;" fillcolor="white [3201]" strokecolor="#8a479b [3209]" strokeweight="1pt">
                  <v:stroke joinstyle="miter"/>
                  <v:textbox>
                    <w:txbxContent>
                      <w:p w14:paraId="00E8D6C2"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259" o:spid="_x0000_s1070" type="#_x0000_t32" style="position:absolute;left:502282;top:237406;width:964261;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v1sMMAAADcAAAADwAAAGRycy9kb3ducmV2LnhtbESPS4sCMRCE7wv+h9CCl0UzCoqORhEf&#10;4NGdVbw2k54HTjrjJOr4742wsMeiqr6iFqvWVOJBjSstKxgOIhDEqdUl5wpOv/v+FITzyBory6Tg&#10;RQ5Wy87XAmNtn/xDj8TnIkDYxaig8L6OpXRpQQbdwNbEwctsY9AH2eRSN/gMcFPJURRNpMGSw0KB&#10;NW0KSq/J3SjY0reT1S0602U3uWTZ8LhNZK5Ur9uu5yA8tf4//Nc+aAWj8Qw+Z8IRkMs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r9bDDAAAA3AAAAA8AAAAAAAAAAAAA&#10;AAAAoQIAAGRycy9kb3ducmV2LnhtbFBLBQYAAAAABAAEAPkAAACRAwAAAAA=&#10;" strokecolor="#006a89 [3204]" strokeweight="1.5pt">
                  <v:stroke endarrow="block" joinstyle="miter"/>
                </v:shape>
                <v:oval id="Ovaal 260" o:spid="_x0000_s1071" style="position:absolute;left:1466543;top:20653;width:3062437;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LVuwgAA&#10;ANwAAAAPAAAAZHJzL2Rvd25yZXYueG1sRE9Na8JAEL0X+h+WKfRSdKKIlOgqbaGkeJFq8TxmxySY&#10;nQ27q0n7692D0OPjfS/Xg23VlX1onGiYjDNQLKUzjVQafvafo1dQIZIYap2whl8OsF49PiwpN66X&#10;b77uYqVSiIScNNQxdjliKGu2FMauY0ncyXlLMUFfofHUp3Db4jTL5mipkdRQU8cfNZfn3cVqwKwv&#10;cIJ9t/GH2fb9WFy2f8WL1s9Pw9sCVOQh/ovv7i+jYTpP89OZdARwd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mItW7CAAAA3AAAAA8AAAAAAAAAAAAAAAAAlwIAAGRycy9kb3du&#10;cmV2LnhtbFBLBQYAAAAABAAEAPUAAACGAwAAAAA=&#10;" fillcolor="white [3201]" strokecolor="#8a479b [3209]" strokeweight="1pt">
                  <v:stroke joinstyle="miter"/>
                  <v:textbox>
                    <w:txbxContent>
                      <w:p w14:paraId="4923E626"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261" o:spid="_x0000_s1072" style="position:absolute;left:2412875;top:781438;width:450847;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ABrxQAA&#10;ANwAAAAPAAAAZHJzL2Rvd25yZXYueG1sRI9PawIxFMTvBb9DeAVvNesebN0apQiCFHvwD3p9JM/N&#10;0s3LsknX1U9vBKHHYWZ+w8wWvatFR22oPCsYjzIQxNqbiksFh/3q7QNEiMgGa8+k4EoBFvPBywwL&#10;4y+8pW4XS5EgHApUYGNsCimDtuQwjHxDnLyzbx3GJNtSmhYvCe5qmWfZRDqsOC1YbGhpSf/u/pyC&#10;LNw2Z318P6x0/nPteG1P0++tUsPX/usTRKQ+/oef7bVRkE/G8DiTj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kAGvFAAAA3AAAAA8AAAAAAAAAAAAAAAAAlwIAAGRycy9k&#10;b3ducmV2LnhtbFBLBQYAAAAABAAEAPUAAACJAwAAAAA=&#10;" fillcolor="white [3201]" strokecolor="#8a479b [3209]" strokeweight="1pt">
                  <v:stroke joinstyle="miter"/>
                  <v:textbox inset="1mm,,1mm">
                    <w:txbxContent>
                      <w:p w14:paraId="7D727E07"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oval id="Ovaal 262" o:spid="_x0000_s1073" style="position:absolute;left:3433801;top:781438;width:450848;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p4cxQAA&#10;ANwAAAAPAAAAZHJzL2Rvd25yZXYueG1sRI9PawIxFMTvBb9DeEJvNesetN0aRQRBSj34h/b6SJ6b&#10;xc3LsknX1U9vBKHHYWZ+w8wWvatFR22oPCsYjzIQxNqbiksFx8P67R1EiMgGa8+k4EoBFvPBywwL&#10;4y+8o24fS5EgHApUYGNsCimDtuQwjHxDnLyTbx3GJNtSmhYvCe5qmWfZRDqsOC1YbGhlSZ/3f05B&#10;Fm7fJ/0zPa51vr12vLG/H187pV6H/fITRKQ+/oef7Y1RkE9yeJxJR0DO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2nhzFAAAA3AAAAA8AAAAAAAAAAAAAAAAAlwIAAGRycy9k&#10;b3ducmV2LnhtbFBLBQYAAAAABAAEAPUAAACJAwAAAAA=&#10;" fillcolor="white [3201]" strokecolor="#8a479b [3209]" strokeweight="1pt">
                  <v:stroke joinstyle="miter"/>
                  <v:textbox inset="1mm,,1mm">
                    <w:txbxContent>
                      <w:p w14:paraId="2FC0AFE4"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v:textbox>
                </v:oval>
                <v:shape id="Rechte verbindingslijn met pijl 263" o:spid="_x0000_s1074" type="#_x0000_t32" style="position:absolute;left:2638299;top:454159;width:225423;height:32727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hysQAAADcAAAADwAAAGRycy9kb3ducmV2LnhtbESPQWsCMRSE74L/ITyhN81qi5TVKKII&#10;Ir2ovXh7bp7Zxc3LkkRd/fVNQfA4zMw3zHTe2lrcyIfKsYLhIANBXDhdsVHwe1j3v0GEiKyxdkwK&#10;HhRgPut2pphrd+cd3fbRiAThkKOCMsYmlzIUJVkMA9cQJ+/svMWYpDdSe7wnuK3lKMvG0mLFaaHE&#10;hpYlFZf91Sp4+q/sst214Wi2w+Zncz0Yd1op9dFrFxMQkdr4Dr/aG61gNP6E/zPpCMjZ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f6HKxAAAANwAAAAPAAAAAAAAAAAA&#10;AAAAAKECAABkcnMvZG93bnJldi54bWxQSwUGAAAAAAQABAD5AAAAkgMAAAAA&#10;" strokecolor="#006a89 [3204]" strokeweight="1.5pt">
                  <v:stroke dashstyle="1 1" endarrow="block" joinstyle="miter"/>
                </v:shape>
                <v:shape id="Rechte verbindingslijn met pijl 264" o:spid="_x0000_s1075" type="#_x0000_t32" style="position:absolute;left:3433801;top:454159;width:225424;height:327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1pHmsQAAADcAAAADwAAAGRycy9kb3ducmV2LnhtbESPUWvCMBSF3wf+h3AF32aqOJFqFBE6&#10;9jRmtx9wba5ptbmpSardv18Ggz0ezjnf4Wx2g23FnXxoHCuYTTMQxJXTDRsFX5/F8wpEiMgaW8ek&#10;4JsC7Lajpw3m2j34SPcyGpEgHHJUUMfY5VKGqiaLYeo64uSdnbcYk/RGao+PBLetnGfZUlpsOC3U&#10;2NGhpupa9laBjxd5a97NS3Hqq+J87M3qtfxQajIe9msQkYb4H/5rv2kF8+UCfs+kI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WkeaxAAAANwAAAAPAAAAAAAAAAAA&#10;AAAAAKECAABkcnMvZG93bnJldi54bWxQSwUGAAAAAAQABAD5AAAAkgMAAAAA&#10;" strokecolor="#006a89 [3204]" strokeweight="1.5pt">
                  <v:stroke dashstyle="1 1" endarrow="block" joinstyle="miter"/>
                </v:shape>
                <v:shape id="Vierkante haken 265" o:spid="_x0000_s1076" type="#_x0000_t185" style="position:absolute;left:1966925;top:1694225;width:2329965;height:281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kSPxgAA&#10;ANwAAAAPAAAAZHJzL2Rvd25yZXYueG1sRI9BawIxFITvBf9DeAUvRbMVFNkapRaKhYqgLUJvr5vX&#10;zWLyst3Edf33RhA8DjPzDTNbdM6KlppQeVbwPMxAEBdeV1wq+P56H0xBhIis0XomBWcKsJj3HmaY&#10;a3/iLbW7WIoE4ZCjAhNjnUsZCkMOw9DXxMn7843DmGRTSt3gKcGdlaMsm0iHFacFgzW9GSoOu6NT&#10;sDL285j9PrXFfvN/Pngrf5ZrqVT/sXt9ARGpi/fwrf2hFYwmY7ieSUdAzi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jkSPxgAAANwAAAAPAAAAAAAAAAAAAAAAAJcCAABkcnMv&#10;ZG93bnJldi54bWxQSwUGAAAAAAQABAD1AAAAigMAAAAA&#10;" strokecolor="#006a89 [3204]" strokeweight=".5pt">
                  <v:stroke joinstyle="miter"/>
                </v:shape>
                <v:oval id="Ovaal 266" o:spid="_x0000_s1077" style="position:absolute;left:2190676;top:1645473;width:890899;height:4335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ZgfxQAA&#10;ANwAAAAPAAAAZHJzL2Rvd25yZXYueG1sRI9PawIxFMTvhX6H8Aq91Wz3sNXVKFIQpLQH/6DXR/Lc&#10;LG5elk26rv30jSB4HGbmN8xsMbhG9NSF2rOC91EGglh7U3OlYL9bvY1BhIhssPFMCq4UYDF/fpph&#10;afyFN9RvYyUShEOJCmyMbSll0JYchpFviZN38p3DmGRXSdPhJcFdI/MsK6TDmtOCxZY+Lenz9tcp&#10;yMLf90kfPvYrnf9ce17b4+Rro9Try7Ccgog0xEf43l4bBXlRwO1MOgJy/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NmB/FAAAA3AAAAA8AAAAAAAAAAAAAAAAAlwIAAGRycy9k&#10;b3ducmV2LnhtbFBLBQYAAAAABAAEAPUAAACJAwAAAAA=&#10;" fillcolor="white [3201]" strokecolor="#8a479b [3209]" strokeweight="1pt">
                  <v:stroke joinstyle="miter"/>
                  <v:textbox inset="1mm,,1mm">
                    <w:txbxContent>
                      <w:p w14:paraId="4B9C7D0B"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v:textbox>
                </v:oval>
                <v:oval id="Ovaal 267" o:spid="_x0000_s1078" style="position:absolute;left:3222823;top:1648033;width:867890;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AT2ExQAA&#10;ANwAAAAPAAAAZHJzL2Rvd25yZXYueG1sRI9PawIxFMTvQr9DeIXeNOsetK5GEUGQYg/+ob0+kudm&#10;cfOybOK6+umbQqHHYWZ+wyxWvatFR22oPCsYjzIQxNqbiksF59N2+A4iRGSDtWdS8KAAq+XLYIGF&#10;8Xc+UHeMpUgQDgUqsDE2hZRBW3IYRr4hTt7Ftw5jkm0pTYv3BHe1zLNsIh1WnBYsNrSxpK/Hm1OQ&#10;hef+or+m563OPx8d7+z37OOg1Ntrv56DiNTH//Bfe2cU5JMp/J5JR0A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BPYTFAAAA3AAAAA8AAAAAAAAAAAAAAAAAlwIAAGRycy9k&#10;b3ducmV2LnhtbFBLBQYAAAAABAAEAPUAAACJAwAAAAA=&#10;" fillcolor="white [3201]" strokecolor="#8a479b [3209]" strokeweight="1pt">
                  <v:stroke joinstyle="miter"/>
                  <v:textbox inset="1mm,,1mm">
                    <w:txbxContent>
                      <w:p w14:paraId="371B4964"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[t8,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268" o:spid="_x0000_s1079" type="#_x0000_t32" style="position:absolute;left:2636126;top:1214944;width:2173;height:43052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6f3YsMAAADcAAAADwAAAGRycy9kb3ducmV2LnhtbERPz2vCMBS+D/wfwhN2GZrWQ5HOKEMo&#10;bowerMquz+aZdjYvpcm0+++Xw8Djx/d7tRltJ240+NaxgnSegCCunW7ZKDgeitkShA/IGjvHpOCX&#10;PGzWk6cV5trdeU+3KhgRQ9jnqKAJoc+l9HVDFv3c9cSRu7jBYohwMFIPeI/htpOLJMmkxZZjQ4M9&#10;bRuqr9WPVWA+9+ey+u7MWH+9fFyLy6msdqlSz9Px7RVEoDE8xP/ud61gkcW18Uw8AnL9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92LDAAAA3AAAAA8AAAAAAAAAAAAA&#10;AAAAoQIAAGRycy9kb3ducmV2LnhtbFBLBQYAAAAABAAEAPkAAACRAwAAAAA=&#10;" strokecolor="#006a89 [3204]" strokeweight="1.5pt">
                  <v:stroke endarrow="block" joinstyle="miter"/>
                </v:shape>
                <v:shape id="Rechte verbindingslijn met pijl 269" o:spid="_x0000_s1080" type="#_x0000_t32" style="position:absolute;left:3656768;top:1214944;width:2457;height:43308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tS+cYAAADcAAAADwAAAGRycy9kb3ducmV2LnhtbESPQWvCQBSE70L/w/IKvYhu4kFqdJUi&#10;iJXiwdji9Zl9btJk34bsqum/7xYKHoeZ+YZZrHrbiBt1vnKsIB0nIIgLpys2Cj6Pm9ErCB+QNTaO&#10;ScEPeVgtnwYLzLS784FueTAiQthnqKAMoc2k9EVJFv3YtcTRu7jOYoiyM1J3eI9w28hJkkylxYrj&#10;QoktrUsq6vxqFZiPw3mffzemL07DXb25fO3zbarUy3P/NgcRqA+P8H/7XSuYTGfwdyYeAbn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DrUvnGAAAA3AAAAA8AAAAAAAAA&#10;AAAAAAAAoQIAAGRycy9kb3ducmV2LnhtbFBLBQYAAAAABAAEAPkAAACUAwAAAAA=&#10;" strokecolor="#006a89 [3204]" strokeweight="1.5pt">
                  <v:stroke endarrow="block" joinstyle="miter"/>
                </v:shape>
                <v:oval id="Ovaal 270" o:spid="_x0000_s1081" style="position:absolute;left:1465790;top:2641556;width:3062436;height:433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SOzwwAA&#10;ANwAAAAPAAAAZHJzL2Rvd25yZXYueG1sRE9LS8NAEL4L/odlhF6knbSILWm3RQWJeCl90PM0OybB&#10;7GzY3Tapv949CB4/vvdqM9hWXdmHxomG6SQDxVI600il4Xh4Hy9AhUhiqHXCGm4cYLO+v1tRblwv&#10;O77uY6VSiIScNNQxdjliKGu2FCauY0ncl/OWYoK+QuOpT+G2xVmWPaOlRlJDTR2/1Vx+7y9WA2Z9&#10;gVPsu09/etq+novL9qd41Hr0MLwsQUUe4r/4z/1hNMzmaX46k44Ar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USOzwwAAANwAAAAPAAAAAAAAAAAAAAAAAJcCAABkcnMvZG93&#10;bnJldi54bWxQSwUGAAAAAAQABAD1AAAAhwMAAAAA&#10;" fillcolor="white [3201]" strokecolor="#8a479b [3209]" strokeweight="1pt">
                  <v:stroke joinstyle="miter"/>
                  <v:textbox>
                    <w:txbxContent>
                      <w:p w14:paraId="0FD7DC03" w14:textId="77777777" w:rsidR="00AA5468" w:rsidRDefault="00AA5468" w:rsidP="00AA5468">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t9, t9</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271" o:spid="_x0000_s1082" type="#_x0000_t202" style="position:absolute;left:89024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VBvxQAA&#10;ANwAAAAPAAAAZHJzL2Rvd25yZXYueG1sRI/BbsIwEETvSPyDtUi9FSdRCzTFIERbiRsQ+gGreBuH&#10;xOsodiHt19dIlTiOZuaNZrkebCsu1PvasYJ0moAgLp2uuVLwefp4XIDwAVlj65gU/JCH9Wo8WmKu&#10;3ZWPdClCJSKEfY4KTAhdLqUvDVn0U9cRR+/L9RZDlH0ldY/XCLetzJJkJi3WHBcMdrQ1VDbFt1Ww&#10;SOy+aV6yg7dPv+mz2b659+6s1MNk2LyCCDSEe/i/vdMKsnkKtzPxCM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9UG/FAAAA3AAAAA8AAAAAAAAAAAAAAAAAlwIAAGRycy9k&#10;b3ducmV2LnhtbFBLBQYAAAAABAAEAPUAAACJAwAAAAA=&#10;" filled="f" stroked="f">
                  <v:textbox style="mso-fit-shape-to-text:t">
                    <w:txbxContent>
                      <w:p w14:paraId="62582B6F"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272" o:spid="_x0000_s1083" type="#_x0000_t202" style="position:absolute;left:2229639;top:1312636;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784YxAAA&#10;ANwAAAAPAAAAZHJzL2Rvd25yZXYueG1sRI/NbsIwEITvSLyDtZV6Kw5RWyBgEKJU4lb+HmAVL3Ga&#10;eB3FLgSeHiNV4jiamW80s0Vna3Gm1peOFQwHCQji3OmSCwXHw/fbGIQPyBprx6TgSh4W835vhpl2&#10;F97ReR8KESHsM1RgQmgyKX1uyKIfuIY4eifXWgxRtoXULV4i3NYyTZJPabHkuGCwoZWhvNr/WQXj&#10;xP5U1STdevt+G36Y1ZdbN79Kvb50yymIQF14hv/bG60gHaXwOBOPgJ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e/OGMQAAADcAAAADwAAAAAAAAAAAAAAAACXAgAAZHJzL2Rv&#10;d25yZXYueG1sUEsFBgAAAAAEAAQA9QAAAIgDAAAAAA==&#10;" filled="f" stroked="f">
                  <v:textbox style="mso-fit-shape-to-text:t">
                    <w:txbxContent>
                      <w:p w14:paraId="02874A7B"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273" o:spid="_x0000_s1084" type="#_x0000_t202" style="position:absolute;left:3280936;top:1312636;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2uDxQAA&#10;ANwAAAAPAAAAZHJzL2Rvd25yZXYueG1sRI/NbsIwEITvlXgHa5F6Kw4pFAgYVNEi9Ub5eYBVvMQh&#10;8TqKXQg8fY1UqcfRzHyjWaw6W4sLtb50rGA4SEAQ506XXCg4HjYvUxA+IGusHZOCG3lYLXtPC8y0&#10;u/KOLvtQiAhhn6ECE0KTSelzQxb9wDXE0Tu51mKIsi2kbvEa4baWaZK8SYslxwWDDa0N5dX+xyqY&#10;JnZbVbP029vRfTg26w/32ZyVeu5373MQgbrwH/5rf2kF6eQVHm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ja4PFAAAA3AAAAA8AAAAAAAAAAAAAAAAAlwIAAGRycy9k&#10;b3ducmV2LnhtbFBLBQYAAAAABAAEAPUAAACJAwAAAAA=&#10;" filled="f" stroked="f">
                  <v:textbox style="mso-fit-shape-to-text:t">
                    <w:txbxContent>
                      <w:p w14:paraId="74CCC592"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Tekstvak 274" o:spid="_x0000_s1085" type="#_x0000_t202" style="position:absolute;left:1649912;top:1312635;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SvP3xQAA&#10;ANwAAAAPAAAAZHJzL2Rvd25yZXYueG1sRI/BbsIwEETvlfgHa5F6K04iaCHgoIqC1Fsp8AGreIlD&#10;4nUUuxD69XWlSj2OZuaNZrUebCuu1PvasYJ0koAgLp2uuVJwOu6e5iB8QNbYOiYFd/KwLkYPK8y1&#10;u/EnXQ+hEhHCPkcFJoQul9KXhiz6ieuIo3d2vcUQZV9J3eMtwm0rsyR5lhZrjgsGO9oYKpvDl1Uw&#10;T+xH0yyyvbfT73RmNm9u212UehwPr0sQgYbwH/5rv2sF2csUfs/EIy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K8/fFAAAA3AAAAA8AAAAAAAAAAAAAAAAAlwIAAGRycy9k&#10;b3ducmV2LnhtbFBLBQYAAAAABAAEAPUAAACJAwAAAAA=&#10;" filled="f" stroked="f">
                  <v:textbox style="mso-fit-shape-to-text:t">
                    <w:txbxContent>
                      <w:p w14:paraId="218A2E64" w14:textId="77777777" w:rsidR="00AA5468" w:rsidRDefault="00AA5468" w:rsidP="00AA5468">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275" o:spid="_x0000_s1086" type="#_x0000_t32" style="position:absolute;left:1914273;top:390674;width:754;height:231436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H/OIccAAADcAAAADwAAAGRycy9kb3ducmV2LnhtbESPQWvCQBSE7wX/w/KEXopuFLQSXYMU&#10;pC3Fg2lLr8/scxOTfRuyW43/3i0IPQ4z8w2zynrbiDN1vnKsYDJOQBAXTldsFHx9bkcLED4ga2wc&#10;k4IrecjWg4cVptpdeE/nPBgRIexTVFCG0KZS+qIki37sWuLoHV1nMUTZGak7vES4beQ0SebSYsVx&#10;ocSWXkoq6vzXKjAf+8MuPzWmL36e3uvt8XuXv06Uehz2myWIQH34D9/bb1rB9HkGf2fiEZDrG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f84hxwAAANwAAAAPAAAAAAAA&#10;AAAAAAAAAKECAABkcnMvZG93bnJldi54bWxQSwUGAAAAAAQABAD5AAAAlQMAAAAA&#10;" strokecolor="#006a89 [3204]" strokeweight="1.5pt">
                  <v:stroke endarrow="block" joinstyle="miter"/>
                </v:shape>
                <v:shape id="Gekromde pijl links 276" o:spid="_x0000_s1087" type="#_x0000_t103" style="position:absolute;left:4616455;top:237405;width:744850;height:1738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eA9pxQAA&#10;ANwAAAAPAAAAZHJzL2Rvd25yZXYueG1sRI9Pa8JAFMTvBb/D8gRvdaMHq9FViqWgBxH/lF4f2Zdk&#10;bfZtyK5J/PbdQsHjMDO/YVab3laipcYbxwom4wQEcea04ULB9fL5OgfhA7LGyjEpeJCHzXrwssJU&#10;u45P1J5DISKEfYoKyhDqVEqflWTRj11NHL3cNRZDlE0hdYNdhNtKTpNkJi0ajgsl1rQtKfs5362C&#10;24dJuu/TMev2i6tpjyH/OsxzpUbD/n0JIlAfnuH/9k4rmL7N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4D2nFAAAA3AAAAA8AAAAAAAAAAAAAAAAAlwIAAGRycy9k&#10;b3ducmV2LnhtbFBLBQYAAAAABAAEAPUAAACJAwAAAAA=&#10;" adj="16972,20443,5400" fillcolor="#b4eeff [660]" strokecolor="#003444 [1604]" strokeweight="1pt"/>
                <v:shape id="Gekromde pijl rechts 277" o:spid="_x0000_s1088" type="#_x0000_t102" style="position:absolute;left:673989;top:1787223;width:734342;height:12378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nC3KwwAA&#10;ANwAAAAPAAAAZHJzL2Rvd25yZXYueG1sRI9PawIxFMTvgt8hPKE3zboFla1RRGix4MF/vT82r7tL&#10;Ny9rEtf02xuh0OMwM79hlutoWtGT841lBdNJBoK4tLrhSsHl/D5egPABWWNrmRT8kof1ajhYYqHt&#10;nY/Un0IlEoR9gQrqELpCSl/WZNBPbEecvG/rDIYkXSW1w3uCm1bmWTaTBhtOCzV2tK2p/DndjAId&#10;s4+DdF+vOQXuj4frIn76vVIvo7h5AxEohv/wX3unFeTzOTzPpCM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nC3KwwAAANwAAAAPAAAAAAAAAAAAAAAAAJcCAABkcnMvZG93&#10;bnJldi54bWxQSwUGAAAAAAQABAD1AAAAhwMAAAAA&#10;" adj="15193,19998,16200" fillcolor="#b4eeff [660]" strokecolor="#003444 [1604]" strokeweight="1pt"/>
                <w10:wrap type="topAndBottom" anchorx="margin"/>
              </v:group>
            </w:pict>
          </mc:Fallback>
        </mc:AlternateContent>
      </w:r>
      <w:r w:rsidR="00716E84" w:rsidRPr="00716E84">
        <w:t>De naamgeving volgt het inmi</w:t>
      </w:r>
      <w:r w:rsidR="00716E84">
        <w:t>ddels bekende patroon. Ook deze combinator maakt een interne structuur.</w:t>
      </w:r>
      <w:r w:rsidRPr="000936B4">
        <w:rPr>
          <w:noProof/>
        </w:rPr>
        <w:t xml:space="preserve"> </w:t>
      </w:r>
      <w:r>
        <w:rPr>
          <w:noProof/>
        </w:rPr>
        <w:t>Hier wordt echter een tussenresultaat berekend dat een</w:t>
      </w:r>
      <w:r w:rsidR="00FF37B9">
        <w:rPr>
          <w:noProof/>
        </w:rPr>
        <w:t xml:space="preserve"> array van locaties met arrays van resources is. Deze arrays worden samengevoegd in het eindresultaat, dat met de naam van g verbonden wordt met het resultaat van de eerste operand.</w:t>
      </w:r>
    </w:p>
    <w:p w14:paraId="73B284CD" w14:textId="0CFCE9D7" w:rsidR="007A6A18" w:rsidRDefault="00C47CCF" w:rsidP="007A6A18">
      <w:pPr>
        <w:pStyle w:val="Kop2"/>
      </w:pPr>
      <w:r>
        <w:t>concat combinator</w:t>
      </w:r>
    </w:p>
    <w:p w14:paraId="6DE533B0" w14:textId="38183F14" w:rsidR="00C47CCF" w:rsidRDefault="00C47CCF" w:rsidP="00C47CCF">
      <w:r>
        <w:t>Deze combinator (geen infix operator) concateneert de meervoudige resultaten van zijn twee operandi (beiden plural getters). De naam van met deze combinator gegeneerde queries volgt deze structuur:</w:t>
      </w:r>
    </w:p>
    <w:p w14:paraId="1C244FDB" w14:textId="7C207F62" w:rsidR="00C47CCF" w:rsidRDefault="00C47CCF" w:rsidP="00C47CCF">
      <w:pPr>
        <w:pStyle w:val="Code"/>
      </w:pPr>
      <w:r>
        <w:tab/>
      </w:r>
      <w:r w:rsidR="00863EFE">
        <w:t xml:space="preserve">concat {naam van eerste operand} </w:t>
      </w:r>
      <w:r>
        <w:t>{naam van tweede operand}</w:t>
      </w:r>
    </w:p>
    <w:p w14:paraId="3BC912AA" w14:textId="77777777" w:rsidR="00C47CCF" w:rsidRDefault="00C47CCF" w:rsidP="00C47CCF">
      <w:pPr>
        <w:pStyle w:val="Code"/>
      </w:pPr>
    </w:p>
    <w:p w14:paraId="7754C1BA" w14:textId="63C0E30D" w:rsidR="00C47CCF" w:rsidRDefault="00E0594E" w:rsidP="00C47CCF">
      <w:r>
        <w:rPr>
          <w:noProof/>
        </w:rPr>
        <w:lastRenderedPageBreak/>
        <mc:AlternateContent>
          <mc:Choice Requires="wpc">
            <w:drawing>
              <wp:anchor distT="0" distB="0" distL="0" distR="0" simplePos="0" relativeHeight="251667456" behindDoc="0" locked="0" layoutInCell="1" allowOverlap="1" wp14:anchorId="5FFAB43A" wp14:editId="06929847">
                <wp:simplePos x="0" y="0"/>
                <wp:positionH relativeFrom="leftMargin">
                  <wp:posOffset>914400</wp:posOffset>
                </wp:positionH>
                <wp:positionV relativeFrom="paragraph">
                  <wp:posOffset>360045</wp:posOffset>
                </wp:positionV>
                <wp:extent cx="5310000" cy="3560400"/>
                <wp:effectExtent l="0" t="0" r="0" b="0"/>
                <wp:wrapTopAndBottom/>
                <wp:docPr id="298" name="Canvas 1"/>
                <wp:cNvGraphicFramePr/>
                <a:graphic xmlns:a="http://schemas.openxmlformats.org/drawingml/2006/main">
                  <a:graphicData uri="http://schemas.microsoft.com/office/word/2010/wordprocessingCanvas">
                    <wpc:wpc>
                      <wpc:bg/>
                      <wpc:whole/>
                      <wps:wsp>
                        <wps:cNvPr id="343" name="Ovaal 343"/>
                        <wps:cNvSpPr/>
                        <wps:spPr>
                          <a:xfrm>
                            <a:off x="2409332"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F66DC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4" name="Ovaal 344"/>
                        <wps:cNvSpPr/>
                        <wps:spPr>
                          <a:xfrm>
                            <a:off x="1561096"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5" name="Ovaal 345"/>
                        <wps:cNvSpPr/>
                        <wps:spPr>
                          <a:xfrm>
                            <a:off x="2784195"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46" name="Rechte verbindingslijn met pijl 346"/>
                        <wps:cNvCnPr>
                          <a:stCxn id="352" idx="4"/>
                        </wps:cNvCnPr>
                        <wps:spPr>
                          <a:xfrm flipH="1">
                            <a:off x="2088956"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7" name="Rechte verbindingslijn met pijl 347"/>
                        <wps:cNvCnPr>
                          <a:stCxn id="352" idx="4"/>
                        </wps:cNvCnPr>
                        <wps:spPr>
                          <a:xfrm>
                            <a:off x="2676460"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8" name="Ovaal 348"/>
                        <wps:cNvSpPr/>
                        <wps:spPr>
                          <a:xfrm>
                            <a:off x="1493980"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D9BE44"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Tekstvak 349"/>
                        <wps:cNvSpPr txBox="1"/>
                        <wps:spPr>
                          <a:xfrm>
                            <a:off x="2058785" y="775669"/>
                            <a:ext cx="229870" cy="238760"/>
                          </a:xfrm>
                          <a:prstGeom prst="rect">
                            <a:avLst/>
                          </a:prstGeom>
                          <a:noFill/>
                        </wps:spPr>
                        <wps:txbx>
                          <w:txbxContent>
                            <w:p w14:paraId="38A2142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350" name="Tekstvak 350"/>
                        <wps:cNvSpPr txBox="1"/>
                        <wps:spPr>
                          <a:xfrm>
                            <a:off x="2981340" y="775668"/>
                            <a:ext cx="247015" cy="238760"/>
                          </a:xfrm>
                          <a:prstGeom prst="rect">
                            <a:avLst/>
                          </a:prstGeom>
                          <a:noFill/>
                        </wps:spPr>
                        <wps:txbx>
                          <w:txbxContent>
                            <w:p w14:paraId="41D13313"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351" name="Rechte verbindingslijn met pijl 351"/>
                        <wps:cNvCnPr/>
                        <wps:spPr>
                          <a:xfrm flipH="1">
                            <a:off x="2088955"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2" name="Rechte verbindingslijn met pijl 352"/>
                        <wps:cNvCnPr/>
                        <wps:spPr>
                          <a:xfrm flipH="1">
                            <a:off x="2676460"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3" name="Blokboog 353"/>
                        <wps:cNvSpPr/>
                        <wps:spPr>
                          <a:xfrm>
                            <a:off x="2274119"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Tekstvak 354"/>
                        <wps:cNvSpPr txBox="1"/>
                        <wps:spPr>
                          <a:xfrm>
                            <a:off x="1044718" y="1308922"/>
                            <a:ext cx="317500" cy="238760"/>
                          </a:xfrm>
                          <a:prstGeom prst="rect">
                            <a:avLst/>
                          </a:prstGeom>
                          <a:noFill/>
                        </wps:spPr>
                        <wps:txbx>
                          <w:txbxContent>
                            <w:p w14:paraId="2D5F5B21"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wps:txbx>
                        <wps:bodyPr wrap="none" rtlCol="0">
                          <a:spAutoFit/>
                        </wps:bodyPr>
                      </wps:wsp>
                      <wps:wsp>
                        <wps:cNvPr id="355" name="Tekstvak 355"/>
                        <wps:cNvSpPr txBox="1"/>
                        <wps:spPr>
                          <a:xfrm>
                            <a:off x="3831590" y="1308922"/>
                            <a:ext cx="334645" cy="238760"/>
                          </a:xfrm>
                          <a:prstGeom prst="rect">
                            <a:avLst/>
                          </a:prstGeom>
                          <a:noFill/>
                        </wps:spPr>
                        <wps:txbx>
                          <w:txbxContent>
                            <w:p w14:paraId="5CFE5A70"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wps:txbx>
                        <wps:bodyPr wrap="none" rtlCol="0">
                          <a:spAutoFit/>
                        </wps:bodyPr>
                      </wps:wsp>
                      <wps:wsp>
                        <wps:cNvPr id="356" name="Ovaal 356"/>
                        <wps:cNvSpPr/>
                        <wps:spPr>
                          <a:xfrm>
                            <a:off x="1821827"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57" name="Tekstvak 357"/>
                        <wps:cNvSpPr txBox="1"/>
                        <wps:spPr>
                          <a:xfrm>
                            <a:off x="1044718" y="1769769"/>
                            <a:ext cx="763270" cy="238760"/>
                          </a:xfrm>
                          <a:prstGeom prst="rect">
                            <a:avLst/>
                          </a:prstGeom>
                          <a:noFill/>
                        </wps:spPr>
                        <wps:txbx>
                          <w:txbxContent>
                            <w:p w14:paraId="6F7702BF"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w:t>
                              </w:r>
                            </w:p>
                          </w:txbxContent>
                        </wps:txbx>
                        <wps:bodyPr wrap="none" rtlCol="0">
                          <a:spAutoFit/>
                        </wps:bodyPr>
                      </wps:wsp>
                      <wps:wsp>
                        <wps:cNvPr id="358" name="Tekstvak 358"/>
                        <wps:cNvSpPr txBox="1"/>
                        <wps:spPr>
                          <a:xfrm>
                            <a:off x="1044718" y="2170360"/>
                            <a:ext cx="897890" cy="238760"/>
                          </a:xfrm>
                          <a:prstGeom prst="rect">
                            <a:avLst/>
                          </a:prstGeom>
                          <a:noFill/>
                        </wps:spPr>
                        <wps:txbx>
                          <w:txbxContent>
                            <w:p w14:paraId="7AC1B6B2"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w:t>
                              </w:r>
                            </w:p>
                          </w:txbxContent>
                        </wps:txbx>
                        <wps:bodyPr wrap="none" rtlCol="0">
                          <a:spAutoFit/>
                        </wps:bodyPr>
                      </wps:wsp>
                      <wps:wsp>
                        <wps:cNvPr id="359" name="Rechte verbindingslijn met pijl 359"/>
                        <wps:cNvCnPr/>
                        <wps:spPr>
                          <a:xfrm>
                            <a:off x="2088955"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kstvak 360"/>
                        <wps:cNvSpPr txBox="1"/>
                        <wps:spPr>
                          <a:xfrm>
                            <a:off x="2808375" y="2611490"/>
                            <a:ext cx="1077595" cy="238760"/>
                          </a:xfrm>
                          <a:prstGeom prst="rect">
                            <a:avLst/>
                          </a:prstGeom>
                          <a:noFill/>
                        </wps:spPr>
                        <wps:txbx>
                          <w:txbxContent>
                            <w:p w14:paraId="13F83268"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wps:txbx>
                        <wps:bodyPr wrap="none" rtlCol="0">
                          <a:spAutoFit/>
                        </wps:bodyPr>
                      </wps:wsp>
                      <wps:wsp>
                        <wps:cNvPr id="361" name="Tekstvak 361"/>
                        <wps:cNvSpPr txBox="1"/>
                        <wps:spPr>
                          <a:xfrm>
                            <a:off x="1057904" y="2611489"/>
                            <a:ext cx="1077595" cy="238760"/>
                          </a:xfrm>
                          <a:prstGeom prst="rect">
                            <a:avLst/>
                          </a:prstGeom>
                          <a:noFill/>
                        </wps:spPr>
                        <wps:txbx>
                          <w:txbxContent>
                            <w:p w14:paraId="7DAA1CE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wps:txbx>
                        <wps:bodyPr wrap="none" rtlCol="0">
                          <a:spAutoFit/>
                        </wps:bodyPr>
                      </wps:wsp>
                      <wps:wsp>
                        <wps:cNvPr id="362" name="Tekstvak 362"/>
                        <wps:cNvSpPr txBox="1"/>
                        <wps:spPr>
                          <a:xfrm>
                            <a:off x="373723" y="3114388"/>
                            <a:ext cx="1229360" cy="238760"/>
                          </a:xfrm>
                          <a:prstGeom prst="rect">
                            <a:avLst/>
                          </a:prstGeom>
                          <a:noFill/>
                        </wps:spPr>
                        <wps:txbx>
                          <w:txbxContent>
                            <w:p w14:paraId="28F2090F"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r&lt;*&gt;g r</w:t>
                              </w:r>
                            </w:p>
                          </w:txbxContent>
                        </wps:txbx>
                        <wps:bodyPr wrap="none" rtlCol="0">
                          <a:spAutoFit/>
                        </wps:bodyPr>
                      </wps:wsp>
                      <wps:wsp>
                        <wps:cNvPr id="363" name="Tekstvak 363"/>
                        <wps:cNvSpPr txBox="1"/>
                        <wps:spPr>
                          <a:xfrm>
                            <a:off x="1952268" y="313742"/>
                            <a:ext cx="232410" cy="238760"/>
                          </a:xfrm>
                          <a:prstGeom prst="rect">
                            <a:avLst/>
                          </a:prstGeom>
                          <a:noFill/>
                        </wps:spPr>
                        <wps:txbx>
                          <w:txbxContent>
                            <w:p w14:paraId="2870B134"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r</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5FFAB43A" id="_x0000_s1089" style="position:absolute;margin-left:1in;margin-top:28.35pt;width:418.1pt;height:280.35pt;z-index:251667456;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">
                <v:shape id="_x0000_s1090" type="#_x0000_t75" style="position:absolute;width:5309870;height:3559810;visibility:visible;mso-wrap-style:square">
                  <v:fill o:detectmouseclick="t"/>
                  <v:path o:connecttype="none"/>
                </v:shape>
                <v:oval id="Ovaal 343" o:spid="_x0000_s1091" style="position:absolute;left:2409332;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mh6xQAA&#10;ANwAAAAPAAAAZHJzL2Rvd25yZXYueG1sRI9PawIxFMTvgt8hvEJvmq2WqlujSEGQYg/+Qa+P5LlZ&#10;unlZNum69tObQsHjMDO/YebLzlWipSaUnhW8DDMQxNqbkgsFx8N6MAURIrLByjMpuFGA5aLfm2Nu&#10;/JV31O5jIRKEQ44KbIx1LmXQlhyGoa+Jk3fxjcOYZFNI0+A1wV0lR1n2Jh2WnBYs1vRhSX/vf5yC&#10;LPxuL/o0Oa716OvW8saeZ587pZ6futU7iEhdfIT/2xujYPw6hr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uaHrFAAAA3AAAAA8AAAAAAAAAAAAAAAAAlwIAAGRycy9k&#10;b3ducmV2LnhtbFBLBQYAAAAABAAEAPUAAACJAwAAAAA=&#10;" fillcolor="white [3201]" strokecolor="#8a479b [3209]" strokeweight="1pt">
                  <v:stroke joinstyle="miter"/>
                  <v:textbox inset="1mm,,1mm">
                    <w:txbxContent>
                      <w:p w14:paraId="72F66DC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oval id="Ovaal 344" o:spid="_x0000_s1092" style="position:absolute;left:1561096;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h/AOxQAA&#10;ANwAAAAPAAAAZHJzL2Rvd25yZXYueG1sRI9BawIxFITvgv8hPKE3zWrFtlujiCBIqQettNdH8tws&#10;3bwsm7iu/fWNIHgcZuYbZr7sXCVaakLpWcF4lIEg1t6UXCg4fm2GryBCRDZYeSYFVwqwXPR7c8yN&#10;v/Ce2kMsRIJwyFGBjbHOpQzaksMw8jVx8k6+cRiTbAppGrwkuKvkJMtm0mHJacFiTWtL+vdwdgqy&#10;8Pd50t8vx42e7K4tb+3P28deqadBt3oHEamLj/C9vTUKnqdTuJ1JR0A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8A7FAAAA3AAAAA8AAAAAAAAAAAAAAAAAlwIAAGRycy9k&#10;b3ducmV2LnhtbFBLBQYAAAAABAAEAPUAAACJAwAAAAA=&#10;" fillcolor="white [3201]" strokecolor="#8a479b [3209]" strokeweight="1pt">
                  <v:stroke joinstyle="miter"/>
                  <v:textbox inset="1mm,,1mm">
                    <w:txbxContent>
                      <w:p w14:paraId="3AE953F6"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[t1, t2..]</w:t>
                        </w:r>
                      </w:p>
                    </w:txbxContent>
                  </v:textbox>
                </v:oval>
                <v:oval id="Ovaal 345" o:spid="_x0000_s1093" style="position:absolute;left:2784195;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1WVxQAA&#10;ANwAAAAPAAAAZHJzL2Rvd25yZXYueG1sRI9BawIxFITvQv9DeAVvmq22tt0apQiCiB600l4fyXOz&#10;dPOybOK69tcboeBxmJlvmOm8c5VoqQmlZwVPwwwEsfam5ELB4Ws5eAMRIrLByjMpuFCA+eyhN8Xc&#10;+DPvqN3HQiQIhxwV2BjrXMqgLTkMQ18TJ+/oG4cxyaaQpsFzgrtKjrJsIh2WnBYs1rSwpH/3J6cg&#10;C3+bo/5+PSz1aHtpeWV/3tc7pfqP3ecHiEhdvIf/2yujYPz8Arcz6QjI2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LVZXFAAAA3AAAAA8AAAAAAAAAAAAAAAAAlwIAAGRycy9k&#10;b3ducmV2LnhtbFBLBQYAAAAABAAEAPUAAACJAwAAAAA=&#10;" fillcolor="white [3201]" strokecolor="#8a479b [3209]" strokeweight="1pt">
                  <v:stroke joinstyle="miter"/>
                  <v:textbox inset="1mm,,1mm">
                    <w:txbxContent>
                      <w:p w14:paraId="3948D2E8"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46" o:spid="_x0000_s1094" type="#_x0000_t32" style="position:absolute;left:2088956;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CVdsYAAADcAAAADwAAAGRycy9kb3ducmV2LnhtbESPQWsCMRSE7wX/Q3hCL6Vm1SJlNYoI&#10;Yot4cG3x+tw8s6ubl2WT6vrvG0HwOMzMN8xk1tpKXKjxpWMF/V4Cgjh3umSj4Ge3fP8E4QOyxsox&#10;KbiRh9m08zLBVLsrb+mSBSMihH2KCooQ6lRKnxdk0fdcTRy9o2sshigbI3WD1wi3lRwkyUhaLDku&#10;FFjToqD8nP1ZBWa9PWyyU2XafP/2fV4efzfZqq/Ua7edj0EEasMz/Gh/aQXDjxH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wglXbGAAAA3AAAAA8AAAAAAAAA&#10;AAAAAAAAoQIAAGRycy9kb3ducmV2LnhtbFBLBQYAAAAABAAEAPkAAACUAwAAAAA=&#10;" strokecolor="#006a89 [3204]" strokeweight="1.5pt">
                  <v:stroke endarrow="block" joinstyle="miter"/>
                </v:shape>
                <v:shape id="Rechte verbindingslijn met pijl 347" o:spid="_x0000_s1095" type="#_x0000_t32" style="position:absolute;left:2676460;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BdGcUAAADcAAAADwAAAGRycy9kb3ducmV2LnhtbESPT2vCQBTE74LfYXlCL6IbW4kldZXS&#10;KPSoaYvXR/blD82+TbPbJP32XUHwOMzMb5jtfjSN6KlztWUFq2UEgji3uuZSwefHcfEMwnlkjY1l&#10;UvBHDva76WSLibYDn6nPfCkChF2CCirv20RKl1dk0C1tSxy8wnYGfZBdKXWHQ4CbRj5GUSwN1hwW&#10;KmzpraL8O/s1ClKaO9n8RF90OcSXolid0kyWSj3MxtcXEJ5Gfw/f2u9awdN6A9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wBdGcUAAADcAAAADwAAAAAAAAAA&#10;AAAAAAChAgAAZHJzL2Rvd25yZXYueG1sUEsFBgAAAAAEAAQA+QAAAJMDAAAAAA==&#10;" strokecolor="#006a89 [3204]" strokeweight="1.5pt">
                  <v:stroke endarrow="block" joinstyle="miter"/>
                </v:shape>
                <v:oval id="Ovaal 348" o:spid="_x0000_s1096" style="position:absolute;left:1493980;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quqVwwAA&#10;ANwAAAAPAAAAZHJzL2Rvd25yZXYueG1sRE9Na8JAEL0X+h+WKXgpOtFKkegqbaFEehGteB6z0yQ0&#10;Oxt2VxP767uHQo+P973aDLZVV/ahcaJhOslAsZTONFJpOH6+jxegQiQx1DphDTcOsFnf360oN66X&#10;PV8PsVIpREJOGuoYuxwxlDVbChPXsSTuy3lLMUFfofHUp3Db4izLntFSI6mhpo7fai6/DxerAbO+&#10;wCn23Yc/zXev5+Ky+yketR49DC9LUJGH+C/+c2+Nhqd5WpvOpCOA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quqVwwAAANwAAAAPAAAAAAAAAAAAAAAAAJcCAABkcnMvZG93&#10;bnJldi54bWxQSwUGAAAAAAQABAD1AAAAhwMAAAAA&#10;" fillcolor="white [3201]" strokecolor="#8a479b [3209]" strokeweight="1pt">
                  <v:stroke joinstyle="miter"/>
                  <v:textbox>
                    <w:txbxContent>
                      <w:p w14:paraId="1AD9BE44"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t1, t2,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49" o:spid="_x0000_s1097" type="#_x0000_t202" style="position:absolute;left:2058785;top:775669;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plJxQAA&#10;ANwAAAAPAAAAZHJzL2Rvd25yZXYueG1sRI/NbsIwEITvSH0Hayv1Vhz+KhJiUAWtxA1I+wCreBuH&#10;xOsodiHt09dIlTiOZuYbTb4ZbCsu1PvasYLJOAFBXDpdc6Xg8+P9eQnCB2SNrWNS8EMeNuuHUY6Z&#10;dlc+0aUIlYgQ9hkqMCF0mZS+NGTRj11HHL0v11sMUfaV1D1eI9y2cpokL9JizXHBYEdbQ2VTfFsF&#10;y8QemiadHr2d/04WZrtzb91ZqafH4XUFItAQ7uH/9l4rmM1TuJ2JR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mUnFAAAA3AAAAA8AAAAAAAAAAAAAAAAAlwIAAGRycy9k&#10;b3ducmV2LnhtbFBLBQYAAAAABAAEAPUAAACJAwAAAAA=&#10;" filled="f" stroked="f">
                  <v:textbox style="mso-fit-shape-to-text:t">
                    <w:txbxContent>
                      <w:p w14:paraId="38A2142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350" o:spid="_x0000_s1098" type="#_x0000_t202" style="position:absolute;left:2981340;top:775668;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aYJwQAA&#10;ANwAAAAPAAAAZHJzL2Rvd25yZXYueG1sRE9LbsIwEN0jcQdrkNgVByiIphiEgErsyqcHGMXTOCQe&#10;R7GBwOnxAonl0/vPl62txJUaXzhWMBwkIIgzpwvOFfydfj5mIHxA1lg5JgV38rBcdDtzTLW78YGu&#10;x5CLGMI+RQUmhDqV0meGLPqBq4kj9+8aiyHCJpe6wVsMt5UcJclUWiw4NhisaW0oK48Xq2CW2N+y&#10;/Brtvf18DCdmvXHb+qxUv9euvkEEasNb/HLvtILxJ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yWmCcEAAADcAAAADwAAAAAAAAAAAAAAAACXAgAAZHJzL2Rvd25y&#10;ZXYueG1sUEsFBgAAAAAEAAQA9QAAAIUDAAAAAA==&#10;" filled="f" stroked="f">
                  <v:textbox style="mso-fit-shape-to-text:t">
                    <w:txbxContent>
                      <w:p w14:paraId="41D13313"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351" o:spid="_x0000_s1099" type="#_x0000_t32" style="position:absolute;left:2088955;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Cb38YAAADcAAAADwAAAGRycy9kb3ducmV2LnhtbESPQWvCQBSE70L/w/IKvYjZxGKR1FVK&#10;QWwRD6ZKr6/Z5yY1+zZkt5r+e1cQPA4z8w0zW/S2ESfqfO1YQZakIIhLp2s2CnZfy9EUhA/IGhvH&#10;pOCfPCzmD4MZ5tqdeUunIhgRIexzVFCF0OZS+rIiiz5xLXH0Dq6zGKLsjNQdniPcNnKcpi/SYs1x&#10;ocKW3isqj8WfVWDW259N8duYvvwefh6Xh/2mWGVKPT32b68gAvXhHr61P7SC50kG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Qm9/GAAAA3AAAAA8AAAAAAAAA&#10;AAAAAAAAoQIAAGRycy9kb3ducmV2LnhtbFBLBQYAAAAABAAEAPkAAACUAwAAAAA=&#10;" strokecolor="#006a89 [3204]" strokeweight="1.5pt">
                  <v:stroke endarrow="block" joinstyle="miter"/>
                </v:shape>
                <v:shape id="Rechte verbindingslijn met pijl 352" o:spid="_x0000_s1100" type="#_x0000_t32" style="position:absolute;left:2676460;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IFqMcAAADcAAAADwAAAGRycy9kb3ducmV2LnhtbESPQWvCQBSE7wX/w/KEXopuVCwSXYMU&#10;pC3Fg2lLr8/scxOTfRuyW43/3i0IPQ4z8w2zynrbiDN1vnKsYDJOQBAXTldsFHx9bkcLED4ga2wc&#10;k4IrecjWg4cVptpdeE/nPBgRIexTVFCG0KZS+qIki37sWuLoHV1nMUTZGak7vES4beQ0SZ6lxYrj&#10;QoktvZRU1PmvVWA+9oddfmpMX/w8vdfb4/cuf50o9TjsN0sQgfrwH76337SC2XwKf2fiEZDrG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wgWoxwAAANwAAAAPAAAAAAAA&#10;AAAAAAAAAKECAABkcnMvZG93bnJldi54bWxQSwUGAAAAAAQABAD5AAAAlQMAAAAA&#10;" strokecolor="#006a89 [3204]" strokeweight="1.5pt">
                  <v:stroke endarrow="block" joinstyle="miter"/>
                </v:shape>
                <v:shape id="Blokboog 353" o:spid="_x0000_s1101" style="position:absolute;left:2274119;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B6QxAAA&#10;ANwAAAAPAAAAZHJzL2Rvd25yZXYueG1sRI9Ba8JAFITvQv/D8gq9mY21hia6ShEK0lONpefX7DMb&#10;zL4N2TWJ/94tFHocZuYbZrObbCsG6n3jWMEiSUEQV043XCv4Or3PX0H4gKyxdUwKbuRht32YbbDQ&#10;buQjDWWoRYSwL1CBCaErpPSVIYs+cR1x9M6utxii7Gupexwj3LbyOU0zabHhuGCwo72h6lJerYLv&#10;n24xlecX/1Fnn3le2oPMjFPq6XF6W4MINIX/8F/7oBUsV0v4PROPgN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wekMQAAADcAAAADwAAAAAAAAAAAAAAAACXAgAAZHJzL2Rv&#10;d25yZXYueG1sUEsFBgAAAAAEAAQA9QAAAIgDA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54" o:spid="_x0000_s1102" type="#_x0000_t202" style="position:absolute;left:1044718;top:1308922;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qAKxQAA&#10;ANwAAAAPAAAAZHJzL2Rvd25yZXYueG1sRI/NbsIwEITvlXgHaytxAyf8VDTEIARF6q1t2gdYxUuc&#10;Jl5HsYGUp68rIfU4mplvNPl2sK24UO9rxwrSaQKCuHS65krB1+dxsgLhA7LG1jEp+CEP283oIcdM&#10;uyt/0KUIlYgQ9hkqMCF0mZS+NGTRT11HHL2T6y2GKPtK6h6vEW5bOUuSJ2mx5rhgsKO9obIpzlbB&#10;KrFvTfM8e/d2cUuXZn9wL923UuPHYbcGEWgI/+F7+1UrmC8X8HcmHgG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eoArFAAAA3AAAAA8AAAAAAAAAAAAAAAAAlwIAAGRycy9k&#10;b3ducmV2LnhtbFBLBQYAAAAABAAEAPUAAACJAwAAAAA=&#10;" filled="f" stroked="f">
                  <v:textbox style="mso-fit-shape-to-text:t">
                    <w:txbxContent>
                      <w:p w14:paraId="2D5F5B21"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v:textbox>
                </v:shape>
                <v:shape id="Tekstvak 355" o:spid="_x0000_s1103" type="#_x0000_t202" style="position:absolute;left:3831590;top:1308922;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gWRxAAA&#10;ANwAAAAPAAAAZHJzL2Rvd25yZXYueG1sRI/NbsIwEITvlXgHa5G4gQNtEKQYhCiVuJW/B1jFS5wm&#10;XkexgbRPjysh9TiamW80i1Vna3Gj1peOFYxHCQji3OmSCwXn0+dwBsIHZI21Y1LwQx5Wy97LAjPt&#10;7nyg2zEUIkLYZ6jAhNBkUvrckEU/cg1x9C6utRiibAupW7xHuK3lJEmm0mLJccFgQxtDeXW8WgWz&#10;xH5V1Xyy9/btd5yazYfbNt9KDfrd+h1EoC78h5/tnVbwmqb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IFkcQAAADcAAAADwAAAAAAAAAAAAAAAACXAgAAZHJzL2Rv&#10;d25yZXYueG1sUEsFBgAAAAAEAAQA9QAAAIgDAAAAAA==&#10;" filled="f" stroked="f">
                  <v:textbox style="mso-fit-shape-to-text:t">
                    <w:txbxContent>
                      <w:p w14:paraId="5CFE5A70"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v:textbox>
                </v:shape>
                <v:oval id="Ovaal 356" o:spid="_x0000_s1104" style="position:absolute;left:1821827;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wF0/xQAA&#10;ANwAAAAPAAAAZHJzL2Rvd25yZXYueG1sRI9BawIxFITvgv8hPKE3zWqpbbdGkYIgRQ9aaa+P5LlZ&#10;unlZNum6+uuNIHgcZuYbZrboXCVaakLpWcF4lIEg1t6UXCg4fK+GbyBCRDZYeSYFZwqwmPd7M8yN&#10;P/GO2n0sRIJwyFGBjbHOpQzaksMw8jVx8o6+cRiTbAppGjwluKvkJMum0mHJacFiTZ+W9N/+3ynI&#10;wmVz1D+vh5WebM8tr+3v+9dOqadBt/wAEamLj/C9vTYKnl+mcDuTj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AXT/FAAAA3AAAAA8AAAAAAAAAAAAAAAAAlwIAAGRycy9k&#10;b3ducmV2LnhtbFBLBQYAAAAABAAEAPUAAACJAwAAAAA=&#10;" fillcolor="white [3201]" strokecolor="#8a479b [3209]" strokeweight="1pt">
                  <v:stroke joinstyle="miter"/>
                  <v:textbox inset="1mm,,1mm">
                    <w:txbxContent>
                      <w:p w14:paraId="23F16057" w14:textId="77777777" w:rsidR="00F6398E" w:rsidRDefault="00F6398E" w:rsidP="00F639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357" o:spid="_x0000_s1105" type="#_x0000_t202" style="position:absolute;left:1044718;top:1769769;width:7632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D59xAAA&#10;ANwAAAAPAAAAZHJzL2Rvd25yZXYueG1sRI/NbsIwEITvSLyDtUjcigMUCikGIWil3vgpD7CKt3FI&#10;vI5iA4GnrytV4jiamW80i1VrK3GlxheOFQwHCQjizOmCcwWn78+XGQgfkDVWjknBnTyslt3OAlPt&#10;bnyg6zHkIkLYp6jAhFCnUvrMkEU/cDVx9H5cYzFE2eRSN3iLcFvJUZJMpcWC44LBmjaGsvJ4sQpm&#10;id2V5Xy09/b1MZyYzdZ91Gel+r12/Q4iUBue4f/2l1YwnrzB35l4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w+fcQAAADcAAAADwAAAAAAAAAAAAAAAACXAgAAZHJzL2Rv&#10;d25yZXYueG1sUEsFBgAAAAAEAAQA9QAAAIgDAAAAAA==&#10;" filled="f" stroked="f">
                  <v:textbox style="mso-fit-shape-to-text:t">
                    <w:txbxContent>
                      <w:p w14:paraId="6F7702BF"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w:t>
                        </w:r>
                      </w:p>
                    </w:txbxContent>
                  </v:textbox>
                </v:shape>
                <v:shape id="Tekstvak 358" o:spid="_x0000_s1106" type="#_x0000_t202" style="position:absolute;left:1044718;top:2170360;width:8978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6oPwQAA&#10;ANwAAAAPAAAAZHJzL2Rvd25yZXYueG1sRE9LbsIwEN0jcQdrkNgVByiIphiEgErsyqcHGMXTOCQe&#10;R7GBwOnxAonl0/vPl62txJUaXzhWMBwkIIgzpwvOFfydfj5mIHxA1lg5JgV38rBcdDtzTLW78YGu&#10;x5CLGMI+RQUmhDqV0meGLPqBq4kj9+8aiyHCJpe6wVsMt5UcJclUWiw4NhisaW0oK48Xq2CW2N+y&#10;/Brtvf18DCdmvXHb+qxUv9euvkEEasNb/HLvtILxJK6N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OqD8EAAADcAAAADwAAAAAAAAAAAAAAAACXAgAAZHJzL2Rvd25y&#10;ZXYueG1sUEsFBgAAAAAEAAQA9QAAAIUDAAAAAA==&#10;" filled="f" stroked="f">
                  <v:textbox style="mso-fit-shape-to-text:t">
                    <w:txbxContent>
                      <w:p w14:paraId="7AC1B6B2"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w:t>
                        </w:r>
                      </w:p>
                    </w:txbxContent>
                  </v:textbox>
                </v:shape>
                <v:shape id="Rechte verbindingslijn met pijl 359" o:spid="_x0000_s1107" type="#_x0000_t32" style="position:absolute;left:2088955;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r6LcUAAADcAAAADwAAAGRycy9kb3ducmV2LnhtbESPT2vCQBTE74LfYXlCL6IbWww2dZXS&#10;KPSoaYvXR/blD82+TbPbJP32XUHwOMzMb5jtfjSN6KlztWUFq2UEgji3uuZSwefHcbEB4TyyxsYy&#10;KfgjB/vddLLFRNuBz9RnvhQBwi5BBZX3bSKlyysy6Ja2JQ5eYTuDPsiulLrDIcBNIx+jKJYGaw4L&#10;Fbb0VlH+nf0aBSnNnWx+oi+6HOJLUaxOaSZLpR5m4+sLCE+jv4dv7Xet4Gn9DN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Ar6LcUAAADcAAAADwAAAAAAAAAA&#10;AAAAAAChAgAAZHJzL2Rvd25yZXYueG1sUEsFBgAAAAAEAAQA+QAAAJMDAAAAAA==&#10;" strokecolor="#006a89 [3204]" strokeweight="1.5pt">
                  <v:stroke endarrow="block" joinstyle="miter"/>
                </v:shape>
                <v:shape id="Tekstvak 360" o:spid="_x0000_s1108" type="#_x0000_t202" style="position:absolute;left:2808375;top:2611490;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SWy0wQAA&#10;ANwAAAAPAAAAZHJzL2Rvd25yZXYueG1sRE/JbsIwEL1X4h+sQeJWHJYiCBiEWCRubYEPGMVDHBKP&#10;o9hA4OvxoVKPT29frFpbiTs1vnCsYNBPQBBnThecKzif9p9TED4ga6wck4IneVgtOx8LTLV78C/d&#10;jyEXMYR9igpMCHUqpc8MWfR9VxNH7uIaiyHCJpe6wUcMt5UcJslEWiw4NhisaWMoK483q2Ca2O+y&#10;nA1/vB2/Bl9ms3W7+qpUr9uu5yACteFf/Oc+aAWjSZwf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lstMEAAADcAAAADwAAAAAAAAAAAAAAAACXAgAAZHJzL2Rvd25y&#10;ZXYueG1sUEsFBgAAAAAEAAQA9QAAAIUDAAAAAA==&#10;" filled="f" stroked="f">
                  <v:textbox style="mso-fit-shape-to-text:t">
                    <w:txbxContent>
                      <w:p w14:paraId="13F83268"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v:textbox>
                </v:shape>
                <v:shape id="Tekstvak 361" o:spid="_x0000_s1109" type="#_x0000_t202" style="position:absolute;left:1057904;top:2611489;width:107759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ckvxQAA&#10;ANwAAAAPAAAAZHJzL2Rvd25yZXYueG1sRI/BbsIwEETvSPyDtZW4FSdQEE3jIESpxA1K+wGreBun&#10;iddR7ELo19dIlTiOZuaNJl8PthVn6n3tWEE6TUAQl07XXCn4/Hh7XIHwAVlj65gUXMnDuhiPcsy0&#10;u/A7nU+hEhHCPkMFJoQuk9KXhiz6qeuIo/fleoshyr6SusdLhNtWzpJkKS3WHBcMdrQ1VDanH6tg&#10;ldhD0zzPjt4+/aYLs311u+5bqcnDsHkBEWgI9/B/e68VzJcp3M7EIy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FyS/FAAAA3AAAAA8AAAAAAAAAAAAAAAAAlwIAAGRycy9k&#10;b3ducmV2LnhtbFBLBQYAAAAABAAEAPUAAACJAwAAAAA=&#10;" filled="f" stroked="f">
                  <v:textbox style="mso-fit-shape-to-text:t">
                    <w:txbxContent>
                      <w:p w14:paraId="7DAA1CE7" w14:textId="77777777" w:rsidR="00F6398E" w:rsidRDefault="00F6398E" w:rsidP="00F6398E">
                        <w:pPr>
                          <w:pStyle w:val="Normaalweb"/>
                          <w:spacing w:before="0" w:beforeAutospacing="0" w:after="0" w:afterAutospacing="0"/>
                        </w:pPr>
                        <w:r>
                          <w:rPr>
                            <w:rFonts w:asciiTheme="minorHAnsi" w:hAnsi="Trebuchet MS" w:cstheme="minorBidi"/>
                            <w:color w:val="000000" w:themeColor="text1"/>
                            <w:kern w:val="24"/>
                            <w:sz w:val="20"/>
                            <w:szCs w:val="20"/>
                          </w:rPr>
                          <w:t>concat&lt;$&gt;f r&lt;*&gt;</w:t>
                        </w:r>
                      </w:p>
                    </w:txbxContent>
                  </v:textbox>
                </v:shape>
                <v:shape id="Tekstvak 362" o:spid="_x0000_s1110" type="#_x0000_t202" style="position:absolute;left:373723;top:3114388;width:12293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11dYxAAA&#10;ANwAAAAPAAAAZHJzL2Rvd25yZXYueG1sRI/NbsIwEITvlfoO1iL1Bg4pRRAwqIIi9Vb+HmAVL3FI&#10;vI5iAylPjysh9TiamW8082Vna3Gl1peOFQwHCQji3OmSCwXHw6Y/AeEDssbaMSn4JQ/LxevLHDPt&#10;bryj6z4UIkLYZ6jAhNBkUvrckEU/cA1x9E6utRiibAupW7xFuK1lmiRjabHkuGCwoZWhvNpfrIJJ&#10;Yn+qappuvR3dhx9mtXZfzVmpt173OQMRqAv/4Wf7Wyt4H6fwdyYe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dXWMQAAADcAAAADwAAAAAAAAAAAAAAAACXAgAAZHJzL2Rv&#10;d25yZXYueG1sUEsFBgAAAAAEAAQA9QAAAIgDAAAAAA==&#10;" filled="f" stroked="f">
                  <v:textbox style="mso-fit-shape-to-text:t">
                    <w:txbxContent>
                      <w:p w14:paraId="28F2090F"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concat&lt;$&gt;f r&lt;*&gt;g r</w:t>
                        </w:r>
                      </w:p>
                    </w:txbxContent>
                  </v:textbox>
                </v:shape>
                <v:shape id="Tekstvak 363" o:spid="_x0000_s1111" type="#_x0000_t202" style="position:absolute;left:1952268;top:313742;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LDxAAA&#10;ANwAAAAPAAAAZHJzL2Rvd25yZXYueG1sRI/BbsIwEETvSPyDtUjcihMoCFIchKCVuNHSfsAqXuI0&#10;8TqKDaT9+hqpEsfRzLzRrDe9bcSVOl85VpBOEhDEhdMVlwq+Pt+eliB8QNbYOCYFP+Rhkw8Ha8y0&#10;u/EHXU+hFBHCPkMFJoQ2k9IXhiz6iWuJo3d2ncUQZVdK3eEtwm0jp0mykBYrjgsGW9oZKurTxSpY&#10;JvZY16vpu7fPv+nc7Pbutf1Wajzqty8gAvXhEf5vH7SC2WIG9zPxCMj8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Zvyw8QAAADcAAAADwAAAAAAAAAAAAAAAACXAgAAZHJzL2Rv&#10;d25yZXYueG1sUEsFBgAAAAAEAAQA9QAAAIgDAAAAAA==&#10;" filled="f" stroked="f">
                  <v:textbox style="mso-fit-shape-to-text:t">
                    <w:txbxContent>
                      <w:p w14:paraId="2870B134" w14:textId="77777777" w:rsidR="00F6398E" w:rsidRDefault="00F6398E" w:rsidP="00F6398E">
                        <w:pPr>
                          <w:pStyle w:val="Normaalweb"/>
                          <w:spacing w:before="0" w:beforeAutospacing="0" w:after="0" w:afterAutospacing="0"/>
                        </w:pPr>
                        <w:r>
                          <w:rPr>
                            <w:rFonts w:asciiTheme="minorHAnsi" w:hAnsi="Trebuchet MS" w:cstheme="minorBidi"/>
                            <w:color w:val="2682BB" w:themeColor="accent2"/>
                            <w:kern w:val="24"/>
                            <w:sz w:val="20"/>
                            <w:szCs w:val="20"/>
                          </w:rPr>
                          <w:t>r</w:t>
                        </w:r>
                      </w:p>
                    </w:txbxContent>
                  </v:textbox>
                </v:shape>
                <w10:wrap type="topAndBottom" anchorx="margin"/>
              </v:group>
            </w:pict>
          </mc:Fallback>
        </mc:AlternateContent>
      </w:r>
      <w:r w:rsidR="00996D87">
        <w:t xml:space="preserve">Deze combinator </w:t>
      </w:r>
      <w:r>
        <w:t xml:space="preserve">wordt gemaakt door gewone array concatenatie te liften naar de monad stack van Aff en Locatie. Dit betekent dat alle locaties en verbindingen automatisch gelegd worden door de map en apply functies van LocationT. In de figuur staan nu ook de namen van locaties weergegeven. We zien dat de map (&lt;$&gt;) operator een tussenlocatie aanmaakt. </w:t>
      </w:r>
      <w:r w:rsidR="00F6398E">
        <w:t xml:space="preserve">Deze tussenlocatie bevat een anonieme functie. </w:t>
      </w:r>
      <w:r>
        <w:t>Het uiteindelijke resultaat heeft twee supports, conform de werking van apply.</w:t>
      </w:r>
      <w:r w:rsidR="00755DAA">
        <w:t xml:space="preserve"> Beide verbindingen dragen de naam die de apply functie construeert.</w:t>
      </w:r>
    </w:p>
    <w:p w14:paraId="2E882CC7" w14:textId="501F8772" w:rsidR="000C3A3B" w:rsidRDefault="00863EFE" w:rsidP="000C3A3B">
      <w:pPr>
        <w:pStyle w:val="Kop2"/>
      </w:pPr>
      <w:r>
        <w:t>addTo combinator</w:t>
      </w:r>
    </w:p>
    <w:p w14:paraId="309DAAB8" w14:textId="77777777" w:rsidR="00863EFE" w:rsidRDefault="00863EFE" w:rsidP="00863EFE">
      <w:r>
        <w:t xml:space="preserve">Deze combinator volgt hetzelfde patroon als de concat combinator, maar de eerste operand is een single getter. Het resultaat van deze getter wordt toegevoegd aan het resultaat van de tweede operand, een plural getter. </w:t>
      </w:r>
      <w:r>
        <w:t>De naam van met deze combinator gegeneerde queries volgt deze structuur:</w:t>
      </w:r>
    </w:p>
    <w:p w14:paraId="2BAB22B2" w14:textId="544238C5" w:rsidR="00863EFE" w:rsidRDefault="00863EFE" w:rsidP="00863EFE">
      <w:pPr>
        <w:pStyle w:val="Code"/>
      </w:pPr>
      <w:r>
        <w:tab/>
      </w:r>
      <w:r>
        <w:t>addTo</w:t>
      </w:r>
      <w:r>
        <w:t xml:space="preserve"> {naam van eerste operand} {naam van tweede operand}</w:t>
      </w:r>
    </w:p>
    <w:p w14:paraId="791C5CC2" w14:textId="5CF1184C" w:rsidR="00863EFE" w:rsidRDefault="00C81BF8" w:rsidP="00863EFE">
      <w:r>
        <w:rPr>
          <w:noProof/>
        </w:rPr>
        <w:lastRenderedPageBreak/>
        <mc:AlternateContent>
          <mc:Choice Requires="wpc">
            <w:drawing>
              <wp:anchor distT="0" distB="0" distL="0" distR="0" simplePos="0" relativeHeight="251669504" behindDoc="0" locked="0" layoutInCell="1" allowOverlap="1" wp14:anchorId="6ED2A2C9" wp14:editId="2FE0BFC9">
                <wp:simplePos x="0" y="0"/>
                <wp:positionH relativeFrom="leftMargin">
                  <wp:posOffset>914400</wp:posOffset>
                </wp:positionH>
                <wp:positionV relativeFrom="paragraph">
                  <wp:posOffset>360045</wp:posOffset>
                </wp:positionV>
                <wp:extent cx="5310000" cy="3560400"/>
                <wp:effectExtent l="0" t="0" r="0" b="0"/>
                <wp:wrapTopAndBottom/>
                <wp:docPr id="385" name="Canvas 1"/>
                <wp:cNvGraphicFramePr/>
                <a:graphic xmlns:a="http://schemas.openxmlformats.org/drawingml/2006/main">
                  <a:graphicData uri="http://schemas.microsoft.com/office/word/2010/wordprocessingCanvas">
                    <wpc:wpc>
                      <wpc:bg/>
                      <wpc:whole/>
                      <wps:wsp>
                        <wps:cNvPr id="386" name="Ovaal 386"/>
                        <wps:cNvSpPr/>
                        <wps:spPr>
                          <a:xfrm>
                            <a:off x="2215609" y="18000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58B77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7" name="Ovaal 387"/>
                        <wps:cNvSpPr/>
                        <wps:spPr>
                          <a:xfrm>
                            <a:off x="1367373" y="1175180"/>
                            <a:ext cx="1055719"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3FA7C4"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8" name="Ovaal 388"/>
                        <wps:cNvSpPr/>
                        <wps:spPr>
                          <a:xfrm>
                            <a:off x="2590472" y="1178214"/>
                            <a:ext cx="1028453"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389" name="Rechte verbindingslijn met pijl 389"/>
                        <wps:cNvCnPr>
                          <a:stCxn id="395" idx="4"/>
                        </wps:cNvCnPr>
                        <wps:spPr>
                          <a:xfrm flipH="1">
                            <a:off x="1895233" y="693707"/>
                            <a:ext cx="587504" cy="4814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0" name="Rechte verbindingslijn met pijl 390"/>
                        <wps:cNvCnPr>
                          <a:stCxn id="395" idx="4"/>
                        </wps:cNvCnPr>
                        <wps:spPr>
                          <a:xfrm>
                            <a:off x="2482737" y="693707"/>
                            <a:ext cx="621962" cy="48450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1" name="Ovaal 391"/>
                        <wps:cNvSpPr/>
                        <wps:spPr>
                          <a:xfrm>
                            <a:off x="1300257" y="2980646"/>
                            <a:ext cx="2364960"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3AD647"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 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2" name="Tekstvak 392"/>
                        <wps:cNvSpPr txBox="1"/>
                        <wps:spPr>
                          <a:xfrm>
                            <a:off x="1865016" y="775540"/>
                            <a:ext cx="229870" cy="238760"/>
                          </a:xfrm>
                          <a:prstGeom prst="rect">
                            <a:avLst/>
                          </a:prstGeom>
                          <a:noFill/>
                        </wps:spPr>
                        <wps:txbx>
                          <w:txbxContent>
                            <w:p w14:paraId="574F2C5E"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393" name="Tekstvak 393"/>
                        <wps:cNvSpPr txBox="1"/>
                        <wps:spPr>
                          <a:xfrm>
                            <a:off x="2787549" y="775539"/>
                            <a:ext cx="247015" cy="238760"/>
                          </a:xfrm>
                          <a:prstGeom prst="rect">
                            <a:avLst/>
                          </a:prstGeom>
                          <a:noFill/>
                        </wps:spPr>
                        <wps:txbx>
                          <w:txbxContent>
                            <w:p w14:paraId="58E9A308"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g</w:t>
                              </w:r>
                            </w:p>
                          </w:txbxContent>
                        </wps:txbx>
                        <wps:bodyPr wrap="none" rtlCol="0">
                          <a:spAutoFit/>
                        </wps:bodyPr>
                      </wps:wsp>
                      <wps:wsp>
                        <wps:cNvPr id="394" name="Rechte verbindingslijn met pijl 394"/>
                        <wps:cNvCnPr/>
                        <wps:spPr>
                          <a:xfrm flipH="1">
                            <a:off x="1895232" y="1688887"/>
                            <a:ext cx="1" cy="40798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5" name="Rechte verbindingslijn met pijl 395"/>
                        <wps:cNvCnPr/>
                        <wps:spPr>
                          <a:xfrm flipH="1">
                            <a:off x="2482737" y="1691921"/>
                            <a:ext cx="621962" cy="1288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6" name="Blokboog 396"/>
                        <wps:cNvSpPr/>
                        <wps:spPr>
                          <a:xfrm>
                            <a:off x="2080396" y="2603717"/>
                            <a:ext cx="534256" cy="211988"/>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Tekstvak 397"/>
                        <wps:cNvSpPr txBox="1"/>
                        <wps:spPr>
                          <a:xfrm>
                            <a:off x="850974" y="1308705"/>
                            <a:ext cx="317500" cy="238760"/>
                          </a:xfrm>
                          <a:prstGeom prst="rect">
                            <a:avLst/>
                          </a:prstGeom>
                          <a:noFill/>
                        </wps:spPr>
                        <wps:txbx>
                          <w:txbxContent>
                            <w:p w14:paraId="343A7D5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wps:txbx>
                        <wps:bodyPr wrap="none" rtlCol="0">
                          <a:spAutoFit/>
                        </wps:bodyPr>
                      </wps:wsp>
                      <wps:wsp>
                        <wps:cNvPr id="398" name="Tekstvak 398"/>
                        <wps:cNvSpPr txBox="1"/>
                        <wps:spPr>
                          <a:xfrm>
                            <a:off x="3637778" y="1308705"/>
                            <a:ext cx="334645" cy="238760"/>
                          </a:xfrm>
                          <a:prstGeom prst="rect">
                            <a:avLst/>
                          </a:prstGeom>
                          <a:noFill/>
                        </wps:spPr>
                        <wps:txbx>
                          <w:txbxContent>
                            <w:p w14:paraId="74EAF804"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wps:txbx>
                        <wps:bodyPr wrap="none" rtlCol="0">
                          <a:spAutoFit/>
                        </wps:bodyPr>
                      </wps:wsp>
                      <wps:wsp>
                        <wps:cNvPr id="399" name="Ovaal 399"/>
                        <wps:cNvSpPr/>
                        <wps:spPr>
                          <a:xfrm>
                            <a:off x="1628104" y="209687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400" name="Tekstvak 400"/>
                        <wps:cNvSpPr txBox="1"/>
                        <wps:spPr>
                          <a:xfrm>
                            <a:off x="850974" y="1769476"/>
                            <a:ext cx="635000" cy="238760"/>
                          </a:xfrm>
                          <a:prstGeom prst="rect">
                            <a:avLst/>
                          </a:prstGeom>
                          <a:noFill/>
                        </wps:spPr>
                        <wps:txbx>
                          <w:txbxContent>
                            <w:p w14:paraId="17E4CA4A"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w:t>
                              </w:r>
                            </w:p>
                          </w:txbxContent>
                        </wps:txbx>
                        <wps:bodyPr wrap="none" rtlCol="0">
                          <a:spAutoFit/>
                        </wps:bodyPr>
                      </wps:wsp>
                      <wps:wsp>
                        <wps:cNvPr id="401" name="Tekstvak 401"/>
                        <wps:cNvSpPr txBox="1"/>
                        <wps:spPr>
                          <a:xfrm>
                            <a:off x="850974" y="2170000"/>
                            <a:ext cx="769620" cy="238760"/>
                          </a:xfrm>
                          <a:prstGeom prst="rect">
                            <a:avLst/>
                          </a:prstGeom>
                          <a:noFill/>
                        </wps:spPr>
                        <wps:txbx>
                          <w:txbxContent>
                            <w:p w14:paraId="74B38D1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w:t>
                              </w:r>
                            </w:p>
                          </w:txbxContent>
                        </wps:txbx>
                        <wps:bodyPr wrap="none" rtlCol="0">
                          <a:spAutoFit/>
                        </wps:bodyPr>
                      </wps:wsp>
                      <wps:wsp>
                        <wps:cNvPr id="402" name="Rechte verbindingslijn met pijl 402"/>
                        <wps:cNvCnPr/>
                        <wps:spPr>
                          <a:xfrm>
                            <a:off x="1895232" y="2610580"/>
                            <a:ext cx="587505" cy="37006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03" name="Tekstvak 403"/>
                        <wps:cNvSpPr txBox="1"/>
                        <wps:spPr>
                          <a:xfrm>
                            <a:off x="2614588" y="2611057"/>
                            <a:ext cx="949325" cy="238760"/>
                          </a:xfrm>
                          <a:prstGeom prst="rect">
                            <a:avLst/>
                          </a:prstGeom>
                          <a:noFill/>
                        </wps:spPr>
                        <wps:txbx>
                          <w:txbxContent>
                            <w:p w14:paraId="6F081631"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wps:txbx>
                        <wps:bodyPr wrap="none" rtlCol="0">
                          <a:spAutoFit/>
                        </wps:bodyPr>
                      </wps:wsp>
                      <wps:wsp>
                        <wps:cNvPr id="404" name="Tekstvak 404"/>
                        <wps:cNvSpPr txBox="1"/>
                        <wps:spPr>
                          <a:xfrm>
                            <a:off x="864160" y="2611056"/>
                            <a:ext cx="949325" cy="238760"/>
                          </a:xfrm>
                          <a:prstGeom prst="rect">
                            <a:avLst/>
                          </a:prstGeom>
                          <a:noFill/>
                        </wps:spPr>
                        <wps:txbx>
                          <w:txbxContent>
                            <w:p w14:paraId="040FA2A6"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wps:txbx>
                        <wps:bodyPr wrap="none" rtlCol="0">
                          <a:spAutoFit/>
                        </wps:bodyPr>
                      </wps:wsp>
                      <wps:wsp>
                        <wps:cNvPr id="405" name="Tekstvak 405"/>
                        <wps:cNvSpPr txBox="1"/>
                        <wps:spPr>
                          <a:xfrm>
                            <a:off x="179996" y="3113872"/>
                            <a:ext cx="1100455" cy="238760"/>
                          </a:xfrm>
                          <a:prstGeom prst="rect">
                            <a:avLst/>
                          </a:prstGeom>
                          <a:noFill/>
                        </wps:spPr>
                        <wps:txbx>
                          <w:txbxContent>
                            <w:p w14:paraId="169BB8C7"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r&lt;*&gt;g r</w:t>
                              </w:r>
                            </w:p>
                          </w:txbxContent>
                        </wps:txbx>
                        <wps:bodyPr wrap="none" rtlCol="0">
                          <a:spAutoFit/>
                        </wps:bodyPr>
                      </wps:wsp>
                      <wps:wsp>
                        <wps:cNvPr id="406" name="Tekstvak 406"/>
                        <wps:cNvSpPr txBox="1"/>
                        <wps:spPr>
                          <a:xfrm>
                            <a:off x="1758502" y="313690"/>
                            <a:ext cx="232410" cy="238760"/>
                          </a:xfrm>
                          <a:prstGeom prst="rect">
                            <a:avLst/>
                          </a:prstGeom>
                          <a:noFill/>
                        </wps:spPr>
                        <wps:txbx>
                          <w:txbxContent>
                            <w:p w14:paraId="081BDC58"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r</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ED2A2C9" id="_x0000_s1112" style="position:absolute;margin-left:1in;margin-top:28.35pt;width:418.1pt;height:280.35pt;z-index:251669504;mso-wrap-distance-left:0;mso-wrap-distance-right:0;mso-position-horizontal-relative:left-margin-area;mso-width-relative:margin;mso-height-relative:margin" coordsize="5309870,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">
                <v:shape id="_x0000_s1113" type="#_x0000_t75" style="position:absolute;width:5309870;height:3559810;visibility:visible;mso-wrap-style:square">
                  <v:fill o:detectmouseclick="t"/>
                  <v:path o:connecttype="none"/>
                </v:shape>
                <v:oval id="Ovaal 386" o:spid="_x0000_s1114" style="position:absolute;left:2215609;top:18000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HF4xQAA&#10;ANwAAAAPAAAAZHJzL2Rvd25yZXYueG1sRI9PawIxFMTvBb9DeIK3mlXB6tYoUhCk1IN/0OsjeW6W&#10;bl6WTbqu/fSNUPA4zMxvmMWqc5VoqQmlZwWjYQaCWHtTcqHgdNy8zkCEiGyw8kwK7hRgtey9LDA3&#10;/sZ7ag+xEAnCIUcFNsY6lzJoSw7D0NfEybv6xmFMsimkafCW4K6S4yybSoclpwWLNX1Y0t+HH6cg&#10;C79fV31+O230eHdveWsv88+9UoN+t34HEamLz/B/e2sUTGZTeJx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ugcXjFAAAA3AAAAA8AAAAAAAAAAAAAAAAAlwIAAGRycy9k&#10;b3ducmV2LnhtbFBLBQYAAAAABAAEAPUAAACJAwAAAAA=&#10;" fillcolor="white [3201]" strokecolor="#8a479b [3209]" strokeweight="1pt">
                  <v:stroke joinstyle="miter"/>
                  <v:textbox inset="1mm,,1mm">
                    <w:txbxContent>
                      <w:p w14:paraId="3B58B77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oval id="Ovaal 387" o:spid="_x0000_s1115" style="position:absolute;left:1367373;top:1175180;width:1055719;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7NTjxQAA&#10;ANwAAAAPAAAAZHJzL2Rvd25yZXYueG1sRI9PawIxFMTvBb9DeIK3mlWh6tYoUhCk1IN/0OsjeW6W&#10;bl6WTbqu/fSmUPA4zMxvmMWqc5VoqQmlZwWjYQaCWHtTcqHgdNy8zkCEiGyw8kwK7hRgtey9LDA3&#10;/sZ7ag+xEAnCIUcFNsY6lzJoSw7D0NfEybv6xmFMsimkafCW4K6S4yx7kw5LTgsWa/qwpL8PP05B&#10;Fn6/rvo8PW30eHdveWsv88+9UoN+t34HEamLz/B/e2sUTGZT+Du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s1OPFAAAA3AAAAA8AAAAAAAAAAAAAAAAAlwIAAGRycy9k&#10;b3ducmV2LnhtbFBLBQYAAAAABAAEAPUAAACJAwAAAAA=&#10;" fillcolor="white [3201]" strokecolor="#8a479b [3209]" strokeweight="1pt">
                  <v:stroke joinstyle="miter"/>
                  <v:textbox inset="1mm,,1mm">
                    <w:txbxContent>
                      <w:p w14:paraId="403FA7C4"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t1</w:t>
                        </w:r>
                      </w:p>
                    </w:txbxContent>
                  </v:textbox>
                </v:oval>
                <v:oval id="Ovaal 388" o:spid="_x0000_s1116" style="position:absolute;left:2590472;top:1178214;width:1028453;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c0CRwgAA&#10;ANwAAAAPAAAAZHJzL2Rvd25yZXYueG1sRE/LagIxFN0X/IdwBXc1o4VWR6OIIIjYhQ90e0muk8HJ&#10;zTBJx9GvbxaFLg/nPV92rhItNaH0rGA0zEAQa29KLhScT5v3CYgQkQ1WnknBkwIsF723OebGP/hA&#10;7TEWIoVwyFGBjbHOpQzaksMw9DVx4m6+cRgTbAppGnykcFfJcZZ9SoclpwaLNa0t6fvxxynIwmt/&#10;05ev80aPv58tb+11ujsoNeh3qxmISF38F/+5t0bBxyStTWfSEZC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zQJHCAAAA3AAAAA8AAAAAAAAAAAAAAAAAlwIAAGRycy9kb3du&#10;cmV2LnhtbFBLBQYAAAAABAAEAPUAAACGAwAAAAA=&#10;" fillcolor="white [3201]" strokecolor="#8a479b [3209]" strokeweight="1pt">
                  <v:stroke joinstyle="miter"/>
                  <v:textbox inset="1mm,,1mm">
                    <w:txbxContent>
                      <w:p w14:paraId="5CE756D0"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Rechte verbindingslijn met pijl 389" o:spid="_x0000_s1117" type="#_x0000_t32" style="position:absolute;left:1895233;top:693707;width:587504;height:4814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a7nsYAAADcAAAADwAAAGRycy9kb3ducmV2LnhtbESPQWsCMRSE7wX/Q3hCL6VmVSh2NYoI&#10;Yot4cG3x+tw8s6ubl2WT6vrvG0HwOMzMN8xk1tpKXKjxpWMF/V4Cgjh3umSj4Ge3fB+B8AFZY+WY&#10;FNzIw2zaeZlgqt2Vt3TJghERwj5FBUUIdSqlzwuy6HuuJo7e0TUWQ5SNkbrBa4TbSg6S5ENaLDku&#10;FFjToqD8nP1ZBWa9PWyyU2XafP/2fV4efzfZqq/Ua7edj0EEasMz/Gh/aQXD0Sfcz8QjI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YGu57GAAAA3AAAAA8AAAAAAAAA&#10;AAAAAAAAoQIAAGRycy9kb3ducmV2LnhtbFBLBQYAAAAABAAEAPkAAACUAwAAAAA=&#10;" strokecolor="#006a89 [3204]" strokeweight="1.5pt">
                  <v:stroke endarrow="block" joinstyle="miter"/>
                </v:shape>
                <v:shape id="Rechte verbindingslijn met pijl 390" o:spid="_x0000_s1118" type="#_x0000_t32" style="position:absolute;left:2482737;top:693707;width:621962;height:4845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npKsIAAADcAAAADwAAAGRycy9kb3ducmV2LnhtbERPy2rCQBTdF/yH4Qpuik5SIdQ0k1C0&#10;gss2bXF7ydw8aOZOmhlN/HtnUejycN5ZMZteXGl0nWUF8SYCQVxZ3XGj4OvzuH4G4Tyyxt4yKbiR&#10;gyJfPGSYajvxB11L34gQwi5FBa33Qyqlq1oy6DZ2IA5cbUeDPsCxkXrEKYSbXj5FUSINdhwaWhxo&#10;31L1U16MggM9Otn/Rt90fkvOdR2/H0rZKLVazq8vIDzN/l/85z5pBdtdmB/OhCMg8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onpKsIAAADcAAAADwAAAAAAAAAAAAAA&#10;AAChAgAAZHJzL2Rvd25yZXYueG1sUEsFBgAAAAAEAAQA+QAAAJADAAAAAA==&#10;" strokecolor="#006a89 [3204]" strokeweight="1.5pt">
                  <v:stroke endarrow="block" joinstyle="miter"/>
                </v:shape>
                <v:oval id="Ovaal 391" o:spid="_x0000_s1119" style="position:absolute;left:1300257;top:2980646;width:2364960;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8G9PxgAA&#10;ANwAAAAPAAAAZHJzL2Rvd25yZXYueG1sRI9BS8NAFITvgv9heYKX0r5Ei9TYbbEFiXgp1tLzM/tM&#10;gtm3YXfbRH+9Kwgeh5n5hlmuR9upM/vQOtGQzzJQLJUzrdQaDm9P0wWoEEkMdU5YwxcHWK8uL5ZU&#10;GDfIK5/3sVYJIqEgDU2MfYEYqoYthZnrWZL34bylmKSv0XgaEtx2eJNld2iplbTQUM/bhqvP/clq&#10;wGwoMcehf/HH+W7zXp523+VE6+ur8fEBVOQx/of/2s9Gw+19Dr9n0hHA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8G9PxgAAANwAAAAPAAAAAAAAAAAAAAAAAJcCAABkcnMv&#10;ZG93bnJldi54bWxQSwUGAAAAAAQABAD1AAAAigMAAAAA&#10;" fillcolor="white [3201]" strokecolor="#8a479b [3209]" strokeweight="1pt">
                  <v:stroke joinstyle="miter"/>
                  <v:textbox>
                    <w:txbxContent>
                      <w:p w14:paraId="253AD647"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 t1, t5, t6</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392" o:spid="_x0000_s1120" type="#_x0000_t202" style="position:absolute;left:1865016;top:77554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d/xAAA&#10;ANwAAAAPAAAAZHJzL2Rvd25yZXYueG1sRI/BbsIwEETvlfgHa5G4FYdAEaQYhChI3Aq0H7CKt3FI&#10;vI5iFwJfj5Eq9TiamTeaxaqztbhQ60vHCkbDBARx7nTJhYLvr93rDIQPyBprx6TgRh5Wy97LAjPt&#10;rnykyykUIkLYZ6jAhNBkUvrckEU/dA1x9H5cazFE2RZSt3iNcFvLNEmm0mLJccFgQxtDeXX6tQpm&#10;if2sqnl68HZyH72ZzYfbNmelBv1u/Q4iUBf+w3/tvVYwnqfwPBOP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Inf8QAAADcAAAADwAAAAAAAAAAAAAAAACXAgAAZHJzL2Rv&#10;d25yZXYueG1sUEsFBgAAAAAEAAQA9QAAAIgDAAAAAA==&#10;" filled="f" stroked="f">
                  <v:textbox style="mso-fit-shape-to-text:t">
                    <w:txbxContent>
                      <w:p w14:paraId="574F2C5E"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393" o:spid="_x0000_s1121" type="#_x0000_t202" style="position:absolute;left:2787549;top:775539;width:2470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oLkxAAA&#10;ANwAAAAPAAAAZHJzL2Rvd25yZXYueG1sRI/BbsIwEETvSPyDtUjcigOUioQYhKCVuNHSfsAq3sYh&#10;8TqKDaT9+hqpEsfRzLzR5JveNuJKna8cK5hOEhDEhdMVlwq+Pt+eliB8QNbYOCYFP+Rhsx4Ocsy0&#10;u/EHXU+hFBHCPkMFJoQ2k9IXhiz6iWuJo/ftOoshyq6UusNbhNtGzpLkRVqsOC4YbGlnqKhPF6tg&#10;mdhjXaezd2+ff6cLs9u71/as1HjUb1cgAvXhEf5vH7SCeTqH+5l4BO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E6C5MQAAADcAAAADwAAAAAAAAAAAAAAAACXAgAAZHJzL2Rv&#10;d25yZXYueG1sUEsFBgAAAAAEAAQA9QAAAIgDAAAAAA==&#10;" filled="f" stroked="f">
                  <v:textbox style="mso-fit-shape-to-text:t">
                    <w:txbxContent>
                      <w:p w14:paraId="58E9A308"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g</w:t>
                        </w:r>
                      </w:p>
                    </w:txbxContent>
                  </v:textbox>
                </v:shape>
                <v:shape id="Rechte verbindingslijn met pijl 394" o:spid="_x0000_s1122" type="#_x0000_t32" style="position:absolute;left:1895232;top:1688887;width:1;height:4079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6C3cYAAADcAAAADwAAAGRycy9kb3ducmV2LnhtbESPQWsCMRSE74X+h/AKXopmtSJ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3egt3GAAAA3AAAAA8AAAAAAAAA&#10;AAAAAAAAoQIAAGRycy9kb3ducmV2LnhtbFBLBQYAAAAABAAEAPkAAACUAwAAAAA=&#10;" strokecolor="#006a89 [3204]" strokeweight="1.5pt">
                  <v:stroke endarrow="block" joinstyle="miter"/>
                </v:shape>
                <v:shape id="Rechte verbindingslijn met pijl 395" o:spid="_x0000_s1123" type="#_x0000_t32" style="position:absolute;left:2482737;top:1691921;width:621962;height:128872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InRsYAAADcAAAADwAAAGRycy9kb3ducmV2LnhtbESPQWsCMRSE74X+h/AKXopmtSh1axQR&#10;pBXx4Fbp9XXzzG7dvCybVNd/bwTB4zAz3zCTWWsrcaLGl44V9HsJCOLc6ZKNgt33svsOwgdkjZVj&#10;UnAhD7Pp89MEU+3OvKVTFoyIEPYpKihCqFMpfV6QRd9zNXH0Dq6xGKJsjNQNniPcVnKQJCNpseS4&#10;UGBNi4LyY/ZvFZj19neT/VWmzX9eV8flYb/JPvtKdV7a+QeIQG14hO/tL63gbTyE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KSJ0bGAAAA3AAAAA8AAAAAAAAA&#10;AAAAAAAAoQIAAGRycy9kb3ducmV2LnhtbFBLBQYAAAAABAAEAPkAAACUAwAAAAA=&#10;" strokecolor="#006a89 [3204]" strokeweight="1.5pt">
                  <v:stroke endarrow="block" joinstyle="miter"/>
                </v:shape>
                <v:shape id="Blokboog 396" o:spid="_x0000_s1124" style="position:absolute;left:2080396;top:2603717;width:534256;height:211988;visibility:visible;mso-wrap-style:square;v-text-anchor:middle" coordsize="534256,211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geSwwAA&#10;ANwAAAAPAAAAZHJzL2Rvd25yZXYueG1sRI/BasMwEETvgf6D2EJvsZw0mNqJEkqhEHJKndLz1lpb&#10;JtbKWIrt/n1UKPQ4zMwbZneYbSdGGnzrWMEqSUEQV0633Cj4vLwvX0D4gKyxc0wKfsjDYf+w2GGh&#10;3cQfNJahERHCvkAFJoS+kNJXhiz6xPXE0avdYDFEOTRSDzhFuO3kOk0zabHluGCwpzdD1bW8WQVf&#10;3/1qLuuNPzXZOc9Le5SZcUo9Pc6vWxCB5vAf/msftYLnPIPfM/EIy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geSwwAAANwAAAAPAAAAAAAAAAAAAAAAAJcCAABkcnMvZG93&#10;bnJldi54bWxQSwUGAAAAAAQABAD1AAAAhwMAAAAA&#10;" path="m0,105994c0,47455,119597,,267128,,414659,,534256,47455,534256,105994l481259,105994c481259,76725,385389,52997,267128,52997,148867,52997,52997,76725,52997,105994l0,105994xe" fillcolor="#006a89 [3204]" strokecolor="#003444 [1604]" strokeweight="1pt">
                  <v:stroke joinstyle="miter"/>
                  <v:path arrowok="t" o:connecttype="custom" o:connectlocs="0,105994;267128,0;534256,105994;481259,105994;267128,52997;52997,105994;0,105994" o:connectangles="0,0,0,0,0,0,0"/>
                </v:shape>
                <v:shape id="Tekstvak 397" o:spid="_x0000_s1125" type="#_x0000_t202" style="position:absolute;left:850974;top:1308705;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dYTnxAAA&#10;ANwAAAAPAAAAZHJzL2Rvd25yZXYueG1sRI/NbsIwEITvlXgHa5F6Kw5/LQQMQrRI3KCUB1jFSxwS&#10;r6PYhcDTY6RKPY5m5hvNfNnaSlyo8YVjBf1eAoI4c7rgXMHxZ/M2AeEDssbKMSm4kYflovMyx1S7&#10;K3/T5RByESHsU1RgQqhTKX1myKLvuZo4eifXWAxRNrnUDV4j3FZykCTv0mLBccFgTWtDWXn4tQom&#10;id2V5XSw93Z074/N+tN91WelXrvtagYiUBv+w3/trVYwnH7A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3WE58QAAADcAAAADwAAAAAAAAAAAAAAAACXAgAAZHJzL2Rv&#10;d25yZXYueG1sUEsFBgAAAAAEAAQA9QAAAIgDAAAAAA==&#10;" filled="f" stroked="f">
                  <v:textbox style="mso-fit-shape-to-text:t">
                    <w:txbxContent>
                      <w:p w14:paraId="343A7D5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v:textbox>
                </v:shape>
                <v:shape id="Tekstvak 398" o:spid="_x0000_s1126" type="#_x0000_t202" style="position:absolute;left:3637778;top:1308705;width:3346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6hCVwQAA&#10;ANwAAAAPAAAAZHJzL2Rvd25yZXYueG1sRE/JbsIwEL1X4h+sQeJWHJYiCBiEWCRubYEPGMVDHBKP&#10;o9hA4OvxoVKPT29frFpbiTs1vnCsYNBPQBBnThecKzif9p9TED4ga6wck4IneVgtOx8LTLV78C/d&#10;jyEXMYR9igpMCHUqpc8MWfR9VxNH7uIaiyHCJpe6wUcMt5UcJslEWiw4NhisaWMoK483q2Ca2O+y&#10;nA1/vB2/Bl9ms3W7+qpUr9uu5yACteFf/Oc+aAWjWVwbz8QjIJ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uoQlcEAAADcAAAADwAAAAAAAAAAAAAAAACXAgAAZHJzL2Rvd25y&#10;ZXYueG1sUEsFBgAAAAAEAAQA9QAAAIUDAAAAAA==&#10;" filled="f" stroked="f">
                  <v:textbox style="mso-fit-shape-to-text:t">
                    <w:txbxContent>
                      <w:p w14:paraId="74EAF804"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g r</w:t>
                        </w:r>
                      </w:p>
                    </w:txbxContent>
                  </v:textbox>
                </v:shape>
                <v:oval id="Ovaal 399" o:spid="_x0000_s1127" style="position:absolute;left:1628104;top:209687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5nPXxQAA&#10;ANwAAAAPAAAAZHJzL2Rvd25yZXYueG1sRI9PawIxFMTvBb9DeIK3mq2F1t0aRQRBxB78g70+kudm&#10;6eZl2aTr6qdvCgWPw8z8hpkteleLjtpQeVbwMs5AEGtvKi4VnI7r5ymIEJEN1p5JwY0CLOaDpxkW&#10;xl95T90hliJBOBSowMbYFFIGbclhGPuGOHkX3zqMSbalNC1eE9zVcpJlb9JhxWnBYkMrS/r78OMU&#10;ZOG+u+jz+2mtJ5+3jjf2K9/ulRoN++UHiEh9fIT/2xuj4DXP4e9MOgJy/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c9fFAAAA3AAAAA8AAAAAAAAAAAAAAAAAlwIAAGRycy9k&#10;b3ducmV2LnhtbFBLBQYAAAAABAAEAPUAAACJAwAAAAA=&#10;" fillcolor="white [3201]" strokecolor="#8a479b [3209]" strokeweight="1pt">
                  <v:stroke joinstyle="miter"/>
                  <v:textbox inset="1mm,,1mm">
                    <w:txbxContent>
                      <w:p w14:paraId="1BFDC64C" w14:textId="77777777" w:rsidR="001E2217" w:rsidRDefault="001E2217" w:rsidP="001E2217">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400" o:spid="_x0000_s1128" type="#_x0000_t202" style="position:absolute;left:850974;top:1769476;width:635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ERxwQAA&#10;ANwAAAAPAAAAZHJzL2Rvd25yZXYueG1sRE/dasIwFL4f7B3CGexuJoqOWo0ynAPvnG4PcGiOTW1z&#10;Upqo1ac3F4KXH9//fNm7RpypC5VnDcOBAkFceFNxqeH/7+cjAxEissHGM2m4UoDl4vVljrnxF97R&#10;eR9LkUI45KjBxtjmUobCksMw8C1x4g6+cxgT7EppOrykcNfIkVKf0mHFqcFiSytLRb0/OQ2Zctu6&#10;no5+gxvfhhO7+vbr9qj1+1v/NQMRqY9P8cO9MRrGKs1PZ9IRkI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DxEccEAAADcAAAADwAAAAAAAAAAAAAAAACXAgAAZHJzL2Rvd25y&#10;ZXYueG1sUEsFBgAAAAAEAAQA9QAAAIUDAAAAAA==&#10;" filled="f" stroked="f">
                  <v:textbox style="mso-fit-shape-to-text:t">
                    <w:txbxContent>
                      <w:p w14:paraId="17E4CA4A"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w:t>
                        </w:r>
                      </w:p>
                    </w:txbxContent>
                  </v:textbox>
                </v:shape>
                <v:shape id="Tekstvak 401" o:spid="_x0000_s1129" type="#_x0000_t202" style="position:absolute;left:850974;top:2170000;width:76962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OHqxAAA&#10;ANwAAAAPAAAAZHJzL2Rvd25yZXYueG1sRI/RagIxFETfC/5DuIJvNVmxoqtRRCv0Tat+wGVzu9nu&#10;5mbZpLrt15tCoY/DzJxhVpveNeJGXag8a8jGCgRx4U3FpYbr5fA8BxEissHGM2n4pgCb9eBphbnx&#10;d36n2zmWIkE45KjBxtjmUobCksMw9i1x8j585zAm2ZXSdHhPcNfIiVIz6bDitGCxpZ2loj5/OQ1z&#10;5Y51vZicgpv+ZC92t/ev7afWo2G/XYKI1Mf/8F/7zWiYqgx+z6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3Dh6sQAAADcAAAADwAAAAAAAAAAAAAAAACXAgAAZHJzL2Rv&#10;d25yZXYueG1sUEsFBgAAAAAEAAQA9QAAAIgDAAAAAA==&#10;" filled="f" stroked="f">
                  <v:textbox style="mso-fit-shape-to-text:t">
                    <w:txbxContent>
                      <w:p w14:paraId="74B38D1E"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w:t>
                        </w:r>
                      </w:p>
                    </w:txbxContent>
                  </v:textbox>
                </v:shape>
                <v:shape id="Rechte verbindingslijn met pijl 402" o:spid="_x0000_s1130" type="#_x0000_t32" style="position:absolute;left:1895232;top:2610580;width:587505;height:37006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eKJMIAAADcAAAADwAAAGRycy9kb3ducmV2LnhtbESPzYoCMRCE78K+Q2hhL6KJIrKMRpFV&#10;YY86rnhtJj0/OOmMk6izb78RBI9FVX1FLVadrcWdWl851jAeKRDEmTMVFxp+j7vhFwgfkA3WjknD&#10;H3lYLT96C0yMe/CB7mkoRISwT1BDGUKTSOmzkiz6kWuIo5e71mKIsi2kafER4baWE6Vm0mLFcaHE&#10;hr5Lyi7pzWrY0MDL+qpOdN7Oznk+3m9SWWj92e/WcxCBuvAOv9o/RsNUTeB5Jh4B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eKJMIAAADcAAAADwAAAAAAAAAAAAAA&#10;AAChAgAAZHJzL2Rvd25yZXYueG1sUEsFBgAAAAAEAAQA+QAAAJADAAAAAA==&#10;" strokecolor="#006a89 [3204]" strokeweight="1.5pt">
                  <v:stroke endarrow="block" joinstyle="miter"/>
                </v:shape>
                <v:shape id="Tekstvak 403" o:spid="_x0000_s1131" type="#_x0000_t202" style="position:absolute;left:2614588;top:2611057;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7toGxAAA&#10;ANwAAAAPAAAAZHJzL2Rvd25yZXYueG1sRI/dagIxFITvC75DOELvNPGnRVejFK3Qu1r1AQ6b42bd&#10;zcmySXXt0zcFoZfDzHzDLNedq8WV2lB61jAaKhDEuTclFxpOx91gBiJEZIO1Z9JwpwDrVe9piZnx&#10;N/6i6yEWIkE4ZKjBxthkUobcksMw9A1x8s6+dRiTbAtpWrwluKvlWKlX6bDktGCxoY2lvDp8Ow0z&#10;5T6raj7eBzf9Gb3Yzda/Nxetn/vd2wJEpC7+hx/tD6NhqibwdyYd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7aBsQAAADcAAAADwAAAAAAAAAAAAAAAACXAgAAZHJzL2Rv&#10;d25yZXYueG1sUEsFBgAAAAAEAAQA9QAAAIgDAAAAAA==&#10;" filled="f" stroked="f">
                  <v:textbox style="mso-fit-shape-to-text:t">
                    <w:txbxContent>
                      <w:p w14:paraId="6F081631"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v:textbox>
                </v:shape>
                <v:shape id="Tekstvak 404" o:spid="_x0000_s1132" type="#_x0000_t202" style="position:absolute;left:864160;top:2611056;width:94932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0JyxAAA&#10;ANwAAAAPAAAAZHJzL2Rvd25yZXYueG1sRI/RagIxFETfC/5DuIJvNVG2RVejiFboW1v1Ay6b62bd&#10;zc2ySXX165tCoY/DzJxhluveNeJKXag8a5iMFQjiwpuKSw2n4/55BiJEZIONZ9JwpwDr1eBpibnx&#10;N/6i6yGWIkE45KjBxtjmUobCksMw9i1x8s6+cxiT7EppOrwluGvkVKlX6bDitGCxpa2loj58Ow0z&#10;5T7qej79DC57TF7sduff2ovWo2G/WYCI1Mf/8F/73WjIVAa/Z9IR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dCcsQAAADcAAAADwAAAAAAAAAAAAAAAACXAgAAZHJzL2Rv&#10;d25yZXYueG1sUEsFBgAAAAAEAAQA9QAAAIgDAAAAAA==&#10;" filled="f" stroked="f">
                  <v:textbox style="mso-fit-shape-to-text:t">
                    <w:txbxContent>
                      <w:p w14:paraId="040FA2A6" w14:textId="77777777" w:rsidR="001E2217" w:rsidRDefault="001E2217" w:rsidP="001E2217">
                        <w:pPr>
                          <w:pStyle w:val="Normaalweb"/>
                          <w:spacing w:before="0" w:beforeAutospacing="0" w:after="0" w:afterAutospacing="0"/>
                        </w:pPr>
                        <w:r>
                          <w:rPr>
                            <w:rFonts w:asciiTheme="minorHAnsi" w:hAnsi="Trebuchet MS" w:cstheme="minorBidi"/>
                            <w:color w:val="000000" w:themeColor="text1"/>
                            <w:kern w:val="24"/>
                            <w:sz w:val="20"/>
                            <w:szCs w:val="20"/>
                          </w:rPr>
                          <w:t>cons&lt;$&gt;f r&lt;*&gt;</w:t>
                        </w:r>
                      </w:p>
                    </w:txbxContent>
                  </v:textbox>
                </v:shape>
                <v:shape id="Tekstvak 405" o:spid="_x0000_s1133" type="#_x0000_t202" style="position:absolute;left:179996;top:3113872;width:11004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fpxAAA&#10;ANwAAAAPAAAAZHJzL2Rvd25yZXYueG1sRI/dagIxFITvC75DOIJ3NVG06GoUsRZ6Z/15gMPmuFl3&#10;c7JsUt326U2h4OUwM98wy3XnanGjNpSeNYyGCgRx7k3JhYbz6eN1BiJEZIO1Z9LwQwHWq97LEjPj&#10;73yg2zEWIkE4ZKjBxthkUobcksMw9A1x8i6+dRiTbAtpWrwnuKvlWKk36bDktGCxoa2lvDp+Ow0z&#10;5fZVNR9/BTf5HU3t9t3vmqvWg363WYCI1MVn+L/9aTRM1BT+zq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vn6cQAAADcAAAADwAAAAAAAAAAAAAAAACXAgAAZHJzL2Rv&#10;d25yZXYueG1sUEsFBgAAAAAEAAQA9QAAAIgDAAAAAA==&#10;" filled="f" stroked="f">
                  <v:textbox style="mso-fit-shape-to-text:t">
                    <w:txbxContent>
                      <w:p w14:paraId="169BB8C7"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cons&lt;$&gt;f r&lt;*&gt;g r</w:t>
                        </w:r>
                      </w:p>
                    </w:txbxContent>
                  </v:textbox>
                </v:shape>
                <v:shape id="Tekstvak 406" o:spid="_x0000_s1134" type="#_x0000_t202" style="position:absolute;left:1758502;top:313690;width:232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XmexAAA&#10;ANwAAAAPAAAAZHJzL2Rvd25yZXYueG1sRI/dagIxFITvC75DOIJ3NVFUdDWKWAu9a/15gMPmuFl3&#10;c7JsUt326U2h4OUwM98wq03nanGjNpSeNYyGCgRx7k3JhYbz6f11DiJEZIO1Z9LwQwE2697LCjPj&#10;73yg2zEWIkE4ZKjBxthkUobcksMw9A1x8i6+dRiTbAtpWrwnuKvlWKmZdFhyWrDY0M5SXh2/nYa5&#10;cp9VtRh/BTf5HU3t7s3vm6vWg363XYKI1MVn+L/9YTRM1Az+zqQj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Jl5nsQAAADcAAAADwAAAAAAAAAAAAAAAACXAgAAZHJzL2Rv&#10;d25yZXYueG1sUEsFBgAAAAAEAAQA9QAAAIgDAAAAAA==&#10;" filled="f" stroked="f">
                  <v:textbox style="mso-fit-shape-to-text:t">
                    <w:txbxContent>
                      <w:p w14:paraId="081BDC58" w14:textId="77777777" w:rsidR="001E2217" w:rsidRDefault="001E2217" w:rsidP="001E2217">
                        <w:pPr>
                          <w:pStyle w:val="Normaalweb"/>
                          <w:spacing w:before="0" w:beforeAutospacing="0" w:after="0" w:afterAutospacing="0"/>
                        </w:pPr>
                        <w:r>
                          <w:rPr>
                            <w:rFonts w:asciiTheme="minorHAnsi" w:hAnsi="Trebuchet MS" w:cstheme="minorBidi"/>
                            <w:color w:val="2682BB" w:themeColor="accent2"/>
                            <w:kern w:val="24"/>
                            <w:sz w:val="20"/>
                            <w:szCs w:val="20"/>
                          </w:rPr>
                          <w:t>r</w:t>
                        </w:r>
                      </w:p>
                    </w:txbxContent>
                  </v:textbox>
                </v:shape>
                <w10:wrap type="topAndBottom" anchorx="margin"/>
              </v:group>
            </w:pict>
          </mc:Fallback>
        </mc:AlternateContent>
      </w:r>
      <w:r w:rsidR="00863EFE">
        <w:t>De opgezette structuur van locaties lijkt sterk op die van concat.</w:t>
      </w:r>
    </w:p>
    <w:p w14:paraId="2FD2257C" w14:textId="42EA9E88" w:rsidR="00C81BF8" w:rsidRPr="00634A1A" w:rsidRDefault="00917812" w:rsidP="00E035F5">
      <w:pPr>
        <w:pStyle w:val="Kop2"/>
        <w:rPr>
          <w:lang w:val="en-US"/>
        </w:rPr>
      </w:pPr>
      <w:r w:rsidRPr="00634A1A">
        <w:rPr>
          <w:lang w:val="en-US"/>
        </w:rPr>
        <w:t xml:space="preserve">isNothing </w:t>
      </w:r>
      <w:r w:rsidR="00634A1A" w:rsidRPr="00634A1A">
        <w:rPr>
          <w:lang w:val="en-US"/>
        </w:rPr>
        <w:t>query</w:t>
      </w:r>
    </w:p>
    <w:p w14:paraId="2EE1F012" w14:textId="69F93668" w:rsidR="00917812" w:rsidRDefault="00917812" w:rsidP="00917812">
      <w:r w:rsidRPr="00634A1A">
        <w:t xml:space="preserve">Deze </w:t>
      </w:r>
      <w:r w:rsidR="00634A1A" w:rsidRPr="00634A1A">
        <w:t>query</w:t>
      </w:r>
      <w:r w:rsidRPr="00634A1A">
        <w:t xml:space="preserve"> </w:t>
      </w:r>
      <w:r w:rsidR="00634A1A" w:rsidRPr="00634A1A">
        <w:t xml:space="preserve">is een </w:t>
      </w:r>
      <w:r w:rsidRPr="00634A1A">
        <w:t xml:space="preserve">singleGetter. </w:t>
      </w:r>
      <w:r>
        <w:t xml:space="preserve">Indien die </w:t>
      </w:r>
      <w:r w:rsidR="00634A1A">
        <w:t xml:space="preserve">de locatie waarop hij wordt toegepast, </w:t>
      </w:r>
      <w:r>
        <w:t xml:space="preserve">een Nothing waarde </w:t>
      </w:r>
      <w:r w:rsidR="00634A1A">
        <w:t>bevat</w:t>
      </w:r>
      <w:r>
        <w:t>, is het resultaat van de query false; anders is het true.</w:t>
      </w:r>
    </w:p>
    <w:p w14:paraId="4E0E5960" w14:textId="3A04A1FC" w:rsidR="00917812" w:rsidRDefault="00917812" w:rsidP="00917812">
      <w:pPr>
        <w:pStyle w:val="Code"/>
        <w:rPr>
          <w:lang w:val="en-US"/>
        </w:rPr>
      </w:pPr>
      <w:r w:rsidRPr="00917812">
        <w:rPr>
          <w:lang w:val="en-US"/>
        </w:rPr>
        <w:t>isNothing :: forall e. Location (Maybe Resource) -&gt; NestedLocation e (Maybe Boolean)</w:t>
      </w:r>
    </w:p>
    <w:p w14:paraId="54AF4BCE" w14:textId="77777777" w:rsidR="00917812" w:rsidRDefault="00917812" w:rsidP="00634A1A">
      <w:pPr>
        <w:pStyle w:val="Code"/>
        <w:rPr>
          <w:lang w:val="en-US"/>
        </w:rPr>
      </w:pPr>
    </w:p>
    <w:p w14:paraId="18A91ACF" w14:textId="2A7647AD" w:rsidR="00634A1A" w:rsidRDefault="00634A1A" w:rsidP="00634A1A">
      <w:r>
        <w:t>Hoewel deze query geen combinator is, is hij nodig voor de combinator hasValue en is daarom opgenomen in de file combinators.purs.</w:t>
      </w:r>
    </w:p>
    <w:p w14:paraId="3809EC05" w14:textId="575D8789" w:rsidR="006A7F62" w:rsidRDefault="006A7F62" w:rsidP="006A7F62">
      <w:pPr>
        <w:pStyle w:val="Kop2"/>
      </w:pPr>
      <w:r>
        <w:t>hasValue combinator</w:t>
      </w:r>
    </w:p>
    <w:p w14:paraId="6FB03E93" w14:textId="589228DF" w:rsidR="006A7F62" w:rsidRDefault="006A7F62" w:rsidP="006A7F62">
      <w:r>
        <w:t>Deze combinator neemt één singleGetter operand en combineert die met de isNothing singleGetter. De definitie luidt:</w:t>
      </w:r>
    </w:p>
    <w:p w14:paraId="6BC685AF" w14:textId="2F3359C2" w:rsidR="006A7F62" w:rsidRDefault="006A7F62" w:rsidP="006A7F62">
      <w:pPr>
        <w:pStyle w:val="Code"/>
      </w:pPr>
      <w:r w:rsidRPr="006A7F62">
        <w:t>f &gt;-&gt; isNothing</w:t>
      </w:r>
    </w:p>
    <w:p w14:paraId="60072345" w14:textId="77777777" w:rsidR="006A7F62" w:rsidRDefault="006A7F62" w:rsidP="006A7F62">
      <w:pPr>
        <w:pStyle w:val="Code"/>
      </w:pPr>
    </w:p>
    <w:p w14:paraId="0CE0E5F6" w14:textId="2C684DE3" w:rsidR="006A7F62" w:rsidRDefault="000F694D" w:rsidP="006A7F62">
      <w:r>
        <w:t>De structuur van locaties die</w:t>
      </w:r>
      <w:r w:rsidR="006A7F62">
        <w:t xml:space="preserve"> gegenereerd wordt, is dat van single to single.</w:t>
      </w:r>
      <w:r>
        <w:t xml:space="preserve"> De naam van met deze combinator gegenereerde queries volgt dit patroon:</w:t>
      </w:r>
    </w:p>
    <w:p w14:paraId="794D7AAE" w14:textId="40666D4E" w:rsidR="000F694D" w:rsidRDefault="000F694D" w:rsidP="000F694D">
      <w:pPr>
        <w:pStyle w:val="Code"/>
      </w:pPr>
      <w:r>
        <w:tab/>
        <w:t>hasValue {naam van operand}</w:t>
      </w:r>
    </w:p>
    <w:p w14:paraId="1D1DFD75" w14:textId="35AEDE12" w:rsidR="0030080D" w:rsidRDefault="0030080D" w:rsidP="0030080D">
      <w:pPr>
        <w:pStyle w:val="Kop2"/>
      </w:pPr>
      <w:r>
        <w:lastRenderedPageBreak/>
        <w:t>filter combinator</w:t>
      </w:r>
    </w:p>
    <w:p w14:paraId="229127C1" w14:textId="104900E2" w:rsidR="0030080D" w:rsidRDefault="0030080D" w:rsidP="0030080D">
      <w:r>
        <w:t xml:space="preserve">De filter combinator neemt twee operandi als argumenten: één </w:t>
      </w:r>
      <w:r w:rsidRPr="0030080D">
        <w:rPr>
          <w:rStyle w:val="inlinecode"/>
        </w:rPr>
        <w:t>SingleGetter Boolean</w:t>
      </w:r>
      <w:r>
        <w:t xml:space="preserve"> (het </w:t>
      </w:r>
      <w:r w:rsidRPr="0030080D">
        <w:rPr>
          <w:i/>
        </w:rPr>
        <w:t>criterium</w:t>
      </w:r>
      <w:r>
        <w:t xml:space="preserve">) </w:t>
      </w:r>
      <w:r w:rsidRPr="0030080D">
        <w:t>en</w:t>
      </w:r>
      <w:r>
        <w:t xml:space="preserve"> één </w:t>
      </w:r>
      <w:r w:rsidRPr="0030080D">
        <w:rPr>
          <w:rStyle w:val="inlinecode"/>
        </w:rPr>
        <w:t>PluralGetter Resource</w:t>
      </w:r>
      <w:r>
        <w:t xml:space="preserve">. De resulterende query is ook een </w:t>
      </w:r>
      <w:r w:rsidRPr="0030080D">
        <w:rPr>
          <w:rStyle w:val="inlinecode"/>
        </w:rPr>
        <w:t>PluralGetter Resource</w:t>
      </w:r>
      <w:r>
        <w:t>.</w:t>
      </w:r>
      <w:r>
        <w:t xml:space="preserve"> Het resultaat van de query, wanneer toegepast op een locatie met een resource, is een (locatie met) een array van resources die allemaal aan het criterium voldoen.</w:t>
      </w:r>
      <w:r w:rsidR="00B23695">
        <w:t xml:space="preserve"> De naamgeving is volgens dit patroon:</w:t>
      </w:r>
    </w:p>
    <w:p w14:paraId="6DAFA0A7" w14:textId="05B307B4" w:rsidR="00F57B9A" w:rsidRDefault="003B6417" w:rsidP="00B23695">
      <w:pPr>
        <w:pStyle w:val="Code"/>
      </w:pPr>
      <w:r>
        <w:rPr>
          <w:noProof/>
        </w:rPr>
        <mc:AlternateContent>
          <mc:Choice Requires="wpc">
            <w:drawing>
              <wp:anchor distT="0" distB="0" distL="0" distR="0" simplePos="0" relativeHeight="251671552" behindDoc="0" locked="0" layoutInCell="1" allowOverlap="1" wp14:anchorId="18DEE27C" wp14:editId="4D891A75">
                <wp:simplePos x="0" y="0"/>
                <wp:positionH relativeFrom="leftMargin">
                  <wp:posOffset>914400</wp:posOffset>
                </wp:positionH>
                <wp:positionV relativeFrom="paragraph">
                  <wp:posOffset>360045</wp:posOffset>
                </wp:positionV>
                <wp:extent cx="5576400" cy="3560400"/>
                <wp:effectExtent l="0" t="0" r="0" b="0"/>
                <wp:wrapTopAndBottom/>
                <wp:docPr id="428" name="Canvas 1"/>
                <wp:cNvGraphicFramePr/>
                <a:graphic xmlns:a="http://schemas.openxmlformats.org/drawingml/2006/main">
                  <a:graphicData uri="http://schemas.microsoft.com/office/word/2010/wordprocessingCanvas">
                    <wpc:wpc>
                      <wpc:bg/>
                      <wpc:whole/>
                      <wps:wsp>
                        <wps:cNvPr id="429" name="Ovaal 429"/>
                        <wps:cNvSpPr/>
                        <wps:spPr>
                          <a:xfrm>
                            <a:off x="0" y="21355"/>
                            <a:ext cx="466199" cy="4482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038701"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0" name="Rechte verbindingslijn met pijl 430"/>
                        <wps:cNvCnPr>
                          <a:stCxn id="431" idx="6"/>
                          <a:endCxn id="434" idx="2"/>
                        </wps:cNvCnPr>
                        <wps:spPr>
                          <a:xfrm>
                            <a:off x="466199" y="245490"/>
                            <a:ext cx="60367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31" name="Ovaal 431"/>
                        <wps:cNvSpPr/>
                        <wps:spPr>
                          <a:xfrm>
                            <a:off x="1069875" y="21356"/>
                            <a:ext cx="3166711" cy="4482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9B05FA"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vaal 432"/>
                        <wps:cNvSpPr/>
                        <wps:spPr>
                          <a:xfrm>
                            <a:off x="1820623" y="808046"/>
                            <a:ext cx="466198" cy="4482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0980D5"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433" name="Ovaal 433"/>
                        <wps:cNvSpPr/>
                        <wps:spPr>
                          <a:xfrm>
                            <a:off x="2653230" y="808046"/>
                            <a:ext cx="466199" cy="4482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24713D"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434" name="Rechte verbindingslijn met pijl 434"/>
                        <wps:cNvCnPr>
                          <a:endCxn id="438" idx="0"/>
                        </wps:cNvCnPr>
                        <wps:spPr>
                          <a:xfrm flipH="1">
                            <a:off x="2053722" y="469624"/>
                            <a:ext cx="233099" cy="338422"/>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435" name="Rechte verbindingslijn met pijl 435"/>
                        <wps:cNvCnPr>
                          <a:endCxn id="439" idx="0"/>
                        </wps:cNvCnPr>
                        <wps:spPr>
                          <a:xfrm>
                            <a:off x="2653230" y="469624"/>
                            <a:ext cx="233100" cy="338422"/>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436" name="Vierkante haken 436"/>
                        <wps:cNvSpPr/>
                        <wps:spPr>
                          <a:xfrm>
                            <a:off x="1587295" y="2366974"/>
                            <a:ext cx="2409299" cy="291132"/>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2DEBCAB9"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text1"/>
                                  <w:kern w:val="24"/>
                                  <w:sz w:val="20"/>
                                  <w:szCs w:val="20"/>
                                </w:rPr>
                                <w:t>&lt;s1;true&gt;, &lt;s2;false&gt;</w:t>
                              </w:r>
                              <w:r>
                                <w:rPr>
                                  <w:rFonts w:asciiTheme="minorHAnsi" w:hAnsi="Trebuchet MS" w:cs="Mangal"/>
                                  <w:color w:val="000000" w:themeColor="text1"/>
                                  <w:kern w:val="24"/>
                                  <w:sz w:val="20"/>
                                  <w:szCs w:val="20"/>
                                  <w:cs/>
                                  <w:lang w:bidi="mr-I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7" name="Ovaal 437"/>
                        <wps:cNvSpPr/>
                        <wps:spPr>
                          <a:xfrm>
                            <a:off x="1820623" y="1673345"/>
                            <a:ext cx="466198" cy="4482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011089"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true</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438" name="Ovaal 438"/>
                        <wps:cNvSpPr/>
                        <wps:spPr>
                          <a:xfrm>
                            <a:off x="2653230" y="1704148"/>
                            <a:ext cx="466199" cy="4482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C82D8E"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false</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439" name="Rechte verbindingslijn met pijl 439"/>
                        <wps:cNvCnPr>
                          <a:stCxn id="438" idx="4"/>
                        </wps:cNvCnPr>
                        <wps:spPr>
                          <a:xfrm>
                            <a:off x="2053722" y="1256314"/>
                            <a:ext cx="0" cy="41703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40" name="Rechte verbindingslijn met pijl 440"/>
                        <wps:cNvCnPr>
                          <a:stCxn id="439" idx="4"/>
                        </wps:cNvCnPr>
                        <wps:spPr>
                          <a:xfrm>
                            <a:off x="2886330" y="1256314"/>
                            <a:ext cx="0" cy="44783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41" name="Ovaal 441"/>
                        <wps:cNvSpPr/>
                        <wps:spPr>
                          <a:xfrm>
                            <a:off x="1069095" y="3069507"/>
                            <a:ext cx="3166712" cy="4482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8E1E6E"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Tekstvak 442"/>
                        <wps:cNvSpPr txBox="1"/>
                        <wps:spPr>
                          <a:xfrm>
                            <a:off x="645729" y="0"/>
                            <a:ext cx="229870" cy="238760"/>
                          </a:xfrm>
                          <a:prstGeom prst="rect">
                            <a:avLst/>
                          </a:prstGeom>
                          <a:noFill/>
                        </wps:spPr>
                        <wps:txbx>
                          <w:txbxContent>
                            <w:p w14:paraId="627E1B65" w14:textId="77777777" w:rsidR="00F57B9A" w:rsidRDefault="00F57B9A" w:rsidP="00F57B9A">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443" name="Tekstvak 443"/>
                        <wps:cNvSpPr txBox="1"/>
                        <wps:spPr>
                          <a:xfrm>
                            <a:off x="2041815" y="1357176"/>
                            <a:ext cx="711835" cy="238760"/>
                          </a:xfrm>
                          <a:prstGeom prst="rect">
                            <a:avLst/>
                          </a:prstGeom>
                          <a:noFill/>
                        </wps:spPr>
                        <wps:txbx>
                          <w:txbxContent>
                            <w:p w14:paraId="6A3C0612" w14:textId="77777777" w:rsidR="00F57B9A" w:rsidRDefault="00F57B9A" w:rsidP="00F57B9A">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wps:txbx>
                        <wps:bodyPr wrap="none" rtlCol="0">
                          <a:spAutoFit/>
                        </wps:bodyPr>
                      </wps:wsp>
                      <wps:wsp>
                        <wps:cNvPr id="444" name="Tekstvak 444"/>
                        <wps:cNvSpPr txBox="1"/>
                        <wps:spPr>
                          <a:xfrm>
                            <a:off x="2846319" y="1357176"/>
                            <a:ext cx="711835" cy="238760"/>
                          </a:xfrm>
                          <a:prstGeom prst="rect">
                            <a:avLst/>
                          </a:prstGeom>
                          <a:noFill/>
                        </wps:spPr>
                        <wps:txbx>
                          <w:txbxContent>
                            <w:p w14:paraId="12732409" w14:textId="77777777" w:rsidR="00F57B9A" w:rsidRDefault="00F57B9A" w:rsidP="00F57B9A">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wps:txbx>
                        <wps:bodyPr wrap="none" rtlCol="0">
                          <a:spAutoFit/>
                        </wps:bodyPr>
                      </wps:wsp>
                      <wps:wsp>
                        <wps:cNvPr id="445" name="Tekstvak 445"/>
                        <wps:cNvSpPr txBox="1"/>
                        <wps:spPr>
                          <a:xfrm>
                            <a:off x="605664" y="1357176"/>
                            <a:ext cx="1059180" cy="238760"/>
                          </a:xfrm>
                          <a:prstGeom prst="rect">
                            <a:avLst/>
                          </a:prstGeom>
                          <a:noFill/>
                        </wps:spPr>
                        <wps:txbx>
                          <w:txbxContent>
                            <w:p w14:paraId="17BE04B6" w14:textId="77777777" w:rsidR="00F57B9A" w:rsidRDefault="00F57B9A" w:rsidP="00F57B9A">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wps:txbx>
                        <wps:bodyPr wrap="none" rtlCol="0">
                          <a:spAutoFit/>
                        </wps:bodyPr>
                      </wps:wsp>
                      <wps:wsp>
                        <wps:cNvPr id="446" name="Rechte verbindingslijn met pijl 446"/>
                        <wps:cNvCnPr>
                          <a:stCxn id="434" idx="3"/>
                        </wps:cNvCnPr>
                        <wps:spPr>
                          <a:xfrm flipH="1">
                            <a:off x="1532850" y="403976"/>
                            <a:ext cx="779" cy="273117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47" name="Gekromde pijl links 447"/>
                        <wps:cNvSpPr/>
                        <wps:spPr>
                          <a:xfrm>
                            <a:off x="4327040" y="245488"/>
                            <a:ext cx="770212" cy="2411588"/>
                          </a:xfrm>
                          <a:prstGeom prst="curvedLef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Gekromde pijl rechts 448"/>
                        <wps:cNvSpPr/>
                        <wps:spPr>
                          <a:xfrm>
                            <a:off x="250334" y="2366975"/>
                            <a:ext cx="759346" cy="1111213"/>
                          </a:xfrm>
                          <a:prstGeom prst="curved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Tekstvak 449"/>
                        <wps:cNvSpPr txBox="1"/>
                        <wps:spPr>
                          <a:xfrm>
                            <a:off x="4365292" y="3185684"/>
                            <a:ext cx="1212215" cy="238760"/>
                          </a:xfrm>
                          <a:prstGeom prst="rect">
                            <a:avLst/>
                          </a:prstGeom>
                          <a:noFill/>
                        </wps:spPr>
                        <wps:txbx>
                          <w:txbxContent>
                            <w:p w14:paraId="7BB6FEA0" w14:textId="77777777" w:rsidR="00F57B9A" w:rsidRDefault="00F57B9A" w:rsidP="00F57B9A">
                              <w:pPr>
                                <w:pStyle w:val="Normaalweb"/>
                                <w:spacing w:before="0" w:beforeAutospacing="0" w:after="0" w:afterAutospacing="0"/>
                              </w:pPr>
                              <w:r>
                                <w:rPr>
                                  <w:rFonts w:asciiTheme="minorHAnsi" w:hAnsi="Trebuchet MS" w:cstheme="minorBidi"/>
                                  <w:color w:val="2682BB" w:themeColor="accent2"/>
                                  <w:kern w:val="24"/>
                                  <w:sz w:val="20"/>
                                  <w:szCs w:val="20"/>
                                </w:rPr>
                                <w:t>filter criterium f r</w:t>
                              </w:r>
                            </w:p>
                          </w:txbxContent>
                        </wps:txbx>
                        <wps:bodyPr wrap="none" rtlCol="0">
                          <a:spAutoFit/>
                        </wps:bodyPr>
                      </wps:wsp>
                      <wps:wsp>
                        <wps:cNvPr id="450" name="Tekstvak 450"/>
                        <wps:cNvSpPr txBox="1"/>
                        <wps:spPr>
                          <a:xfrm>
                            <a:off x="4566785" y="138060"/>
                            <a:ext cx="317500" cy="238760"/>
                          </a:xfrm>
                          <a:prstGeom prst="rect">
                            <a:avLst/>
                          </a:prstGeom>
                          <a:noFill/>
                        </wps:spPr>
                        <wps:txbx>
                          <w:txbxContent>
                            <w:p w14:paraId="59997FFC" w14:textId="77777777" w:rsidR="00F57B9A" w:rsidRDefault="00F57B9A" w:rsidP="00F57B9A">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18DEE27C" id="_x0000_s1135" style="position:absolute;margin-left:1in;margin-top:28.35pt;width:439.1pt;height:280.35pt;z-index:251671552;mso-wrap-distance-left:0;mso-wrap-distance-right:0;mso-position-horizontal-relative:left-margin-area;mso-width-relative:margin;mso-height-relative:margin" coordsize="5575935,3559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">
                <v:shape id="_x0000_s1136" type="#_x0000_t75" style="position:absolute;width:5575935;height:3559810;visibility:visible;mso-wrap-style:square">
                  <v:fill o:detectmouseclick="t"/>
                  <v:path o:connecttype="none"/>
                </v:shape>
                <v:oval id="Ovaal 429" o:spid="_x0000_s1137" style="position:absolute;top:21355;width:466199;height:448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2fLxgAA&#10;ANwAAAAPAAAAZHJzL2Rvd25yZXYueG1sRI9BS8NAFITvBf/D8gQvYl9aStHYbdFCifRSWsXzM/tM&#10;gtm3YXfbRH99tyD0OMzMN8xiNdhWndiHxomGyTgDxVI600il4eN98/AIKkQSQ60T1vDLAVbLm9GC&#10;cuN62fPpECuVIBJy0lDH2OWIoazZUhi7jiV5385bikn6Co2nPsFti9Msm6OlRtJCTR2vay5/Dker&#10;AbO+wAn23dZ/znavX8Vx91fca313O7w8g4o8xGv4v/1mNMymT3A5k44AL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k2fLxgAAANwAAAAPAAAAAAAAAAAAAAAAAJcCAABkcnMv&#10;ZG93bnJldi54bWxQSwUGAAAAAAQABAD1AAAAigMAAAAA&#10;" fillcolor="white [3201]" strokecolor="#8a479b [3209]" strokeweight="1pt">
                  <v:stroke joinstyle="miter"/>
                  <v:textbox>
                    <w:txbxContent>
                      <w:p w14:paraId="48038701"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r</w:t>
                        </w:r>
                      </w:p>
                    </w:txbxContent>
                  </v:textbox>
                </v:oval>
                <v:shape id="Rechte verbindingslijn met pijl 430" o:spid="_x0000_s1138" type="#_x0000_t32" style="position:absolute;left:466199;top:245490;width:6036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V7dcAAAADcAAAADwAAAGRycy9kb3ducmV2LnhtbERPy4rCMBTdC/MP4Q64EU19IEM1LYOO&#10;4FKrg9tLc/tgmpvaZLT+vVkILg/nvU5704gbda62rGA6iUAQ51bXXCo4n3bjLxDOI2tsLJOCBzlI&#10;k4/BGmNt73ykW+ZLEULYxaig8r6NpXR5RQbdxLbEgStsZ9AH2JVSd3gP4aaRsyhaSoM1h4YKW9pU&#10;lP9l/0bBlkZONtfoly4/y0tRTA/bTJZKDT/77xUIT71/i1/uvVawmIf54Uw4AjJ5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xFe3XAAAAA3AAAAA8AAAAAAAAAAAAAAAAA&#10;oQIAAGRycy9kb3ducmV2LnhtbFBLBQYAAAAABAAEAPkAAACOAwAAAAA=&#10;" strokecolor="#006a89 [3204]" strokeweight="1.5pt">
                  <v:stroke endarrow="block" joinstyle="miter"/>
                </v:shape>
                <v:oval id="Ovaal 431" o:spid="_x0000_s1139" style="position:absolute;left:1069875;top:21356;width:3166711;height:448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P0QxQAA&#10;ANwAAAAPAAAAZHJzL2Rvd25yZXYueG1sRI9BS8NAFITvBf/D8oRexL6kLSKx26JCSfFSrOL5mX0m&#10;wezbsLttUn+9Kwg9DjPzDbPajLZTJ/ahdaIhn2WgWCpnWqk1vL9tb+9BhUhiqHPCGs4cYLO+mqyo&#10;MG6QVz4dYq0SREJBGpoY+wIxVA1bCjPXsyTvy3lLMUlfo/E0JLjtcJ5ld2iplbTQUM/PDVffh6PV&#10;gNlQYo5D/+I/lvunz/K4/ylvtJ5ej48PoCKP8RL+b++MhuUih78z6Qjg+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8/RDFAAAA3AAAAA8AAAAAAAAAAAAAAAAAlwIAAGRycy9k&#10;b3ducmV2LnhtbFBLBQYAAAAABAAEAPUAAACJAwAAAAA=&#10;" fillcolor="white [3201]" strokecolor="#8a479b [3209]" strokeweight="1pt">
                  <v:stroke joinstyle="miter"/>
                  <v:textbox>
                    <w:txbxContent>
                      <w:p w14:paraId="2D9B05FA"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s2,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oval id="Ovaal 432" o:spid="_x0000_s1140" style="position:absolute;left:1820623;top:808046;width:466198;height:448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jnP5xQAA&#10;ANwAAAAPAAAAZHJzL2Rvd25yZXYueG1sRI9BawIxFITvBf9DeEJvNdut1LoapRQEKfagFb0+kudm&#10;6eZl2aTr6q83hYLHYWa+YebL3tWiozZUnhU8jzIQxNqbiksF++/V0xuIEJEN1p5JwYUCLBeDhzkW&#10;xp95S90uliJBOBSowMbYFFIGbclhGPmGOHkn3zqMSbalNC2eE9zVMs+yV+mw4rRgsaEPS/pn9+sU&#10;ZOG6OenDZL/S+del47U9Tj+3Sj0O+/cZiEh9vIf/22ujYPySw9+ZdATk4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eOc/nFAAAA3AAAAA8AAAAAAAAAAAAAAAAAlwIAAGRycy9k&#10;b3ducmV2LnhtbFBLBQYAAAAABAAEAPUAAACJAwAAAAA=&#10;" fillcolor="white [3201]" strokecolor="#8a479b [3209]" strokeweight="1pt">
                  <v:stroke joinstyle="miter"/>
                  <v:textbox inset="1mm,,1mm">
                    <w:txbxContent>
                      <w:p w14:paraId="1A0980D5"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s1</w:t>
                        </w:r>
                      </w:p>
                    </w:txbxContent>
                  </v:textbox>
                </v:oval>
                <v:oval id="Ovaal 433" o:spid="_x0000_s1141" style="position:absolute;left:2653230;top:808046;width:466199;height:4482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tZixQAA&#10;ANwAAAAPAAAAZHJzL2Rvd25yZXYueG1sRI9PawIxFMTvgt8hvEJvmq2WqlujSEGQYg/+Qa+P5LlZ&#10;unlZNum69tObQsHjMDO/YebLzlWipSaUnhW8DDMQxNqbkgsFx8N6MAURIrLByjMpuFGA5aLfm2Nu&#10;/JV31O5jIRKEQ44KbIx1LmXQlhyGoa+Jk3fxjcOYZFNI0+A1wV0lR1n2Jh2WnBYs1vRhSX/vf5yC&#10;LPxuL/o0Oa716OvW8saeZ587pZ6futU7iEhdfIT/2xuj4HU8hr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C1mLFAAAA3AAAAA8AAAAAAAAAAAAAAAAAlwIAAGRycy9k&#10;b3ducmV2LnhtbFBLBQYAAAAABAAEAPUAAACJAwAAAAA=&#10;" fillcolor="white [3201]" strokecolor="#8a479b [3209]" strokeweight="1pt">
                  <v:stroke joinstyle="miter"/>
                  <v:textbox inset="1mm,,1mm">
                    <w:txbxContent>
                      <w:p w14:paraId="1424713D"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s2</w:t>
                        </w:r>
                      </w:p>
                    </w:txbxContent>
                  </v:textbox>
                </v:oval>
                <v:shape id="Rechte verbindingslijn met pijl 434" o:spid="_x0000_s1142" type="#_x0000_t32" style="position:absolute;left:2053722;top:469624;width:233099;height:33842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m7UW8UAAADcAAAADwAAAGRycy9kb3ducmV2LnhtbESPQWvCQBSE7wX/w/KE3urGNpSSuhFp&#10;KYh40Xjp7TX73IRk34bdVaO/3i0Uehxm5htmsRxtL87kQ+tYwXyWgSCunW7ZKDhUX09vIEJE1tg7&#10;JgVXCrAsJw8LLLS78I7O+2hEgnAoUEET41BIGeqGLIaZG4iTd3TeYkzSG6k9XhLc9vI5y16lxZbT&#10;QoMDfTRUd/uTVXDzedZtdmP4Npv5sF2fKuN+PpV6nI6rdxCRxvgf/muvtYL8JYffM+kIyPI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m7UW8UAAADcAAAADwAAAAAAAAAA&#10;AAAAAAChAgAAZHJzL2Rvd25yZXYueG1sUEsFBgAAAAAEAAQA+QAAAJMDAAAAAA==&#10;" strokecolor="#006a89 [3204]" strokeweight="1.5pt">
                  <v:stroke dashstyle="1 1" endarrow="block" joinstyle="miter"/>
                </v:shape>
                <v:shape id="Rechte verbindingslijn met pijl 435" o:spid="_x0000_s1143" type="#_x0000_t32" style="position:absolute;left:2653230;top:469624;width:233100;height:3384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e4P5MQAAADcAAAADwAAAGRycy9kb3ducmV2LnhtbESPUWvCMBSF3wf+h3AF32bqnCKdUWTQ&#10;saeh1R9w11zTbs1Nl6Ta/XszGPh4OOd8h7PeDrYVF/KhcaxgNs1AEFdON2wUnI7F4wpEiMgaW8ek&#10;4JcCbDejhzXm2l35QJcyGpEgHHJUUMfY5VKGqiaLYeo64uSdnbcYk/RGao/XBLetfMqypbTYcFqo&#10;saPXmqrvsrcKfPySP82HWRSffVWcD71ZvZV7pSbjYfcCItIQ7+H/9rtW8DxfwN+ZdATk5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7g/kxAAAANwAAAAPAAAAAAAAAAAA&#10;AAAAAKECAABkcnMvZG93bnJldi54bWxQSwUGAAAAAAQABAD5AAAAkgMAAAAA&#10;" strokecolor="#006a89 [3204]" strokeweight="1.5pt">
                  <v:stroke dashstyle="1 1" endarrow="block" joinstyle="miter"/>
                </v:shape>
                <v:shape id="Vierkante haken 436" o:spid="_x0000_s1144" type="#_x0000_t185" style="position:absolute;left:1587295;top:2366974;width:2409299;height:2911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DcdxgAA&#10;ANwAAAAPAAAAZHJzL2Rvd25yZXYueG1sRI9BawIxFITvQv9DeEIvotnaImU1SitICy2CVgq9PTfP&#10;zWLysm7iuv77plDwOMzMN8xs0TkrWmpC5VnBwygDQVx4XXGpYPe1Gj6DCBFZo/VMCq4UYDG/680w&#10;1/7CG2q3sRQJwiFHBSbGOpcyFIYchpGviZN38I3DmGRTSt3gJcGdleMsm0iHFacFgzUtDRXH7dkp&#10;eDP245ztB23xvT5dj97Kn9dPqdR9v3uZgojUxVv4v/2uFTw9TuDvTDoCcv4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pDcdxgAAANwAAAAPAAAAAAAAAAAAAAAAAJcCAABkcnMv&#10;ZG93bnJldi54bWxQSwUGAAAAAAQABAD1AAAAigMAAAAA&#10;" strokecolor="#006a89 [3204]" strokeweight=".5pt">
                  <v:stroke joinstyle="miter"/>
                  <v:textbox>
                    <w:txbxContent>
                      <w:p w14:paraId="2DEBCAB9"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text1"/>
                            <w:kern w:val="24"/>
                            <w:sz w:val="20"/>
                            <w:szCs w:val="20"/>
                          </w:rPr>
                          <w:t>&lt;s1;true&gt;, &lt;s2;false&gt;</w:t>
                        </w:r>
                        <w:r>
                          <w:rPr>
                            <w:rFonts w:asciiTheme="minorHAnsi" w:hAnsi="Trebuchet MS" w:cs="Mangal"/>
                            <w:color w:val="000000" w:themeColor="text1"/>
                            <w:kern w:val="24"/>
                            <w:sz w:val="20"/>
                            <w:szCs w:val="20"/>
                            <w:cs/>
                            <w:lang w:bidi="mr-IN"/>
                          </w:rPr>
                          <w:t>…</w:t>
                        </w:r>
                      </w:p>
                    </w:txbxContent>
                  </v:textbox>
                </v:shape>
                <v:oval id="Ovaal 437" o:spid="_x0000_s1145" style="position:absolute;left:1820623;top:1673345;width:466198;height:44826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BhxQAA&#10;ANwAAAAPAAAAZHJzL2Rvd25yZXYueG1sRI9BawIxFITvgv8hPKE3zWqLtlujSEGQogettNdH8tws&#10;3bwsm3Rd/fVGEHocZuYbZr7sXCVaakLpWcF4lIEg1t6UXCg4fq2HryBCRDZYeSYFFwqwXPR7c8yN&#10;P/Oe2kMsRIJwyFGBjbHOpQzaksMw8jVx8k6+cRiTbAppGjwnuKvkJMum0mHJacFiTR+W9O/hzynI&#10;wnV70t+z41pPdpeWN/bn7XOv1NOgW72DiNTF//CjvTEKXp5ncD+Tjo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50GHFAAAA3AAAAA8AAAAAAAAAAAAAAAAAlwIAAGRycy9k&#10;b3ducmV2LnhtbFBLBQYAAAAABAAEAPUAAACJAwAAAAA=&#10;" fillcolor="white [3201]" strokecolor="#8a479b [3209]" strokeweight="1pt">
                  <v:stroke joinstyle="miter"/>
                  <v:textbox inset="1mm,,1mm">
                    <w:txbxContent>
                      <w:p w14:paraId="35011089"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true</w:t>
                        </w:r>
                      </w:p>
                    </w:txbxContent>
                  </v:textbox>
                </v:oval>
                <v:oval id="Ovaal 438" o:spid="_x0000_s1146" style="position:absolute;left:2653230;top:1704148;width:466199;height:44826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ZkQTwgAA&#10;ANwAAAAPAAAAZHJzL2Rvd25yZXYueG1sRE/LagIxFN0X+g/hFtzVTFWqjkYpgiDSLnyg20tynQxO&#10;boZJHMd+fbMouDyc93zZuUq01ITSs4KPfgaCWHtTcqHgeFi/T0CEiGyw8kwKHhRguXh9mWNu/J13&#10;1O5jIVIIhxwV2BjrXMqgLTkMfV8TJ+7iG4cxwaaQpsF7CneVHGTZp3RYcmqwWNPKkr7ub05BFn6/&#10;L/o0Pq714OfR8saep9udUr237msGIlIXn+J/98YoGA3T2nQmHQG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ZmRBPCAAAA3AAAAA8AAAAAAAAAAAAAAAAAlwIAAGRycy9kb3du&#10;cmV2LnhtbFBLBQYAAAAABAAEAPUAAACGAwAAAAA=&#10;" fillcolor="white [3201]" strokecolor="#8a479b [3209]" strokeweight="1pt">
                  <v:stroke joinstyle="miter"/>
                  <v:textbox inset="1mm,,1mm">
                    <w:txbxContent>
                      <w:p w14:paraId="54C82D8E"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false</w:t>
                        </w:r>
                      </w:p>
                    </w:txbxContent>
                  </v:textbox>
                </v:oval>
                <v:shape id="Rechte verbindingslijn met pijl 439" o:spid="_x0000_s1147" type="#_x0000_t32" style="position:absolute;left:2053722;top:1256314;width:0;height:4170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X/S6MUAAADcAAAADwAAAGRycy9kb3ducmV2LnhtbESPT2vCQBTE74LfYXlCL6IbWwk2dZXS&#10;KPSoaYvXR/blD82+TbPbJP32XUHwOMzMb5jtfjSN6KlztWUFq2UEgji3uuZSwefHcbEB4TyyxsYy&#10;KfgjB/vddLLFRNuBz9RnvhQBwi5BBZX3bSKlyysy6Ja2JQ5eYTuDPsiulLrDIcBNIx+jKJYGaw4L&#10;Fbb0VlH+nf0aBSnNnWx+oi+6HOJLUaxOaSZLpR5m4+sLCE+jv4dv7XetYP30DN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X/S6MUAAADcAAAADwAAAAAAAAAA&#10;AAAAAAChAgAAZHJzL2Rvd25yZXYueG1sUEsFBgAAAAAEAAQA+QAAAJMDAAAAAA==&#10;" strokecolor="#006a89 [3204]" strokeweight="1.5pt">
                  <v:stroke endarrow="block" joinstyle="miter"/>
                </v:shape>
                <v:shape id="Rechte verbindingslijn met pijl 440" o:spid="_x0000_s1148" type="#_x0000_t32" style="position:absolute;left:2886330;top:1256314;width:0;height:44783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MICL8AAADcAAAADwAAAGRycy9kb3ducmV2LnhtbERPy4rCMBTdC/5DuIIbGVNFRDqmZfAB&#10;Lp2quL00tw+mualN1Pr3ZiHM8nDe67Q3jXhQ52rLCmbTCARxbnXNpYLzaf+1AuE8ssbGMil4kYM0&#10;GQ7WGGv75F96ZL4UIYRdjAoq79tYSpdXZNBNbUscuMJ2Bn2AXSl1h88Qbho5j6KlNFhzaKiwpU1F&#10;+V92Nwq2NHGyuUUXuu6W16KYHbeZLJUaj/qfbxCeev8v/rgPWsFiEeaHM+EIyOQN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EMICL8AAADcAAAADwAAAAAAAAAAAAAAAACh&#10;AgAAZHJzL2Rvd25yZXYueG1sUEsFBgAAAAAEAAQA+QAAAI0DAAAAAA==&#10;" strokecolor="#006a89 [3204]" strokeweight="1.5pt">
                  <v:stroke endarrow="block" joinstyle="miter"/>
                </v:shape>
                <v:oval id="Ovaal 441" o:spid="_x0000_s1149" style="position:absolute;left:1069095;top:3069507;width:3166712;height:44826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Oo5txQAA&#10;ANwAAAAPAAAAZHJzL2Rvd25yZXYueG1sRI9BS8NAFITvQv/D8gpepH2JBJHYbamCRLwUq3h+zT6T&#10;0OzbsLttor/eFYQeh5n5hlltJturM/vQOdGQLzNQLLUznTQaPt6fF/egQiQx1DthDd8cYLOeXa2o&#10;NG6UNz7vY6MSREJJGtoYhxIx1C1bCks3sCTvy3lLMUnfoPE0Jrjt8TbL7tBSJ2mhpYGfWq6P+5PV&#10;gNlYYY7j8Oo/i93joTrtfqobra/n0/YBVOQpXsL/7RejoShy+DuTjg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s6jm3FAAAA3AAAAA8AAAAAAAAAAAAAAAAAlwIAAGRycy9k&#10;b3ducmV2LnhtbFBLBQYAAAAABAAEAPUAAACJAwAAAAA=&#10;" fillcolor="white [3201]" strokecolor="#8a479b [3209]" strokeweight="1pt">
                  <v:stroke joinstyle="miter"/>
                  <v:textbox>
                    <w:txbxContent>
                      <w:p w14:paraId="7D8E1E6E" w14:textId="77777777" w:rsidR="00F57B9A" w:rsidRDefault="00F57B9A" w:rsidP="00F57B9A">
                        <w:pPr>
                          <w:pStyle w:val="Normaalweb"/>
                          <w:spacing w:before="0" w:beforeAutospacing="0" w:after="0" w:afterAutospacing="0"/>
                          <w:jc w:val="center"/>
                        </w:pPr>
                        <w:r>
                          <w:rPr>
                            <w:rFonts w:asciiTheme="minorHAnsi" w:hAnsi="Trebuchet MS" w:cstheme="minorBidi"/>
                            <w:color w:val="000000" w:themeColor="dark1"/>
                            <w:kern w:val="24"/>
                            <w:sz w:val="20"/>
                            <w:szCs w:val="20"/>
                          </w:rPr>
                          <w:t xml:space="preserve">[ s1, </w:t>
                        </w:r>
                        <w:r>
                          <w:rPr>
                            <w:rFonts w:asciiTheme="minorHAnsi" w:hAnsi="Trebuchet MS" w:cs="Mangal"/>
                            <w:color w:val="000000" w:themeColor="dark1"/>
                            <w:kern w:val="24"/>
                            <w:sz w:val="20"/>
                            <w:szCs w:val="20"/>
                            <w:cs/>
                            <w:lang w:bidi="mr-IN"/>
                          </w:rPr>
                          <w:t>…</w:t>
                        </w:r>
                        <w:r>
                          <w:rPr>
                            <w:rFonts w:asciiTheme="minorHAnsi" w:hAnsi="Trebuchet MS" w:cstheme="minorBidi"/>
                            <w:color w:val="000000" w:themeColor="dark1"/>
                            <w:kern w:val="24"/>
                            <w:sz w:val="20"/>
                            <w:szCs w:val="20"/>
                          </w:rPr>
                          <w:t>]</w:t>
                        </w:r>
                      </w:p>
                    </w:txbxContent>
                  </v:textbox>
                </v:oval>
                <v:shape id="Tekstvak 442" o:spid="_x0000_s1150" type="#_x0000_t202" style="position:absolute;left:645729;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MZdxAAA&#10;ANwAAAAPAAAAZHJzL2Rvd25yZXYueG1sRI/RasJAFETfhf7Dcgu+6cYQxabZSLEKvmltP+CSvc2m&#10;yd4N2VXTfr1bKPRxmJkzTLEZbSeuNPjGsYLFPAFBXDndcK3g430/W4PwAVlj55gUfJOHTfkwKTDX&#10;7sZvdD2HWkQI+xwVmBD6XEpfGbLo564njt6nGyyGKIda6gFvEW47mSbJSlpsOC4Y7GlrqGrPF6tg&#10;ndhj2z6lJ2+zn8XSbF/drv9Savo4vjyDCDSG//Bf+6AVZFkKv2fiEZD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jGXcQAAADcAAAADwAAAAAAAAAAAAAAAACXAgAAZHJzL2Rv&#10;d25yZXYueG1sUEsFBgAAAAAEAAQA9QAAAIgDAAAAAA==&#10;" filled="f" stroked="f">
                  <v:textbox style="mso-fit-shape-to-text:t">
                    <w:txbxContent>
                      <w:p w14:paraId="627E1B65" w14:textId="77777777" w:rsidR="00F57B9A" w:rsidRDefault="00F57B9A" w:rsidP="00F57B9A">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Tekstvak 443" o:spid="_x0000_s1151" type="#_x0000_t202" style="position:absolute;left:2041815;top:1357176;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GPGxQAA&#10;ANwAAAAPAAAAZHJzL2Rvd25yZXYueG1sRI/BbsIwEETvSP0Hayv1VpxAqCDFQRUUqTco8AGreInT&#10;xOsodiH06+tKlTiOZuaNZrkabCsu1PvasYJ0nIAgLp2uuVJwOm6f5yB8QNbYOiYFN/KwKh5GS8y1&#10;u/InXQ6hEhHCPkcFJoQul9KXhiz6seuIo3d2vcUQZV9J3eM1wm0rJ0nyIi3WHBcMdrQ2VDaHb6tg&#10;nthd0ywme2+zn3Rm1hv33n0p9fQ4vL2CCDSEe/i//aEVZNkU/s7EIy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6EY8bFAAAA3AAAAA8AAAAAAAAAAAAAAAAAlwIAAGRycy9k&#10;b3ducmV2LnhtbFBLBQYAAAAABAAEAPUAAACJAwAAAAA=&#10;" filled="f" stroked="f">
                  <v:textbox style="mso-fit-shape-to-text:t">
                    <w:txbxContent>
                      <w:p w14:paraId="6A3C0612" w14:textId="77777777" w:rsidR="00F57B9A" w:rsidRDefault="00F57B9A" w:rsidP="00F57B9A">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v:textbox>
                </v:shape>
                <v:shape id="Tekstvak 444" o:spid="_x0000_s1152" type="#_x0000_t202" style="position:absolute;left:2846319;top:1357176;width:71183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bfuyxAAA&#10;ANwAAAAPAAAAZHJzL2Rvd25yZXYueG1sRI/RasJAFETfC/2H5Rb6VjeRWDS6kWIt+NYa/YBL9pqN&#10;yd4N2VXTfn23UPBxmJkzzGo92k5cafCNYwXpJAFBXDndcK3gePh4mYPwAVlj55gUfJOHdfH4sMJc&#10;uxvv6VqGWkQI+xwVmBD6XEpfGbLoJ64njt7JDRZDlEMt9YC3CLednCbJq7TYcFww2NPGUNWWF6tg&#10;ntjPtl1Mv7zNftKZ2by7bX9W6vlpfFuCCDSGe/i/vdMKsiyDvzPxCM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W37ssQAAADcAAAADwAAAAAAAAAAAAAAAACXAgAAZHJzL2Rv&#10;d25yZXYueG1sUEsFBgAAAAAEAAQA9QAAAIgDAAAAAA==&#10;" filled="f" stroked="f">
                  <v:textbox style="mso-fit-shape-to-text:t">
                    <w:txbxContent>
                      <w:p w14:paraId="12732409" w14:textId="77777777" w:rsidR="00F57B9A" w:rsidRDefault="00F57B9A" w:rsidP="00F57B9A">
                        <w:pPr>
                          <w:pStyle w:val="Normaalweb"/>
                          <w:spacing w:before="0" w:beforeAutospacing="0" w:after="0" w:afterAutospacing="0"/>
                        </w:pPr>
                        <w:r>
                          <w:rPr>
                            <w:rFonts w:asciiTheme="minorHAnsi" w:hAnsi="Trebuchet MS" w:cstheme="minorBidi"/>
                            <w:color w:val="000000" w:themeColor="text1"/>
                            <w:kern w:val="24"/>
                            <w:sz w:val="20"/>
                            <w:szCs w:val="20"/>
                          </w:rPr>
                          <w:t>criterium</w:t>
                        </w:r>
                      </w:p>
                    </w:txbxContent>
                  </v:textbox>
                </v:shape>
                <v:shape id="Tekstvak 445" o:spid="_x0000_s1153" type="#_x0000_t202" style="position:absolute;left:605664;top:1357176;width:10591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V4pxAAA&#10;ANwAAAAPAAAAZHJzL2Rvd25yZXYueG1sRI/NasMwEITvgbyD2EJviezghMSNHELaQm/5fYDF2lqu&#10;rZWx1MTt00eFQo7DzHzDrDeDbcWVel87VpBOExDEpdM1Vwou5/fJEoQPyBpbx6TghzxsivFojbl2&#10;Nz7S9RQqESHsc1RgQuhyKX1pyKKfuo44ep+utxii7Cupe7xFuG3lLEkW0mLNccFgRztDZXP6tgqW&#10;id03zWp28Db7Tedm9+reui+lnp+G7QuIQEN4hP/bH1pBls3h70w8ArK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iFeKcQAAADcAAAADwAAAAAAAAAAAAAAAACXAgAAZHJzL2Rv&#10;d25yZXYueG1sUEsFBgAAAAAEAAQA9QAAAIgDAAAAAA==&#10;" filled="f" stroked="f">
                  <v:textbox style="mso-fit-shape-to-text:t">
                    <w:txbxContent>
                      <w:p w14:paraId="17BE04B6" w14:textId="77777777" w:rsidR="00F57B9A" w:rsidRDefault="00F57B9A" w:rsidP="00F57B9A">
                        <w:pPr>
                          <w:pStyle w:val="Normaalweb"/>
                          <w:spacing w:before="0" w:beforeAutospacing="0" w:after="0" w:afterAutospacing="0"/>
                        </w:pPr>
                        <w:r>
                          <w:rPr>
                            <w:rFonts w:asciiTheme="minorHAnsi" w:hAnsi="Trebuchet MS" w:cstheme="minorBidi"/>
                            <w:color w:val="000000" w:themeColor="text1"/>
                            <w:kern w:val="24"/>
                            <w:sz w:val="20"/>
                            <w:szCs w:val="20"/>
                          </w:rPr>
                          <w:t>Filter criterium</w:t>
                        </w:r>
                      </w:p>
                    </w:txbxContent>
                  </v:textbox>
                </v:shape>
                <v:shape id="Rechte verbindingslijn met pijl 446" o:spid="_x0000_s1154" type="#_x0000_t32" style="position:absolute;left:1532850;top:403976;width:779;height:273117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pYE8YAAADcAAAADwAAAGRycy9kb3ducmV2LnhtbESPQWvCQBSE74X+h+UVvBTdKCKSZpUi&#10;iIp4MLZ4fc0+N6nZtyG7avrvu4LgcZiZb5hs3tlaXKn1lWMFw0ECgrhwumKj4Ouw7E9B+ICssXZM&#10;Cv7Iw3z2+pJhqt2N93TNgxERwj5FBWUITSqlL0qy6AeuIY7eybUWQ5StkbrFW4TbWo6SZCItVhwX&#10;SmxoUVJxzi9Wgdnuf3b5b2264vi+OS9P37t8NVSq99Z9foAI1IVn+NFeawXj8QTuZ+IRkLN/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yKWBPGAAAA3AAAAA8AAAAAAAAA&#10;AAAAAAAAoQIAAGRycy9kb3ducmV2LnhtbFBLBQYAAAAABAAEAPkAAACUAwAAAAA=&#10;" strokecolor="#006a89 [3204]" strokeweight="1.5pt">
                  <v:stroke endarrow="block" joinstyle="miter"/>
                </v:shape>
                <v:shape id="Gekromde pijl links 447" o:spid="_x0000_s1155" type="#_x0000_t103" style="position:absolute;left:4327040;top:245488;width:770212;height:24115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Zd5wwAA&#10;ANwAAAAPAAAAZHJzL2Rvd25yZXYueG1sRI9BawIxFITvBf9DeIK3mq2VtqxGEUEo1IOrhV4fm+dm&#10;afKyJNFd/30jCD0OM/MNs1wPzoorhdh6VvAyLUAQ11633Cj4Pu2eP0DEhKzReiYFN4qwXo2ellhq&#10;33NF12NqRIZwLFGBSakrpYy1IYdx6jvi7J19cJiyDI3UAfsMd1bOiuJNOmw5LxjsaGuo/j1enIKf&#10;prL6YEzXB7Pbv9rqK1YuKDUZD5sFiERD+g8/2p9awXz+Dvcz+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xZd5wwAAANwAAAAPAAAAAAAAAAAAAAAAAJcCAABkcnMvZG93&#10;bnJldi54bWxQSwUGAAAAAAQABAD1AAAAhwMAAAAA&#10;" adj="18151,20738,5400" fillcolor="#b4eeff [660]" strokecolor="#003444 [1604]" strokeweight="1pt"/>
                <v:shape id="Gekromde pijl rechts 448" o:spid="_x0000_s1156" type="#_x0000_t102" style="position:absolute;left:250334;top:2366975;width:759346;height:11112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TS9KwwAA&#10;ANwAAAAPAAAAZHJzL2Rvd25yZXYueG1sRE/LagIxFN0X/IdwBXc144NSRqOIIFS7sSqou8vkOhmc&#10;3EyTqFO/vlkUujyc93Te2lrcyYfKsYJBPwNBXDhdcangsF+9voMIEVlj7ZgU/FCA+azzMsVcuwd/&#10;0X0XS5FCOOSowMTY5FKGwpDF0HcNceIuzluMCfpSao+PFG5rOcyyN2mx4tRgsKGloeK6u1kFo+Ft&#10;fVqfzvzcfO9HpVl+Hi9br1Sv2y4mICK18V/85/7QCsbjtDadSUdAz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TS9KwwAAANwAAAAPAAAAAAAAAAAAAAAAAJcCAABkcnMvZG93&#10;bnJldi54bWxQSwUGAAAAAAQABAD1AAAAhwMAAAAA&#10;" adj="14220,19755,16200" fillcolor="#b4eeff [660]" strokecolor="#003444 [1604]" strokeweight="1pt"/>
                <v:shape id="Tekstvak 449" o:spid="_x0000_s1157" type="#_x0000_t202" style="position:absolute;left:4365292;top:3185684;width:121221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FQsxAAA&#10;ANwAAAAPAAAAZHJzL2Rvd25yZXYueG1sRI/dasJAFITvC77DcgTv6kaJRVNXEX/AO6v2AQ7Z02ya&#10;7NmQXTX69G6h4OUwM98w82Vna3Gl1peOFYyGCQji3OmSCwXf5937FIQPyBprx6TgTh6Wi97bHDPt&#10;bnyk6ykUIkLYZ6jAhNBkUvrckEU/dA1x9H5cazFE2RZSt3iLcFvLcZJ8SIslxwWDDa0N5dXpYhVM&#10;E3uoqtn4y9v0MZqY9cZtm1+lBv1u9QkiUBde4f/2XitI0xn8nYlHQC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2xULMQAAADcAAAADwAAAAAAAAAAAAAAAACXAgAAZHJzL2Rv&#10;d25yZXYueG1sUEsFBgAAAAAEAAQA9QAAAIgDAAAAAA==&#10;" filled="f" stroked="f">
                  <v:textbox style="mso-fit-shape-to-text:t">
                    <w:txbxContent>
                      <w:p w14:paraId="7BB6FEA0" w14:textId="77777777" w:rsidR="00F57B9A" w:rsidRDefault="00F57B9A" w:rsidP="00F57B9A">
                        <w:pPr>
                          <w:pStyle w:val="Normaalweb"/>
                          <w:spacing w:before="0" w:beforeAutospacing="0" w:after="0" w:afterAutospacing="0"/>
                        </w:pPr>
                        <w:r>
                          <w:rPr>
                            <w:rFonts w:asciiTheme="minorHAnsi" w:hAnsi="Trebuchet MS" w:cstheme="minorBidi"/>
                            <w:color w:val="2682BB" w:themeColor="accent2"/>
                            <w:kern w:val="24"/>
                            <w:sz w:val="20"/>
                            <w:szCs w:val="20"/>
                          </w:rPr>
                          <w:t>filter criterium f r</w:t>
                        </w:r>
                      </w:p>
                    </w:txbxContent>
                  </v:textbox>
                </v:shape>
                <v:shape id="Tekstvak 450" o:spid="_x0000_s1158" type="#_x0000_t202" style="position:absolute;left:4566785;top:138060;width:3175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j2tswgAA&#10;ANwAAAAPAAAAZHJzL2Rvd25yZXYueG1sRE9LTsMwEN1X4g7WIHXXOo2aKoS6FQqtxI5+OMAoHuKQ&#10;eBzFpkk5PV4gsXx6/+1+sp240eAbxwpWywQEceV0w7WCj+txkYPwAVlj55gU3MnDfvcw22Kh3chn&#10;ul1CLWII+wIVmBD6QkpfGbLol64njtynGyyGCIda6gHHGG47mSbJRlpsODYY7Kk0VLWXb6sgT+x7&#10;2z6lJ2/XP6vMlK/u0H8pNX+cXp5BBJrCv/jP/aYVrLM4P56JR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uPa2zCAAAA3AAAAA8AAAAAAAAAAAAAAAAAlwIAAGRycy9kb3du&#10;cmV2LnhtbFBLBQYAAAAABAAEAPUAAACGAwAAAAA=&#10;" filled="f" stroked="f">
                  <v:textbox style="mso-fit-shape-to-text:t">
                    <w:txbxContent>
                      <w:p w14:paraId="59997FFC" w14:textId="77777777" w:rsidR="00F57B9A" w:rsidRDefault="00F57B9A" w:rsidP="00F57B9A">
                        <w:pPr>
                          <w:pStyle w:val="Normaalweb"/>
                          <w:spacing w:before="0" w:beforeAutospacing="0" w:after="0" w:afterAutospacing="0"/>
                        </w:pPr>
                        <w:r>
                          <w:rPr>
                            <w:rFonts w:asciiTheme="minorHAnsi" w:hAnsi="Trebuchet MS" w:cstheme="minorBidi"/>
                            <w:color w:val="2682BB" w:themeColor="accent2"/>
                            <w:kern w:val="24"/>
                            <w:sz w:val="20"/>
                            <w:szCs w:val="20"/>
                          </w:rPr>
                          <w:t>f r</w:t>
                        </w:r>
                      </w:p>
                    </w:txbxContent>
                  </v:textbox>
                </v:shape>
                <w10:wrap type="topAndBottom" anchorx="margin"/>
              </v:group>
            </w:pict>
          </mc:Fallback>
        </mc:AlternateContent>
      </w:r>
      <w:r w:rsidR="00B23695">
        <w:tab/>
        <w:t>filter {naam van criterium} {naam van tweede operand}</w:t>
      </w:r>
    </w:p>
    <w:p w14:paraId="5BB3897C" w14:textId="77777777" w:rsidR="00B23695" w:rsidRDefault="00B23695" w:rsidP="00B23695">
      <w:pPr>
        <w:pStyle w:val="Code"/>
      </w:pPr>
    </w:p>
    <w:p w14:paraId="640371E2" w14:textId="4B08307C" w:rsidR="00B23695" w:rsidRDefault="004407BE" w:rsidP="004407BE">
      <w:pPr>
        <w:pStyle w:val="Kop2"/>
      </w:pPr>
      <w:r>
        <w:t>mclosure combinator</w:t>
      </w:r>
    </w:p>
    <w:p w14:paraId="2E6DF2CB" w14:textId="52402FE1" w:rsidR="004407BE" w:rsidRDefault="004407BE" w:rsidP="004407BE">
      <w:r>
        <w:t>Deze combinator is als het ware een Y-combinator voor de querytaal. Hij introduceert de recursie van een singlegetter.</w:t>
      </w:r>
      <w:r w:rsidR="009B3719">
        <w:t xml:space="preserve"> Hij neemt één operand, de singlegetter</w:t>
      </w:r>
      <w:r w:rsidR="00575504">
        <w:t xml:space="preserve"> (</w:t>
      </w:r>
      <w:r w:rsidR="00575504" w:rsidRPr="00575504">
        <w:rPr>
          <w:rStyle w:val="inlinecode"/>
        </w:rPr>
        <w:t>SingleGetter Resource</w:t>
      </w:r>
      <w:r w:rsidR="00575504">
        <w:t>)</w:t>
      </w:r>
      <w:r w:rsidR="009B3719">
        <w:t xml:space="preserve">, en past die herhaaldelijk toe. Daarbij verzamelt hij de tussenresultaten. Het proces stopt zodra de singlegetter geen resultaat meer geeft (Nothing teruggeeft) of als een resultaat wordt teruggegeven dat al eerder is geproduceerd. De query die ontstaat berekent, kortom, het </w:t>
      </w:r>
      <w:r w:rsidR="009B3719" w:rsidRPr="009B3719">
        <w:rPr>
          <w:i/>
        </w:rPr>
        <w:t>fixpoint</w:t>
      </w:r>
      <w:r w:rsidR="009B3719">
        <w:t xml:space="preserve"> van de singlegetter. De naam van de query wordt samengesteld volgens dit patroon:</w:t>
      </w:r>
    </w:p>
    <w:p w14:paraId="7A106F18" w14:textId="0D97CEB7" w:rsidR="009B3719" w:rsidRDefault="009B3719" w:rsidP="009B3719">
      <w:pPr>
        <w:pStyle w:val="Code"/>
      </w:pPr>
      <w:r>
        <w:tab/>
        <w:t>mclosure {naam van singlegetter}</w:t>
      </w:r>
    </w:p>
    <w:p w14:paraId="310E5320" w14:textId="77777777" w:rsidR="009B3719" w:rsidRDefault="009B3719" w:rsidP="009B3719">
      <w:pPr>
        <w:pStyle w:val="Code"/>
      </w:pPr>
    </w:p>
    <w:p w14:paraId="13E1FF07" w14:textId="7E5C38C9" w:rsidR="009B3719" w:rsidRDefault="009B3719" w:rsidP="009B3719">
      <w:r>
        <w:t>De structuur van locaties die gegenereerd wordt, hangt af van het aantal recursieve stappen. Voor elke stap – behalve de laatste – wordt hetzelfde patroon gegenereerd.</w:t>
      </w:r>
      <w:r w:rsidR="00575504">
        <w:t xml:space="preserve"> Daarbij worden de verbindingen zodanig gelegd, dat als de theorie verandert en de </w:t>
      </w:r>
      <w:r w:rsidR="00575504">
        <w:lastRenderedPageBreak/>
        <w:t>singlegetter op een bepaalde resource een ànder resultaat produceert, de structuur automatisch aangepast wordt. Dit kan twee kanten op gaan:</w:t>
      </w:r>
    </w:p>
    <w:p w14:paraId="6F7BE063" w14:textId="1555BFBA" w:rsidR="00575504" w:rsidRDefault="00575504" w:rsidP="00575504">
      <w:pPr>
        <w:pStyle w:val="Lijstalinea"/>
        <w:numPr>
          <w:ilvl w:val="0"/>
          <w:numId w:val="14"/>
        </w:numPr>
      </w:pPr>
      <w:r>
        <w:t>als het nieuwe resultaat Nothing is, wordt de structuur op de betreffende plek afgekapt;</w:t>
      </w:r>
    </w:p>
    <w:p w14:paraId="28C1292F" w14:textId="70CDCB17" w:rsidR="00575504" w:rsidRDefault="00575504" w:rsidP="00575504">
      <w:pPr>
        <w:pStyle w:val="Lijstalinea"/>
        <w:numPr>
          <w:ilvl w:val="0"/>
          <w:numId w:val="14"/>
        </w:numPr>
      </w:pPr>
      <w:r>
        <w:t xml:space="preserve">als het nieuwe resultaat </w:t>
      </w:r>
      <w:r>
        <w:rPr>
          <w:u w:val="single"/>
        </w:rPr>
        <w:t>niet</w:t>
      </w:r>
      <w:r>
        <w:t xml:space="preserve"> Nothing is, wordt de structuur aan het eind voortgezet.</w:t>
      </w:r>
    </w:p>
    <w:p w14:paraId="4EC82F5C" w14:textId="11D41342" w:rsidR="00575504" w:rsidRDefault="00D3158E" w:rsidP="00575504">
      <w:r>
        <w:rPr>
          <w:noProof/>
        </w:rPr>
        <mc:AlternateContent>
          <mc:Choice Requires="wpc">
            <w:drawing>
              <wp:anchor distT="0" distB="0" distL="0" distR="0" simplePos="0" relativeHeight="251673600" behindDoc="0" locked="0" layoutInCell="1" allowOverlap="1" wp14:anchorId="3C4DB846" wp14:editId="1C08AF20">
                <wp:simplePos x="0" y="0"/>
                <wp:positionH relativeFrom="leftMargin">
                  <wp:posOffset>914400</wp:posOffset>
                </wp:positionH>
                <wp:positionV relativeFrom="paragraph">
                  <wp:posOffset>285750</wp:posOffset>
                </wp:positionV>
                <wp:extent cx="6339840" cy="2966085"/>
                <wp:effectExtent l="0" t="0" r="0" b="0"/>
                <wp:wrapTopAndBottom/>
                <wp:docPr id="473" name="Canvas 1"/>
                <wp:cNvGraphicFramePr/>
                <a:graphic xmlns:a="http://schemas.openxmlformats.org/drawingml/2006/main">
                  <a:graphicData uri="http://schemas.microsoft.com/office/word/2010/wordprocessingCanvas">
                    <wpc:wpc>
                      <wpc:bg/>
                      <wpc:whole/>
                      <wps:wsp>
                        <wps:cNvPr id="520" name="Ovaal 520"/>
                        <wps:cNvSpPr/>
                        <wps:spPr>
                          <a:xfrm>
                            <a:off x="755049" y="73270"/>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701C4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21" name="Ovaal 521"/>
                        <wps:cNvSpPr/>
                        <wps:spPr>
                          <a:xfrm>
                            <a:off x="453555" y="1835394"/>
                            <a:ext cx="1114809" cy="4921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B90A0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 a, f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Rechte verbindingslijn met pijl 522"/>
                        <wps:cNvCnPr>
                          <a:stCxn id="529" idx="4"/>
                          <a:endCxn id="557" idx="0"/>
                        </wps:cNvCnPr>
                        <wps:spPr>
                          <a:xfrm>
                            <a:off x="1010960" y="565405"/>
                            <a:ext cx="0" cy="423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23" name="Blokboog 523"/>
                        <wps:cNvSpPr/>
                        <wps:spPr>
                          <a:xfrm rot="1585342">
                            <a:off x="1068058" y="1660412"/>
                            <a:ext cx="682120" cy="408563"/>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Tekstvak 524"/>
                        <wps:cNvSpPr txBox="1"/>
                        <wps:spPr>
                          <a:xfrm>
                            <a:off x="358590" y="264289"/>
                            <a:ext cx="250190" cy="238760"/>
                          </a:xfrm>
                          <a:prstGeom prst="rect">
                            <a:avLst/>
                          </a:prstGeom>
                          <a:noFill/>
                        </wps:spPr>
                        <wps:txbx>
                          <w:txbxContent>
                            <w:p w14:paraId="66285613"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a</w:t>
                              </w:r>
                            </w:p>
                          </w:txbxContent>
                        </wps:txbx>
                        <wps:bodyPr wrap="none" rtlCol="0">
                          <a:spAutoFit/>
                        </wps:bodyPr>
                      </wps:wsp>
                      <wps:wsp>
                        <wps:cNvPr id="525" name="Ovaal 525"/>
                        <wps:cNvSpPr/>
                        <wps:spPr>
                          <a:xfrm>
                            <a:off x="755049" y="988735"/>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7796D1"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26" name="Tekstvak 526"/>
                        <wps:cNvSpPr txBox="1"/>
                        <wps:spPr>
                          <a:xfrm>
                            <a:off x="0" y="576389"/>
                            <a:ext cx="740410" cy="238760"/>
                          </a:xfrm>
                          <a:prstGeom prst="rect">
                            <a:avLst/>
                          </a:prstGeom>
                          <a:noFill/>
                        </wps:spPr>
                        <wps:txbx>
                          <w:txbxContent>
                            <w:p w14:paraId="02D23A5B"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wps:txbx>
                        <wps:bodyPr wrap="none" rtlCol="0">
                          <a:spAutoFit/>
                        </wps:bodyPr>
                      </wps:wsp>
                      <wps:wsp>
                        <wps:cNvPr id="527" name="Tekstvak 527"/>
                        <wps:cNvSpPr txBox="1"/>
                        <wps:spPr>
                          <a:xfrm>
                            <a:off x="8475" y="1100150"/>
                            <a:ext cx="807085" cy="238760"/>
                          </a:xfrm>
                          <a:prstGeom prst="rect">
                            <a:avLst/>
                          </a:prstGeom>
                          <a:noFill/>
                        </wps:spPr>
                        <wps:txbx>
                          <w:txbxContent>
                            <w:p w14:paraId="1541B85E"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mcons&lt;$&gt;a</w:t>
                              </w:r>
                            </w:p>
                          </w:txbxContent>
                        </wps:txbx>
                        <wps:bodyPr wrap="none" rtlCol="0">
                          <a:spAutoFit/>
                        </wps:bodyPr>
                      </wps:wsp>
                      <wps:wsp>
                        <wps:cNvPr id="528" name="Rechte verbindingslijn met pijl 528"/>
                        <wps:cNvCnPr>
                          <a:stCxn id="557" idx="4"/>
                          <a:endCxn id="556" idx="0"/>
                        </wps:cNvCnPr>
                        <wps:spPr>
                          <a:xfrm>
                            <a:off x="1010960" y="1480870"/>
                            <a:ext cx="0" cy="35452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29" name="Tekstvak 529"/>
                        <wps:cNvSpPr txBox="1"/>
                        <wps:spPr>
                          <a:xfrm>
                            <a:off x="1440435" y="2143739"/>
                            <a:ext cx="1071880" cy="238760"/>
                          </a:xfrm>
                          <a:prstGeom prst="rect">
                            <a:avLst/>
                          </a:prstGeom>
                          <a:noFill/>
                        </wps:spPr>
                        <wps:txbx>
                          <w:txbxContent>
                            <w:p w14:paraId="722B7D4E"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wps:txbx>
                        <wps:bodyPr wrap="none" rtlCol="0">
                          <a:spAutoFit/>
                        </wps:bodyPr>
                      </wps:wsp>
                      <wps:wsp>
                        <wps:cNvPr id="530" name="Tekstvak 530"/>
                        <wps:cNvSpPr txBox="1"/>
                        <wps:spPr>
                          <a:xfrm>
                            <a:off x="23206" y="1481741"/>
                            <a:ext cx="986790" cy="238760"/>
                          </a:xfrm>
                          <a:prstGeom prst="rect">
                            <a:avLst/>
                          </a:prstGeom>
                          <a:noFill/>
                        </wps:spPr>
                        <wps:txbx>
                          <w:txbxContent>
                            <w:p w14:paraId="79207807"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mcons&lt;$&gt;a&lt;*&gt;</w:t>
                              </w:r>
                            </w:p>
                          </w:txbxContent>
                        </wps:txbx>
                        <wps:bodyPr wrap="none" rtlCol="0">
                          <a:spAutoFit/>
                        </wps:bodyPr>
                      </wps:wsp>
                      <wps:wsp>
                        <wps:cNvPr id="531" name="Tekstvak 531"/>
                        <wps:cNvSpPr txBox="1"/>
                        <wps:spPr>
                          <a:xfrm>
                            <a:off x="450317" y="2421035"/>
                            <a:ext cx="1247140" cy="238760"/>
                          </a:xfrm>
                          <a:prstGeom prst="rect">
                            <a:avLst/>
                          </a:prstGeom>
                          <a:noFill/>
                        </wps:spPr>
                        <wps:txbx>
                          <w:txbxContent>
                            <w:p w14:paraId="61BA407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concat&lt;$&gt;f a&lt;*&gt;f a</w:t>
                              </w:r>
                            </w:p>
                          </w:txbxContent>
                        </wps:txbx>
                        <wps:bodyPr wrap="none" rtlCol="0">
                          <a:spAutoFit/>
                        </wps:bodyPr>
                      </wps:wsp>
                      <wps:wsp>
                        <wps:cNvPr id="532" name="Ovaal 532"/>
                        <wps:cNvSpPr/>
                        <wps:spPr>
                          <a:xfrm>
                            <a:off x="2542134" y="73269"/>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E0C7F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33" name="Ovaal 533"/>
                        <wps:cNvSpPr/>
                        <wps:spPr>
                          <a:xfrm>
                            <a:off x="2240640" y="1835393"/>
                            <a:ext cx="1114809" cy="4921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9058E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4" name="Rechte verbindingslijn met pijl 534"/>
                        <wps:cNvCnPr>
                          <a:stCxn id="558" idx="4"/>
                        </wps:cNvCnPr>
                        <wps:spPr>
                          <a:xfrm>
                            <a:off x="2798045" y="565404"/>
                            <a:ext cx="0" cy="423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35" name="Tekstvak 535"/>
                        <wps:cNvSpPr txBox="1"/>
                        <wps:spPr>
                          <a:xfrm>
                            <a:off x="2145675" y="264288"/>
                            <a:ext cx="335280" cy="238760"/>
                          </a:xfrm>
                          <a:prstGeom prst="rect">
                            <a:avLst/>
                          </a:prstGeom>
                          <a:noFill/>
                        </wps:spPr>
                        <wps:txbx>
                          <w:txbxContent>
                            <w:p w14:paraId="134F6DB8"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f a</w:t>
                              </w:r>
                            </w:p>
                          </w:txbxContent>
                        </wps:txbx>
                        <wps:bodyPr wrap="none" rtlCol="0">
                          <a:spAutoFit/>
                        </wps:bodyPr>
                      </wps:wsp>
                      <wps:wsp>
                        <wps:cNvPr id="536" name="Ovaal 536"/>
                        <wps:cNvSpPr/>
                        <wps:spPr>
                          <a:xfrm>
                            <a:off x="2542134" y="988734"/>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370ECB"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37" name="Tekstvak 537"/>
                        <wps:cNvSpPr txBox="1"/>
                        <wps:spPr>
                          <a:xfrm>
                            <a:off x="1787085" y="576388"/>
                            <a:ext cx="740410" cy="238760"/>
                          </a:xfrm>
                          <a:prstGeom prst="rect">
                            <a:avLst/>
                          </a:prstGeom>
                          <a:noFill/>
                        </wps:spPr>
                        <wps:txbx>
                          <w:txbxContent>
                            <w:p w14:paraId="1671714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wps:txbx>
                        <wps:bodyPr wrap="none" rtlCol="0">
                          <a:spAutoFit/>
                        </wps:bodyPr>
                      </wps:wsp>
                      <wps:wsp>
                        <wps:cNvPr id="538" name="Tekstvak 538"/>
                        <wps:cNvSpPr txBox="1"/>
                        <wps:spPr>
                          <a:xfrm>
                            <a:off x="1795560" y="1100149"/>
                            <a:ext cx="892175" cy="238760"/>
                          </a:xfrm>
                          <a:prstGeom prst="rect">
                            <a:avLst/>
                          </a:prstGeom>
                          <a:noFill/>
                        </wps:spPr>
                        <wps:txbx>
                          <w:txbxContent>
                            <w:p w14:paraId="544E2F0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mcons&lt;$&gt;f a</w:t>
                              </w:r>
                            </w:p>
                          </w:txbxContent>
                        </wps:txbx>
                        <wps:bodyPr wrap="none" rtlCol="0">
                          <a:spAutoFit/>
                        </wps:bodyPr>
                      </wps:wsp>
                      <wps:wsp>
                        <wps:cNvPr id="539" name="Rechte verbindingslijn met pijl 539"/>
                        <wps:cNvCnPr>
                          <a:endCxn id="560" idx="0"/>
                        </wps:cNvCnPr>
                        <wps:spPr>
                          <a:xfrm>
                            <a:off x="2798045" y="1480869"/>
                            <a:ext cx="0" cy="35452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0" name="Tekstvak 540"/>
                        <wps:cNvSpPr txBox="1"/>
                        <wps:spPr>
                          <a:xfrm>
                            <a:off x="1810291" y="1481740"/>
                            <a:ext cx="1071880" cy="238760"/>
                          </a:xfrm>
                          <a:prstGeom prst="rect">
                            <a:avLst/>
                          </a:prstGeom>
                          <a:noFill/>
                        </wps:spPr>
                        <wps:txbx>
                          <w:txbxContent>
                            <w:p w14:paraId="4B3C1AAD"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wps:txbx>
                        <wps:bodyPr wrap="none" rtlCol="0">
                          <a:spAutoFit/>
                        </wps:bodyPr>
                      </wps:wsp>
                      <wps:wsp>
                        <wps:cNvPr id="541" name="Rechte verbindingslijn met pijl 541"/>
                        <wps:cNvCnPr>
                          <a:stCxn id="529" idx="6"/>
                          <a:endCxn id="558" idx="2"/>
                        </wps:cNvCnPr>
                        <wps:spPr>
                          <a:xfrm flipV="1">
                            <a:off x="1266870" y="319337"/>
                            <a:ext cx="1275264" cy="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2" name="Tekstvak 542"/>
                        <wps:cNvSpPr txBox="1"/>
                        <wps:spPr>
                          <a:xfrm>
                            <a:off x="1864141" y="0"/>
                            <a:ext cx="229870" cy="238760"/>
                          </a:xfrm>
                          <a:prstGeom prst="rect">
                            <a:avLst/>
                          </a:prstGeom>
                          <a:noFill/>
                        </wps:spPr>
                        <wps:txbx>
                          <w:txbxContent>
                            <w:p w14:paraId="3C0367C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543" name="Rechte verbindingslijn met pijl 543"/>
                        <wps:cNvCnPr>
                          <a:stCxn id="560" idx="2"/>
                          <a:endCxn id="556" idx="6"/>
                        </wps:cNvCnPr>
                        <wps:spPr>
                          <a:xfrm flipH="1">
                            <a:off x="1568364" y="2081461"/>
                            <a:ext cx="67227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4" name="Ovaal 544"/>
                        <wps:cNvSpPr/>
                        <wps:spPr>
                          <a:xfrm>
                            <a:off x="4324834" y="73269"/>
                            <a:ext cx="686283"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C5872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45" name="Ovaal 545"/>
                        <wps:cNvSpPr/>
                        <wps:spPr>
                          <a:xfrm>
                            <a:off x="4399908" y="1828165"/>
                            <a:ext cx="553386"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EDD933"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6" name="Rechte verbindingslijn met pijl 546"/>
                        <wps:cNvCnPr/>
                        <wps:spPr>
                          <a:xfrm>
                            <a:off x="4667976" y="565404"/>
                            <a:ext cx="4018" cy="423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7" name="Tekstvak 547"/>
                        <wps:cNvSpPr txBox="1"/>
                        <wps:spPr>
                          <a:xfrm>
                            <a:off x="3773140" y="275830"/>
                            <a:ext cx="621665" cy="238760"/>
                          </a:xfrm>
                          <a:prstGeom prst="rect">
                            <a:avLst/>
                          </a:prstGeom>
                          <a:noFill/>
                        </wps:spPr>
                        <wps:txbx>
                          <w:txbxContent>
                            <w:p w14:paraId="2F9B3211"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Nothing</w:t>
                              </w:r>
                            </w:p>
                          </w:txbxContent>
                        </wps:txbx>
                        <wps:bodyPr wrap="none" rtlCol="0">
                          <a:spAutoFit/>
                        </wps:bodyPr>
                      </wps:wsp>
                      <wps:wsp>
                        <wps:cNvPr id="548" name="Ovaal 548"/>
                        <wps:cNvSpPr/>
                        <wps:spPr>
                          <a:xfrm>
                            <a:off x="4416084" y="988734"/>
                            <a:ext cx="511821"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F70F5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549" name="Tekstvak 549"/>
                        <wps:cNvSpPr txBox="1"/>
                        <wps:spPr>
                          <a:xfrm>
                            <a:off x="3661035" y="576388"/>
                            <a:ext cx="740410" cy="238760"/>
                          </a:xfrm>
                          <a:prstGeom prst="rect">
                            <a:avLst/>
                          </a:prstGeom>
                          <a:noFill/>
                        </wps:spPr>
                        <wps:txbx>
                          <w:txbxContent>
                            <w:p w14:paraId="6DB43409"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wps:txbx>
                        <wps:bodyPr wrap="none" rtlCol="0">
                          <a:spAutoFit/>
                        </wps:bodyPr>
                      </wps:wsp>
                      <wps:wsp>
                        <wps:cNvPr id="550" name="Tekstvak 550"/>
                        <wps:cNvSpPr txBox="1"/>
                        <wps:spPr>
                          <a:xfrm>
                            <a:off x="3347092" y="1100149"/>
                            <a:ext cx="1178560" cy="238760"/>
                          </a:xfrm>
                          <a:prstGeom prst="rect">
                            <a:avLst/>
                          </a:prstGeom>
                          <a:noFill/>
                        </wps:spPr>
                        <wps:txbx>
                          <w:txbxContent>
                            <w:p w14:paraId="493C5CA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mcons&lt;$&gt;Nothing</w:t>
                              </w:r>
                            </w:p>
                          </w:txbxContent>
                        </wps:txbx>
                        <wps:bodyPr wrap="none" rtlCol="0">
                          <a:spAutoFit/>
                        </wps:bodyPr>
                      </wps:wsp>
                      <wps:wsp>
                        <wps:cNvPr id="551" name="Rechte verbindingslijn met pijl 551"/>
                        <wps:cNvCnPr/>
                        <wps:spPr>
                          <a:xfrm>
                            <a:off x="4671994" y="1480869"/>
                            <a:ext cx="4607" cy="34729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2" name="Tekstvak 552"/>
                        <wps:cNvSpPr txBox="1"/>
                        <wps:spPr>
                          <a:xfrm>
                            <a:off x="3386965" y="1481740"/>
                            <a:ext cx="1294130" cy="386080"/>
                          </a:xfrm>
                          <a:prstGeom prst="rect">
                            <a:avLst/>
                          </a:prstGeom>
                          <a:noFill/>
                        </wps:spPr>
                        <wps:txbx>
                          <w:txbxContent>
                            <w:p w14:paraId="4061FDA1"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wps:txbx>
                        <wps:bodyPr wrap="square" rtlCol="0">
                          <a:spAutoFit/>
                        </wps:bodyPr>
                      </wps:wsp>
                      <wps:wsp>
                        <wps:cNvPr id="553" name="Tekstvak 553"/>
                        <wps:cNvSpPr txBox="1"/>
                        <wps:spPr>
                          <a:xfrm>
                            <a:off x="3646840" y="0"/>
                            <a:ext cx="229870" cy="238760"/>
                          </a:xfrm>
                          <a:prstGeom prst="rect">
                            <a:avLst/>
                          </a:prstGeom>
                          <a:noFill/>
                        </wps:spPr>
                        <wps:txbx>
                          <w:txbxContent>
                            <w:p w14:paraId="140D70B2"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wps:txbx>
                        <wps:bodyPr wrap="none" rtlCol="0">
                          <a:spAutoFit/>
                        </wps:bodyPr>
                      </wps:wsp>
                      <wps:wsp>
                        <wps:cNvPr id="554" name="Rechte verbindingslijn met pijl 554"/>
                        <wps:cNvCnPr/>
                        <wps:spPr>
                          <a:xfrm flipV="1">
                            <a:off x="3053955" y="319337"/>
                            <a:ext cx="1270879" cy="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5" name="Tekstvak 555"/>
                        <wps:cNvSpPr txBox="1"/>
                        <wps:spPr>
                          <a:xfrm>
                            <a:off x="3386964" y="2143738"/>
                            <a:ext cx="1071880" cy="238760"/>
                          </a:xfrm>
                          <a:prstGeom prst="rect">
                            <a:avLst/>
                          </a:prstGeom>
                          <a:noFill/>
                        </wps:spPr>
                        <wps:txbx>
                          <w:txbxContent>
                            <w:p w14:paraId="758ED66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wps:txbx>
                        <wps:bodyPr wrap="none" rtlCol="0">
                          <a:spAutoFit/>
                        </wps:bodyPr>
                      </wps:wsp>
                      <wps:wsp>
                        <wps:cNvPr id="556" name="Rechte verbindingslijn met pijl 556"/>
                        <wps:cNvCnPr>
                          <a:endCxn id="560" idx="6"/>
                        </wps:cNvCnPr>
                        <wps:spPr>
                          <a:xfrm flipH="1">
                            <a:off x="3355449" y="2074233"/>
                            <a:ext cx="1044459" cy="722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7" name="Ovaal 557"/>
                        <wps:cNvSpPr/>
                        <wps:spPr>
                          <a:xfrm>
                            <a:off x="5551217" y="1828165"/>
                            <a:ext cx="553386" cy="4921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48B2DF"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Rechte verbindingslijn met pijl 558"/>
                        <wps:cNvCnPr/>
                        <wps:spPr>
                          <a:xfrm flipH="1">
                            <a:off x="4953294" y="2074233"/>
                            <a:ext cx="59792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9" name="Tekstvak 559"/>
                        <wps:cNvSpPr txBox="1"/>
                        <wps:spPr>
                          <a:xfrm>
                            <a:off x="4697215" y="2264360"/>
                            <a:ext cx="1294130" cy="386080"/>
                          </a:xfrm>
                          <a:prstGeom prst="rect">
                            <a:avLst/>
                          </a:prstGeom>
                          <a:noFill/>
                        </wps:spPr>
                        <wps:txbx>
                          <w:txbxContent>
                            <w:p w14:paraId="63FB0103"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wps:txbx>
                        <wps:bodyPr wrap="square" rtlCol="0">
                          <a:spAutoFit/>
                        </wps:bodyPr>
                      </wps:wsp>
                      <wps:wsp>
                        <wps:cNvPr id="560" name="Rechte verbindingslijn met pijl 560"/>
                        <wps:cNvCnPr/>
                        <wps:spPr>
                          <a:xfrm>
                            <a:off x="4910614" y="493332"/>
                            <a:ext cx="917296" cy="13348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61" name="Rechte verbindingslijn met pijl 561"/>
                        <wps:cNvCnPr>
                          <a:stCxn id="558" idx="5"/>
                        </wps:cNvCnPr>
                        <wps:spPr>
                          <a:xfrm>
                            <a:off x="2979001" y="493332"/>
                            <a:ext cx="1501949" cy="14069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62" name="Rechte verbindingslijn met pijl 562"/>
                        <wps:cNvCnPr>
                          <a:stCxn id="529" idx="5"/>
                          <a:endCxn id="560" idx="1"/>
                        </wps:cNvCnPr>
                        <wps:spPr>
                          <a:xfrm>
                            <a:off x="1191916" y="493333"/>
                            <a:ext cx="1211984" cy="141413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63" name="Tekstvak 563"/>
                        <wps:cNvSpPr txBox="1"/>
                        <wps:spPr>
                          <a:xfrm>
                            <a:off x="1534606" y="833129"/>
                            <a:ext cx="826770" cy="238760"/>
                          </a:xfrm>
                          <a:prstGeom prst="rect">
                            <a:avLst/>
                          </a:prstGeom>
                          <a:noFill/>
                        </wps:spPr>
                        <wps:txbx>
                          <w:txbxContent>
                            <w:p w14:paraId="306F1070"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a &gt;&gt;= recur</w:t>
                              </w:r>
                            </w:p>
                          </w:txbxContent>
                        </wps:txbx>
                        <wps:bodyPr wrap="none" rtlCol="0">
                          <a:spAutoFit/>
                        </wps:bodyPr>
                      </wps:wsp>
                      <wps:wsp>
                        <wps:cNvPr id="564" name="Tekstvak 564"/>
                        <wps:cNvSpPr txBox="1"/>
                        <wps:spPr>
                          <a:xfrm>
                            <a:off x="3472892" y="813834"/>
                            <a:ext cx="911860" cy="238760"/>
                          </a:xfrm>
                          <a:prstGeom prst="rect">
                            <a:avLst/>
                          </a:prstGeom>
                          <a:noFill/>
                        </wps:spPr>
                        <wps:txbx>
                          <w:txbxContent>
                            <w:p w14:paraId="3E05C92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 a &gt;&gt;= recur</w:t>
                              </w:r>
                            </w:p>
                          </w:txbxContent>
                        </wps:txbx>
                        <wps:bodyPr wrap="none" rtlCol="0">
                          <a:spAutoFit/>
                        </wps:bodyPr>
                      </wps:wsp>
                      <wps:wsp>
                        <wps:cNvPr id="565" name="Tekstvak 565"/>
                        <wps:cNvSpPr txBox="1"/>
                        <wps:spPr>
                          <a:xfrm>
                            <a:off x="5142203" y="836095"/>
                            <a:ext cx="1198245" cy="238760"/>
                          </a:xfrm>
                          <a:prstGeom prst="rect">
                            <a:avLst/>
                          </a:prstGeom>
                          <a:noFill/>
                        </wps:spPr>
                        <wps:txbx>
                          <w:txbxContent>
                            <w:p w14:paraId="12A3D4D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Nothing &gt;&gt;= recur</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3C4DB846" id="_x0000_s1159" style="position:absolute;margin-left:1in;margin-top:22.5pt;width:499.2pt;height:233.55pt;z-index:251673600;mso-wrap-distance-left:0;mso-wrap-distance-right:0;mso-position-horizontal-relative:left-margin-area;mso-width-relative:margin;mso-height-relative:margin" coordsize="6339840,29660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">
                <v:shape id="_x0000_s1160" type="#_x0000_t75" style="position:absolute;width:6339840;height:2966085;visibility:visible;mso-wrap-style:square">
                  <v:fill o:detectmouseclick="t"/>
                  <v:path o:connecttype="none"/>
                </v:shape>
                <v:oval id="Ovaal 520" o:spid="_x0000_s1161" style="position:absolute;left:755049;top:73270;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KNFVwgAA&#10;ANwAAAAPAAAAZHJzL2Rvd25yZXYueG1sRE/LagIxFN0L/YdwC91ppgNVOxpFBEGKXfigbi/JdTJ0&#10;cjNM0nH0682i4PJw3vNl72rRURsqzwreRxkIYu1NxaWC03EznIIIEdlg7ZkU3CjAcvEymGNh/JX3&#10;1B1iKVIIhwIV2BibQsqgLTkMI98QJ+7iW4cxwbaUpsVrCne1zLNsLB1WnBosNrS2pH8Pf05BFu67&#10;i/6ZnDY6/751vLXnz6+9Um+v/WoGIlIfn+J/99Yo+MjT/HQmHQG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so0VXCAAAA3AAAAA8AAAAAAAAAAAAAAAAAlwIAAGRycy9kb3du&#10;cmV2LnhtbFBLBQYAAAAABAAEAPUAAACGAwAAAAA=&#10;" fillcolor="white [3201]" strokecolor="#8a479b [3209]" strokeweight="1pt">
                  <v:stroke joinstyle="miter"/>
                  <v:textbox inset="1mm,,1mm">
                    <w:txbxContent>
                      <w:p w14:paraId="78701C4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v:textbox>
                </v:oval>
                <v:oval id="Ovaal 521" o:spid="_x0000_s1162" style="position:absolute;left:453555;top:1835394;width:1114809;height:49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BGRQxQAA&#10;ANwAAAAPAAAAZHJzL2Rvd25yZXYueG1sRI9BS8NAFITvgv9heUIvxb6kqEjstqhQUnopVvH8zD6T&#10;YPZt2N02qb++KxQ8DjPzDbNYjbZTR/ahdaIhn2WgWCpnWqk1fLyvbx9BhUhiqHPCGk4cYLW8vlpQ&#10;Ydwgb3zcx1oliISCNDQx9gViqBq2FGauZ0net/OWYpK+RuNpSHDb4TzLHtBSK2mhoZ5fG65+9ger&#10;AbOhxByHfus/73YvX+Vh91tOtZ7cjM9PoCKP8T98aW+Mhvt5Dn9n0hHA5R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EZFDFAAAA3AAAAA8AAAAAAAAAAAAAAAAAlwIAAGRycy9k&#10;b3ducmV2LnhtbFBLBQYAAAAABAAEAPUAAACJAwAAAAA=&#10;" fillcolor="white [3201]" strokecolor="#8a479b [3209]" strokeweight="1pt">
                  <v:stroke joinstyle="miter"/>
                  <v:textbox>
                    <w:txbxContent>
                      <w:p w14:paraId="46B90A0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 a, f a]</w:t>
                        </w:r>
                      </w:p>
                    </w:txbxContent>
                  </v:textbox>
                </v:oval>
                <v:shape id="Rechte verbindingslijn met pijl 522" o:spid="_x0000_s1163" type="#_x0000_t32" style="position:absolute;left:1010960;top:565405;width:0;height:4233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PZ2cQAAADcAAAADwAAAGRycy9kb3ducmV2LnhtbESPT2vCQBTE7wW/w/KEXkqzSaBSYlYR&#10;Y6HHGlu8PrIvfzD7Nma3Gr+9KxR6HGbmN0y+nkwvLjS6zrKCJIpBEFdWd9wo+D58vL6DcB5ZY2+Z&#10;FNzIwXo1e8ox0/bKe7qUvhEBwi5DBa33Qyalq1oy6CI7EAevtqNBH+TYSD3iNcBNL9M4XkiDHYeF&#10;FgfatlSdyl+joKAXJ/tz/EPH3eJY18lXUcpGqef5tFmC8DT5//Bf+1MreEtTeJwJR0C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49nZxAAAANwAAAAPAAAAAAAAAAAA&#10;AAAAAKECAABkcnMvZG93bnJldi54bWxQSwUGAAAAAAQABAD5AAAAkgMAAAAA&#10;" strokecolor="#006a89 [3204]" strokeweight="1.5pt">
                  <v:stroke endarrow="block" joinstyle="miter"/>
                </v:shape>
                <v:shape id="Blokboog 523" o:spid="_x0000_s1164" style="position:absolute;left:1068058;top:1660412;width:682120;height:408563;rotation:1731616fd;visibility:visible;mso-wrap-style:square;v-text-anchor:middle" coordsize="682120,4085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KxKxQAA&#10;ANwAAAAPAAAAZHJzL2Rvd25yZXYueG1sRI/dasJAFITvBd9hOULvdKNiCdFVtFAstFCMoreH7DEJ&#10;Zs+G7Oanb98tFLwcZuYbZrMbTCU6alxpWcF8FoEgzqwuOVdwOb9PYxDOI2usLJOCH3Kw245HG0y0&#10;7flEXepzESDsElRQeF8nUrqsIINuZmvi4N1tY9AH2eRSN9gHuKnkIopepcGSw0KBNb0VlD3S1iho&#10;h/lXl5a3OL8e/eqzP8h7e/pW6mUy7NcgPA3+Gf5vf2gFq8US/s6EIyC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QrErFAAAA3AAAAA8AAAAAAAAAAAAAAAAAlwIAAGRycy9k&#10;b3ducmV2LnhtbFBLBQYAAAAABAAEAPUAAACJAwAAAAA=&#10;" path="m0,204282c0,91460,152698,,341060,,529422,,682120,91460,682120,204282l579979,204282c579979,147871,473011,102141,341060,102141,209109,102141,102141,147871,102141,204282l0,204282xe" fillcolor="#006a89 [3204]" strokecolor="#003444 [1604]" strokeweight="1pt">
                  <v:stroke joinstyle="miter"/>
                  <v:path arrowok="t" o:connecttype="custom" o:connectlocs="0,204282;341060,0;682120,204282;579979,204282;341060,102141;102141,204282;0,204282" o:connectangles="0,0,0,0,0,0,0"/>
                </v:shape>
                <v:shape id="Tekstvak 524" o:spid="_x0000_s1165" type="#_x0000_t202" style="position:absolute;left:358590;top:264289;width:2501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UxGPxAAA&#10;ANwAAAAPAAAAZHJzL2Rvd25yZXYueG1sRI/dasJAFITvC77Dcgre1Y1Bi6auIv5A76w/D3DInmbT&#10;ZM+G7KqxT+8KgpfDzHzDzBadrcWFWl86VjAcJCCIc6dLLhScjtuPCQgfkDXWjknBjTws5r23GWba&#10;XXlPl0MoRISwz1CBCaHJpPS5IYt+4Bri6P261mKIsi2kbvEa4baWaZJ8SoslxwWDDa0M5dXhbBVM&#10;Erurqmn64+3ofzg2q7XbNH9K9d+75ReIQF14hZ/tb61gnI7g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MRj8QAAADcAAAADwAAAAAAAAAAAAAAAACXAgAAZHJzL2Rv&#10;d25yZXYueG1sUEsFBgAAAAAEAAQA9QAAAIgDAAAAAA==&#10;" filled="f" stroked="f">
                  <v:textbox style="mso-fit-shape-to-text:t">
                    <w:txbxContent>
                      <w:p w14:paraId="66285613"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a</w:t>
                        </w:r>
                      </w:p>
                    </w:txbxContent>
                  </v:textbox>
                </v:shape>
                <v:oval id="Ovaal 525" o:spid="_x0000_s1166" style="position:absolute;left:755049;top:988735;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X3LNxQAA&#10;ANwAAAAPAAAAZHJzL2Rvd25yZXYueG1sRI9PawIxFMTvhX6H8ArearYL2nY1SikIInrwD+31kTw3&#10;i5uXZZOuq5/eCAWPw8z8hpnOe1eLjtpQeVbwNsxAEGtvKi4VHPaL1w8QISIbrD2TggsFmM+en6ZY&#10;GH/mLXW7WIoE4VCgAhtjU0gZtCWHYegb4uQdfeswJtmW0rR4TnBXyzzLxtJhxWnBYkPflvRp9+cU&#10;ZOG6Puqf98NC55tLx0v7+7naKjV46b8mICL18RH+by+NglE+gvuZdATk7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fcs3FAAAA3AAAAA8AAAAAAAAAAAAAAAAAlwIAAGRycy9k&#10;b3ducmV2LnhtbFBLBQYAAAAABAAEAPUAAACJAwAAAAA=&#10;" fillcolor="white [3201]" strokecolor="#8a479b [3209]" strokeweight="1pt">
                  <v:stroke joinstyle="miter"/>
                  <v:textbox inset="1mm,,1mm">
                    <w:txbxContent>
                      <w:p w14:paraId="157796D1"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526" o:spid="_x0000_s1167" type="#_x0000_t202" style="position:absolute;top:576389;width:740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zSpjxAAA&#10;ANwAAAAPAAAAZHJzL2Rvd25yZXYueG1sRI/RasJAFETfhf7Dcgu+6cZQxaauUrSCb9q0H3DJ3mbT&#10;ZO+G7KrRr3cFwcdhZs4wi1VvG3GizleOFUzGCQjiwumKSwW/P9vRHIQPyBobx6TgQh5Wy5fBAjPt&#10;zvxNpzyUIkLYZ6jAhNBmUvrCkEU/di1x9P5cZzFE2ZVSd3iOcNvINElm0mLFccFgS2tDRZ0frYJ5&#10;Yvd1/Z4evH27TqZmvXFf7b9Sw9f+8wNEoD48w4/2TiuYpjO4n4lHQC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c0qY8QAAADcAAAADwAAAAAAAAAAAAAAAACXAgAAZHJzL2Rv&#10;d25yZXYueG1sUEsFBgAAAAAEAAQA9QAAAIgDAAAAAA==&#10;" filled="f" stroked="f">
                  <v:textbox style="mso-fit-shape-to-text:t">
                    <w:txbxContent>
                      <w:p w14:paraId="02D23A5B"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v:textbox>
                </v:shape>
                <v:shape id="Tekstvak 527" o:spid="_x0000_s1168" type="#_x0000_t202" style="position:absolute;left:8475;top:1100150;width:80708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gY/4xAAA&#10;ANwAAAAPAAAAZHJzL2Rvd25yZXYueG1sRI/BbsIwEETvlfgHa5F6A4cIWggYVEErcSsFPmAVL3FI&#10;vI5iF1K+HiMh9TiamTeaxaqztbhQ60vHCkbDBARx7nTJhYLj4WswBeEDssbaMSn4Iw+rZe9lgZl2&#10;V/6hyz4UIkLYZ6jAhNBkUvrckEU/dA1x9E6utRiibAupW7xGuK1lmiRv0mLJccFgQ2tDebX/tQqm&#10;if2uqlm683Z8G03MeuM+m7NSr/3uYw4iUBf+w8/2ViuYpO/wOBOP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GP+MQAAADcAAAADwAAAAAAAAAAAAAAAACXAgAAZHJzL2Rv&#10;d25yZXYueG1sUEsFBgAAAAAEAAQA9QAAAIgDAAAAAA==&#10;" filled="f" stroked="f">
                  <v:textbox style="mso-fit-shape-to-text:t">
                    <w:txbxContent>
                      <w:p w14:paraId="1541B85E"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mcons&lt;$&gt;a</w:t>
                        </w:r>
                      </w:p>
                    </w:txbxContent>
                  </v:textbox>
                </v:shape>
                <v:shape id="Rechte verbindingslijn met pijl 528" o:spid="_x0000_s1169" type="#_x0000_t32" style="position:absolute;left:1010960;top:1480870;width:0;height:3545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vuM78AAADcAAAADwAAAGRycy9kb3ducmV2LnhtbERPy4rCMBTdD/gP4QpuBk0VFKmmRXyA&#10;y7Ez4vbS3D6wualN1Pr3k4Xg8nDe67Q3jXhQ52rLCqaTCARxbnXNpYK/38N4CcJ5ZI2NZVLwIgdp&#10;MvhaY6ztk0/0yHwpQgi7GBVU3rexlC6vyKCb2JY4cIXtDPoAu1LqDp8h3DRyFkULabDm0FBhS9uK&#10;8mt2Nwp29O1kc4vOdNkvLkUx/dllslRqNOw3KxCeev8Rv91HrWA+C2vDmXAEZPI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QvuM78AAADcAAAADwAAAAAAAAAAAAAAAACh&#10;AgAAZHJzL2Rvd25yZXYueG1sUEsFBgAAAAAEAAQA+QAAAI0DAAAAAA==&#10;" strokecolor="#006a89 [3204]" strokeweight="1.5pt">
                  <v:stroke endarrow="block" joinstyle="miter"/>
                </v:shape>
                <v:shape id="Tekstvak 529" o:spid="_x0000_s1170" type="#_x0000_t202" style="position:absolute;left:1440435;top:2143739;width:10718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Ur4RxAAA&#10;ANwAAAAPAAAAZHJzL2Rvd25yZXYueG1sRI/RasJAFETfhf7Dcgu+6cagoqmrlNRC37S2H3DJ3mbT&#10;ZO+G7BrTfr0rCD4OM3OG2ewG24ieOl85VjCbJiCIC6crLhV8f71PViB8QNbYOCYFf+Rht30abTDT&#10;7sKf1J9CKSKEfYYKTAhtJqUvDFn0U9cSR+/HdRZDlF0pdYeXCLeNTJNkKS1WHBcMtpQbKurT2SpY&#10;JfZQ1+v06O38f7Yw+Zvbt79KjZ+H1xcQgYbwCN/bH1rBIl3D7Uw8AnJ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K+EcQAAADcAAAADwAAAAAAAAAAAAAAAACXAgAAZHJzL2Rv&#10;d25yZXYueG1sUEsFBgAAAAAEAAQA9QAAAIgDAAAAAA==&#10;" filled="f" stroked="f">
                  <v:textbox style="mso-fit-shape-to-text:t">
                    <w:txbxContent>
                      <w:p w14:paraId="722B7D4E"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v:textbox>
                </v:shape>
                <v:shape id="Tekstvak 530" o:spid="_x0000_s1171" type="#_x0000_t202" style="position:absolute;left:23206;top:1481741;width:98679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sYFRwQAA&#10;ANwAAAAPAAAAZHJzL2Rvd25yZXYueG1sRE9LbsIwEN0jcQdrkNgVByiIphiEgErsyqcHGMXTOCQe&#10;R7GBwOnxAonl0/vPl62txJUaXzhWMBwkIIgzpwvOFfydfj5mIHxA1lg5JgV38rBcdDtzTLW78YGu&#10;x5CLGMI+RQUmhDqV0meGLPqBq4kj9+8aiyHCJpe6wVsMt5UcJclUWiw4NhisaW0oK48Xq2CW2N+y&#10;/Brtvf18DCdmvXHb+qxUv9euvkEEasNb/HLvtILJOM6P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GBUcEAAADcAAAADwAAAAAAAAAAAAAAAACXAgAAZHJzL2Rvd25y&#10;ZXYueG1sUEsFBgAAAAAEAAQA9QAAAIUDAAAAAA==&#10;" filled="f" stroked="f">
                  <v:textbox style="mso-fit-shape-to-text:t">
                    <w:txbxContent>
                      <w:p w14:paraId="79207807"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mcons&lt;$&gt;a&lt;*&gt;</w:t>
                        </w:r>
                      </w:p>
                    </w:txbxContent>
                  </v:textbox>
                </v:shape>
                <v:shape id="Tekstvak 531" o:spid="_x0000_s1172" type="#_x0000_t202" style="position:absolute;left:450317;top:2421035;width:124714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TKxQAA&#10;ANwAAAAPAAAAZHJzL2Rvd25yZXYueG1sRI/NbsIwEITvlXgHa5F6K074qSDgRBW0Um+lwAOs4iUO&#10;iddR7ELK09eVKvU4mplvNJtisK24Uu9rxwrSSQKCuHS65krB6fj2tAThA7LG1jEp+CYPRT562GCm&#10;3Y0/6XoIlYgQ9hkqMCF0mZS+NGTRT1xHHL2z6y2GKPtK6h5vEW5bOU2SZ2mx5rhgsKOtobI5fFkF&#10;y8R+NM1quvd2fk8XZrtzr91Fqcfx8LIGEWgI/+G/9rtWsJil8HsmHgGZ/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9JMrFAAAA3AAAAA8AAAAAAAAAAAAAAAAAlwIAAGRycy9k&#10;b3ducmV2LnhtbFBLBQYAAAAABAAEAPUAAACJAwAAAAA=&#10;" filled="f" stroked="f">
                  <v:textbox style="mso-fit-shape-to-text:t">
                    <w:txbxContent>
                      <w:p w14:paraId="61BA407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concat&lt;$&gt;f a&lt;*&gt;f a</w:t>
                        </w:r>
                      </w:p>
                    </w:txbxContent>
                  </v:textbox>
                </v:shape>
                <v:oval id="Ovaal 532" o:spid="_x0000_s1173" style="position:absolute;left:2542134;top:73269;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3xkxQAA&#10;ANwAAAAPAAAAZHJzL2Rvd25yZXYueG1sRI9BawIxFITvBf9DeEJvNdst1roapRQEKfagFb0+kudm&#10;6eZl2aTr6q83hYLHYWa+YebL3tWiozZUnhU8jzIQxNqbiksF++/V0xuIEJEN1p5JwYUCLBeDhzkW&#10;xp95S90uliJBOBSowMbYFFIGbclhGPmGOHkn3zqMSbalNC2eE9zVMs+yV+mw4rRgsaEPS/pn9+sU&#10;ZOG6OenDZL/S+del47U9Tj+3Sj0O+/cZiEh9vIf/22ujYPySw9+ZdATk4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vfGTFAAAA3AAAAA8AAAAAAAAAAAAAAAAAlwIAAGRycy9k&#10;b3ducmV2LnhtbFBLBQYAAAAABAAEAPUAAACJAwAAAAA=&#10;" fillcolor="white [3201]" strokecolor="#8a479b [3209]" strokeweight="1pt">
                  <v:stroke joinstyle="miter"/>
                  <v:textbox inset="1mm,,1mm">
                    <w:txbxContent>
                      <w:p w14:paraId="7BE0C7F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v:textbox>
                </v:oval>
                <v:oval id="Ovaal 533" o:spid="_x0000_s1174" style="position:absolute;left:2240640;top:1835393;width:1114809;height:49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8lhxgAA&#10;ANwAAAAPAAAAZHJzL2Rvd25yZXYueG1sRI9BS8NAFITvBf/D8oRexL7UqkjstqhQIr0Uo3h+Zp9J&#10;MPs27G6b6K93C4Ueh5n5hlmuR9upA/vQOtEwn2WgWCpnWqk1fLxvrh9AhUhiqHPCGn45wHp1MVlS&#10;btwgb3woY60SREJOGpoY+xwxVA1bCjPXsyTv23lLMUlfo/E0JLjt8CbL7tFSK2mhoZ5fGq5+yr3V&#10;gNlQ4ByHfus/b3fPX8V+91dcaT29HJ8eQUUe4zl8ar8aDXeLBRzPpCOAq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Q8lhxgAAANwAAAAPAAAAAAAAAAAAAAAAAJcCAABkcnMv&#10;ZG93bnJldi54bWxQSwUGAAAAAAQABAD1AAAAigMAAAAA&#10;" fillcolor="white [3201]" strokecolor="#8a479b [3209]" strokeweight="1pt">
                  <v:stroke joinstyle="miter"/>
                  <v:textbox>
                    <w:txbxContent>
                      <w:p w14:paraId="529058E7"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[f a]</w:t>
                        </w:r>
                      </w:p>
                    </w:txbxContent>
                  </v:textbox>
                </v:oval>
                <v:shape id="Rechte verbindingslijn met pijl 534" o:spid="_x0000_s1175" type="#_x0000_t32" style="position:absolute;left:2798045;top:565404;width:0;height:4233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9y68MAAADcAAAADwAAAGRycy9kb3ducmV2LnhtbESPS4sCMRCE74L/IfTCXhbNuD5YZo0i&#10;PsCjjorXZtLzYCedcRJ1/PdGWPBYVNVX1HTemkrcqHGlZQWDfgSCOLW65FzB8bDp/YBwHlljZZkU&#10;PMjBfNbtTDHW9s57uiU+FwHCLkYFhfd1LKVLCzLo+rYmDl5mG4M+yCaXusF7gJtKfkfRRBosOSwU&#10;WNOyoPQvuRoFK/pysrpEJzqvJ+csG+xWicyV+vxoF78gPLX+Hf5vb7WC8XAErzPhCMjZ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WfcuvDAAAA3AAAAA8AAAAAAAAAAAAA&#10;AAAAoQIAAGRycy9kb3ducmV2LnhtbFBLBQYAAAAABAAEAPkAAACRAwAAAAA=&#10;" strokecolor="#006a89 [3204]" strokeweight="1.5pt">
                  <v:stroke endarrow="block" joinstyle="miter"/>
                </v:shape>
                <v:shape id="Tekstvak 535" o:spid="_x0000_s1176" type="#_x0000_t202" style="position:absolute;left:2145675;top:264288;width:3352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iLJxAAA&#10;ANwAAAAPAAAAZHJzL2Rvd25yZXYueG1sRI/NbsIwEITvlXgHa5G4gQNtEKQYhCiVuJW/B1jFS5wm&#10;XkexgbRPjysh9TiamW80i1Vna3Gj1peOFYxHCQji3OmSCwXn0+dwBsIHZI21Y1LwQx5Wy97LAjPt&#10;7nyg2zEUIkLYZ6jAhNBkUvrckEU/cg1x9C6utRiibAupW7xHuK3lJEmm0mLJccFgQxtDeXW8WgWz&#10;xH5V1Xyy9/btd5yazYfbNt9KDfrd+h1EoC78h5/tnVaQvqb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MYiycQAAADcAAAADwAAAAAAAAAAAAAAAACXAgAAZHJzL2Rv&#10;d25yZXYueG1sUEsFBgAAAAAEAAQA9QAAAIgDAAAAAA==&#10;" filled="f" stroked="f">
                  <v:textbox style="mso-fit-shape-to-text:t">
                    <w:txbxContent>
                      <w:p w14:paraId="134F6DB8"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f a</w:t>
                        </w:r>
                      </w:p>
                    </w:txbxContent>
                  </v:textbox>
                </v:shape>
                <v:oval id="Ovaal 536" o:spid="_x0000_s1177" style="position:absolute;left:2542134;top:988734;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pnxQAA&#10;ANwAAAAPAAAAZHJzL2Rvd25yZXYueG1sRI9BawIxFITvgv8hPKE3zWqpbbdGkYIgRQ9aaa+P5LlZ&#10;unlZNum6+uuNIHgcZuYbZrboXCVaakLpWcF4lIEg1t6UXCg4fK+GbyBCRDZYeSYFZwqwmPd7M8yN&#10;P/GO2n0sRIJwyFGBjbHOpQzaksMw8jVx8o6+cRiTbAppGjwluKvkJMum0mHJacFiTZ+W9N/+3ynI&#10;wmVz1D+vh5WebM8tr+3v+9dOqadBt/wAEamLj/C9vTYKXp6ncDuTj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5UemfFAAAA3AAAAA8AAAAAAAAAAAAAAAAAlwIAAGRycy9k&#10;b3ducmV2LnhtbFBLBQYAAAAABAAEAPUAAACJAwAAAAA=&#10;" fillcolor="white [3201]" strokecolor="#8a479b [3209]" strokeweight="1pt">
                  <v:stroke joinstyle="miter"/>
                  <v:textbox inset="1mm,,1mm">
                    <w:txbxContent>
                      <w:p w14:paraId="67370ECB"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537" o:spid="_x0000_s1178" type="#_x0000_t202" style="position:absolute;left:1787085;top:576388;width:740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klxAAA&#10;ANwAAAAPAAAAZHJzL2Rvd25yZXYueG1sRI/NbsIwEITvSLyDtUjcigMUCikGIWil3vgpD7CKt3FI&#10;vI5iA4GnrytV4jiamW80i1VrK3GlxheOFQwHCQjizOmCcwWn78+XGQgfkDVWjknBnTyslt3OAlPt&#10;bnyg6zHkIkLYp6jAhFCnUvrMkEU/cDVx9H5cYzFE2eRSN3iLcFvJUZJMpcWC44LBmjaGsvJ4sQpm&#10;id2V5Xy09/b1MZyYzdZ91Gel+r12/Q4iUBue4f/2l1YwGb/B35l4BO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1gZJcQAAADcAAAADwAAAAAAAAAAAAAAAACXAgAAZHJzL2Rv&#10;d25yZXYueG1sUEsFBgAAAAAEAAQA9QAAAIgDAAAAAA==&#10;" filled="f" stroked="f">
                  <v:textbox style="mso-fit-shape-to-text:t">
                    <w:txbxContent>
                      <w:p w14:paraId="1671714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v:textbox>
                </v:shape>
                <v:shape id="Tekstvak 538" o:spid="_x0000_s1179" type="#_x0000_t202" style="position:absolute;left:1795560;top:1100149;width:89217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x41XwQAA&#10;ANwAAAAPAAAAZHJzL2Rvd25yZXYueG1sRE9LbsIwEN0jcQdrkNgVByiIphiEgErsyqcHGMXTOCQe&#10;R7GBwOnxAonl0/vPl62txJUaXzhWMBwkIIgzpwvOFfydfj5mIHxA1lg5JgV38rBcdDtzTLW78YGu&#10;x5CLGMI+RQUmhDqV0meGLPqBq4kj9+8aiyHCJpe6wVsMt5UcJclUWiw4NhisaW0oK48Xq2CW2N+y&#10;/Brtvf18DCdmvXHb+qxUv9euvkEEasNb/HLvtILJOK6NZ+IRkI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seNV8EAAADcAAAADwAAAAAAAAAAAAAAAACXAgAAZHJzL2Rvd25y&#10;ZXYueG1sUEsFBgAAAAAEAAQA9QAAAIUDAAAAAA==&#10;" filled="f" stroked="f">
                  <v:textbox style="mso-fit-shape-to-text:t">
                    <w:txbxContent>
                      <w:p w14:paraId="544E2F0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mcons&lt;$&gt;f a</w:t>
                        </w:r>
                      </w:p>
                    </w:txbxContent>
                  </v:textbox>
                </v:shape>
                <v:shape id="Rechte verbindingslijn met pijl 539" o:spid="_x0000_s1180" type="#_x0000_t32" style="position:absolute;left:2798045;top:1480869;width:0;height:3545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57ddcUAAADcAAAADwAAAGRycy9kb3ducmV2LnhtbESPT2vCQBTE74LfYXlCL6IbWww2dZXS&#10;KPSoaYvXR/blD82+TbPbJP32XUHwOMzMb5jtfjSN6KlztWUFq2UEgji3uuZSwefHcbEB4TyyxsYy&#10;KfgjB/vddLLFRNuBz9RnvhQBwi5BBZX3bSKlyysy6Ja2JQ5eYTuDPsiulLrDIcBNIx+jKJYGaw4L&#10;Fbb0VlH+nf0aBSnNnWx+oi+6HOJLUaxOaSZLpR5m4+sLCE+jv4dv7XetYP30DNcz4QjI3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57ddcUAAADcAAAADwAAAAAAAAAA&#10;AAAAAAChAgAAZHJzL2Rvd25yZXYueG1sUEsFBgAAAAAEAAQA+QAAAJMDAAAAAA==&#10;" strokecolor="#006a89 [3204]" strokeweight="1.5pt">
                  <v:stroke endarrow="block" joinstyle="miter"/>
                </v:shape>
                <v:shape id="Tekstvak 540" o:spid="_x0000_s1181" type="#_x0000_t202" style="position:absolute;left:1810291;top:1481740;width:10718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t/IswgAA&#10;ANwAAAAPAAAAZHJzL2Rvd25yZXYueG1sRE9LTsMwEN1X4g7WIHXXOo2aKoS6FQqtxI5+OMAoHuKQ&#10;eBzFpkk5PV4gsXx6/+1+sp240eAbxwpWywQEceV0w7WCj+txkYPwAVlj55gU3MnDfvcw22Kh3chn&#10;ul1CLWII+wIVmBD6QkpfGbLol64njtynGyyGCIda6gHHGG47mSbJRlpsODYY7Kk0VLWXb6sgT+x7&#10;2z6lJ2/XP6vMlK/u0H8pNX+cXp5BBJrCv/jP/aYVZOs4P56JR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38izCAAAA3AAAAA8AAAAAAAAAAAAAAAAAlwIAAGRycy9kb3du&#10;cmV2LnhtbFBLBQYAAAAABAAEAPUAAACGAwAAAAA=&#10;" filled="f" stroked="f">
                  <v:textbox style="mso-fit-shape-to-text:t">
                    <w:txbxContent>
                      <w:p w14:paraId="4B3C1AAD"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v:textbox>
                </v:shape>
                <v:shape id="Rechte verbindingslijn met pijl 541" o:spid="_x0000_s1182" type="#_x0000_t32" style="position:absolute;left:1266870;top:319337;width:127526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LP+sYAAADcAAAADwAAAGRycy9kb3ducmV2LnhtbESPQWvCQBSE70L/w/IKvYjZRGqR1FVK&#10;QWwRD6ZKr6/Z5yY1+zZkt5r+e1cQPA4z8w0zW/S2ESfqfO1YQZakIIhLp2s2CnZfy9EUhA/IGhvH&#10;pOCfPCzmD4MZ5tqdeUunIhgRIexzVFCF0OZS+rIiiz5xLXH0Dq6zGKLsjNQdniPcNnKcpi/SYs1x&#10;ocKW3isqj8WfVWDW259N8duYvvwefh6Xh/2mWGVKPT32b68gAvXhHr61P7SCyXMG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WCz/rGAAAA3AAAAA8AAAAAAAAA&#10;AAAAAAAAoQIAAGRycy9kb3ducmV2LnhtbFBLBQYAAAAABAAEAPkAAACUAwAAAAA=&#10;" strokecolor="#006a89 [3204]" strokeweight="1.5pt">
                  <v:stroke endarrow="block" joinstyle="miter"/>
                </v:shape>
                <v:shape id="Tekstvak 542" o:spid="_x0000_s1183" type="#_x0000_t202" style="position:absolute;left:1864141;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KcnAxAAA&#10;ANwAAAAPAAAAZHJzL2Rvd25yZXYueG1sRI/dasJAFITvC77Dcgre1Y1Bi6auIv5A76w/D3DInmbT&#10;ZM+G7KqxT+8KgpfDzHzDzBadrcWFWl86VjAcJCCIc6dLLhScjtuPCQgfkDXWjknBjTws5r23GWba&#10;XXlPl0MoRISwz1CBCaHJpPS5IYt+4Bri6P261mKIsi2kbvEa4baWaZJ8SoslxwWDDa0M5dXhbBVM&#10;Erurqmn64+3ofzg2q7XbNH9K9d+75ReIQF14hZ/tb61gPErh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ynJwMQAAADcAAAADwAAAAAAAAAAAAAAAACXAgAAZHJzL2Rv&#10;d25yZXYueG1sUEsFBgAAAAAEAAQA9QAAAIgDAAAAAA==&#10;" filled="f" stroked="f">
                  <v:textbox style="mso-fit-shape-to-text:t">
                    <w:txbxContent>
                      <w:p w14:paraId="3C0367C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Rechte verbindingslijn met pijl 543" o:spid="_x0000_s1184" type="#_x0000_t32" style="position:absolute;left:1568364;top:2081461;width:672276;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z0FsYAAADcAAAADwAAAGRycy9kb3ducmV2LnhtbESPQWsCMRSE74X+h/AKXopmtVpkaxQR&#10;pBXx4Fbp9XXzzG7dvCybVNd/bwTB4zAz3zCTWWsrcaLGl44V9HsJCOLc6ZKNgt33sjsG4QOyxsox&#10;KbiQh9n0+WmCqXZn3tIpC0ZECPsUFRQh1KmUPi/Iou+5mjh6B9dYDFE2RuoGzxFuKzlIkndpseS4&#10;UGBNi4LyY/ZvFZj19neT/VWmzX9eV8flYb/JPvtKdV7a+QeIQG14hO/tL61gNHyD25l4BOT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oc9BbGAAAA3AAAAA8AAAAAAAAA&#10;AAAAAAAAoQIAAGRycy9kb3ducmV2LnhtbFBLBQYAAAAABAAEAPkAAACUAwAAAAA=&#10;" strokecolor="#006a89 [3204]" strokeweight="1.5pt">
                  <v:stroke endarrow="block" joinstyle="miter"/>
                </v:shape>
                <v:oval id="Ovaal 544" o:spid="_x0000_s1185" style="position:absolute;left:4324834;top:73269;width:686283;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zDL2xQAA&#10;ANwAAAAPAAAAZHJzL2Rvd25yZXYueG1sRI9PawIxFMTvgt8hvEJvmq3YqlujSEGQYg/+Qa+P5LlZ&#10;unlZNum69tObQsHjMDO/YebLzlWipSaUnhW8DDMQxNqbkgsFx8N6MAURIrLByjMpuFGA5aLfm2Nu&#10;/JV31O5jIRKEQ44KbIx1LmXQlhyGoa+Jk3fxjcOYZFNI0+A1wV0lR1n2Jh2WnBYs1vRhSX/vf5yC&#10;LPxuL/o0Oa716OvW8saeZ587pZ6futU7iEhdfIT/2xuj4HU8hr8z6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nMMvbFAAAA3AAAAA8AAAAAAAAAAAAAAAAAlwIAAGRycy9k&#10;b3ducmV2LnhtbFBLBQYAAAAABAAEAPUAAACJAwAAAAA=&#10;" fillcolor="white [3201]" strokecolor="#8a479b [3209]" strokeweight="1pt">
                  <v:stroke joinstyle="miter"/>
                  <v:textbox inset="1mm,,1mm">
                    <w:txbxContent>
                      <w:p w14:paraId="61C58722"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v:textbox>
                </v:oval>
                <v:oval id="Ovaal 545" o:spid="_x0000_s1186" style="position:absolute;left:4399908;top:1828165;width:553386;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4IfzxgAA&#10;ANwAAAAPAAAAZHJzL2Rvd25yZXYueG1sRI9BS8NAFITvgv9heUIvYl9a2iKx26KFEumltBXPz+wz&#10;CWbfht1tE/31bkHwOMzMN8xyPdhWXdiHxomGyTgDxVI600il4e20fXgEFSKJodYJa/jmAOvV7c2S&#10;cuN6OfDlGCuVIBJy0lDH2OWIoazZUhi7jiV5n85bikn6Co2nPsFti9MsW6ClRtJCTR1vai6/jmer&#10;AbO+wAn23c6/z/YvH8V5/1Pcaz26G56fQEUe4n/4r/1qNMxnc7ieSUcA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4IfzxgAAANwAAAAPAAAAAAAAAAAAAAAAAJcCAABkcnMv&#10;ZG93bnJldi54bWxQSwUGAAAAAAQABAD1AAAAigMAAAAA&#10;" fillcolor="white [3201]" strokecolor="#8a479b [3209]" strokeweight="1pt">
                  <v:stroke joinstyle="miter"/>
                  <v:textbox>
                    <w:txbxContent>
                      <w:p w14:paraId="00EDD933"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shape id="Rechte verbindingslijn met pijl 546" o:spid="_x0000_s1187" type="#_x0000_t32" style="position:absolute;left:4667976;top:565404;width:4018;height:4233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c6esMAAADcAAAADwAAAGRycy9kb3ducmV2LnhtbESPS4vCQBCE7wv+h6EXvCzrRHGDZB1F&#10;fIBHNypem0znwWZ6YmbU+O8dQfBYVNVX1HTemVpcqXWVZQXDQQSCOLO64kLBYb/5noBwHlljbZkU&#10;3MnBfNb7mGKi7Y3/6Jr6QgQIuwQVlN43iZQuK8mgG9iGOHi5bQ36INtC6hZvAW5qOYqiWBqsOCyU&#10;2NCypOw/vRgFK/pysj5HRzqt41OeD3erVBZK9T+7xS8IT51/h1/trVbwM47heSYcATl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IHOnrDAAAA3AAAAA8AAAAAAAAAAAAA&#10;AAAAoQIAAGRycy9kb3ducmV2LnhtbFBLBQYAAAAABAAEAPkAAACRAwAAAAA=&#10;" strokecolor="#006a89 [3204]" strokeweight="1.5pt">
                  <v:stroke endarrow="block" joinstyle="miter"/>
                </v:shape>
                <v:shape id="Tekstvak 547" o:spid="_x0000_s1188" type="#_x0000_t202" style="position:absolute;left:3773140;top:275830;width:62166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mpYxQAA&#10;ANwAAAAPAAAAZHJzL2Rvd25yZXYueG1sRI/BbsIwEETvSP0Hayv1VpwgoDTEoApaqTcg7Qes4iVO&#10;E6+j2EDK1+NKlTiOZuaNJl8PthVn6n3tWEE6TkAQl07XXCn4/vp4XoDwAVlj65gU/JKH9ephlGOm&#10;3YUPdC5CJSKEfYYKTAhdJqUvDVn0Y9cRR+/oeoshyr6SusdLhNtWTpJkLi3WHBcMdrQxVDbFySpY&#10;JHbXNK+TvbfTazozm617736Uenoc3pYgAg3hHv5vf2oFs+kL/J2JR0C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dealjFAAAA3AAAAA8AAAAAAAAAAAAAAAAAlwIAAGRycy9k&#10;b3ducmV2LnhtbFBLBQYAAAAABAAEAPUAAACJAwAAAAA=&#10;" filled="f" stroked="f">
                  <v:textbox style="mso-fit-shape-to-text:t">
                    <w:txbxContent>
                      <w:p w14:paraId="2F9B3211"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Nothing</w:t>
                        </w:r>
                      </w:p>
                    </w:txbxContent>
                  </v:textbox>
                </v:shape>
                <v:oval id="Ovaal 548" o:spid="_x0000_s1189" style="position:absolute;left:4416084;top:988734;width:511821;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gTjzwgAA&#10;ANwAAAAPAAAAZHJzL2Rvd25yZXYueG1sRE/LagIxFN0X+g/hFtzVTEWrjkYpgiDSLnyg20tynQxO&#10;boZJHMd+fbMouDyc93zZuUq01ITSs4KPfgaCWHtTcqHgeFi/T0CEiGyw8kwKHhRguXh9mWNu/J13&#10;1O5jIVIIhxwV2BjrXMqgLTkMfV8TJ+7iG4cxwaaQpsF7CneVHGTZp3RYcmqwWNPKkr7ub05BFn6/&#10;L/o0Pq714OfR8saep9udUr237msGIlIXn+J/98YoGA3T2nQmHQG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iBOPPCAAAA3AAAAA8AAAAAAAAAAAAAAAAAlwIAAGRycy9kb3du&#10;cmV2LnhtbFBLBQYAAAAABAAEAPUAAACGAwAAAAA=&#10;" fillcolor="white [3201]" strokecolor="#8a479b [3209]" strokeweight="1pt">
                  <v:stroke joinstyle="miter"/>
                  <v:textbox inset="1mm,,1mm">
                    <w:txbxContent>
                      <w:p w14:paraId="1CF70F5C"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&lt;fun&gt;</w:t>
                        </w:r>
                      </w:p>
                    </w:txbxContent>
                  </v:textbox>
                </v:oval>
                <v:shape id="Tekstvak 549" o:spid="_x0000_s1190" type="#_x0000_t202" style="position:absolute;left:3661035;top:576388;width:74041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jVuxwwAA&#10;ANwAAAAPAAAAZHJzL2Rvd25yZXYueG1sRI/disIwFITvF3yHcATv1lTRRatRxB/YO3fVBzg0x6a2&#10;OSlN1LpPbwRhL4eZ+YaZL1tbiRs1vnCsYNBPQBBnThecKzgdd58TED4ga6wck4IHeVguOh9zTLW7&#10;8y/dDiEXEcI+RQUmhDqV0meGLPq+q4mjd3aNxRBlk0vd4D3CbSWHSfIlLRYcFwzWtDaUlYerVTBJ&#10;7L4sp8Mfb0d/g7FZb9y2vijV67arGYhAbfgPv9vfWsF4NIXXmXgE5O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jVuxwwAAANwAAAAPAAAAAAAAAAAAAAAAAJcCAABkcnMvZG93&#10;bnJldi54bWxQSwUGAAAAAAQABAD1AAAAhwMAAAAA&#10;" filled="f" stroked="f">
                  <v:textbox style="mso-fit-shape-to-text:t">
                    <w:txbxContent>
                      <w:p w14:paraId="6DB43409"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w:t>
                        </w:r>
                      </w:p>
                    </w:txbxContent>
                  </v:textbox>
                </v:shape>
                <v:shape id="Tekstvak 550" o:spid="_x0000_s1191" type="#_x0000_t202" style="position:absolute;left:3347092;top:1100149;width:11785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mTxwAAA&#10;ANwAAAAPAAAAZHJzL2Rvd25yZXYueG1sRE/LisIwFN0L8w/hDrjTVLHidIwyOArufMx8wKW5NrXN&#10;TWmiVr/eLASXh/OeLztbiyu1vnSsYDRMQBDnTpdcKPj/2wxmIHxA1lg7JgV38rBcfPTmmGl34wNd&#10;j6EQMYR9hgpMCE0mpc8NWfRD1xBH7uRaiyHCtpC6xVsMt7UcJ8lUWiw5NhhsaGUor44Xq2CW2F1V&#10;fY333k4eo9Ssft26OSvV/+x+vkEE6sJb/HJvtYI0j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bmTxwAAAANwAAAAPAAAAAAAAAAAAAAAAAJcCAABkcnMvZG93bnJl&#10;di54bWxQSwUGAAAAAAQABAD1AAAAhAMAAAAA&#10;" filled="f" stroked="f">
                  <v:textbox style="mso-fit-shape-to-text:t">
                    <w:txbxContent>
                      <w:p w14:paraId="493C5CA2" w14:textId="77777777" w:rsidR="00D3158E" w:rsidRDefault="00D3158E" w:rsidP="00D3158E">
                        <w:pPr>
                          <w:pStyle w:val="Normaalweb"/>
                          <w:spacing w:before="0" w:beforeAutospacing="0" w:after="0" w:afterAutospacing="0"/>
                        </w:pPr>
                        <w:r>
                          <w:rPr>
                            <w:rFonts w:asciiTheme="minorHAnsi" w:hAnsi="Trebuchet MS" w:cstheme="minorBidi"/>
                            <w:color w:val="2682BB" w:themeColor="accent2"/>
                            <w:kern w:val="24"/>
                            <w:sz w:val="20"/>
                            <w:szCs w:val="20"/>
                          </w:rPr>
                          <w:t>mcons&lt;$&gt;Nothing</w:t>
                        </w:r>
                      </w:p>
                    </w:txbxContent>
                  </v:textbox>
                </v:shape>
                <v:shape id="Rechte verbindingslijn met pijl 551" o:spid="_x0000_s1192" type="#_x0000_t32" style="position:absolute;left:4671994;top:1480869;width:4607;height:3472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c008IAAADcAAAADwAAAGRycy9kb3ducmV2LnhtbESPS4vCQBCE7wv+h6EFL4tOIigSHUV8&#10;gMc1Kl6bTOeBmZ6YGTX++x1hYY9FVX1FLVadqcWTWldZVhCPIhDEmdUVFwrOp/1wBsJ5ZI21ZVLw&#10;JgerZe9rgYm2Lz7SM/WFCBB2CSoovW8SKV1WkkE3sg1x8HLbGvRBtoXULb4C3NRyHEVTabDisFBi&#10;Q5uSslv6MAq29O1kfY8udN1Nr3ke/2xTWSg16HfrOQhPnf8P/7UPWsFkEsPnTDgCcv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Dc008IAAADcAAAADwAAAAAAAAAAAAAA&#10;AAChAgAAZHJzL2Rvd25yZXYueG1sUEsFBgAAAAAEAAQA+QAAAJADAAAAAA==&#10;" strokecolor="#006a89 [3204]" strokeweight="1.5pt">
                  <v:stroke endarrow="block" joinstyle="miter"/>
                </v:shape>
                <v:shape id="Tekstvak 552" o:spid="_x0000_s1193" type="#_x0000_t202" style="position:absolute;left:3386965;top:1481740;width:1294130;height:386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dgoRwgAA&#10;ANwAAAAPAAAAZHJzL2Rvd25yZXYueG1sRI9Ba8JAFITvhf6H5RV6qxuFFEldRayCBy/VeH9kX7PB&#10;7NuQfTXx33cFweMwM98wi9XoW3WlPjaBDUwnGSjiKtiGawPlafcxBxUF2WIbmAzcKMJq+fqywMKG&#10;gX/oepRaJQjHAg04ka7QOlaOPMZJ6IiT9xt6j5JkX2vb45DgvtWzLPvUHhtOCw472jiqLsc/b0DE&#10;rqe3cuvj/jwevgeXVTmWxry/jesvUEKjPMOP9t4ayPMZ3M+kI6C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2ChHCAAAA3AAAAA8AAAAAAAAAAAAAAAAAlwIAAGRycy9kb3du&#10;cmV2LnhtbFBLBQYAAAAABAAEAPUAAACGAwAAAAA=&#10;" filled="f" stroked="f">
                  <v:textbox style="mso-fit-shape-to-text:t">
                    <w:txbxContent>
                      <w:p w14:paraId="4061FDA1"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v:textbox>
                </v:shape>
                <v:shape id="Tekstvak 553" o:spid="_x0000_s1194" type="#_x0000_t202" style="position:absolute;left:3646840;width:2298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PqGxAAA&#10;ANwAAAAPAAAAZHJzL2Rvd25yZXYueG1sRI/NbsIwEITvlXgHa5G4gQNtEKQYhCiVuJW/B1jFS5wm&#10;XkexgbRPjysh9TiamW80i1Vna3Gj1peOFYxHCQji3OmSCwXn0+dwBsIHZI21Y1LwQx5Wy97LAjPt&#10;7nyg2zEUIkLYZ6jAhNBkUvrckEU/cg1x9C6utRiibAupW7xHuK3lJEmm0mLJccFgQxtDeXW8WgWz&#10;xH5V1Xyy9/btd5yazYfbNt9KDfrd+h1EoC78h5/tnVaQpq/wdy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bz6hsQAAADcAAAADwAAAAAAAAAAAAAAAACXAgAAZHJzL2Rv&#10;d25yZXYueG1sUEsFBgAAAAAEAAQA9QAAAIgDAAAAAA==&#10;" filled="f" stroked="f">
                  <v:textbox style="mso-fit-shape-to-text:t">
                    <w:txbxContent>
                      <w:p w14:paraId="140D70B2"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w:t>
                        </w:r>
                      </w:p>
                    </w:txbxContent>
                  </v:textbox>
                </v:shape>
                <v:shape id="Rechte verbindingslijn met pijl 554" o:spid="_x0000_s1195" type="#_x0000_t32" style="position:absolute;left:3053955;top:319337;width:1270879;height: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z6v8YAAADcAAAADwAAAGRycy9kb3ducmV2LnhtbESPQWsCMRSE70L/Q3gFL6JZpRZZjVIK&#10;Ukvx4Kp4fW6e2a2bl2UTdf33jSD0OMzMN8xs0dpKXKnxpWMFw0ECgjh3umSjYLdd9icgfEDWWDkm&#10;BXfysJi/dGaYanfjDV2zYESEsE9RQRFCnUrp84Is+oGriaN3co3FEGVjpG7wFuG2kqMkeZcWS44L&#10;Bdb0WVB+zi5WgfnZHNfZb2Xa/ND7Pi9P+3X2NVSq+9p+TEEEasN/+NleaQXj8Rs8zs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As+r/GAAAA3AAAAA8AAAAAAAAA&#10;AAAAAAAAoQIAAGRycy9kb3ducmV2LnhtbFBLBQYAAAAABAAEAPkAAACUAwAAAAA=&#10;" strokecolor="#006a89 [3204]" strokeweight="1.5pt">
                  <v:stroke endarrow="block" joinstyle="miter"/>
                </v:shape>
                <v:shape id="Tekstvak 555" o:spid="_x0000_s1196" type="#_x0000_t202" style="position:absolute;left:3386964;top:2143738;width:107188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GcdpxAAA&#10;ANwAAAAPAAAAZHJzL2Rvd25yZXYueG1sRI/RasJAFETfC/2H5Rb6VjeRpmh0I8Va6Js1+gGX7DUb&#10;k70bsqum/Xq3UPBxmJkzzHI12k5caPCNYwXpJAFBXDndcK3gsP98mYHwAVlj55gU/JCHVfH4sMRc&#10;uyvv6FKGWkQI+xwVmBD6XEpfGbLoJ64njt7RDRZDlEMt9YDXCLednCbJm7TYcFww2NPaUNWWZ6tg&#10;ltht286n396+/qaZWX+4TX9S6vlpfF+ACDSGe/i//aUVZFkGf2fiEZD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RnHacQAAADcAAAADwAAAAAAAAAAAAAAAACXAgAAZHJzL2Rv&#10;d25yZXYueG1sUEsFBgAAAAAEAAQA9QAAAIgDAAAAAA==&#10;" filled="f" stroked="f">
                  <v:textbox style="mso-fit-shape-to-text:t">
                    <w:txbxContent>
                      <w:p w14:paraId="758ED66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mcons&lt;$&gt;f a&lt;*&gt;</w:t>
                        </w:r>
                      </w:p>
                    </w:txbxContent>
                  </v:textbox>
                </v:shape>
                <v:shape id="Rechte verbindingslijn met pijl 556" o:spid="_x0000_s1197" type="#_x0000_t32" style="position:absolute;left:3355449;top:2074233;width:1044459;height:722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LBU8YAAADcAAAADwAAAGRycy9kb3ducmV2LnhtbESPQWvCQBSE74X+h+UVvBTdKCiSZpUi&#10;iIp4MLZ4fc0+N6nZtyG7avrvu4LgcZiZb5hs3tlaXKn1lWMFw0ECgrhwumKj4Ouw7E9B+ICssXZM&#10;Cv7Iw3z2+pJhqt2N93TNgxERwj5FBWUITSqlL0qy6AeuIY7eybUWQ5StkbrFW4TbWo6SZCItVhwX&#10;SmxoUVJxzi9Wgdnuf3b5b2264vi+OS9P37t8NVSq99Z9foAI1IVn+NFeawXj8QTuZ+IRkLN/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ywVPGAAAA3AAAAA8AAAAAAAAA&#10;AAAAAAAAoQIAAGRycy9kb3ducmV2LnhtbFBLBQYAAAAABAAEAPkAAACUAwAAAAA=&#10;" strokecolor="#006a89 [3204]" strokeweight="1.5pt">
                  <v:stroke endarrow="block" joinstyle="miter"/>
                </v:shape>
                <v:oval id="Ovaal 557" o:spid="_x0000_s1198" style="position:absolute;left:5551217;top:1828165;width:553386;height:492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pyrCxgAA&#10;ANwAAAAPAAAAZHJzL2Rvd25yZXYueG1sRI9BS8NAFITvQv/D8gpexL602Cqx29IWJOKltIrnZ/aZ&#10;BLNvw+62if56Vyh4HGbmG2a5HmyrzuxD40TDdJKBYimdaaTS8Pb6dPsAKkQSQ60T1vDNAdar0dWS&#10;cuN6OfD5GCuVIBJy0lDH2OWIoazZUpi4jiV5n85bikn6Co2nPsFti7MsW6ClRtJCTR3vai6/jier&#10;AbO+wCn23Yt/v9tvP4rT/qe40fp6PGweQUUe4n/40n42Gubze/g7k44Ar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pyrCxgAAANwAAAAPAAAAAAAAAAAAAAAAAJcCAABkcnMv&#10;ZG93bnJldi54bWxQSwUGAAAAAAQABAD1AAAAigMAAAAA&#10;" fillcolor="white [3201]" strokecolor="#8a479b [3209]" strokeweight="1pt">
                  <v:stroke joinstyle="miter"/>
                  <v:textbox>
                    <w:txbxContent>
                      <w:p w14:paraId="4B48B2DF" w14:textId="77777777" w:rsidR="00D3158E" w:rsidRDefault="00D3158E" w:rsidP="00D3158E">
                        <w:pPr>
                          <w:pStyle w:val="Normaalweb"/>
                          <w:spacing w:before="0" w:beforeAutospacing="0" w:after="0" w:afterAutospacing="0"/>
                          <w:jc w:val="center"/>
                        </w:pPr>
                        <w:r>
                          <w:rPr>
                            <w:rFonts w:asciiTheme="minorHAnsi" w:hAnsi="Trebuchet MS" w:cstheme="minorBidi"/>
                            <w:color w:val="000000" w:themeColor="dark1"/>
                            <w:kern w:val="24"/>
                            <w:sz w:val="20"/>
                            <w:szCs w:val="20"/>
                          </w:rPr>
                          <w:t>[]</w:t>
                        </w:r>
                      </w:p>
                    </w:txbxContent>
                  </v:textbox>
                </v:oval>
                <v:shape id="Rechte verbindingslijn met pijl 558" o:spid="_x0000_s1199" type="#_x0000_t32" style="position:absolute;left:4953294;top:2074233;width:597923;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HwusIAAADcAAAADwAAAGRycy9kb3ducmV2LnhtbERPTYvCMBC9C/sfwizsRTRVUKQaRRZk&#10;XRYPVsXr2IxptZmUJqv135uD4PHxvmeL1lbiRo0vHSsY9BMQxLnTJRsF+92qNwHhA7LGyjEpeJCH&#10;xfyjM8NUuztv6ZYFI2II+xQVFCHUqZQ+L8ii77uaOHJn11gMETZG6gbvMdxWcpgkY2mx5NhQYE3f&#10;BeXX7N8qMH/b0ya7VKbNj93f6+p82GQ/A6W+PtvlFESgNrzFL/daKxiN4tp4Jh4BOX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WHwusIAAADcAAAADwAAAAAAAAAAAAAA&#10;AAChAgAAZHJzL2Rvd25yZXYueG1sUEsFBgAAAAAEAAQA+QAAAJADAAAAAA==&#10;" strokecolor="#006a89 [3204]" strokeweight="1.5pt">
                  <v:stroke endarrow="block" joinstyle="miter"/>
                </v:shape>
                <v:shape id="Tekstvak 559" o:spid="_x0000_s1200" type="#_x0000_t202" style="position:absolute;left:4697215;top:2264360;width:1294130;height:386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0phgwgAA&#10;ANwAAAAPAAAAZHJzL2Rvd25yZXYueG1sRI9Ba8JAFITvhf6H5Qm91Y1CSpu6ilQLHnqppvdH9jUb&#10;zL4N2aeJ/94VBI/DzHzDLFajb9WZ+tgENjCbZqCIq2Abrg2Uh+/Xd1BRkC22gcnAhSKsls9PCyxs&#10;GPiXznupVYJwLNCAE+kKrWPlyGOcho44ef+h9yhJ9rW2PQ4J7ls9z7I37bHhtOCwoy9H1XF/8gZE&#10;7Hp2Kbc+7v7Gn83gsirH0piXybj+BCU0yiN8b++sgTz/gNuZdAT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fSmGDCAAAA3AAAAA8AAAAAAAAAAAAAAAAAlwIAAGRycy9kb3du&#10;cmV2LnhtbFBLBQYAAAAABAAEAPUAAACGAwAAAAA=&#10;" filled="f" stroked="f">
                  <v:textbox style="mso-fit-shape-to-text:t">
                    <w:txbxContent>
                      <w:p w14:paraId="63FB0103"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mcons&lt;$&gt;Nothing&lt;*&gt;</w:t>
                        </w:r>
                      </w:p>
                    </w:txbxContent>
                  </v:textbox>
                </v:shape>
                <v:shape id="Rechte verbindingslijn met pijl 560" o:spid="_x0000_s1201" type="#_x0000_t32" style="position:absolute;left:4910614;top:493332;width:917296;height:13348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db9cEAAADcAAAADwAAAGRycy9kb3ducmV2LnhtbERPy0rDQBTdC/2H4QrdiJm00CBpJkEa&#10;hS41VbK9ZG4eNHMnZsY2/XtnUXB5OO+sWMwoLjS7wbKCTRSDIG6sHrhT8HV6f34B4TyyxtEyKbiR&#10;gyJfPWSYanvlT7pUvhMhhF2KCnrvp1RK1/Rk0EV2Ig5ca2eDPsC5k3rGawg3o9zGcSINDhwaepzo&#10;0FNzrn6NgpKenBx/4m+q35K6bTcfZSU7pdaPy+sehKfF/4vv7qNWsEvC/HAmHAGZ/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F1v1wQAAANwAAAAPAAAAAAAAAAAAAAAA&#10;AKECAABkcnMvZG93bnJldi54bWxQSwUGAAAAAAQABAD5AAAAjwMAAAAA&#10;" strokecolor="#006a89 [3204]" strokeweight="1.5pt">
                  <v:stroke endarrow="block" joinstyle="miter"/>
                </v:shape>
                <v:shape id="Rechte verbindingslijn met pijl 561" o:spid="_x0000_s1202" type="#_x0000_t32" style="position:absolute;left:2979001;top:493332;width:1501949;height:14069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v+bsMAAADcAAAADwAAAGRycy9kb3ducmV2LnhtbESPS4vCQBCE7wv+h6GFvSw6iWCQ6Cji&#10;A/ao2RWvTabzwExPzIwa/70jLOyxqKqvqMWqN424U+dqywricQSCOLe65lLB789+NAPhPLLGxjIp&#10;eJKD1XLwscBU2wcf6Z75UgQIuxQVVN63qZQur8igG9uWOHiF7Qz6ILtS6g4fAW4aOYmiRBqsOSxU&#10;2NKmovyS3YyCLX052VyjE513ybko4sM2k6VSn8N+PQfhqff/4b/2t1YwTWJ4nwlHQC5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b/m7DAAAA3AAAAA8AAAAAAAAAAAAA&#10;AAAAoQIAAGRycy9kb3ducmV2LnhtbFBLBQYAAAAABAAEAPkAAACRAwAAAAA=&#10;" strokecolor="#006a89 [3204]" strokeweight="1.5pt">
                  <v:stroke endarrow="block" joinstyle="miter"/>
                </v:shape>
                <v:shape id="Rechte verbindingslijn met pijl 562" o:spid="_x0000_s1203" type="#_x0000_t32" style="position:absolute;left:1191916;top:493333;width:1211984;height:14141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lgGcQAAADcAAAADwAAAGRycy9kb3ducmV2LnhtbESPT2vCQBTE74LfYXmCF6mbBBpKdBUx&#10;LXhsY4vXR/blD2bfptltTL99tyB4HGbmN8x2P5lOjDS41rKCeB2BIC6tbrlW8Hl+e3oB4Tyyxs4y&#10;KfglB/vdfLbFTNsbf9BY+FoECLsMFTTe95mUrmzIoFvbnjh4lR0M+iCHWuoBbwFuOplEUSoNthwW&#10;Guzp2FB5LX6MgpxWTnbf0RddXtNLVcXveSFrpZaL6bAB4Wnyj/C9fdIKntME/s+EIyB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iWAZxAAAANwAAAAPAAAAAAAAAAAA&#10;AAAAAKECAABkcnMvZG93bnJldi54bWxQSwUGAAAAAAQABAD5AAAAkgMAAAAA&#10;" strokecolor="#006a89 [3204]" strokeweight="1.5pt">
                  <v:stroke endarrow="block" joinstyle="miter"/>
                </v:shape>
                <v:shape id="Tekstvak 563" o:spid="_x0000_s1204" type="#_x0000_t202" style="position:absolute;left:1534606;top:833129;width:82677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0DA7xAAA&#10;ANwAAAAPAAAAZHJzL2Rvd25yZXYueG1sRI/NbsIwEITvlXgHa5F6AwdaIggYhGgrcSt/D7CKlzgk&#10;XkexgbRPjysh9TiamW80i1Vna3Gj1peOFYyGCQji3OmSCwWn49dgCsIHZI21Y1LwQx5Wy97LAjPt&#10;7ryn2yEUIkLYZ6jAhNBkUvrckEU/dA1x9M6utRiibAupW7xHuK3lOElSabHkuGCwoY2hvDpcrYJp&#10;Yr+rajbeefv+O5qYzYf7bC5Kvfa79RxEoC78h5/trVYwSd/g70w8An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9AwO8QAAADcAAAADwAAAAAAAAAAAAAAAACXAgAAZHJzL2Rv&#10;d25yZXYueG1sUEsFBgAAAAAEAAQA9QAAAIgDAAAAAA==&#10;" filled="f" stroked="f">
                  <v:textbox style="mso-fit-shape-to-text:t">
                    <w:txbxContent>
                      <w:p w14:paraId="306F1070"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a &gt;&gt;= recur</w:t>
                        </w:r>
                      </w:p>
                    </w:txbxContent>
                  </v:textbox>
                </v:shape>
                <v:shape id="Tekstvak 564" o:spid="_x0000_s1205" type="#_x0000_t202" style="position:absolute;left:3472892;top:813834;width:91186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ahPwwAA&#10;ANwAAAAPAAAAZHJzL2Rvd25yZXYueG1sRI/disIwFITvF/Ydwlnwbk0VFa1GWVwF71x/HuDQHJva&#10;5qQ0UatPb4QFL4eZ+YaZLVpbiSs1vnCsoNdNQBBnThecKzge1t9jED4ga6wck4I7eVjMPz9mmGp3&#10;4x1d9yEXEcI+RQUmhDqV0meGLPquq4mjd3KNxRBlk0vd4C3CbSX7STKSFguOCwZrWhrKyv3FKhgn&#10;dluWk/6ft4NHb2iWv25Vn5XqfLU/UxCB2vAO/7c3WsFwNIDXmXgE5P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ahPwwAAANwAAAAPAAAAAAAAAAAAAAAAAJcCAABkcnMvZG93&#10;bnJldi54bWxQSwUGAAAAAAQABAD1AAAAhwMAAAAA&#10;" filled="f" stroked="f">
                  <v:textbox style="mso-fit-shape-to-text:t">
                    <w:txbxContent>
                      <w:p w14:paraId="3E05C925"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f a &gt;&gt;= recur</w:t>
                        </w:r>
                      </w:p>
                    </w:txbxContent>
                  </v:textbox>
                </v:shape>
                <v:shape id="Tekstvak 565" o:spid="_x0000_s1206" type="#_x0000_t202" style="position:absolute;left:5142203;top:836095;width:119824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dQ3UxAAA&#10;ANwAAAAPAAAAZHJzL2Rvd25yZXYueG1sRI/dasJAFITvC77DcoTe1Y1iRKOriLXgnfXnAQ7ZYzYm&#10;ezZkt5r26V2h4OUwM98wi1Vna3Gj1peOFQwHCQji3OmSCwXn09fHFIQPyBprx6Tglzyslr23BWba&#10;3flAt2MoRISwz1CBCaHJpPS5IYt+4Bri6F1cazFE2RZSt3iPcFvLUZJMpMWS44LBhjaG8ur4YxVM&#10;E7uvqtno29vx3zA1m0+3ba5Kvfe79RxEoC68wv/tnVaQTlJ4nolHQC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3UN1MQAAADcAAAADwAAAAAAAAAAAAAAAACXAgAAZHJzL2Rv&#10;d25yZXYueG1sUEsFBgAAAAAEAAQA9QAAAIgDAAAAAA==&#10;" filled="f" stroked="f">
                  <v:textbox style="mso-fit-shape-to-text:t">
                    <w:txbxContent>
                      <w:p w14:paraId="12A3D4D8" w14:textId="77777777" w:rsidR="00D3158E" w:rsidRDefault="00D3158E" w:rsidP="00D3158E">
                        <w:pPr>
                          <w:pStyle w:val="Normaalweb"/>
                          <w:spacing w:before="0" w:beforeAutospacing="0" w:after="0" w:afterAutospacing="0"/>
                        </w:pPr>
                        <w:r>
                          <w:rPr>
                            <w:rFonts w:asciiTheme="minorHAnsi" w:hAnsi="Trebuchet MS" w:cstheme="minorBidi"/>
                            <w:color w:val="000000" w:themeColor="text1"/>
                            <w:kern w:val="24"/>
                            <w:sz w:val="20"/>
                            <w:szCs w:val="20"/>
                          </w:rPr>
                          <w:t>Nothing &gt;&gt;= recur</w:t>
                        </w:r>
                      </w:p>
                    </w:txbxContent>
                  </v:textbox>
                </v:shape>
                <w10:wrap type="topAndBottom" anchorx="margin"/>
              </v:group>
            </w:pict>
          </mc:Fallback>
        </mc:AlternateContent>
      </w:r>
      <w:r w:rsidR="002B189A">
        <w:t>Dit is de structuur van locaties.</w:t>
      </w:r>
      <w:r w:rsidRPr="00D3158E">
        <w:rPr>
          <w:noProof/>
        </w:rPr>
        <w:t xml:space="preserve"> </w:t>
      </w:r>
    </w:p>
    <w:p w14:paraId="256811AA" w14:textId="6AE49C71" w:rsidR="00D3158E" w:rsidRPr="00E649FE" w:rsidRDefault="00E649FE" w:rsidP="00575504">
      <w:r w:rsidRPr="00E649FE">
        <w:rPr>
          <w:u w:val="single"/>
        </w:rPr>
        <w:t>Toelichting</w:t>
      </w:r>
      <w:r w:rsidRPr="00E649FE">
        <w:t>.</w:t>
      </w:r>
      <w:r>
        <w:t xml:space="preserve"> </w:t>
      </w:r>
      <w:bookmarkStart w:id="0" w:name="_GoBack"/>
      <w:bookmarkEnd w:id="0"/>
    </w:p>
    <w:sectPr w:rsidR="00D3158E" w:rsidRPr="00E649FE" w:rsidSect="005A6A84">
      <w:headerReference w:type="default" r:id="rId7"/>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EBB85" w14:textId="77777777" w:rsidR="002B096F" w:rsidRDefault="002B096F">
      <w:pPr>
        <w:spacing w:after="0" w:line="240" w:lineRule="auto"/>
      </w:pPr>
      <w:r>
        <w:separator/>
      </w:r>
    </w:p>
  </w:endnote>
  <w:endnote w:type="continuationSeparator" w:id="0">
    <w:p w14:paraId="10DF0D21" w14:textId="77777777" w:rsidR="002B096F" w:rsidRDefault="002B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F449F3A" w14:textId="2ABBFA1A" w:rsidR="00441033" w:rsidRDefault="00645B59">
        <w:pPr>
          <w:pStyle w:val="Voettekst"/>
        </w:pPr>
        <w:r>
          <w:t xml:space="preserve">Pagina </w:t>
        </w:r>
        <w:r>
          <w:fldChar w:fldCharType="begin"/>
        </w:r>
        <w:r>
          <w:instrText xml:space="preserve"> PAGE  \* MERGEFORMAT </w:instrText>
        </w:r>
        <w:r>
          <w:fldChar w:fldCharType="separate"/>
        </w:r>
        <w:r w:rsidR="00E649FE">
          <w:rPr>
            <w:noProof/>
          </w:rPr>
          <w:t>8</w:t>
        </w:r>
        <w:r>
          <w:fldChar w:fldCharType="end"/>
        </w:r>
        <w:r>
          <w:t xml:space="preserve"> van </w:t>
        </w:r>
        <w:fldSimple w:instr=" NUMPAGES  \* MERGEFORMAT ">
          <w:r w:rsidR="00E649FE">
            <w:rPr>
              <w:noProof/>
            </w:rPr>
            <w:t>8</w:t>
          </w:r>
        </w:fldSimple>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311D6" w14:textId="77777777" w:rsidR="002B096F" w:rsidRDefault="002B096F">
      <w:pPr>
        <w:spacing w:after="0" w:line="240" w:lineRule="auto"/>
      </w:pPr>
      <w:r>
        <w:separator/>
      </w:r>
    </w:p>
  </w:footnote>
  <w:footnote w:type="continuationSeparator" w:id="0">
    <w:p w14:paraId="369AF159" w14:textId="77777777" w:rsidR="002B096F" w:rsidRDefault="002B096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7298B" w14:textId="5E8BA009" w:rsidR="00645B59" w:rsidRDefault="00985C06">
    <w:pPr>
      <w:pStyle w:val="Koptekst"/>
    </w:pPr>
    <w:fldSimple w:instr=" FILENAME  \* MERGEFORMAT ">
      <w:r>
        <w:rPr>
          <w:noProof/>
        </w:rPr>
        <w:t>Query combinatoren.docx</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32FB74F3"/>
    <w:multiLevelType w:val="hybridMultilevel"/>
    <w:tmpl w:val="A3744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2EC146D"/>
    <w:multiLevelType w:val="hybridMultilevel"/>
    <w:tmpl w:val="A3081B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43"/>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20"/>
    <w:rsid w:val="000936B4"/>
    <w:rsid w:val="000A58B4"/>
    <w:rsid w:val="000B1537"/>
    <w:rsid w:val="000C3A3B"/>
    <w:rsid w:val="000F1052"/>
    <w:rsid w:val="000F694D"/>
    <w:rsid w:val="00171E9D"/>
    <w:rsid w:val="00193E3C"/>
    <w:rsid w:val="001E2217"/>
    <w:rsid w:val="001E79AA"/>
    <w:rsid w:val="00280B00"/>
    <w:rsid w:val="002A5403"/>
    <w:rsid w:val="002B096F"/>
    <w:rsid w:val="002B189A"/>
    <w:rsid w:val="0030080D"/>
    <w:rsid w:val="003B6417"/>
    <w:rsid w:val="003E6DAC"/>
    <w:rsid w:val="00405633"/>
    <w:rsid w:val="00412657"/>
    <w:rsid w:val="004407BE"/>
    <w:rsid w:val="00441033"/>
    <w:rsid w:val="00521A58"/>
    <w:rsid w:val="00575504"/>
    <w:rsid w:val="005A6A84"/>
    <w:rsid w:val="005F69BE"/>
    <w:rsid w:val="00634A1A"/>
    <w:rsid w:val="00645B59"/>
    <w:rsid w:val="0065058E"/>
    <w:rsid w:val="006A7F62"/>
    <w:rsid w:val="006C3CE1"/>
    <w:rsid w:val="00716207"/>
    <w:rsid w:val="00716E84"/>
    <w:rsid w:val="00723290"/>
    <w:rsid w:val="007252C0"/>
    <w:rsid w:val="00755DAA"/>
    <w:rsid w:val="007A6A18"/>
    <w:rsid w:val="00863EFE"/>
    <w:rsid w:val="0086533E"/>
    <w:rsid w:val="00876996"/>
    <w:rsid w:val="00886795"/>
    <w:rsid w:val="008F2AEE"/>
    <w:rsid w:val="00917812"/>
    <w:rsid w:val="009670CD"/>
    <w:rsid w:val="00980DF6"/>
    <w:rsid w:val="00985C06"/>
    <w:rsid w:val="00996D87"/>
    <w:rsid w:val="009B3719"/>
    <w:rsid w:val="009E6E8F"/>
    <w:rsid w:val="00AA5468"/>
    <w:rsid w:val="00AC38B2"/>
    <w:rsid w:val="00B11C11"/>
    <w:rsid w:val="00B23695"/>
    <w:rsid w:val="00B2678D"/>
    <w:rsid w:val="00B462F0"/>
    <w:rsid w:val="00B47665"/>
    <w:rsid w:val="00BD3043"/>
    <w:rsid w:val="00BF162E"/>
    <w:rsid w:val="00C47CCF"/>
    <w:rsid w:val="00C61DD7"/>
    <w:rsid w:val="00C81BF8"/>
    <w:rsid w:val="00C838DE"/>
    <w:rsid w:val="00CC52EC"/>
    <w:rsid w:val="00CD5C20"/>
    <w:rsid w:val="00D3158E"/>
    <w:rsid w:val="00D62FF5"/>
    <w:rsid w:val="00D91B0A"/>
    <w:rsid w:val="00E035F5"/>
    <w:rsid w:val="00E0594E"/>
    <w:rsid w:val="00E34908"/>
    <w:rsid w:val="00E62653"/>
    <w:rsid w:val="00E649FE"/>
    <w:rsid w:val="00ED70D2"/>
    <w:rsid w:val="00F3780C"/>
    <w:rsid w:val="00F57B9A"/>
    <w:rsid w:val="00F623C9"/>
    <w:rsid w:val="00F6398E"/>
    <w:rsid w:val="00F867E1"/>
    <w:rsid w:val="00FF37B9"/>
    <w:rsid w:val="00FF39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53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CD5C20"/>
    <w:pPr>
      <w:ind w:left="720"/>
      <w:contextualSpacing/>
    </w:pPr>
  </w:style>
  <w:style w:type="paragraph" w:styleId="Normaalweb">
    <w:name w:val="Normal (Web)"/>
    <w:basedOn w:val="Standaard"/>
    <w:uiPriority w:val="99"/>
    <w:semiHidden/>
    <w:unhideWhenUsed/>
    <w:rsid w:val="00ED70D2"/>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68"/>
    <w:rsid w:val="000E1A68"/>
    <w:rsid w:val="00321A1A"/>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434CE642E1C44AA1B373B5B0D98A8E">
    <w:name w:val="91434CE642E1C44AA1B373B5B0D98A8E"/>
    <w:rsid w:val="000E1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135</TotalTime>
  <Pages>8</Pages>
  <Words>1188</Words>
  <Characters>6537</Characters>
  <Application>Microsoft Macintosh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33</cp:revision>
  <cp:lastPrinted>2017-09-26T11:32:00Z</cp:lastPrinted>
  <dcterms:created xsi:type="dcterms:W3CDTF">2017-09-26T08:12:00Z</dcterms:created>
  <dcterms:modified xsi:type="dcterms:W3CDTF">2017-09-26T15:24:00Z</dcterms:modified>
</cp:coreProperties>
</file>