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C43F4" w14:textId="77777777" w:rsidR="00716207" w:rsidRDefault="00F81612">
      <w:pPr>
        <w:pStyle w:val="Titel"/>
      </w:pPr>
      <w:proofErr w:type="spellStart"/>
      <w:r>
        <w:t>Monad</w:t>
      </w:r>
      <w:proofErr w:type="spellEnd"/>
      <w:r>
        <w:t xml:space="preserve"> stack van </w:t>
      </w:r>
      <w:proofErr w:type="spellStart"/>
      <w:r>
        <w:t>Aff</w:t>
      </w:r>
      <w:proofErr w:type="spellEnd"/>
      <w:r>
        <w:t xml:space="preserve"> en </w:t>
      </w:r>
      <w:proofErr w:type="spellStart"/>
      <w:r>
        <w:t>Location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EB73243" w14:textId="77777777">
        <w:trPr>
          <w:trHeight w:hRule="exact" w:val="461"/>
        </w:trPr>
        <w:tc>
          <w:tcPr>
            <w:tcW w:w="3870" w:type="dxa"/>
          </w:tcPr>
          <w:p w14:paraId="7947CA2B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5223CE5A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F81612">
              <w:rPr>
                <w:noProof/>
              </w:rPr>
              <w:t>27-09-17</w:t>
            </w:r>
            <w:r>
              <w:fldChar w:fldCharType="end"/>
            </w:r>
          </w:p>
        </w:tc>
        <w:tc>
          <w:tcPr>
            <w:tcW w:w="3117" w:type="dxa"/>
          </w:tcPr>
          <w:p w14:paraId="42B040EA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55102BB3" w14:textId="77777777" w:rsidR="00716207" w:rsidRDefault="002A5403" w:rsidP="002A5403">
      <w:pPr>
        <w:pStyle w:val="Kop1"/>
      </w:pPr>
      <w:r>
        <w:t>Introductie</w:t>
      </w:r>
    </w:p>
    <w:p w14:paraId="68695980" w14:textId="5B82CC6B" w:rsidR="002A5403" w:rsidRDefault="003737BF" w:rsidP="002A5403">
      <w:r>
        <w:t xml:space="preserve">De </w:t>
      </w:r>
      <w:proofErr w:type="spellStart"/>
      <w:r>
        <w:t>monad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maakt het mogelijk </w:t>
      </w:r>
      <w:r w:rsidR="00C44AD4">
        <w:t xml:space="preserve">om een </w:t>
      </w:r>
      <w:proofErr w:type="spellStart"/>
      <w:r w:rsidR="00C44AD4">
        <w:t>monad</w:t>
      </w:r>
      <w:proofErr w:type="spellEnd"/>
      <w:r w:rsidR="00C44AD4">
        <w:t xml:space="preserve"> stack te maken van bijvoorbeeld </w:t>
      </w:r>
      <w:proofErr w:type="spellStart"/>
      <w:r w:rsidR="00C44AD4" w:rsidRPr="00020504">
        <w:rPr>
          <w:rStyle w:val="inlinecode"/>
        </w:rPr>
        <w:t>Aff</w:t>
      </w:r>
      <w:proofErr w:type="spellEnd"/>
      <w:r w:rsidR="00C44AD4">
        <w:t xml:space="preserve"> en </w:t>
      </w:r>
      <w:proofErr w:type="spellStart"/>
      <w:r w:rsidR="00C44AD4" w:rsidRPr="00020504">
        <w:rPr>
          <w:rStyle w:val="inlinecode"/>
        </w:rPr>
        <w:t>Location</w:t>
      </w:r>
      <w:proofErr w:type="spellEnd"/>
      <w:r w:rsidR="00C44AD4">
        <w:t>.</w:t>
      </w:r>
      <w:r w:rsidR="00EA3B20">
        <w:t xml:space="preserve"> De onderstaande drie types zijn allemaal gebaseerd op </w:t>
      </w:r>
      <w:proofErr w:type="spellStart"/>
      <w:r w:rsidR="00EA3B20" w:rsidRPr="00020504">
        <w:rPr>
          <w:rStyle w:val="inlinecode"/>
        </w:rPr>
        <w:t>Aff</w:t>
      </w:r>
      <w:proofErr w:type="spellEnd"/>
      <w:r w:rsidR="00EA3B20">
        <w:t xml:space="preserve">. </w:t>
      </w:r>
      <w:proofErr w:type="spellStart"/>
      <w:r w:rsidR="00EA3B20" w:rsidRPr="00020504">
        <w:rPr>
          <w:rStyle w:val="inlinecode"/>
        </w:rPr>
        <w:t>AsyncDomeinFileM</w:t>
      </w:r>
      <w:proofErr w:type="spellEnd"/>
      <w:r w:rsidR="00EA3B20">
        <w:t xml:space="preserve"> combineert de effecten die nodig zijn om (asynchroon) een </w:t>
      </w:r>
      <w:proofErr w:type="spellStart"/>
      <w:r w:rsidR="00EA3B20" w:rsidRPr="00020504">
        <w:rPr>
          <w:rStyle w:val="inlinecode"/>
        </w:rPr>
        <w:t>DomeinFile</w:t>
      </w:r>
      <w:proofErr w:type="spellEnd"/>
      <w:r w:rsidR="00EA3B20">
        <w:t xml:space="preserve"> op te halen.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voegt daar een effect aan toe dat nodig is om Resources op te zoeken in het globale register. En </w:t>
      </w:r>
      <w:proofErr w:type="spellStart"/>
      <w:r w:rsidR="00EA3B20" w:rsidRPr="00020504">
        <w:rPr>
          <w:rStyle w:val="inlinecode"/>
        </w:rPr>
        <w:t>NestedLocation</w:t>
      </w:r>
      <w:proofErr w:type="spellEnd"/>
      <w:r w:rsidR="00EA3B20">
        <w:t xml:space="preserve"> tenslotte, specialiseert </w:t>
      </w:r>
      <w:proofErr w:type="spellStart"/>
      <w:r w:rsidR="00EA3B20" w:rsidRPr="00020504">
        <w:rPr>
          <w:rStyle w:val="inlinecode"/>
        </w:rPr>
        <w:t>AsyncPropdefsM</w:t>
      </w:r>
      <w:proofErr w:type="spellEnd"/>
      <w:r w:rsidR="00EA3B20">
        <w:t xml:space="preserve"> door te stelen dat het variabele type a zich in een </w:t>
      </w:r>
      <w:proofErr w:type="spellStart"/>
      <w:r w:rsidR="00EA3B20" w:rsidRPr="00020504">
        <w:rPr>
          <w:rStyle w:val="inlinecode"/>
        </w:rPr>
        <w:t>Location</w:t>
      </w:r>
      <w:proofErr w:type="spellEnd"/>
      <w:r w:rsidR="00EA3B20">
        <w:t xml:space="preserve"> bevindt.</w:t>
      </w:r>
    </w:p>
    <w:p w14:paraId="7591F3AC" w14:textId="438B4F90" w:rsidR="00C44AD4" w:rsidRPr="00EA3B20" w:rsidRDefault="00EA3B20" w:rsidP="00C44AD4">
      <w:pPr>
        <w:pStyle w:val="Code"/>
      </w:pPr>
      <w:proofErr w:type="gramStart"/>
      <w:r w:rsidRPr="00EA3B20">
        <w:t>type</w:t>
      </w:r>
      <w:proofErr w:type="gramEnd"/>
      <w:r w:rsidRPr="00EA3B20">
        <w:t xml:space="preserve"> </w:t>
      </w:r>
      <w:proofErr w:type="spellStart"/>
      <w:r w:rsidRPr="00EA3B20">
        <w:t>AsyncDomeinFileM</w:t>
      </w:r>
      <w:proofErr w:type="spellEnd"/>
      <w:r w:rsidRPr="00EA3B20">
        <w:t xml:space="preserve"> e = </w:t>
      </w:r>
      <w:proofErr w:type="spellStart"/>
      <w:r w:rsidRPr="00EA3B20">
        <w:t>Aff</w:t>
      </w:r>
      <w:proofErr w:type="spellEnd"/>
      <w:r w:rsidRPr="00EA3B20">
        <w:t xml:space="preserve"> (</w:t>
      </w:r>
      <w:proofErr w:type="spellStart"/>
      <w:r w:rsidRPr="00EA3B20">
        <w:t>gm</w:t>
      </w:r>
      <w:proofErr w:type="spellEnd"/>
      <w:r w:rsidRPr="00EA3B20">
        <w:t xml:space="preserve"> :: GLOBALMAP, </w:t>
      </w:r>
      <w:proofErr w:type="spellStart"/>
      <w:r w:rsidRPr="00EA3B20">
        <w:t>avar</w:t>
      </w:r>
      <w:proofErr w:type="spellEnd"/>
      <w:r w:rsidRPr="00EA3B20">
        <w:t xml:space="preserve"> :: AVAR, </w:t>
      </w:r>
      <w:proofErr w:type="spellStart"/>
      <w:r w:rsidRPr="00EA3B20">
        <w:t>ajax</w:t>
      </w:r>
      <w:proofErr w:type="spellEnd"/>
      <w:r w:rsidRPr="00EA3B20">
        <w:t xml:space="preserve"> :: AJAX | e)</w:t>
      </w:r>
    </w:p>
    <w:p w14:paraId="0F5FE9E6" w14:textId="0169C6A0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= </w:t>
      </w:r>
      <w:proofErr w:type="spellStart"/>
      <w:r w:rsidRPr="00EA3B20">
        <w:rPr>
          <w:lang w:val="en-US"/>
        </w:rPr>
        <w:t>AsyncDomeinFileM</w:t>
      </w:r>
      <w:proofErr w:type="spellEnd"/>
      <w:r w:rsidRPr="00EA3B20">
        <w:rPr>
          <w:lang w:val="en-US"/>
        </w:rPr>
        <w:t xml:space="preserve"> (</w:t>
      </w:r>
      <w:proofErr w:type="spellStart"/>
      <w:proofErr w:type="gramStart"/>
      <w:r w:rsidRPr="00EA3B20">
        <w:rPr>
          <w:lang w:val="en-US"/>
        </w:rPr>
        <w:t>st</w:t>
      </w:r>
      <w:proofErr w:type="spellEnd"/>
      <w:r w:rsidRPr="00EA3B20">
        <w:rPr>
          <w:lang w:val="en-US"/>
        </w:rPr>
        <w:t xml:space="preserve"> :</w:t>
      </w:r>
      <w:proofErr w:type="gramEnd"/>
      <w:r w:rsidRPr="00EA3B20">
        <w:rPr>
          <w:lang w:val="en-US"/>
        </w:rPr>
        <w:t xml:space="preserve">: ST </w:t>
      </w:r>
      <w:proofErr w:type="spellStart"/>
      <w:r w:rsidRPr="00EA3B20">
        <w:rPr>
          <w:lang w:val="en-US"/>
        </w:rPr>
        <w:t>ResourceIndex</w:t>
      </w:r>
      <w:proofErr w:type="spellEnd"/>
      <w:r w:rsidRPr="00EA3B20">
        <w:rPr>
          <w:lang w:val="en-US"/>
        </w:rPr>
        <w:t xml:space="preserve"> | e)</w:t>
      </w:r>
    </w:p>
    <w:p w14:paraId="51F5A305" w14:textId="11B265E6" w:rsidR="00EA3B20" w:rsidRDefault="00EA3B20" w:rsidP="00C44AD4">
      <w:pPr>
        <w:pStyle w:val="Code"/>
        <w:rPr>
          <w:lang w:val="en-US"/>
        </w:rPr>
      </w:pPr>
      <w:r w:rsidRPr="00EA3B20">
        <w:rPr>
          <w:lang w:val="en-US"/>
        </w:rPr>
        <w:t xml:space="preserve">type </w:t>
      </w:r>
      <w:proofErr w:type="spellStart"/>
      <w:r w:rsidRPr="00EA3B20">
        <w:rPr>
          <w:lang w:val="en-US"/>
        </w:rPr>
        <w:t>NestedLocation</w:t>
      </w:r>
      <w:proofErr w:type="spellEnd"/>
      <w:r w:rsidRPr="00EA3B20">
        <w:rPr>
          <w:lang w:val="en-US"/>
        </w:rPr>
        <w:t xml:space="preserve"> e a = </w:t>
      </w:r>
      <w:proofErr w:type="spellStart"/>
      <w:r w:rsidRPr="00EA3B20">
        <w:rPr>
          <w:lang w:val="en-US"/>
        </w:rPr>
        <w:t>AsyncPropDefsM</w:t>
      </w:r>
      <w:proofErr w:type="spellEnd"/>
      <w:r w:rsidRPr="00EA3B20">
        <w:rPr>
          <w:lang w:val="en-US"/>
        </w:rPr>
        <w:t xml:space="preserve"> e (Location a)</w:t>
      </w:r>
    </w:p>
    <w:p w14:paraId="43E91D81" w14:textId="77777777" w:rsidR="00EA3B20" w:rsidRDefault="00EA3B20" w:rsidP="00C44AD4">
      <w:pPr>
        <w:pStyle w:val="Code"/>
        <w:rPr>
          <w:lang w:val="en-US"/>
        </w:rPr>
      </w:pPr>
    </w:p>
    <w:p w14:paraId="611DC8A2" w14:textId="384987E3" w:rsidR="00EA3B20" w:rsidRDefault="00020504" w:rsidP="00EA3B20">
      <w:r w:rsidRPr="00020504">
        <w:t xml:space="preserve">De naam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is gekozen omdat we hier een </w:t>
      </w:r>
      <w:proofErr w:type="spellStart"/>
      <w:r w:rsidRPr="00020504">
        <w:t>monad</w:t>
      </w:r>
      <w:proofErr w:type="spellEnd"/>
      <w:r w:rsidRPr="00020504">
        <w:t xml:space="preserve"> in een </w:t>
      </w:r>
      <w:proofErr w:type="spellStart"/>
      <w:r w:rsidRPr="00020504">
        <w:t>monad</w:t>
      </w:r>
      <w:proofErr w:type="spellEnd"/>
      <w:r w:rsidRPr="00020504">
        <w:t xml:space="preserve"> hebben genesteld: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 in </w:t>
      </w:r>
      <w:proofErr w:type="spellStart"/>
      <w:r w:rsidRPr="00020504">
        <w:rPr>
          <w:rStyle w:val="inlinecode"/>
        </w:rPr>
        <w:t>Aff</w:t>
      </w:r>
      <w:proofErr w:type="spellEnd"/>
      <w:r w:rsidRPr="00020504">
        <w:t xml:space="preserve">. </w:t>
      </w:r>
      <w:r>
        <w:t xml:space="preserve">In plaats daarvan kunnen we ook </w:t>
      </w:r>
      <w:proofErr w:type="spellStart"/>
      <w:r>
        <w:t>monads</w:t>
      </w:r>
      <w:proofErr w:type="spellEnd"/>
      <w:r>
        <w:t xml:space="preserve"> stapelen. Daar gebruiken we </w:t>
      </w:r>
      <w:proofErr w:type="spellStart"/>
      <w:r w:rsidRPr="00020504">
        <w:rPr>
          <w:rStyle w:val="inlinecode"/>
        </w:rPr>
        <w:t>LocationT</w:t>
      </w:r>
      <w:proofErr w:type="spellEnd"/>
      <w:r>
        <w:t xml:space="preserve"> voor:</w:t>
      </w:r>
    </w:p>
    <w:p w14:paraId="5216E508" w14:textId="6F9854E2" w:rsidR="00020504" w:rsidRDefault="00020504" w:rsidP="00020504">
      <w:pPr>
        <w:pStyle w:val="Code"/>
        <w:rPr>
          <w:lang w:val="en-US"/>
        </w:rPr>
      </w:pPr>
      <w:r w:rsidRPr="00020504">
        <w:rPr>
          <w:lang w:val="en-US"/>
        </w:rPr>
        <w:t xml:space="preserve">type </w:t>
      </w:r>
      <w:proofErr w:type="spellStart"/>
      <w:r w:rsidRPr="00020504">
        <w:rPr>
          <w:lang w:val="en-US"/>
        </w:rPr>
        <w:t>StackedLocation</w:t>
      </w:r>
      <w:proofErr w:type="spellEnd"/>
      <w:r w:rsidRPr="00020504">
        <w:rPr>
          <w:lang w:val="en-US"/>
        </w:rPr>
        <w:t xml:space="preserve"> e a = </w:t>
      </w:r>
      <w:proofErr w:type="spellStart"/>
      <w:r w:rsidRPr="00020504">
        <w:rPr>
          <w:lang w:val="en-US"/>
        </w:rPr>
        <w:t>LocationT</w:t>
      </w:r>
      <w:proofErr w:type="spellEnd"/>
      <w:r w:rsidRPr="00020504">
        <w:rPr>
          <w:lang w:val="en-US"/>
        </w:rPr>
        <w:t xml:space="preserve"> (</w:t>
      </w:r>
      <w:proofErr w:type="spellStart"/>
      <w:r w:rsidRPr="00020504">
        <w:rPr>
          <w:lang w:val="en-US"/>
        </w:rPr>
        <w:t>AsyncPropDefsM</w:t>
      </w:r>
      <w:proofErr w:type="spellEnd"/>
      <w:r w:rsidRPr="00020504">
        <w:rPr>
          <w:lang w:val="en-US"/>
        </w:rPr>
        <w:t xml:space="preserve"> e) a</w:t>
      </w:r>
    </w:p>
    <w:p w14:paraId="41FD435C" w14:textId="77777777" w:rsidR="00020504" w:rsidRDefault="00020504" w:rsidP="00020504">
      <w:pPr>
        <w:pStyle w:val="Code"/>
        <w:rPr>
          <w:lang w:val="en-US"/>
        </w:rPr>
      </w:pPr>
    </w:p>
    <w:p w14:paraId="2C0DF192" w14:textId="15B09123" w:rsidR="00020504" w:rsidRDefault="00020504" w:rsidP="00020504">
      <w:r w:rsidRPr="00020504">
        <w:t xml:space="preserve">Merk het verschil tussen </w:t>
      </w:r>
      <w:proofErr w:type="spellStart"/>
      <w:r w:rsidRPr="00020504">
        <w:rPr>
          <w:rStyle w:val="inlinecode"/>
        </w:rPr>
        <w:t>NestedLocation</w:t>
      </w:r>
      <w:proofErr w:type="spellEnd"/>
      <w:r w:rsidRPr="00020504">
        <w:t xml:space="preserve"> en </w:t>
      </w:r>
      <w:proofErr w:type="spellStart"/>
      <w:r w:rsidRPr="00020504">
        <w:rPr>
          <w:rStyle w:val="inlinecode"/>
        </w:rPr>
        <w:t>StackedLocation</w:t>
      </w:r>
      <w:proofErr w:type="spellEnd"/>
      <w:r w:rsidRPr="00020504">
        <w:t xml:space="preserve"> op: de eerste stopt a expliciet in </w:t>
      </w:r>
      <w:proofErr w:type="spellStart"/>
      <w:r w:rsidRPr="00020504">
        <w:rPr>
          <w:rStyle w:val="inlinecode"/>
        </w:rPr>
        <w:t>Location</w:t>
      </w:r>
      <w:proofErr w:type="spellEnd"/>
      <w:r w:rsidRPr="00020504">
        <w:t xml:space="preserve">, de tweede doet dat impliciet. </w:t>
      </w:r>
    </w:p>
    <w:p w14:paraId="7728055D" w14:textId="7020364F" w:rsidR="00281749" w:rsidRPr="00764F20" w:rsidRDefault="00281749" w:rsidP="00281749">
      <w:pPr>
        <w:pStyle w:val="Kop1"/>
      </w:pPr>
      <w:proofErr w:type="spellStart"/>
      <w:r w:rsidRPr="00764F20">
        <w:t>StackedLocation</w:t>
      </w:r>
      <w:proofErr w:type="spellEnd"/>
    </w:p>
    <w:p w14:paraId="1A47E6AB" w14:textId="669F479A" w:rsidR="00EA0A95" w:rsidRPr="00EA0A95" w:rsidRDefault="00764F20" w:rsidP="00EA0A95">
      <w:proofErr w:type="spellStart"/>
      <w:r w:rsidRPr="00020504">
        <w:rPr>
          <w:rStyle w:val="inlinecode"/>
        </w:rPr>
        <w:t>LocationT</w:t>
      </w:r>
      <w:proofErr w:type="spellEnd"/>
      <w:r w:rsidRPr="00020504">
        <w:rPr>
          <w:rStyle w:val="inlinecode"/>
        </w:rPr>
        <w:t xml:space="preserve"> (</w:t>
      </w:r>
      <w:proofErr w:type="spellStart"/>
      <w:r w:rsidRPr="00020504">
        <w:rPr>
          <w:rStyle w:val="inlinecode"/>
        </w:rPr>
        <w:t>AsyncPropDefsM</w:t>
      </w:r>
      <w:proofErr w:type="spellEnd"/>
      <w:r w:rsidRPr="00020504">
        <w:rPr>
          <w:rStyle w:val="inlinecode"/>
        </w:rPr>
        <w:t xml:space="preserve"> e)</w:t>
      </w:r>
      <w:r>
        <w:t xml:space="preserve"> is net zozeer een </w:t>
      </w:r>
      <w:proofErr w:type="spellStart"/>
      <w:r>
        <w:t>monad</w:t>
      </w:r>
      <w:proofErr w:type="spellEnd"/>
      <w:r>
        <w:t xml:space="preserve"> als bijvoorbeeld </w:t>
      </w:r>
      <w:proofErr w:type="spellStart"/>
      <w:r w:rsidRPr="00020504">
        <w:rPr>
          <w:rStyle w:val="inlinecode"/>
        </w:rPr>
        <w:t>Aff</w:t>
      </w:r>
      <w:proofErr w:type="spellEnd"/>
      <w:r>
        <w:t xml:space="preserve"> zelf.</w:t>
      </w:r>
      <w:r>
        <w:t xml:space="preserve"> </w:t>
      </w:r>
      <w:r w:rsidR="00EA0A95" w:rsidRPr="00EA0A95">
        <w:t xml:space="preserve">De diverse functies die horen bij de instanties van </w:t>
      </w:r>
      <w:proofErr w:type="spellStart"/>
      <w:r w:rsidR="00EA0A95" w:rsidRPr="00EA0A95">
        <w:t>LocationT</w:t>
      </w:r>
      <w:proofErr w:type="spellEnd"/>
      <w:r w:rsidR="00EA0A95" w:rsidRPr="00EA0A95">
        <w:t xml:space="preserve"> </w:t>
      </w:r>
      <w:r w:rsidR="00EA0A95">
        <w:t xml:space="preserve">van </w:t>
      </w:r>
      <w:proofErr w:type="spellStart"/>
      <w:r w:rsidR="00EA0A95">
        <w:t>Functor</w:t>
      </w:r>
      <w:proofErr w:type="spellEnd"/>
      <w:r w:rsidR="00EA0A95">
        <w:t xml:space="preserve">, </w:t>
      </w:r>
      <w:proofErr w:type="spellStart"/>
      <w:r w:rsidR="00EA0A95">
        <w:t>Applicative</w:t>
      </w:r>
      <w:proofErr w:type="spellEnd"/>
      <w:r w:rsidR="00EA0A95">
        <w:t xml:space="preserve"> en </w:t>
      </w:r>
      <w:proofErr w:type="spellStart"/>
      <w:r w:rsidR="00EA0A95">
        <w:t>Monad</w:t>
      </w:r>
      <w:proofErr w:type="spellEnd"/>
      <w:r w:rsidR="00EA0A95">
        <w:t xml:space="preserve">, maken en consumeren </w:t>
      </w:r>
      <w:proofErr w:type="spellStart"/>
      <w:r w:rsidR="00EA0A95">
        <w:t>Locations</w:t>
      </w:r>
      <w:proofErr w:type="spellEnd"/>
      <w:r w:rsidR="00EA0A95">
        <w:t xml:space="preserve">. Hoe worden die onderling verbonden? Wat zijn de </w:t>
      </w:r>
      <w:proofErr w:type="spellStart"/>
      <w:r w:rsidR="00EA0A95">
        <w:t>dependencies</w:t>
      </w:r>
      <w:proofErr w:type="spellEnd"/>
      <w:r w:rsidR="00EA0A95">
        <w:t>?</w:t>
      </w:r>
    </w:p>
    <w:p w14:paraId="1ED06744" w14:textId="5F3442D2" w:rsidR="00281749" w:rsidRPr="00EA0A95" w:rsidRDefault="00EA0A95" w:rsidP="00281749">
      <w:pPr>
        <w:pStyle w:val="Kop2"/>
      </w:pPr>
      <w:proofErr w:type="spellStart"/>
      <w:r w:rsidRPr="00EA0A95">
        <w:t>StackedLocation</w:t>
      </w:r>
      <w:proofErr w:type="spellEnd"/>
      <w:r w:rsidRPr="00EA0A95">
        <w:t xml:space="preserve"> a</w:t>
      </w:r>
      <w:r w:rsidR="00281749" w:rsidRPr="00EA0A95">
        <w:t xml:space="preserve">ls </w:t>
      </w:r>
      <w:proofErr w:type="spellStart"/>
      <w:r w:rsidR="00281749" w:rsidRPr="00EA0A95">
        <w:t>Functor</w:t>
      </w:r>
      <w:proofErr w:type="spellEnd"/>
    </w:p>
    <w:p w14:paraId="4CD3CC77" w14:textId="77777777" w:rsidR="00764F20" w:rsidRDefault="0020031A" w:rsidP="00281749">
      <w:r>
        <w:t xml:space="preserve">Als functie f wordt </w:t>
      </w:r>
      <w:proofErr w:type="spellStart"/>
      <w:r>
        <w:t>gemapt</w:t>
      </w:r>
      <w:proofErr w:type="spellEnd"/>
      <w:r>
        <w:t xml:space="preserve"> over een </w:t>
      </w:r>
      <w:proofErr w:type="spellStart"/>
      <w:r>
        <w:t>StackedLocation</w:t>
      </w:r>
      <w:proofErr w:type="spellEnd"/>
      <w:r>
        <w:t xml:space="preserve">, wordt f toegepast op de waarde in de locatie. Het resultaat wordt verpakt in een nieuwe </w:t>
      </w:r>
      <w:proofErr w:type="spellStart"/>
      <w:r>
        <w:t>Location</w:t>
      </w:r>
      <w:proofErr w:type="spellEnd"/>
      <w:r>
        <w:t>.</w:t>
      </w:r>
      <w:r w:rsidR="00764F20">
        <w:t xml:space="preserve"> Uiteraard is het eindresultaat van de map diezelfde </w:t>
      </w:r>
      <w:proofErr w:type="spellStart"/>
      <w:r w:rsidR="00764F20">
        <w:t>Location</w:t>
      </w:r>
      <w:proofErr w:type="spellEnd"/>
      <w:r w:rsidR="00764F20">
        <w:t xml:space="preserve">, maar verpakt in </w:t>
      </w:r>
      <w:proofErr w:type="spellStart"/>
      <w:r w:rsidR="00764F20">
        <w:t>Aff</w:t>
      </w:r>
      <w:proofErr w:type="spellEnd"/>
      <w:r w:rsidR="00764F20">
        <w:t>.</w:t>
      </w:r>
      <w:r>
        <w:t xml:space="preserve"> </w:t>
      </w:r>
    </w:p>
    <w:p w14:paraId="4872DD01" w14:textId="7457D88E" w:rsidR="00281749" w:rsidRPr="00935B01" w:rsidRDefault="0020031A" w:rsidP="00281749">
      <w:pPr>
        <w:rPr>
          <w:lang w:val="en-US"/>
        </w:rPr>
      </w:pPr>
      <w:r>
        <w:t xml:space="preserve">Deze nieuwe </w:t>
      </w:r>
      <w:proofErr w:type="spellStart"/>
      <w:r>
        <w:t>Location</w:t>
      </w:r>
      <w:proofErr w:type="spellEnd"/>
      <w:r>
        <w:t xml:space="preserve"> is afhankelijk van de oorspronkelijke.</w:t>
      </w:r>
      <w:r w:rsidR="00935B01">
        <w:t xml:space="preserve"> </w:t>
      </w:r>
      <w:proofErr w:type="spellStart"/>
      <w:r w:rsidR="00935B01" w:rsidRPr="00935B01">
        <w:rPr>
          <w:lang w:val="en-US"/>
        </w:rPr>
        <w:t>Bijvoorbeeld</w:t>
      </w:r>
      <w:proofErr w:type="spellEnd"/>
      <w:r w:rsidR="00935B01" w:rsidRPr="00935B01">
        <w:rPr>
          <w:lang w:val="en-US"/>
        </w:rPr>
        <w:t>:</w:t>
      </w:r>
    </w:p>
    <w:p w14:paraId="1405894B" w14:textId="3F23330C" w:rsidR="00935B01" w:rsidRP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0576F1B4" w14:textId="39D03E21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01E20705" w14:textId="77777777" w:rsidR="00935B01" w:rsidRPr="00935B01" w:rsidRDefault="00935B01" w:rsidP="00935B01">
      <w:pPr>
        <w:pStyle w:val="Code"/>
        <w:rPr>
          <w:lang w:val="en-US"/>
        </w:rPr>
      </w:pPr>
    </w:p>
    <w:p w14:paraId="446A3717" w14:textId="77F2505C" w:rsidR="00935B01" w:rsidRPr="00935B01" w:rsidRDefault="00935B01" w:rsidP="00935B01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>: Integer -&gt; String</w:t>
      </w:r>
    </w:p>
    <w:p w14:paraId="04EC4A7D" w14:textId="2D3DC0F2" w:rsidR="00935B01" w:rsidRDefault="00935B01" w:rsidP="00935B01">
      <w:pPr>
        <w:pStyle w:val="Code"/>
        <w:rPr>
          <w:lang w:val="en-US"/>
        </w:rPr>
      </w:pPr>
      <w:r w:rsidRPr="00935B01">
        <w:rPr>
          <w:lang w:val="en-US"/>
        </w:rPr>
        <w:t>f = show</w:t>
      </w:r>
    </w:p>
    <w:p w14:paraId="3E24B9C2" w14:textId="77777777" w:rsidR="00935B01" w:rsidRDefault="00935B01" w:rsidP="00935B01">
      <w:pPr>
        <w:pStyle w:val="Code"/>
        <w:rPr>
          <w:lang w:val="en-US"/>
        </w:rPr>
      </w:pPr>
    </w:p>
    <w:p w14:paraId="5733F4B3" w14:textId="20F6A857" w:rsidR="00935B01" w:rsidRPr="00935B01" w:rsidRDefault="00935B01" w:rsidP="00935B01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="00AB4EB1">
        <w:rPr>
          <w:lang w:val="en-US"/>
        </w:rPr>
        <w:t>String</w:t>
      </w:r>
    </w:p>
    <w:p w14:paraId="2601C70B" w14:textId="21F72969" w:rsidR="00935B01" w:rsidRDefault="00935B01" w:rsidP="00935B01">
      <w:pPr>
        <w:pStyle w:val="Code"/>
        <w:rPr>
          <w:lang w:val="en-US"/>
        </w:rPr>
      </w:pPr>
      <w:r>
        <w:rPr>
          <w:lang w:val="en-US"/>
        </w:rPr>
        <w:t>r = map f stackedLoc_1</w:t>
      </w:r>
    </w:p>
    <w:p w14:paraId="1356AA7C" w14:textId="073F2CF0" w:rsidR="005C5441" w:rsidRDefault="005C5441" w:rsidP="00935B01">
      <w:pPr>
        <w:pStyle w:val="Code"/>
        <w:rPr>
          <w:lang w:val="en-US"/>
        </w:rPr>
      </w:pPr>
    </w:p>
    <w:p w14:paraId="7ED70EDD" w14:textId="1DABB44D" w:rsidR="005C5441" w:rsidRDefault="00FE1153" w:rsidP="005C5441">
      <w:pPr>
        <w:rPr>
          <w:lang w:val="en-US"/>
        </w:rPr>
      </w:pPr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59264" behindDoc="0" locked="0" layoutInCell="1" allowOverlap="1" wp14:anchorId="25BABF02" wp14:editId="58A9E6D3">
                <wp:simplePos x="0" y="0"/>
                <wp:positionH relativeFrom="column">
                  <wp:posOffset>0</wp:posOffset>
                </wp:positionH>
                <wp:positionV relativeFrom="paragraph">
                  <wp:posOffset>351790</wp:posOffset>
                </wp:positionV>
                <wp:extent cx="5309870" cy="3547745"/>
                <wp:effectExtent l="0" t="0" r="0" b="0"/>
                <wp:wrapTopAndBottom/>
                <wp:docPr id="66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Ovaal 33"/>
                        <wps:cNvSpPr/>
                        <wps:spPr>
                          <a:xfrm>
                            <a:off x="836217" y="25749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9D03D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 verbindingslijn met pijl 34"/>
                        <wps:cNvCnPr/>
                        <wps:spPr>
                          <a:xfrm flipV="1">
                            <a:off x="1370473" y="2831786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kstvak 35"/>
                        <wps:cNvSpPr txBox="1"/>
                        <wps:spPr>
                          <a:xfrm>
                            <a:off x="1936537" y="2524238"/>
                            <a:ext cx="22987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E7015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Tekstvak 36"/>
                        <wps:cNvSpPr txBox="1"/>
                        <wps:spPr>
                          <a:xfrm>
                            <a:off x="836217" y="1113380"/>
                            <a:ext cx="22180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D1FF0F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map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f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Vierkante haak links 37"/>
                        <wps:cNvSpPr/>
                        <wps:spPr>
                          <a:xfrm rot="5400000">
                            <a:off x="2149656" y="306838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Vierkante haak links 38"/>
                        <wps:cNvSpPr/>
                        <wps:spPr>
                          <a:xfrm rot="16200000">
                            <a:off x="1782587" y="705175"/>
                            <a:ext cx="220435" cy="194973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Kromme verbindingslijn 39"/>
                        <wps:cNvCnPr>
                          <a:stCxn id="37" idx="1"/>
                          <a:endCxn id="38" idx="1"/>
                        </wps:cNvCnPr>
                        <wps:spPr>
                          <a:xfrm rot="16200000" flipH="1" flipV="1">
                            <a:off x="1583640" y="1114025"/>
                            <a:ext cx="985400" cy="367069"/>
                          </a:xfrm>
                          <a:prstGeom prst="curvedConnector5">
                            <a:avLst>
                              <a:gd name="adj1" fmla="val -40317"/>
                              <a:gd name="adj2" fmla="val -344221"/>
                              <a:gd name="adj3" fmla="val 14752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al 40"/>
                        <wps:cNvSpPr/>
                        <wps:spPr>
                          <a:xfrm>
                            <a:off x="2717579" y="2574932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F18C4" w14:textId="77777777" w:rsidR="003A2DD1" w:rsidRDefault="003A2DD1" w:rsidP="003A2DD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ABF02" id="Canvas 1" o:spid="_x0000_s1026" style="position:absolute;margin-left:0;margin-top:27.7pt;width:418.1pt;height:279.35pt;z-index:251659264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33" o:spid="_x0000_s1028" style="position:absolute;left:836217;top:25749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SLcxAAA&#10;ANsAAAAPAAAAZHJzL2Rvd25yZXYueG1sRI9PawIxFMTvgt8hvII3zVbBtlujSEEQ0YN/aK+P5LlZ&#10;unlZNum6+umNUPA4zMxvmNmic5VoqQmlZwWvowwEsfam5ELB6bgavoMIEdlg5ZkUXCnAYt7vzTA3&#10;/sJ7ag+xEAnCIUcFNsY6lzJoSw7DyNfEyTv7xmFMsimkafCS4K6S4yybSoclpwWLNX1Z0r+HP6cg&#10;C7ftWX+/nVZ6vLu2vLY/H5u9UoOXbvkJIlIXn+H/9toomEzg8SX9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1Ui3M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65E9D03D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Rechte verbindingslijn met pijl 34" o:spid="_x0000_s1029" type="#_x0000_t32" style="position:absolute;left:1370473;top:2831786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S4ksUAAADbAAAADwAAAGRycy9kb3ducmV2LnhtbESPQWsCMRSE74X+h/AKXopmtaXI1igi&#10;iIp4cKt4fW6e2a2bl2UTdfvvG0HwOMzMN8xo0tpKXKnxpWMF/V4Cgjh3umSjYPcz7w5B+ICssXJM&#10;Cv7Iw2T8+jLCVLsbb+maBSMihH2KCooQ6lRKnxdk0fdcTRy9k2sshigbI3WDtwi3lRwkyZe0WHJc&#10;KLCmWUH5ObtYBWa9PW6y38q0+eF9dZ6f9pts0Veq89ZOv0EEasMz/GgvtYKPT7h/iT9Aj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YS4ksUAAADbAAAADwAAAAAAAAAA&#10;AAAAAAChAgAAZHJzL2Rvd25yZXYueG1sUEsFBgAAAAAEAAQA+QAAAJMDAAAAAA==&#10;" strokecolor="#006a89 [3204]" strokeweight="1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kstvak 35" o:spid="_x0000_s1030" type="#_x0000_t202" style="position:absolute;left:1936537;top:2524238;width:22987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56DE7015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kstvak 36" o:spid="_x0000_s1031" type="#_x0000_t202" style="position:absolute;left:836217;top:1113380;width:22180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JtUxAAA&#10;ANsAAAAPAAAAZHJzL2Rvd25yZXYueG1sRI/NbsIwEITvSH0Ha5G4FQdoIxowqKJU4lZ++gCreIlD&#10;4nUUuxB4eoxUieNoZr7RzJedrcWZWl86VjAaJiCIc6dLLhT8Hr5fpyB8QNZYOyYFV/KwXLz05php&#10;d+EdnfehEBHCPkMFJoQmk9Lnhiz6oWuIo3d0rcUQZVtI3eIlwm0tx0mSSoslxwWDDa0M5dX+zyqY&#10;Jvanqj7GW2/fbqN3s/py6+ak1KDffc5ABOrCM/zf3mgFkxQeX+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lCbVMQAAADbAAAADwAAAAAAAAAAAAAAAACXAgAAZHJzL2Rv&#10;d25yZXYueG1sUEsFBgAAAAAEAAQA9QAAAIgDAAAAAA==&#10;" filled="f" stroked="f">
                  <v:textbox style="mso-fit-shape-to-text:t">
                    <w:txbxContent>
                      <w:p w14:paraId="4ED1FF0F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map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f stackedLoc_1</w:t>
                        </w:r>
                      </w:p>
                    </w:txbxContent>
                  </v:textbox>
                </v:shape>
                <v:shapetype id="_x0000_t85" coordsize="21600,21600" o:spt="85" adj="1800" path="m21600,0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Vierkante haak links 37" o:spid="_x0000_s1032" type="#_x0000_t85" style="position:absolute;left:2149656;top:306838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+vpxQAA&#10;ANsAAAAPAAAAZHJzL2Rvd25yZXYueG1sRI9BawIxFITvhf6H8ARvNatitVujlGJBEApri/T4SF53&#10;FzcvyyZdU3+9EQSPw8x8wyzX0Taip87XjhWMRxkIYu1MzaWC76+PpwUIH5ANNo5JwT95WK8eH5aY&#10;G3figvp9KEWCsM9RQRVCm0vpdUUW/ci1xMn7dZ3FkGRXStPhKcFtIydZ9iwt1pwWKmzpvSJ93P9Z&#10;BZPPc3Ewm1jofjM76pc4r3/6nVLDQXx7BREohnv41t4aBdM5XL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76+n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38" o:spid="_x0000_s1033" type="#_x0000_t85" style="position:absolute;left:1782587;top:705175;width:220435;height:194973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Fw8wgAA&#10;ANsAAAAPAAAAZHJzL2Rvd25yZXYueG1sRE9Ni8IwEL0L/ocwC3uz6boiSzWKioJ4kXYXFm9DM7bF&#10;ZlKbqNVfbw6Cx8f7ns47U4srta6yrOArikEQ51ZXXCj4+90MfkA4j6yxtkwK7uRgPuv3pphoe+OU&#10;rpkvRAhhl6CC0vsmkdLlJRl0kW2IA3e0rUEfYFtI3eIthJtaDuN4LA1WHBpKbGhVUn7KLkbBcbnf&#10;Hv7T3aaSo2KZnrN4/Riulfr86BYTEJ46/xa/3Fut4DuMDV/C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8XDzCAAAA2wAAAA8AAAAAAAAAAAAAAAAAlwIAAGRycy9kb3du&#10;cmV2LnhtbFBLBQYAAAAABAAEAPUAAACGAwAAAAA=&#10;" adj="203" strokecolor="#006a89 [3204]" strokeweight="3pt">
                  <v:stroke joinstyle="miter"/>
                </v:shape>
                <v:shapetype id="_x0000_t40" coordsize="21600,21600" o:spt="40" o:oned="t" path="m0,0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Kromme verbindingslijn 39" o:spid="_x0000_s1034" type="#_x0000_t40" style="position:absolute;left:1583640;top:1114025;width:985400;height:367069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MqMMQAAADbAAAADwAAAGRycy9kb3ducmV2LnhtbESPQUsDMRSE74L/ITzBm01aRey2aZGi&#10;KNSLVQq9PZLX3cXNy5I8262/3hQEj8PMfMPMl0Po1IFSbiNbGI8MKGIXfcu1hc+P55sHUFmQPXaR&#10;ycKJMiwXlxdzrHw88jsdNlKrAuFcoYVGpK+0zq6hgHkUe+Li7WMKKEWmWvuExwIPnZ4Yc68DtlwW&#10;Guxp1ZD72nwHC09vd3n34rZUG7cbzEmS/IzX1l5fDY8zUEKD/If/2q/ewu0Uzl/KD9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syowxAAAANsAAAAPAAAAAAAAAAAA&#10;AAAAAKECAABkcnMvZG93bnJldi54bWxQSwUGAAAAAAQABAD5AAAAkgMAAAAA&#10;" adj="-8708,-74352,31865" strokecolor="#006a89 [3204]" strokeweight="1.5pt">
                  <v:stroke endarrow="open" joinstyle="miter"/>
                </v:shape>
                <v:oval id="Ovaal 40" o:spid="_x0000_s1035" style="position:absolute;left:2717579;top:2574932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c/WwQAA&#10;ANsAAAAPAAAAZHJzL2Rvd25yZXYueG1sRE9NawIxEL0X/A9hBG81Wx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4HP1s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7C4F18C4" w14:textId="77777777" w:rsidR="003A2DD1" w:rsidRDefault="003A2DD1" w:rsidP="003A2DD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5C5441">
        <w:rPr>
          <w:lang w:val="en-US"/>
        </w:rPr>
        <w:t xml:space="preserve">De </w:t>
      </w:r>
      <w:proofErr w:type="spellStart"/>
      <w:r w:rsidR="005C5441">
        <w:rPr>
          <w:lang w:val="en-US"/>
        </w:rPr>
        <w:t>afhankelijkheden</w:t>
      </w:r>
      <w:proofErr w:type="spellEnd"/>
      <w:r w:rsidR="005C5441">
        <w:rPr>
          <w:lang w:val="en-US"/>
        </w:rPr>
        <w:t>:</w:t>
      </w:r>
    </w:p>
    <w:p w14:paraId="4249136C" w14:textId="707821D6" w:rsidR="00FE1153" w:rsidRDefault="00764F20" w:rsidP="00764F20">
      <w:pPr>
        <w:pStyle w:val="Kop2"/>
        <w:rPr>
          <w:lang w:val="en-US"/>
        </w:rPr>
      </w:pP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Applicative</w:t>
      </w:r>
    </w:p>
    <w:p w14:paraId="4BB6F3E5" w14:textId="659FBC79" w:rsidR="00764F20" w:rsidRPr="00764F20" w:rsidRDefault="00764F20" w:rsidP="00764F20">
      <w:r w:rsidRPr="00764F20">
        <w:t xml:space="preserve">De pure functie verpakt een waarde in een </w:t>
      </w:r>
      <w:proofErr w:type="spellStart"/>
      <w:r w:rsidRPr="00764F20">
        <w:t>Location</w:t>
      </w:r>
      <w:proofErr w:type="spellEnd"/>
      <w:r w:rsidRPr="00764F20">
        <w:t xml:space="preserve"> en wikkelt die in </w:t>
      </w:r>
      <w:proofErr w:type="spellStart"/>
      <w:r w:rsidRPr="00764F20">
        <w:t>Aff</w:t>
      </w:r>
      <w:proofErr w:type="spellEnd"/>
      <w:r w:rsidRPr="00764F20">
        <w:t>:</w:t>
      </w:r>
    </w:p>
    <w:p w14:paraId="691BABEE" w14:textId="127FD83D" w:rsidR="00764F20" w:rsidRDefault="00764F20" w:rsidP="00764F20">
      <w:pPr>
        <w:pStyle w:val="Code"/>
        <w:rPr>
          <w:lang w:val="en-US"/>
        </w:rPr>
      </w:pPr>
      <w:proofErr w:type="gramStart"/>
      <w:r w:rsidRPr="00764F20">
        <w:rPr>
          <w:lang w:val="en-US"/>
        </w:rPr>
        <w:t>pure :</w:t>
      </w:r>
      <w:proofErr w:type="gramEnd"/>
      <w:r w:rsidRPr="00764F20">
        <w:rPr>
          <w:lang w:val="en-US"/>
        </w:rPr>
        <w:t xml:space="preserve">: </w:t>
      </w:r>
      <w:proofErr w:type="spellStart"/>
      <w:r w:rsidRPr="00764F20">
        <w:rPr>
          <w:lang w:val="en-US"/>
        </w:rPr>
        <w:t>forall</w:t>
      </w:r>
      <w:proofErr w:type="spellEnd"/>
      <w:r w:rsidRPr="00764F20">
        <w:rPr>
          <w:lang w:val="en-US"/>
        </w:rPr>
        <w:t xml:space="preserve"> a</w:t>
      </w:r>
      <w:r>
        <w:rPr>
          <w:lang w:val="en-US"/>
        </w:rPr>
        <w:t xml:space="preserve"> e</w:t>
      </w:r>
      <w:r w:rsidRPr="00764F20">
        <w:rPr>
          <w:lang w:val="en-US"/>
        </w:rPr>
        <w:t xml:space="preserve">. a -&gt; </w:t>
      </w:r>
      <w:proofErr w:type="spellStart"/>
      <w:r w:rsidRPr="00764F20">
        <w:rPr>
          <w:lang w:val="en-US"/>
        </w:rPr>
        <w:t>NestedLocation</w:t>
      </w:r>
      <w:proofErr w:type="spellEnd"/>
      <w:r w:rsidRPr="00764F20">
        <w:rPr>
          <w:lang w:val="en-US"/>
        </w:rPr>
        <w:t xml:space="preserve"> e a</w:t>
      </w:r>
    </w:p>
    <w:p w14:paraId="4D97478B" w14:textId="77777777" w:rsidR="00764F20" w:rsidRDefault="00764F20" w:rsidP="00764F20">
      <w:pPr>
        <w:pStyle w:val="Code"/>
        <w:rPr>
          <w:lang w:val="en-US"/>
        </w:rPr>
      </w:pPr>
    </w:p>
    <w:p w14:paraId="3FA07FDB" w14:textId="5D4BEC3C" w:rsidR="00764F20" w:rsidRDefault="00764F20" w:rsidP="00764F20">
      <w:r w:rsidRPr="002E06BC">
        <w:t xml:space="preserve">De </w:t>
      </w:r>
      <w:proofErr w:type="spellStart"/>
      <w:r w:rsidRPr="002E06BC">
        <w:t>apply</w:t>
      </w:r>
      <w:proofErr w:type="spellEnd"/>
      <w:r w:rsidRPr="002E06BC">
        <w:t xml:space="preserve"> functie neemt een </w:t>
      </w:r>
      <w:r w:rsidR="002E06BC" w:rsidRPr="002E06BC">
        <w:t xml:space="preserve">functie en een waarde, beide in </w:t>
      </w:r>
      <w:proofErr w:type="spellStart"/>
      <w:r w:rsidR="002E06BC" w:rsidRPr="002E06BC">
        <w:t>NestedLocation</w:t>
      </w:r>
      <w:proofErr w:type="spellEnd"/>
      <w:r w:rsidR="002E06BC" w:rsidRPr="002E06BC">
        <w:t xml:space="preserve">. </w:t>
      </w:r>
      <w:proofErr w:type="spellStart"/>
      <w:r w:rsidR="002E06BC">
        <w:t>Apply</w:t>
      </w:r>
      <w:proofErr w:type="spellEnd"/>
      <w:r w:rsidR="002E06BC">
        <w:t xml:space="preserve"> pakt beide uit en houdt dan een functie en een waarde in een </w:t>
      </w:r>
      <w:proofErr w:type="spellStart"/>
      <w:r w:rsidR="002E06BC">
        <w:t>Location</w:t>
      </w:r>
      <w:proofErr w:type="spellEnd"/>
      <w:r w:rsidR="002E06BC">
        <w:t xml:space="preserve"> over. Vervolgens past hij de </w:t>
      </w:r>
      <w:proofErr w:type="spellStart"/>
      <w:r w:rsidR="002E06BC">
        <w:t>apply</w:t>
      </w:r>
      <w:proofErr w:type="spellEnd"/>
      <w:r w:rsidR="002E06BC">
        <w:t xml:space="preserve"> functie van de </w:t>
      </w:r>
      <w:proofErr w:type="spellStart"/>
      <w:r w:rsidR="002E06BC">
        <w:t>Apply</w:t>
      </w:r>
      <w:proofErr w:type="spellEnd"/>
      <w:r w:rsidR="002E06BC">
        <w:t xml:space="preserve"> instantie </w:t>
      </w:r>
      <w:proofErr w:type="spellStart"/>
      <w:r w:rsidR="002E06BC">
        <w:t>Location</w:t>
      </w:r>
      <w:proofErr w:type="spellEnd"/>
      <w:r w:rsidR="002E06BC">
        <w:t xml:space="preserve"> toe op beiden. Het resultaat is een nieuwe </w:t>
      </w:r>
      <w:proofErr w:type="spellStart"/>
      <w:r w:rsidR="002E06BC">
        <w:t>Location</w:t>
      </w:r>
      <w:proofErr w:type="spellEnd"/>
      <w:r w:rsidR="002E06BC">
        <w:t xml:space="preserve"> en die wordt in </w:t>
      </w:r>
      <w:proofErr w:type="spellStart"/>
      <w:r w:rsidR="002E06BC">
        <w:t>Aff</w:t>
      </w:r>
      <w:proofErr w:type="spellEnd"/>
      <w:r w:rsidR="002E06BC">
        <w:t xml:space="preserve"> gewikkeld.</w:t>
      </w:r>
      <w:r w:rsidR="000E411B">
        <w:t xml:space="preserve"> Bijvoorbeeld:</w:t>
      </w:r>
    </w:p>
    <w:p w14:paraId="4355AE7E" w14:textId="77777777" w:rsidR="000E411B" w:rsidRPr="00935B01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49140279" w14:textId="77777777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1FAFA89C" w14:textId="77777777" w:rsidR="000E411B" w:rsidRPr="00935B01" w:rsidRDefault="000E411B" w:rsidP="000E411B">
      <w:pPr>
        <w:pStyle w:val="Code"/>
        <w:rPr>
          <w:lang w:val="en-US"/>
        </w:rPr>
      </w:pPr>
    </w:p>
    <w:p w14:paraId="30E43B8B" w14:textId="44FE3D4E" w:rsidR="000E411B" w:rsidRPr="00935B01" w:rsidRDefault="000E411B" w:rsidP="000E411B">
      <w:pPr>
        <w:pStyle w:val="Code"/>
        <w:rPr>
          <w:lang w:val="en-US"/>
        </w:rPr>
      </w:pPr>
      <w:proofErr w:type="spellStart"/>
      <w:r>
        <w:rPr>
          <w:lang w:val="en-US"/>
        </w:rPr>
        <w:t>stackedLoc_</w:t>
      </w:r>
      <w:proofErr w:type="gramStart"/>
      <w:r w:rsidRPr="00935B01">
        <w:rPr>
          <w:lang w:val="en-US"/>
        </w:rPr>
        <w:t>f</w:t>
      </w:r>
      <w:proofErr w:type="spellEnd"/>
      <w:r w:rsidRPr="00935B01">
        <w:rPr>
          <w:lang w:val="en-US"/>
        </w:rPr>
        <w:t xml:space="preserve"> :</w:t>
      </w:r>
      <w:proofErr w:type="gramEnd"/>
      <w:r w:rsidRPr="00935B01">
        <w:rPr>
          <w:lang w:val="en-US"/>
        </w:rPr>
        <w:t xml:space="preserve">: </w:t>
      </w:r>
      <w:r>
        <w:rPr>
          <w:lang w:val="en-US"/>
        </w:rPr>
        <w:t>Location (</w:t>
      </w:r>
      <w:r w:rsidRPr="00935B01">
        <w:rPr>
          <w:lang w:val="en-US"/>
        </w:rPr>
        <w:t>Integer -&gt; String</w:t>
      </w:r>
      <w:r>
        <w:rPr>
          <w:lang w:val="en-US"/>
        </w:rPr>
        <w:t>)</w:t>
      </w:r>
    </w:p>
    <w:p w14:paraId="3ECD194A" w14:textId="6882A59C" w:rsidR="000E411B" w:rsidRDefault="000E411B" w:rsidP="000E411B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 w:rsidRPr="00935B01">
        <w:rPr>
          <w:lang w:val="en-US"/>
        </w:rPr>
        <w:t>show</w:t>
      </w:r>
    </w:p>
    <w:p w14:paraId="5D5004E5" w14:textId="77777777" w:rsidR="000E411B" w:rsidRDefault="000E411B" w:rsidP="000E411B">
      <w:pPr>
        <w:pStyle w:val="Code"/>
        <w:rPr>
          <w:lang w:val="en-US"/>
        </w:rPr>
      </w:pPr>
    </w:p>
    <w:p w14:paraId="61D8BD4D" w14:textId="77777777" w:rsidR="000E411B" w:rsidRPr="00935B01" w:rsidRDefault="000E411B" w:rsidP="000E411B">
      <w:pPr>
        <w:pStyle w:val="Code"/>
        <w:rPr>
          <w:lang w:val="en-US"/>
        </w:rPr>
      </w:pPr>
      <w:proofErr w:type="gramStart"/>
      <w:r>
        <w:rPr>
          <w:lang w:val="en-US"/>
        </w:rPr>
        <w:lastRenderedPageBreak/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52E31354" w14:textId="6CF13A1B" w:rsidR="000E411B" w:rsidRDefault="000E411B" w:rsidP="000E411B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apply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stackedLoc</w:t>
      </w:r>
      <w:r>
        <w:rPr>
          <w:lang w:val="en-US"/>
        </w:rPr>
        <w:t>_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stackedLoc_1</w:t>
      </w:r>
    </w:p>
    <w:p w14:paraId="2266C9CE" w14:textId="77777777" w:rsidR="00AA7613" w:rsidRDefault="00AA7613" w:rsidP="000E411B">
      <w:pPr>
        <w:pStyle w:val="Code"/>
        <w:rPr>
          <w:lang w:val="en-US"/>
        </w:rPr>
      </w:pPr>
    </w:p>
    <w:p w14:paraId="3167BE4B" w14:textId="7DB9230F" w:rsidR="00390D26" w:rsidRPr="00390D26" w:rsidRDefault="00AA7613" w:rsidP="00764F20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1312" behindDoc="0" locked="0" layoutInCell="1" allowOverlap="1" wp14:anchorId="68B71503" wp14:editId="4AFD7504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309870" cy="3547745"/>
                <wp:effectExtent l="0" t="0" r="0" b="33655"/>
                <wp:wrapTopAndBottom/>
                <wp:docPr id="4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al 50"/>
                        <wps:cNvSpPr/>
                        <wps:spPr>
                          <a:xfrm>
                            <a:off x="780415" y="2071469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F59F2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e verbindingslijn met pijl 51"/>
                        <wps:cNvCnPr>
                          <a:endCxn id="63" idx="2"/>
                        </wps:cNvCnPr>
                        <wps:spPr>
                          <a:xfrm flipV="1">
                            <a:off x="1314671" y="2328322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kstvak 52"/>
                        <wps:cNvSpPr txBox="1"/>
                        <wps:spPr>
                          <a:xfrm>
                            <a:off x="1880735" y="2020774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B61468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Tekstvak 53"/>
                        <wps:cNvSpPr txBox="1"/>
                        <wps:spPr>
                          <a:xfrm>
                            <a:off x="780415" y="609916"/>
                            <a:ext cx="372872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E77B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stackedLoc_f</w:t>
                              </w:r>
                              <w:proofErr w:type="spell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stackedLoc_1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Vierkante haak links 54"/>
                        <wps:cNvSpPr/>
                        <wps:spPr>
                          <a:xfrm rot="5400000">
                            <a:off x="1996891" y="-213247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ierkante haak links 55"/>
                        <wps:cNvSpPr/>
                        <wps:spPr>
                          <a:xfrm rot="16200000">
                            <a:off x="2331668" y="-403173"/>
                            <a:ext cx="220435" cy="315950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Kromme verbindingslijn 56"/>
                        <wps:cNvCnPr>
                          <a:stCxn id="54" idx="1"/>
                          <a:endCxn id="55" idx="1"/>
                        </wps:cNvCnPr>
                        <wps:spPr>
                          <a:xfrm rot="16200000" flipH="1">
                            <a:off x="1773487" y="618397"/>
                            <a:ext cx="1002020" cy="334777"/>
                          </a:xfrm>
                          <a:prstGeom prst="curvedConnector5">
                            <a:avLst>
                              <a:gd name="adj1" fmla="val -22814"/>
                              <a:gd name="adj2" fmla="val -545048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al 57"/>
                        <wps:cNvSpPr/>
                        <wps:spPr>
                          <a:xfrm>
                            <a:off x="2661777" y="2071468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1437F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ierkante haak links 58"/>
                        <wps:cNvSpPr/>
                        <wps:spPr>
                          <a:xfrm rot="5400000">
                            <a:off x="3303179" y="-216336"/>
                            <a:ext cx="220435" cy="1216478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romme verbindingslijn 59"/>
                        <wps:cNvCnPr>
                          <a:stCxn id="59" idx="1"/>
                          <a:endCxn id="55" idx="1"/>
                        </wps:cNvCnPr>
                        <wps:spPr>
                          <a:xfrm rot="16200000" flipH="1" flipV="1">
                            <a:off x="2425087" y="298484"/>
                            <a:ext cx="1005109" cy="971511"/>
                          </a:xfrm>
                          <a:prstGeom prst="curvedConnector5">
                            <a:avLst>
                              <a:gd name="adj1" fmla="val -22744"/>
                              <a:gd name="adj2" fmla="val -154210"/>
                              <a:gd name="adj3" fmla="val 12274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al 60"/>
                        <wps:cNvSpPr/>
                        <wps:spPr>
                          <a:xfrm>
                            <a:off x="780415" y="30321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F25AA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hte verbindingslijn met pijl 61"/>
                        <wps:cNvCnPr>
                          <a:endCxn id="63" idx="3"/>
                        </wps:cNvCnPr>
                        <wps:spPr>
                          <a:xfrm flipV="1">
                            <a:off x="1314671" y="2509944"/>
                            <a:ext cx="1425346" cy="77904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kstvak 62"/>
                        <wps:cNvSpPr txBox="1"/>
                        <wps:spPr>
                          <a:xfrm>
                            <a:off x="1880735" y="2877862"/>
                            <a:ext cx="5765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46356E" w14:textId="77777777" w:rsidR="00390D26" w:rsidRDefault="00390D26" w:rsidP="00390D26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apply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3" name="Blokboog 63"/>
                        <wps:cNvSpPr/>
                        <wps:spPr>
                          <a:xfrm rot="13858678">
                            <a:off x="1666871" y="2396025"/>
                            <a:ext cx="556844" cy="396199"/>
                          </a:xfrm>
                          <a:prstGeom prst="blockArc">
                            <a:avLst>
                              <a:gd name="adj1" fmla="val 10800000"/>
                              <a:gd name="adj2" fmla="val 348400"/>
                              <a:gd name="adj3" fmla="val 598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71503" id="_x0000_s1036" style="position:absolute;margin-left:0;margin-top:22.35pt;width:418.1pt;height:279.35pt;z-index:251661312;mso-wrap-distance-left:0;mso-wrap-distance-right:0;mso-width-relative:margin;mso-height-relative:margin" coordsize="5309870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">
                <v:shape id="_x0000_s1037" type="#_x0000_t75" style="position:absolute;width:5309870;height:3547745;visibility:visible;mso-wrap-style:square">
                  <v:fill o:detectmouseclick="t"/>
                  <v:path o:connecttype="none"/>
                </v:shape>
                <v:oval id="Ovaal 50" o:spid="_x0000_s1038" style="position:absolute;left:780415;top:2071469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FkLwQAA&#10;ANsAAAAPAAAAZHJzL2Rvd25yZXYueG1sRE9NawIxEL0X/A9hBG81W0Fbt0YRQRDRg1bsdUjGzdLN&#10;ZNnEdfXXm4PQ4+N9zxadq0RLTSg9K/gYZiCItTclFwpOP+v3LxAhIhusPJOCOwVYzHtvM8yNv/GB&#10;2mMsRArhkKMCG2OdSxm0JYdh6GvixF184zAm2BTSNHhL4a6SoyybSIclpwaLNa0s6b/j1SnIwmN3&#10;0efP01qP9veWN/Z3uj0oNeh3y28Qkbr4L365N0bBOK1PX9IP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lhZC8EAAADbAAAADwAAAAAAAAAAAAAAAACXAgAAZHJzL2Rvd25y&#10;ZXYueG1sUEsFBgAAAAAEAAQA9QAAAIUDAAAAAA==&#10;" fillcolor="white [3201]" strokecolor="#8a479b [3209]" strokeweight="1pt">
                  <v:stroke joinstyle="miter"/>
                  <v:textbox inset="1mm,,1mm">
                    <w:txbxContent>
                      <w:p w14:paraId="096F59F2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51" o:spid="_x0000_s1039" type="#_x0000_t32" style="position:absolute;left:1314671;top:2328322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z+qsUAAADbAAAADwAAAGRycy9kb3ducmV2LnhtbESPQWvCQBSE74X+h+UVeim6idAi0Y0U&#10;QVTEg7HF6zP7sknNvg3Zrab/vlsoeBxm5htmvhhsK67U+8axgnScgCAunW7YKPg4rkZTED4ga2wd&#10;k4If8rDIHx/mmGl34wNdi2BEhLDPUEEdQpdJ6cuaLPqx64ijV7neYoiyN1L3eItw28pJkrxJiw3H&#10;hRo7WtZUXopvq8DsDud98dWaoTy9bC+r6nNfrFOlnp+G9xmIQEO4h//bG63gNYW/L/EHy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Cz+qsUAAADbAAAADwAAAAAAAAAA&#10;AAAAAAChAgAAZHJzL2Rvd25yZXYueG1sUEsFBgAAAAAEAAQA+QAAAJMDAAAAAA==&#10;" strokecolor="#006a89 [3204]" strokeweight="1.5pt">
                  <v:stroke endarrow="block" joinstyle="miter"/>
                </v:shape>
                <v:shape id="Tekstvak 52" o:spid="_x0000_s1040" type="#_x0000_t202" style="position:absolute;left:1880735;top:2020774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Hj3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ph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LR498QAAADbAAAADwAAAAAAAAAAAAAAAACXAgAAZHJzL2Rv&#10;d25yZXYueG1sUEsFBgAAAAAEAAQA9QAAAIgDAAAAAA==&#10;" filled="f" stroked="f">
                  <v:textbox style="mso-fit-shape-to-text:t">
                    <w:txbxContent>
                      <w:p w14:paraId="45B61468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Tekstvak 53" o:spid="_x0000_s1041" type="#_x0000_t202" style="position:absolute;left:780415;top:609916;width:372872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+N1s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bAr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/jdbMQAAADbAAAADwAAAAAAAAAAAAAAAACXAgAAZHJzL2Rv&#10;d25yZXYueG1sUEsFBgAAAAAEAAQA9QAAAIgDAAAAAA==&#10;" filled="f" stroked="f">
                  <v:textbox style="mso-fit-shape-to-text:t">
                    <w:txbxContent>
                      <w:p w14:paraId="361E77B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stackedLoc_f</w:t>
                        </w:r>
                        <w:proofErr w:type="spell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stackedLoc_1</w:t>
                        </w:r>
                      </w:p>
                    </w:txbxContent>
                  </v:textbox>
                </v:shape>
                <v:shape id="Vierkante haak links 54" o:spid="_x0000_s1042" type="#_x0000_t85" style="position:absolute;left:1996891;top:-213247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pA+xQAA&#10;ANsAAAAPAAAAZHJzL2Rvd25yZXYueG1sRI9BawIxFITvhf6H8ITealapVrdGKcWCIBRWRTw+ktfd&#10;xc3LsknX1F9vCkKPw8x8wyxW0Taip87XjhWMhhkIYu1MzaWCw/7zeQbCB2SDjWNS8EseVsvHhwXm&#10;xl24oH4XSpEg7HNUUIXQ5lJ6XZFFP3QtcfK+XWcxJNmV0nR4SXDbyHGWTaXFmtNChS19VKTPux+r&#10;YPx1LY5mHQvdrydnPY+v9anfKvU0iO9vIALF8B++tzdGweQF/r6kHyC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52kD7FAAAA2wAAAA8AAAAAAAAAAAAAAAAAlwIAAGRycy9k&#10;b3ducmV2LnhtbFBLBQYAAAAABAAEAPUAAACJAwAAAAA=&#10;" adj="326" strokecolor="#006a89 [3204]" strokeweight="3pt">
                  <v:stroke joinstyle="miter"/>
                </v:shape>
                <v:shape id="Vierkante haak links 55" o:spid="_x0000_s1043" type="#_x0000_t85" style="position:absolute;left:2331668;top:-403173;width:220435;height:315950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TUbwgAA&#10;ANsAAAAPAAAAZHJzL2Rvd25yZXYueG1sRI/BasMwEETvgf6D2EJvjRyDQ3Ejm9AQyLVJaa5bayOb&#10;WCtHUm3376tCIcdhZt4wm3q2vRjJh86xgtUyA0HcON2xUfBx2j+/gAgRWWPvmBT8UIC6elhssNRu&#10;4ncaj9GIBOFQooI2xqGUMjQtWQxLNxAn7+K8xZikN1J7nBLc9jLPsrW02HFaaHGgt5aa6/HbKtDh&#10;06zOQfvd7pB/zZc93kx/U+rpcd6+gog0x3v4v33QCooC/r6kHy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0BNRvCAAAA2wAAAA8AAAAAAAAAAAAAAAAAlwIAAGRycy9kb3du&#10;cmV2LnhtbFBLBQYAAAAABAAEAPUAAACGAwAAAAA=&#10;" adj="126" strokecolor="#006a89 [3204]" strokeweight="3pt">
                  <v:stroke joinstyle="miter"/>
                </v:shape>
                <v:shape id="Kromme verbindingslijn 56" o:spid="_x0000_s1044" type="#_x0000_t40" style="position:absolute;left:1773487;top:618397;width:1002020;height:33477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2TN8IAAADbAAAADwAAAGRycy9kb3ducmV2LnhtbESPQWsCMRSE74L/ITzBm2ZVtGU1ighC&#10;oRSpleLxsXndLN28LJs0pv++EYQeh5n5htnskm1FpN43jhXMpgUI4srphmsFl4/j5BmED8gaW8ek&#10;4Jc87LbDwQZL7W78TvEcapEh7EtUYELoSil9Zciin7qOOHtfrrcYsuxrqXu8Zbht5bwoVtJiw3nB&#10;YEcHQ9X3+ccq8Cf3tDCvh/R2iTbOOM4TXT+VGo/Sfg0iUAr/4Uf7RStYruD+Jf8Auf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c2TN8IAAADbAAAADwAAAAAAAAAAAAAA&#10;AAChAgAAZHJzL2Rvd25yZXYueG1sUEsFBgAAAAAEAAQA+QAAAJADAAAAAA==&#10;" adj="-4928,-117730,26528" strokecolor="#006a89 [3204]" strokeweight="1.5pt">
                  <v:stroke endarrow="open" joinstyle="miter"/>
                </v:shape>
                <v:oval id="Ovaal 57" o:spid="_x0000_s1045" style="position:absolute;left:2661777;top:2071468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cF/xAAA&#10;ANsAAAAPAAAAZHJzL2Rvd25yZXYueG1sRI9BawIxFITvgv8hvEJvmq3QWlejiCBIqQet1OsjeW4W&#10;Ny/LJq5rf70RhB6HmfmGmS06V4mWmlB6VvA2zEAQa29KLhQcftaDTxAhIhusPJOCGwVYzPu9GebG&#10;X3lH7T4WIkE45KjAxljnUgZtyWEY+po4eSffOIxJNoU0DV4T3FVylGUf0mHJacFiTStL+ry/OAVZ&#10;+Ps+6d/xYa1H21vLG3ucfO2Uen3pllMQkbr4H362N0bB+xgeX9IP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bHBf8QAAADbAAAADwAAAAAAAAAAAAAAAACXAgAAZHJzL2Rv&#10;d25yZXYueG1sUEsFBgAAAAAEAAQA9QAAAIgDAAAAAA==&#10;" fillcolor="white [3201]" strokecolor="#8a479b [3209]" strokeweight="1pt">
                  <v:stroke joinstyle="miter"/>
                  <v:textbox inset="1mm,,1mm">
                    <w:txbxContent>
                      <w:p w14:paraId="1CD1437F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Vierkante haak links 58" o:spid="_x0000_s1046" type="#_x0000_t85" style="position:absolute;left:3303179;top:-216336;width:220435;height:1216478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O5o7wQAA&#10;ANsAAAAPAAAAZHJzL2Rvd25yZXYueG1sRE9da8IwFH0X9h/CHexN0wnq7IwyxMFAEOpEfLwkd22x&#10;uSlNrJm/3jwIPh7O92IVbSN66nztWMH7KANBrJ2puVRw+P0efoDwAdlg45gU/JOH1fJlsMDcuCsX&#10;1O9DKVII+xwVVCG0uZReV2TRj1xLnLg/11kMCXalNB1eU7ht5DjLptJizamhwpbWFenz/mIVjHe3&#10;4mg2sdD9ZnLW8zirT/1WqbfX+PUJIlAMT/HD/WMUTNLY9CX9ALm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zuaO8EAAADbAAAADwAAAAAAAAAAAAAAAACXAgAAZHJzL2Rvd25y&#10;ZXYueG1sUEsFBgAAAAAEAAQA9QAAAIUDAAAAAA==&#10;" adj="326" strokecolor="#006a89 [3204]" strokeweight="3pt">
                  <v:stroke joinstyle="miter"/>
                </v:shape>
                <v:shape id="Kromme verbindingslijn 59" o:spid="_x0000_s1047" type="#_x0000_t40" style="position:absolute;left:2425087;top:298484;width:1005109;height:97151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iUf8MAAADbAAAADwAAAGRycy9kb3ducmV2LnhtbESPQWvCQBSE7wX/w/IEL8VsFFo0uopY&#10;iqUXMUbPj+wzCWbfhuyapP++WxB6HGbmG2a9HUwtOmpdZVnBLIpBEOdWV1woyM6f0wUI55E11pZJ&#10;wQ852G5GL2tMtO35RF3qCxEg7BJUUHrfJFK6vCSDLrINcfButjXog2wLqVvsA9zUch7H79JgxWGh&#10;xIb2JeX39GEUfGSPo8GaDrPv2yUf2JlD8XpVajIedisQngb/H362v7SCtyX8fQk/QG5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R4lH/DAAAA2wAAAA8AAAAAAAAAAAAA&#10;AAAAoQIAAGRycy9kb3ducmV2LnhtbFBLBQYAAAAABAAEAPkAAACRAwAAAAA=&#10;" adj="-4913,-33309,26513" strokecolor="#006a89 [3204]" strokeweight="1.5pt">
                  <v:stroke endarrow="open" joinstyle="miter"/>
                </v:shape>
                <v:oval id="Ovaal 60" o:spid="_x0000_s1048" style="position:absolute;left:780415;top:30321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JO2wgAA&#10;ANsAAAAPAAAAZHJzL2Rvd25yZXYueG1sRE/Pa8IwFL4L+x/CG+ym6Tx02hllDAQZ89Aq2/WRPJuy&#10;5qU0WW3315vDwOPH93uzG10rBupD41nB8yIDQay9abhWcD7t5ysQISIbbD2TgokC7LYPsw0Wxl+5&#10;pKGKtUghHApUYGPsCimDtuQwLHxHnLiL7x3GBPtamh6vKdy1cplluXTYcGqw2NG7Jf1T/ToFWfj7&#10;vOivl/NeL4/TwAf7vf4olXp6HN9eQUQa41387z4YBXlan76kHyC3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0k7bCAAAA2w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123F25AA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oval>
                <v:shape id="Rechte verbindingslijn met pijl 61" o:spid="_x0000_s1049" type="#_x0000_t32" style="position:absolute;left:1314671;top:2509944;width:1425346;height:77904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A0F8QAAADbAAAADwAAAGRycy9kb3ducmV2LnhtbESPQWvCQBSE74X+h+UVvIhu4kEkdRUp&#10;SBXxYGzp9Zl9bqLZtyG7avz3riD0OMzMN8x03tlaXKn1lWMF6TABQVw4XbFR8LNfDiYgfEDWWDsm&#10;BXfyMJ+9v00x0+7GO7rmwYgIYZ+hgjKEJpPSFyVZ9EPXEEfv6FqLIcrWSN3iLcJtLUdJMpYWK44L&#10;JTb0VVJxzi9WgdnsDtv8VJuu+Ouvz8vj7zb/TpXqfXSLTxCBuvAffrVXWsE4hee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QDQXxAAAANsAAAAPAAAAAAAAAAAA&#10;AAAAAKECAABkcnMvZG93bnJldi54bWxQSwUGAAAAAAQABAD5AAAAkgMAAAAA&#10;" strokecolor="#006a89 [3204]" strokeweight="1.5pt">
                  <v:stroke endarrow="block" joinstyle="miter"/>
                </v:shape>
                <v:shape id="Tekstvak 62" o:spid="_x0000_s1050" type="#_x0000_t202" style="position:absolute;left:1880735;top:2877862;width:5765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2LJKwgAA&#10;ANs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sEohceX+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YskrCAAAA2wAAAA8AAAAAAAAAAAAAAAAAlwIAAGRycy9kb3du&#10;cmV2LnhtbFBLBQYAAAAABAAEAPUAAACGAwAAAAA=&#10;" filled="f" stroked="f">
                  <v:textbox style="mso-fit-shape-to-text:t">
                    <w:txbxContent>
                      <w:p w14:paraId="7546356E" w14:textId="77777777" w:rsidR="00390D26" w:rsidRDefault="00390D26" w:rsidP="00390D26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apply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f</w:t>
                        </w:r>
                      </w:p>
                    </w:txbxContent>
                  </v:textbox>
                </v:shape>
                <v:shape id="Blokboog 63" o:spid="_x0000_s1051" style="position:absolute;left:1666871;top:2396025;width:556844;height:396199;rotation:-8455588fd;visibility:visible;mso-wrap-style:square;v-text-anchor:middle" coordsize="556844,3961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/A9vgAA&#10;ANsAAAAPAAAAZHJzL2Rvd25yZXYueG1sRI/NCsIwEITvgu8QVvCmqQoi1ShVEMSD4A+el2ZtS5tN&#10;aVKtb28EweMwM98wq01nKvGkxhWWFUzGEQji1OqCMwW36360AOE8ssbKMil4k4PNut9bYazti8/0&#10;vPhMBAi7GBXk3texlC7NyaAb25o4eA/bGPRBNpnUDb4C3FRyGkVzabDgsJBjTbuc0vLSGgXJ/bHD&#10;bVnW0YIdJacWj61DpYaDLlmC8NT5f/jXPmgF8xl8v4QfIN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6PwPb4AAADbAAAADwAAAAAAAAAAAAAAAACXAgAAZHJzL2Rvd25yZXYu&#10;eG1sUEsFBgAAAAAEAAQA9QAAAIIDAAAAAA==&#10;" path="m0,198100c0,115799,71520,42070,179671,12879,250766,-6310,329798,-3975,398412,19341,508234,56660,571262,140406,554043,226129l530379,223722c547018,147023,487696,72014,384790,39634,323775,20435,254156,18509,191078,34274,90568,59394,23701,124842,23701,198099l0,198100xe" fillcolor="#006a89 [3204]" strokecolor="#003444 [1604]" strokeweight="1pt">
                  <v:stroke joinstyle="miter"/>
                  <v:path arrowok="t" o:connecttype="custom" o:connectlocs="0,198100;179671,12879;398412,19341;554043,226129;530379,223722;384790,39634;191078,34274;23701,198099;0,198100" o:connectangles="0,0,0,0,0,0,0,0,0"/>
                </v:shape>
                <w10:wrap type="topAndBottom"/>
              </v:group>
            </w:pict>
          </mc:Fallback>
        </mc:AlternateContent>
      </w:r>
      <w:proofErr w:type="spellStart"/>
      <w:r w:rsidR="00390D26" w:rsidRPr="00390D26">
        <w:t>Apply</w:t>
      </w:r>
      <w:proofErr w:type="spellEnd"/>
      <w:r w:rsidR="00390D26" w:rsidRPr="00390D26">
        <w:t xml:space="preserve"> </w:t>
      </w:r>
      <w:r w:rsidR="00390D26">
        <w:t xml:space="preserve">maakt de nieuwe </w:t>
      </w:r>
      <w:proofErr w:type="spellStart"/>
      <w:r w:rsidR="00390D26">
        <w:t>Location</w:t>
      </w:r>
      <w:proofErr w:type="spellEnd"/>
      <w:r w:rsidR="00390D26">
        <w:t xml:space="preserve"> afhankelijk van beide argumenten. In beeld:</w:t>
      </w:r>
    </w:p>
    <w:p w14:paraId="44B2B08F" w14:textId="5DB3AEDC" w:rsidR="000E411B" w:rsidRDefault="00914213" w:rsidP="00914213">
      <w:pPr>
        <w:pStyle w:val="Kop2"/>
      </w:pPr>
      <w:proofErr w:type="spellStart"/>
      <w:r>
        <w:t>StackedLocation</w:t>
      </w:r>
      <w:proofErr w:type="spellEnd"/>
      <w:r>
        <w:t xml:space="preserve"> als </w:t>
      </w:r>
      <w:proofErr w:type="spellStart"/>
      <w:r>
        <w:t>Monad</w:t>
      </w:r>
      <w:proofErr w:type="spellEnd"/>
    </w:p>
    <w:p w14:paraId="4C0CF211" w14:textId="6F73619A" w:rsidR="00FE6B13" w:rsidRPr="00D6371A" w:rsidRDefault="00914213" w:rsidP="00914213">
      <w:pPr>
        <w:rPr>
          <w:lang w:val="en-US"/>
        </w:rPr>
      </w:pPr>
      <w:r>
        <w:t xml:space="preserve">Bind neemt een waarde in een </w:t>
      </w:r>
      <w:proofErr w:type="spellStart"/>
      <w:r>
        <w:t>NestedLocation</w:t>
      </w:r>
      <w:proofErr w:type="spellEnd"/>
      <w:r>
        <w:t xml:space="preserve"> en past daar een functie van die waarde naar een resultaat in een </w:t>
      </w:r>
      <w:proofErr w:type="spellStart"/>
      <w:r>
        <w:t>NestedLocation</w:t>
      </w:r>
      <w:proofErr w:type="spellEnd"/>
      <w:r>
        <w:t xml:space="preserve"> op toe. De </w:t>
      </w:r>
      <w:proofErr w:type="spellStart"/>
      <w:r>
        <w:t>Location</w:t>
      </w:r>
      <w:proofErr w:type="spellEnd"/>
      <w:r>
        <w:t xml:space="preserve"> die het resultaat bevat, is afhankelijk van de </w:t>
      </w:r>
      <w:proofErr w:type="spellStart"/>
      <w:r>
        <w:t>Location</w:t>
      </w:r>
      <w:proofErr w:type="spellEnd"/>
      <w:r>
        <w:t xml:space="preserve"> die als eerste argument </w:t>
      </w:r>
      <w:r w:rsidR="00FE6B13">
        <w:t xml:space="preserve">werd meegegeven (gewikkeld in </w:t>
      </w:r>
      <w:proofErr w:type="spellStart"/>
      <w:r w:rsidR="00FE6B13">
        <w:t>Aff</w:t>
      </w:r>
      <w:proofErr w:type="spellEnd"/>
      <w:r w:rsidR="00FE6B13">
        <w:t xml:space="preserve">). </w:t>
      </w:r>
      <w:proofErr w:type="spellStart"/>
      <w:r w:rsidR="00FE6B13" w:rsidRPr="00D6371A">
        <w:rPr>
          <w:lang w:val="en-US"/>
        </w:rPr>
        <w:t>Bijvoorbeeld</w:t>
      </w:r>
      <w:proofErr w:type="spellEnd"/>
      <w:r w:rsidR="00FE6B13" w:rsidRPr="00D6371A">
        <w:rPr>
          <w:lang w:val="en-US"/>
        </w:rPr>
        <w:t>:</w:t>
      </w:r>
    </w:p>
    <w:p w14:paraId="32F12144" w14:textId="77777777" w:rsidR="00D6371A" w:rsidRPr="00935B01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</w:t>
      </w:r>
      <w:proofErr w:type="gramStart"/>
      <w:r w:rsidRPr="00935B01">
        <w:rPr>
          <w:lang w:val="en-US"/>
        </w:rPr>
        <w:t>1 :</w:t>
      </w:r>
      <w:proofErr w:type="gramEnd"/>
      <w:r w:rsidRPr="00935B01">
        <w:rPr>
          <w:lang w:val="en-US"/>
        </w:rPr>
        <w:t xml:space="preserve">: </w:t>
      </w:r>
      <w:proofErr w:type="spellStart"/>
      <w:r w:rsidRPr="00935B01">
        <w:rPr>
          <w:lang w:val="en-US"/>
        </w:rPr>
        <w:t>StackedLocation</w:t>
      </w:r>
      <w:proofErr w:type="spellEnd"/>
      <w:r w:rsidRPr="00935B01">
        <w:rPr>
          <w:lang w:val="en-US"/>
        </w:rPr>
        <w:t xml:space="preserve"> Integer</w:t>
      </w:r>
    </w:p>
    <w:p w14:paraId="6795FA47" w14:textId="77777777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>stackedLoc_1 = pure 1</w:t>
      </w:r>
    </w:p>
    <w:p w14:paraId="7FAF680E" w14:textId="77777777" w:rsidR="00D6371A" w:rsidRPr="00935B01" w:rsidRDefault="00D6371A" w:rsidP="00D6371A">
      <w:pPr>
        <w:pStyle w:val="Code"/>
        <w:rPr>
          <w:lang w:val="en-US"/>
        </w:rPr>
      </w:pPr>
    </w:p>
    <w:p w14:paraId="0737E15E" w14:textId="25B51249" w:rsidR="00D6371A" w:rsidRPr="00935B01" w:rsidRDefault="00D6371A" w:rsidP="00D6371A">
      <w:pPr>
        <w:pStyle w:val="Code"/>
        <w:rPr>
          <w:lang w:val="en-US"/>
        </w:rPr>
      </w:pPr>
      <w:proofErr w:type="gramStart"/>
      <w:r w:rsidRPr="00935B01">
        <w:rPr>
          <w:lang w:val="en-US"/>
        </w:rPr>
        <w:t>f :</w:t>
      </w:r>
      <w:proofErr w:type="gramEnd"/>
      <w:r w:rsidRPr="00935B01">
        <w:rPr>
          <w:lang w:val="en-US"/>
        </w:rPr>
        <w:t xml:space="preserve">: Integer -&gt;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</w:t>
      </w:r>
      <w:r w:rsidRPr="00935B01">
        <w:rPr>
          <w:lang w:val="en-US"/>
        </w:rPr>
        <w:t>String</w:t>
      </w:r>
    </w:p>
    <w:p w14:paraId="05CD856E" w14:textId="2E8B4945" w:rsidR="00D6371A" w:rsidRDefault="00D6371A" w:rsidP="00D6371A">
      <w:pPr>
        <w:pStyle w:val="Code"/>
        <w:rPr>
          <w:lang w:val="en-US"/>
        </w:rPr>
      </w:pPr>
      <w:r w:rsidRPr="00935B01">
        <w:rPr>
          <w:lang w:val="en-US"/>
        </w:rPr>
        <w:t xml:space="preserve">f = </w:t>
      </w:r>
      <w:r>
        <w:rPr>
          <w:lang w:val="en-US"/>
        </w:rPr>
        <w:t xml:space="preserve">pure </w:t>
      </w:r>
      <w:r>
        <w:rPr>
          <w:lang w:val="en-US"/>
        </w:rPr>
        <w:t xml:space="preserve">&lt;&lt;&lt; </w:t>
      </w:r>
      <w:r w:rsidRPr="00935B01">
        <w:rPr>
          <w:lang w:val="en-US"/>
        </w:rPr>
        <w:t>show</w:t>
      </w:r>
    </w:p>
    <w:p w14:paraId="38847BDE" w14:textId="77777777" w:rsidR="00D6371A" w:rsidRDefault="00D6371A" w:rsidP="00D6371A">
      <w:pPr>
        <w:pStyle w:val="Code"/>
        <w:rPr>
          <w:lang w:val="en-US"/>
        </w:rPr>
      </w:pPr>
    </w:p>
    <w:p w14:paraId="4D90C23F" w14:textId="77777777" w:rsidR="00D6371A" w:rsidRPr="00935B01" w:rsidRDefault="00D6371A" w:rsidP="00D6371A">
      <w:pPr>
        <w:pStyle w:val="Code"/>
        <w:rPr>
          <w:lang w:val="en-US"/>
        </w:rPr>
      </w:pPr>
      <w:proofErr w:type="gramStart"/>
      <w:r>
        <w:rPr>
          <w:lang w:val="en-US"/>
        </w:rPr>
        <w:t>r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StackedLocation</w:t>
      </w:r>
      <w:proofErr w:type="spellEnd"/>
      <w:r>
        <w:rPr>
          <w:lang w:val="en-US"/>
        </w:rPr>
        <w:t xml:space="preserve"> String</w:t>
      </w:r>
    </w:p>
    <w:p w14:paraId="4578D97B" w14:textId="3388AF32" w:rsidR="00D6371A" w:rsidRDefault="00D6371A" w:rsidP="00D6371A">
      <w:pPr>
        <w:pStyle w:val="Code"/>
        <w:rPr>
          <w:lang w:val="en-US"/>
        </w:rPr>
      </w:pPr>
      <w:r>
        <w:rPr>
          <w:lang w:val="en-US"/>
        </w:rPr>
        <w:t xml:space="preserve">r = </w:t>
      </w:r>
      <w:r>
        <w:rPr>
          <w:lang w:val="en-US"/>
        </w:rPr>
        <w:t>bind</w:t>
      </w:r>
      <w:r>
        <w:rPr>
          <w:lang w:val="en-US"/>
        </w:rPr>
        <w:t xml:space="preserve"> stackedLoc_1</w:t>
      </w:r>
      <w:r>
        <w:rPr>
          <w:lang w:val="en-US"/>
        </w:rPr>
        <w:t xml:space="preserve"> f</w:t>
      </w:r>
    </w:p>
    <w:p w14:paraId="74D5E3AC" w14:textId="77777777" w:rsidR="00782963" w:rsidRDefault="00782963" w:rsidP="00D6371A">
      <w:pPr>
        <w:pStyle w:val="Code"/>
        <w:rPr>
          <w:lang w:val="en-US"/>
        </w:rPr>
      </w:pPr>
    </w:p>
    <w:p w14:paraId="4C8C336C" w14:textId="31BEAD4F" w:rsidR="00782963" w:rsidRPr="00835BC5" w:rsidRDefault="00704D3C" w:rsidP="00782963">
      <w:r w:rsidRPr="00876996">
        <w:rPr>
          <w:noProof/>
          <w:lang w:val="en-US"/>
        </w:rPr>
        <w:lastRenderedPageBreak/>
        <mc:AlternateContent>
          <mc:Choice Requires="wpc">
            <w:drawing>
              <wp:anchor distT="0" distB="0" distL="0" distR="0" simplePos="0" relativeHeight="251663360" behindDoc="0" locked="0" layoutInCell="1" allowOverlap="1" wp14:anchorId="7B0B83C4" wp14:editId="489A952B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631937" cy="3547745"/>
                <wp:effectExtent l="0" t="50800" r="83185" b="0"/>
                <wp:wrapTopAndBottom/>
                <wp:docPr id="7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Ovaal 91"/>
                        <wps:cNvSpPr/>
                        <wps:spPr>
                          <a:xfrm>
                            <a:off x="180000" y="196669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A5D5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 verbindingslijn met pijl 92"/>
                        <wps:cNvCnPr>
                          <a:endCxn id="111" idx="2"/>
                        </wps:cNvCnPr>
                        <wps:spPr>
                          <a:xfrm flipV="1">
                            <a:off x="714256" y="2223547"/>
                            <a:ext cx="1347106" cy="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kstvak 93"/>
                        <wps:cNvSpPr txBox="1"/>
                        <wps:spPr>
                          <a:xfrm>
                            <a:off x="1280222" y="1915999"/>
                            <a:ext cx="51689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AD4242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kstvak 94"/>
                        <wps:cNvSpPr txBox="1"/>
                        <wps:spPr>
                          <a:xfrm>
                            <a:off x="179986" y="505141"/>
                            <a:ext cx="23653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3A0CCA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Bind stackedLoc_1  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Vierkante haak links 95"/>
                        <wps:cNvSpPr/>
                        <wps:spPr>
                          <a:xfrm rot="5400000">
                            <a:off x="1298506" y="-220051"/>
                            <a:ext cx="220435" cy="102053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Vierkante haak links 96"/>
                        <wps:cNvSpPr/>
                        <wps:spPr>
                          <a:xfrm rot="16200000">
                            <a:off x="1123014" y="100291"/>
                            <a:ext cx="220435" cy="194302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Kromme verbindingslijn 97"/>
                        <wps:cNvCnPr>
                          <a:stCxn id="95" idx="1"/>
                          <a:endCxn id="96" idx="1"/>
                        </wps:cNvCnPr>
                        <wps:spPr>
                          <a:xfrm rot="16200000" flipH="1" flipV="1">
                            <a:off x="819968" y="593264"/>
                            <a:ext cx="1002020" cy="175491"/>
                          </a:xfrm>
                          <a:prstGeom prst="curvedConnector5">
                            <a:avLst>
                              <a:gd name="adj1" fmla="val -22814"/>
                              <a:gd name="adj2" fmla="val -744385"/>
                              <a:gd name="adj3" fmla="val 122814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al 105"/>
                        <wps:cNvSpPr/>
                        <wps:spPr>
                          <a:xfrm>
                            <a:off x="2061362" y="19666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7C80F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kstvak 106"/>
                        <wps:cNvSpPr txBox="1"/>
                        <wps:spPr>
                          <a:xfrm>
                            <a:off x="3257725" y="180000"/>
                            <a:ext cx="2289810" cy="887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A46520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70C84C6C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stackedLoc_1</w:t>
                              </w:r>
                            </w:p>
                            <w:p w14:paraId="4F28B63B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" name="Vierkante haak links 107"/>
                        <wps:cNvSpPr/>
                        <wps:spPr>
                          <a:xfrm rot="5400000">
                            <a:off x="4501646" y="-274459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Vierkante haak links 108"/>
                        <wps:cNvSpPr/>
                        <wps:spPr>
                          <a:xfrm rot="16200000">
                            <a:off x="3546488" y="998431"/>
                            <a:ext cx="220435" cy="329217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Kromme verbindingslijn 109"/>
                        <wps:cNvCnPr/>
                        <wps:spPr>
                          <a:xfrm rot="16200000" flipH="1" flipV="1">
                            <a:off x="3587657" y="249050"/>
                            <a:ext cx="1093256" cy="955158"/>
                          </a:xfrm>
                          <a:prstGeom prst="curvedConnector5">
                            <a:avLst>
                              <a:gd name="adj1" fmla="val -20910"/>
                              <a:gd name="adj2" fmla="val -101292"/>
                              <a:gd name="adj3" fmla="val 120910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kstvak 110"/>
                        <wps:cNvSpPr txBox="1"/>
                        <wps:spPr>
                          <a:xfrm>
                            <a:off x="3491987" y="2038881"/>
                            <a:ext cx="213995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C0B69" w14:textId="77777777" w:rsidR="00CB4063" w:rsidRDefault="00CB4063" w:rsidP="00CB4063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stackedLoc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_1 &gt;&gt;= f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" name="Vierkante haak links 111"/>
                        <wps:cNvSpPr/>
                        <wps:spPr>
                          <a:xfrm rot="5400000">
                            <a:off x="4111164" y="1402016"/>
                            <a:ext cx="220435" cy="1129354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Vierkante haak links 112"/>
                        <wps:cNvSpPr/>
                        <wps:spPr>
                          <a:xfrm rot="16200000">
                            <a:off x="4392121" y="1687925"/>
                            <a:ext cx="220435" cy="1723971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Kromme verbindingslijn 113"/>
                        <wps:cNvCnPr/>
                        <wps:spPr>
                          <a:xfrm rot="16200000" flipH="1">
                            <a:off x="3960034" y="2117824"/>
                            <a:ext cx="803652" cy="280957"/>
                          </a:xfrm>
                          <a:prstGeom prst="curvedConnector5">
                            <a:avLst>
                              <a:gd name="adj1" fmla="val -28445"/>
                              <a:gd name="adj2" fmla="val 523659"/>
                              <a:gd name="adj3" fmla="val 12844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B83C4" id="_x0000_s1052" style="position:absolute;margin-left:0;margin-top:22.35pt;width:443.45pt;height:279.35pt;z-index:251663360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">
                <v:shape id="_x0000_s1053" type="#_x0000_t75" style="position:absolute;width:5631815;height:3547745;visibility:visible;mso-wrap-style:square">
                  <v:fill o:detectmouseclick="t"/>
                  <v:path o:connecttype="none"/>
                </v:shape>
                <v:oval id="Ovaal 91" o:spid="_x0000_s1054" style="position:absolute;left:180000;top:196669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UYKwwAA&#10;ANsAAAAPAAAAZHJzL2Rvd25yZXYueG1sRI9BawIxFITvgv8hPKE3zerB1tUoIggi7UEr9fpInpvF&#10;zcuyievqrzeFQo/DzHzDLFadq0RLTSg9KxiPMhDE2puSCwWn7+3wA0SIyAYrz6TgQQFWy35vgbnx&#10;dz5Qe4yFSBAOOSqwMda5lEFbchhGviZO3sU3DmOSTSFNg/cEd5WcZNlUOiw5LVisaWNJX483pyAL&#10;z8+L/nk/bfXk69Hyzp5n+4NSb4NuPQcRqYv/4b/2ziiYjeH3S/oB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rUYKwwAAANs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37CA5D5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92" o:spid="_x0000_s1055" type="#_x0000_t32" style="position:absolute;left:714256;top:2223547;width:1347106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faR8UAAADbAAAADwAAAGRycy9kb3ducmV2LnhtbESPQWvCQBSE74L/YXlCL1I3eiga3QQR&#10;pC3Fg6nF62v2uUnNvg3Zrab/3hWEHoeZ+YZZ5b1txIU6XztWMJ0kIIhLp2s2Cg6f2+c5CB+QNTaO&#10;ScEfeciz4WCFqXZX3tOlCEZECPsUFVQhtKmUvqzIop+4ljh6J9dZDFF2RuoOrxFuGzlLkhdpsea4&#10;UGFLm4rKc/FrFZiP/feu+GlMXx7H7+ft6WtXvE6Vehr16yWIQH34Dz/ab1rBYgb3L/EHyOw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0faR8UAAADbAAAADwAAAAAAAAAA&#10;AAAAAAChAgAAZHJzL2Rvd25yZXYueG1sUEsFBgAAAAAEAAQA+QAAAJMDAAAAAA==&#10;" strokecolor="#006a89 [3204]" strokeweight="1.5pt">
                  <v:stroke endarrow="block" joinstyle="miter"/>
                </v:shape>
                <v:shape id="Tekstvak 93" o:spid="_x0000_s1056" type="#_x0000_t202" style="position:absolute;left:1280222;top:1915999;width:51689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Wf2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XM3u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QWf2wwAAANsAAAAPAAAAAAAAAAAAAAAAAJcCAABkcnMvZG93&#10;bnJldi54bWxQSwUGAAAAAAQABAD1AAAAhwMAAAAA&#10;" filled="f" stroked="f">
                  <v:textbox style="mso-fit-shape-to-text:t">
                    <w:txbxContent>
                      <w:p w14:paraId="7EAD4242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 f</w:t>
                        </w:r>
                      </w:p>
                    </w:txbxContent>
                  </v:textbox>
                </v:shape>
                <v:shape id="Tekstvak 94" o:spid="_x0000_s1057" type="#_x0000_t202" style="position:absolute;left:179986;top:505141;width:23653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P+C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1QL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6j/gsQAAADbAAAADwAAAAAAAAAAAAAAAACXAgAAZHJzL2Rv&#10;d25yZXYueG1sUEsFBgAAAAAEAAQA9QAAAIgDAAAAAA==&#10;" filled="f" stroked="f">
                  <v:textbox style="mso-fit-shape-to-text:t">
                    <w:txbxContent>
                      <w:p w14:paraId="183A0CCA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Bind stackedLoc_1   f</w:t>
                        </w:r>
                      </w:p>
                    </w:txbxContent>
                  </v:textbox>
                </v:shape>
                <v:shape id="Vierkante haak links 95" o:spid="_x0000_s1058" type="#_x0000_t85" style="position:absolute;left:1298506;top:-220051;width:220435;height:1020537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j1BYwgAA&#10;ANsAAAAPAAAAZHJzL2Rvd25yZXYueG1sRI9Pi8IwFMTvC36H8ARva6qgrNUoKijuRfx/fjTPpti8&#10;lCZq109vFhb2OMzMb5jJrLGleFDtC8cKet0EBHHmdMG5gtNx9fkFwgdkjaVjUvBDHmbT1scEU+2e&#10;vKfHIeQiQtinqMCEUKVS+syQRd91FXH0rq62GKKsc6lrfEa4LWU/SYbSYsFxwWBFS0PZ7XC3Clb5&#10;US7PuPveLLYjvTOvy578WqlOu5mPQQRqwn/4r73RCkYD+P0Sf4Cc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PUFjCAAAA2wAAAA8AAAAAAAAAAAAAAAAAlwIAAGRycy9kb3du&#10;cmV2LnhtbFBLBQYAAAAABAAEAPUAAACGAwAAAAA=&#10;" adj="389" strokecolor="#006a89 [3204]" strokeweight="3pt">
                  <v:stroke joinstyle="miter"/>
                </v:shape>
                <v:shape id="Vierkante haak links 96" o:spid="_x0000_s1059" type="#_x0000_t85" style="position:absolute;left:1123014;top:100291;width:220435;height:194302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mK2awAAA&#10;ANsAAAAPAAAAZHJzL2Rvd25yZXYueG1sRI9BawIxFITvBf9DeEJvNWuxoqtRRCjkWlv0+tg8N4ub&#10;lyWJ7tpf3xQEj8PMfMOst4NrxY1CbDwrmE4KEMSVNw3XCn6+P98WIGJCNth6JgV3irDdjF7WWBrf&#10;8xfdDqkWGcKxRAU2pa6UMlaWHMaJ74izd/bBYcoy1NIE7DPctfK9KObSYcN5wWJHe0vV5XB1Corj&#10;cJrqYH816utMh6r+0KlX6nU87FYgEg3pGX60tVGwnMP/l/w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mK2awAAAANsAAAAPAAAAAAAAAAAAAAAAAJcCAABkcnMvZG93bnJl&#10;di54bWxQSwUGAAAAAAQABAD1AAAAhAMAAAAA&#10;" adj="204" strokecolor="#006a89 [3204]" strokeweight="3pt">
                  <v:stroke joinstyle="miter"/>
                </v:shape>
                <v:shape id="Kromme verbindingslijn 97" o:spid="_x0000_s1060" type="#_x0000_t40" style="position:absolute;left:819968;top:593264;width:1002020;height:175491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1UL8UAAADbAAAADwAAAGRycy9kb3ducmV2LnhtbESPQWvCQBSE7wX/w/IKvdVNpbUa3QQV&#10;hEIvGkXx9sg+k5Ds25Ddauyv7wpCj8PMfMPM09404kKdqywreBtGIIhzqysuFOx369cJCOeRNTaW&#10;ScGNHKTJ4GmOsbZX3tIl84UIEHYxKii9b2MpXV6SQTe0LXHwzrYz6IPsCqk7vAa4aeQoisbSYMVh&#10;ocSWViXldfZjFNTHol6+u4/D7/e62UeLrNpkp5tSL8/9YgbCU+//w4/2l1Yw/YT7l/ADZ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E1UL8UAAADbAAAADwAAAAAAAAAA&#10;AAAAAAChAgAAZHJzL2Rvd25yZXYueG1sUEsFBgAAAAAEAAQA+QAAAJMDAAAAAA==&#10;" adj="-4928,-160787,26528" strokecolor="#006a89 [3204]" strokeweight="1.5pt">
                  <v:stroke endarrow="open" joinstyle="miter"/>
                </v:shape>
                <v:oval id="Ovaal 105" o:spid="_x0000_s1061" style="position:absolute;left:2061362;top:19666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YK0wgAA&#10;ANwAAAAPAAAAZHJzL2Rvd25yZXYueG1sRE9NawIxEL0X+h/CFHqriUJtXY1SCoIUe9CKXodk3Cxu&#10;JssmXVd/vSkUvM3jfc5s0ftadNTGKrCG4UCBIDbBVlxq2P0sX95BxIRssQ5MGi4UYTF/fJhhYcOZ&#10;N9RtUylyCMcCNbiUmkLKaBx5jIPQEGfuGFqPKcO2lLbFcw73tRwpNZYeK84NDhv6dGRO21+vQcXr&#10;+mj2b7ulGX1fOl65w+Rro/XzU/8xBZGoT3fxv3tl83z1Cn/P5Avk/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lgrT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4377C80F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“1”</w:t>
                        </w:r>
                      </w:p>
                    </w:txbxContent>
                  </v:textbox>
                </v:oval>
                <v:shape id="Tekstvak 106" o:spid="_x0000_s1062" type="#_x0000_t202" style="position:absolute;left:3257725;top:180000;width:2289810;height:8877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99oawQAA&#10;ANwAAAAPAAAAZHJzL2Rvd25yZXYueG1sRE/NagIxEL4XfIcwQm81UaroahTRCr3Vqg8wbMbNupvJ&#10;skl17dObgtDbfHy/s1h1rhZXakPpWcNwoEAQ596UXGg4HXdvUxAhIhusPZOGOwVYLXsvC8yMv/E3&#10;XQ+xECmEQ4YabIxNJmXILTkMA98QJ+7sW4cxwbaQpsVbCne1HCk1kQ5LTg0WG9pYyqvDj9MwVe6r&#10;qmajfXDvv8Ox3Wz9R3PR+rXfrecgInXxX/x0f5o0X03g75l0gV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ffaGsEAAADcAAAADwAAAAAAAAAAAAAAAACXAgAAZHJzL2Rvd25y&#10;ZXYueG1sUEsFBgAAAAAEAAQA9QAAAIUDAAAAAA==&#10;" filled="f" stroked="f">
                  <v:textbox style="mso-fit-shape-to-text:t">
                    <w:txbxContent>
                      <w:p w14:paraId="4FA46520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do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70C84C6C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stackedLoc_1</w:t>
                        </w:r>
                      </w:p>
                      <w:p w14:paraId="4F28B63B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</w:t>
                        </w:r>
                      </w:p>
                    </w:txbxContent>
                  </v:textbox>
                </v:shape>
                <v:shape id="Vierkante haak links 107" o:spid="_x0000_s1063" type="#_x0000_t85" style="position:absolute;left:4501646;top:-274459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VDgwAAA&#10;ANwAAAAPAAAAZHJzL2Rvd25yZXYueG1sRE/bisIwEH1f8B/CCPu2ppXFSzWKCILI+rDVDxibsS02&#10;k5JEbf/eLAj7NodzneW6M414kPO1ZQXpKAFBXFhdc6ngfNp9zUD4gKyxsUwKevKwXg0+lphp++Rf&#10;euShFDGEfYYKqhDaTEpfVGTQj2xLHLmrdQZDhK6U2uEzhptGjpNkIg3WHBsqbGlbUXHL70ZB13Nh&#10;5oeficmPlyZNtfvuz1OlPofdZgEiUBf+xW/3Xsf5yRT+nokXyN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mVDgwAAAANwAAAAPAAAAAAAAAAAAAAAAAJcCAABkcnMvZG93bnJl&#10;di54bWxQSwUGAAAAAAQABAD1AAAAhAMAAAAA&#10;" adj="351" strokecolor="#006a89 [3204]" strokeweight="3pt">
                  <v:stroke joinstyle="miter"/>
                </v:shape>
                <v:shape id="Vierkante haak links 108" o:spid="_x0000_s1064" type="#_x0000_t85" style="position:absolute;left:3546488;top:998431;width:220435;height:329217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lIMxgAA&#10;ANwAAAAPAAAAZHJzL2Rvd25yZXYueG1sRI9Bb8IwDIXvSPsPkSftgkbaHTZUCAghMW2XoVHWs2lM&#10;W2icqsmg+/fzAYmbrff83uf5cnCtulAfGs8G0kkCirj0tuHKwD7fPE9BhYhssfVMBv4owHLxMJpj&#10;Zv2Vv+myi5WSEA4ZGqhj7DKtQ1mTwzDxHbFoR987jLL2lbY9XiXctfolSV61w4alocaO1jWV592v&#10;M3A45XnBunjfjr/eaNV+pse0+DHm6XFYzUBFGuLdfLv+sIKfCK08IxPox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7lIMxgAAANwAAAAPAAAAAAAAAAAAAAAAAJcCAABkcnMv&#10;ZG93bnJldi54bWxQSwUGAAAAAAQABAD1AAAAigMAAAAA&#10;" adj="1205" strokecolor="#006a89 [3204]" strokeweight="3pt">
                  <v:stroke joinstyle="miter"/>
                </v:shape>
                <v:shape id="Kromme verbindingslijn 109" o:spid="_x0000_s1065" type="#_x0000_t40" style="position:absolute;left:3587657;top:249050;width:1093256;height:955158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k4lqMYAAADcAAAADwAAAGRycy9kb3ducmV2LnhtbESPQW/CMAyF75P4D5GRdhspIG2skFYF&#10;CcG4rXDZzWpM261xqiRAt1+/IE3azdZ7ft/zKh9MJ67kfGtZwXSSgCCurG65VnA6bp8WIHxA1thZ&#10;JgXf5CHPRg8rTLW98Ttdy1CLGMI+RQVNCH0qpa8aMugntieO2tk6gyGurpba4S2Gm07OkuRZGmw5&#10;EhrsadNQ9VVeTIT87IriuH9bLz7daXuYv/QF7j6UehwPxRJEoCH8m/+u9zrWT17h/kycQGa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pOJajGAAAA3AAAAA8AAAAAAAAA&#10;AAAAAAAAoQIAAGRycy9kb3ducmV2LnhtbFBLBQYAAAAABAAEAPkAAACUAwAAAAA=&#10;" adj="-4517,-21879,26117" strokecolor="#006a89 [3204]" strokeweight="1.5pt">
                  <v:stroke endarrow="open" joinstyle="miter"/>
                </v:shape>
                <v:shape id="Tekstvak 110" o:spid="_x0000_s1066" type="#_x0000_t202" style="position:absolute;left:3491987;top:2038881;width:213995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3EoxQAA&#10;ANwAAAAPAAAAZHJzL2Rvd25yZXYueG1sRI/NbsJADITvSH2HlSv1BpsgWkFgQRVQqbeWnwewsiab&#10;JuuNsgukffr6UKk3WzOe+bzaDL5VN+pjHdhAPslAEZfB1lwZOJ/exnNQMSFbbAOTgW+KsFk/jFZY&#10;2HDnA92OqVISwrFAAy6lrtA6lo48xknoiEW7hN5jkrWvtO3xLuG+1dMse9Eea5YGhx1tHZXN8eoN&#10;zDP/0TSL6Wf0s5/82W13Yd99GfP0OLwuQSUa0r/57/rdCn4u+PKMTK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LcSjFAAAA3AAAAA8AAAAAAAAAAAAAAAAAlwIAAGRycy9k&#10;b3ducmV2LnhtbFBLBQYAAAAABAAEAPUAAACJAwAAAAA=&#10;" filled="f" stroked="f">
                  <v:textbox style="mso-fit-shape-to-text:t">
                    <w:txbxContent>
                      <w:p w14:paraId="08DC0B69" w14:textId="77777777" w:rsidR="00CB4063" w:rsidRDefault="00CB4063" w:rsidP="00CB4063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stackedLoc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_1 &gt;&gt;= f</w:t>
                        </w:r>
                      </w:p>
                    </w:txbxContent>
                  </v:textbox>
                </v:shape>
                <v:shape id="Vierkante haak links 111" o:spid="_x0000_s1067" type="#_x0000_t85" style="position:absolute;left:4111164;top:1402016;width:220435;height:1129354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5fvSwQAA&#10;ANwAAAAPAAAAZHJzL2Rvd25yZXYueG1sRE/dasIwFL4f+A7hCLubaYao64wig4EMvbD6AGfNWVts&#10;TkqSafv2RhC8Ox/f71mue9uKC/nQONagJhkI4tKZhisNp+P32wJEiMgGW8ekYaAA69XoZYm5cVc+&#10;0KWIlUghHHLUUMfY5VKGsiaLYeI64sT9OW8xJugraTxeU7ht5XuWzaTFhlNDjR191VSei3+roR+4&#10;tB8/u5kt9r+tUsZPh9Nc69dxv/kEEamPT/HDvTVpvlJwfyZdIF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uX70sEAAADcAAAADwAAAAAAAAAAAAAAAACXAgAAZHJzL2Rvd25y&#10;ZXYueG1sUEsFBgAAAAAEAAQA9QAAAIUDAAAAAA==&#10;" adj="351" strokecolor="#006a89 [3204]" strokeweight="3pt">
                  <v:stroke joinstyle="miter"/>
                </v:shape>
                <v:shape id="Vierkante haak links 112" o:spid="_x0000_s1068" type="#_x0000_t85" style="position:absolute;left:4392121;top:1687925;width:220435;height:1723971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TB7MvwAA&#10;ANwAAAAPAAAAZHJzL2Rvd25yZXYueG1sRE9NawIxEL0X/A9hBG81ux5KWY0iiuBVbavHcTNugpvJ&#10;kqS6/nsjFHqbx/uc2aJ3rbhRiNazgnJcgCCuvbbcKPg6bN4/QcSErLH1TAoeFGExH7zNsNL+zju6&#10;7VMjcgjHChWYlLpKylgbchjHviPO3MUHhynD0Egd8J7DXSsnRfEhHVrODQY7Whmqr/tfp+C7LH4O&#10;9rpZt2cOtj6uTDzhTqnRsF9OQSTq07/4z73VeX45gdcz+QI5f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9MHsy/AAAA3AAAAA8AAAAAAAAAAAAAAAAAlwIAAGRycy9kb3ducmV2&#10;LnhtbFBLBQYAAAAABAAEAPUAAACDAwAAAAA=&#10;" adj="230" strokecolor="#006a89 [3204]" strokeweight="3pt">
                  <v:stroke joinstyle="miter"/>
                </v:shape>
                <v:shape id="Kromme verbindingslijn 113" o:spid="_x0000_s1069" type="#_x0000_t40" style="position:absolute;left:3960034;top:2117824;width:803652;height:280957;rotation:90;flip:x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991cIAAADcAAAADwAAAGRycy9kb3ducmV2LnhtbERPS2vCQBC+F/oflil4042PiqSuUuqr&#10;J6GpB49jdsyGZmdDdjXx37uC0Nt8fM+ZLztbiSs1vnSsYDhIQBDnTpdcKDj8bvozED4ga6wck4Ib&#10;eVguXl/mmGrX8g9ds1CIGMI+RQUmhDqV0ueGLPqBq4kjd3aNxRBhU0jdYBvDbSVHSTKVFkuODQZr&#10;+jKU/2UXq4Cq7fs2W5lk1+YTPq2P++l5c1Gq99Z9foAI1IV/8dP9reP84Rgez8QL5OI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B991cIAAADcAAAADwAAAAAAAAAAAAAA&#10;AAChAgAAZHJzL2Rvd25yZXYueG1sUEsFBgAAAAAEAAQA+QAAAJADAAAAAA==&#10;" adj="-6144,113110,27744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782963" w:rsidRPr="00835BC5">
        <w:t>De afhankelijkheden in beeld:</w:t>
      </w:r>
    </w:p>
    <w:p w14:paraId="405DF456" w14:textId="46B4A5B6" w:rsidR="00FE6B13" w:rsidRPr="00835BC5" w:rsidRDefault="00835BC5" w:rsidP="00835BC5">
      <w:pPr>
        <w:pStyle w:val="Kop1"/>
      </w:pPr>
      <w:r>
        <w:t xml:space="preserve">Het effect van </w:t>
      </w:r>
      <w:proofErr w:type="spellStart"/>
      <w:r>
        <w:t>K</w:t>
      </w:r>
      <w:r w:rsidRPr="00835BC5">
        <w:t>leisli</w:t>
      </w:r>
      <w:proofErr w:type="spellEnd"/>
      <w:r w:rsidRPr="00835BC5">
        <w:t xml:space="preserve"> </w:t>
      </w:r>
      <w:proofErr w:type="spellStart"/>
      <w:r w:rsidRPr="00835BC5">
        <w:t>composition</w:t>
      </w:r>
      <w:proofErr w:type="spellEnd"/>
    </w:p>
    <w:p w14:paraId="55D83630" w14:textId="69DD1A7C" w:rsidR="00835BC5" w:rsidRDefault="00835BC5" w:rsidP="00835BC5">
      <w:r>
        <w:t xml:space="preserve">Twee functies die een resultaat in de </w:t>
      </w:r>
      <w:proofErr w:type="spellStart"/>
      <w:r>
        <w:t>NestedLocation</w:t>
      </w:r>
      <w:proofErr w:type="spellEnd"/>
      <w:r>
        <w:t xml:space="preserve"> e </w:t>
      </w:r>
      <w:proofErr w:type="spellStart"/>
      <w:r>
        <w:t>monad</w:t>
      </w:r>
      <w:proofErr w:type="spellEnd"/>
      <w:r>
        <w:t xml:space="preserve"> leveren, kunnen met </w:t>
      </w:r>
      <w:proofErr w:type="spellStart"/>
      <w:r>
        <w:t>Kleisli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verbonden worden tot een nieuwe functie:</w:t>
      </w:r>
    </w:p>
    <w:p w14:paraId="1B460FE9" w14:textId="45750643" w:rsidR="00835BC5" w:rsidRDefault="00835BC5" w:rsidP="00835BC5">
      <w:pPr>
        <w:pStyle w:val="Code"/>
      </w:pPr>
      <w:proofErr w:type="gramStart"/>
      <w:r>
        <w:t>f :</w:t>
      </w:r>
      <w:proofErr w:type="gramEnd"/>
      <w: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>
        <w:t>Integer</w:t>
      </w:r>
    </w:p>
    <w:p w14:paraId="638D958B" w14:textId="13983E03" w:rsidR="00835BC5" w:rsidRDefault="00835BC5" w:rsidP="00835BC5">
      <w:pPr>
        <w:pStyle w:val="Code"/>
      </w:pPr>
      <w:proofErr w:type="gramStart"/>
      <w:r>
        <w:t>f</w:t>
      </w:r>
      <w:proofErr w:type="gramEnd"/>
      <w:r>
        <w:t xml:space="preserve"> x = x + 1</w:t>
      </w:r>
    </w:p>
    <w:p w14:paraId="579BEB21" w14:textId="77777777" w:rsidR="00835BC5" w:rsidRDefault="00835BC5" w:rsidP="00835BC5">
      <w:pPr>
        <w:pStyle w:val="Code"/>
      </w:pPr>
    </w:p>
    <w:p w14:paraId="528FB794" w14:textId="19F5CA93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g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 w:rsidRPr="001C3EA8">
        <w:rPr>
          <w:lang w:val="en-US"/>
        </w:rPr>
        <w:t>NestedLocation</w:t>
      </w:r>
      <w:proofErr w:type="spellEnd"/>
      <w:r w:rsidR="001C3EA8" w:rsidRPr="001C3EA8">
        <w:rPr>
          <w:lang w:val="en-US"/>
        </w:rPr>
        <w:t xml:space="preserve"> e </w:t>
      </w:r>
      <w:r w:rsidRPr="001C3EA8">
        <w:rPr>
          <w:lang w:val="en-US"/>
        </w:rPr>
        <w:t>String</w:t>
      </w:r>
    </w:p>
    <w:p w14:paraId="22A7E5A7" w14:textId="7D5F9E7C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g = show</w:t>
      </w:r>
    </w:p>
    <w:p w14:paraId="170A3352" w14:textId="77777777" w:rsidR="00835BC5" w:rsidRPr="001C3EA8" w:rsidRDefault="00835BC5" w:rsidP="00835BC5">
      <w:pPr>
        <w:pStyle w:val="Code"/>
        <w:rPr>
          <w:lang w:val="en-US"/>
        </w:rPr>
      </w:pPr>
    </w:p>
    <w:p w14:paraId="5850091C" w14:textId="056936CF" w:rsidR="00835BC5" w:rsidRPr="001C3EA8" w:rsidRDefault="00835BC5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h :</w:t>
      </w:r>
      <w:proofErr w:type="gramEnd"/>
      <w:r w:rsidRPr="001C3EA8">
        <w:rPr>
          <w:lang w:val="en-US"/>
        </w:rPr>
        <w:t xml:space="preserve">: Integer -&gt; </w:t>
      </w:r>
      <w:proofErr w:type="spellStart"/>
      <w:r w:rsidR="001C3EA8">
        <w:t>NestedLocation</w:t>
      </w:r>
      <w:proofErr w:type="spellEnd"/>
      <w:r w:rsidR="001C3EA8">
        <w:t xml:space="preserve"> e </w:t>
      </w:r>
      <w:r w:rsidRPr="001C3EA8">
        <w:rPr>
          <w:lang w:val="en-US"/>
        </w:rPr>
        <w:t>String</w:t>
      </w:r>
    </w:p>
    <w:p w14:paraId="117A6000" w14:textId="03ED195E" w:rsidR="00835BC5" w:rsidRPr="001C3EA8" w:rsidRDefault="00835BC5" w:rsidP="00835BC5">
      <w:pPr>
        <w:pStyle w:val="Code"/>
        <w:rPr>
          <w:lang w:val="en-US"/>
        </w:rPr>
      </w:pPr>
      <w:r w:rsidRPr="001C3EA8">
        <w:rPr>
          <w:lang w:val="en-US"/>
        </w:rPr>
        <w:t>h = f &gt;=&gt; g</w:t>
      </w:r>
    </w:p>
    <w:p w14:paraId="637F1A0B" w14:textId="77777777" w:rsidR="001C3EA8" w:rsidRPr="001C3EA8" w:rsidRDefault="001C3EA8" w:rsidP="00835BC5">
      <w:pPr>
        <w:pStyle w:val="Code"/>
        <w:rPr>
          <w:lang w:val="en-US"/>
        </w:rPr>
      </w:pPr>
    </w:p>
    <w:p w14:paraId="163171A5" w14:textId="5E61FA26" w:rsidR="001C3EA8" w:rsidRPr="001C3EA8" w:rsidRDefault="001C3EA8" w:rsidP="00835BC5">
      <w:pPr>
        <w:pStyle w:val="Code"/>
        <w:rPr>
          <w:lang w:val="en-US"/>
        </w:rPr>
      </w:pPr>
      <w:proofErr w:type="gramStart"/>
      <w:r w:rsidRPr="001C3EA8">
        <w:rPr>
          <w:lang w:val="en-US"/>
        </w:rPr>
        <w:t>y :</w:t>
      </w:r>
      <w:proofErr w:type="gramEnd"/>
      <w:r w:rsidRPr="001C3EA8">
        <w:rPr>
          <w:lang w:val="en-US"/>
        </w:rPr>
        <w:t xml:space="preserve">: </w:t>
      </w:r>
      <w:proofErr w:type="spellStart"/>
      <w:r>
        <w:rPr>
          <w:lang w:val="en-US"/>
        </w:rPr>
        <w:t>NestedLocation</w:t>
      </w:r>
      <w:proofErr w:type="spellEnd"/>
      <w:r>
        <w:rPr>
          <w:lang w:val="en-US"/>
        </w:rPr>
        <w:t xml:space="preserve"> e String</w:t>
      </w:r>
    </w:p>
    <w:p w14:paraId="1E1707F1" w14:textId="74986A43" w:rsidR="001C3EA8" w:rsidRDefault="001C3EA8" w:rsidP="00835BC5">
      <w:pPr>
        <w:pStyle w:val="Code"/>
        <w:rPr>
          <w:lang w:val="en-US"/>
        </w:rPr>
      </w:pPr>
      <w:r w:rsidRPr="001C3EA8">
        <w:rPr>
          <w:lang w:val="en-US"/>
        </w:rPr>
        <w:t>y = h (pure 1)</w:t>
      </w:r>
    </w:p>
    <w:p w14:paraId="6FC67F0F" w14:textId="77777777" w:rsidR="001C3EA8" w:rsidRDefault="001C3EA8" w:rsidP="00835BC5">
      <w:pPr>
        <w:pStyle w:val="Code"/>
        <w:rPr>
          <w:lang w:val="en-US"/>
        </w:rPr>
      </w:pPr>
    </w:p>
    <w:p w14:paraId="2D055AEF" w14:textId="417E5FA9" w:rsidR="001C3EA8" w:rsidRDefault="001C3EA8" w:rsidP="001C3EA8">
      <w:r w:rsidRPr="00ED2DE1">
        <w:t xml:space="preserve">De definitie van </w:t>
      </w:r>
      <w:proofErr w:type="spellStart"/>
      <w:r w:rsidRPr="00ED2DE1">
        <w:t>Kleisli</w:t>
      </w:r>
      <w:proofErr w:type="spellEnd"/>
      <w:r w:rsidRPr="00ED2DE1">
        <w:t xml:space="preserve"> </w:t>
      </w:r>
      <w:proofErr w:type="spellStart"/>
      <w:r w:rsidRPr="00ED2DE1">
        <w:t>composition</w:t>
      </w:r>
      <w:proofErr w:type="spellEnd"/>
      <w:r w:rsidRPr="00ED2DE1">
        <w:t>:</w:t>
      </w:r>
    </w:p>
    <w:p w14:paraId="64EF319B" w14:textId="77777777" w:rsidR="00ED2DE1" w:rsidRDefault="00ED2DE1" w:rsidP="00ED2DE1">
      <w:pPr>
        <w:pStyle w:val="Code"/>
        <w:rPr>
          <w:lang w:val="en-US"/>
        </w:rPr>
      </w:pPr>
      <w:proofErr w:type="spellStart"/>
      <w:proofErr w:type="gramStart"/>
      <w:r w:rsidRPr="00ED2DE1">
        <w:rPr>
          <w:lang w:val="en-US"/>
        </w:rPr>
        <w:t>composeKleisli</w:t>
      </w:r>
      <w:proofErr w:type="spellEnd"/>
      <w:r w:rsidRPr="00ED2DE1">
        <w:rPr>
          <w:lang w:val="en-US"/>
        </w:rPr>
        <w:t xml:space="preserve"> :</w:t>
      </w:r>
      <w:proofErr w:type="gramEnd"/>
      <w:r w:rsidRPr="00ED2DE1">
        <w:rPr>
          <w:lang w:val="en-US"/>
        </w:rPr>
        <w:t xml:space="preserve">: </w:t>
      </w:r>
      <w:proofErr w:type="spellStart"/>
      <w:r w:rsidRPr="00ED2DE1">
        <w:rPr>
          <w:lang w:val="en-US"/>
        </w:rPr>
        <w:t>forall</w:t>
      </w:r>
      <w:proofErr w:type="spellEnd"/>
      <w:r w:rsidRPr="00ED2DE1">
        <w:rPr>
          <w:lang w:val="en-US"/>
        </w:rPr>
        <w:t xml:space="preserve"> a b c m. Bind m =&gt; (a -&gt; m b) -&gt; (b -&gt; m c) -&gt; a -&gt; m c</w:t>
      </w:r>
    </w:p>
    <w:p w14:paraId="777DC8ED" w14:textId="0D08AF7A" w:rsidR="008B27D3" w:rsidRPr="00ED2DE1" w:rsidRDefault="008B27D3" w:rsidP="00ED2DE1">
      <w:pPr>
        <w:pStyle w:val="Code"/>
        <w:rPr>
          <w:lang w:val="en-US"/>
        </w:rPr>
      </w:pPr>
      <w:proofErr w:type="spellStart"/>
      <w:r w:rsidRPr="008B27D3">
        <w:rPr>
          <w:lang w:val="en-US"/>
        </w:rPr>
        <w:t>composeKleisli</w:t>
      </w:r>
      <w:proofErr w:type="spellEnd"/>
      <w:r w:rsidRPr="008B27D3">
        <w:rPr>
          <w:lang w:val="en-US"/>
        </w:rPr>
        <w:t xml:space="preserve"> f g a = f a &gt;&gt;= g</w:t>
      </w:r>
    </w:p>
    <w:p w14:paraId="4A0856E7" w14:textId="78CF7048" w:rsidR="00ED2DE1" w:rsidRDefault="00FE182A" w:rsidP="00ED2DE1">
      <w:pPr>
        <w:pStyle w:val="Code"/>
        <w:rPr>
          <w:lang w:val="en-US"/>
        </w:rPr>
      </w:pPr>
      <w:proofErr w:type="spellStart"/>
      <w:r>
        <w:rPr>
          <w:lang w:val="en-US"/>
        </w:rPr>
        <w:t>composeKleisli</w:t>
      </w:r>
      <w:proofErr w:type="spellEnd"/>
      <w:r>
        <w:rPr>
          <w:lang w:val="en-US"/>
        </w:rPr>
        <w:t xml:space="preserve"> f g a = do</w:t>
      </w:r>
    </w:p>
    <w:p w14:paraId="35D99FAD" w14:textId="0C805F34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x &lt;- f a</w:t>
      </w:r>
    </w:p>
    <w:p w14:paraId="49138273" w14:textId="33D1172C" w:rsidR="00FE182A" w:rsidRDefault="00FE182A" w:rsidP="00ED2DE1">
      <w:pPr>
        <w:pStyle w:val="Code"/>
        <w:rPr>
          <w:lang w:val="en-US"/>
        </w:rPr>
      </w:pPr>
      <w:r>
        <w:rPr>
          <w:lang w:val="en-US"/>
        </w:rPr>
        <w:tab/>
        <w:t>g x</w:t>
      </w:r>
    </w:p>
    <w:p w14:paraId="7772BF2F" w14:textId="77777777" w:rsidR="00FE182A" w:rsidRDefault="00FE182A" w:rsidP="00ED2DE1">
      <w:pPr>
        <w:pStyle w:val="Code"/>
        <w:rPr>
          <w:lang w:val="en-US"/>
        </w:rPr>
      </w:pPr>
    </w:p>
    <w:p w14:paraId="081D63DD" w14:textId="1222F730" w:rsidR="00FE182A" w:rsidRDefault="00243272" w:rsidP="00FE182A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71552" behindDoc="0" locked="0" layoutInCell="1" allowOverlap="1" wp14:anchorId="2EB4B5C9" wp14:editId="550B4ACB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5630400" cy="2390400"/>
                <wp:effectExtent l="0" t="0" r="0" b="0"/>
                <wp:wrapTopAndBottom/>
                <wp:docPr id="258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9" name="Ovaal 259"/>
                        <wps:cNvSpPr/>
                        <wps:spPr>
                          <a:xfrm>
                            <a:off x="2508195" y="705161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 verbindingslijn met pijl 260"/>
                        <wps:cNvCnPr/>
                        <wps:spPr>
                          <a:xfrm>
                            <a:off x="2775323" y="1218868"/>
                            <a:ext cx="0" cy="41013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Ovaal 261"/>
                        <wps:cNvSpPr/>
                        <wps:spPr>
                          <a:xfrm>
                            <a:off x="2508195" y="162900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kstvak 262"/>
                        <wps:cNvSpPr txBox="1"/>
                        <wps:spPr>
                          <a:xfrm>
                            <a:off x="3042408" y="180000"/>
                            <a:ext cx="12084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D2D6A1" w14:textId="77777777" w:rsidR="004E0950" w:rsidRDefault="004E0950" w:rsidP="004E0950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 =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3" name="Tekstvak 263"/>
                        <wps:cNvSpPr txBox="1"/>
                        <wps:spPr>
                          <a:xfrm>
                            <a:off x="3375025" y="777348"/>
                            <a:ext cx="9055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498C7" w14:textId="77777777" w:rsidR="004E0950" w:rsidRDefault="004E0950" w:rsidP="004E0950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f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4" name="Tekstvak 264"/>
                        <wps:cNvSpPr txBox="1"/>
                        <wps:spPr>
                          <a:xfrm>
                            <a:off x="3375025" y="1629004"/>
                            <a:ext cx="47942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C6D62F" w14:textId="77777777" w:rsidR="004E0950" w:rsidRDefault="004E0950" w:rsidP="004E0950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5" name="Tekstvak 265"/>
                        <wps:cNvSpPr txBox="1"/>
                        <wps:spPr>
                          <a:xfrm>
                            <a:off x="2778137" y="1190854"/>
                            <a:ext cx="53784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C79F24" w14:textId="77777777" w:rsidR="004E0950" w:rsidRDefault="004E0950" w:rsidP="004E0950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Tekstvak 266"/>
                        <wps:cNvSpPr txBox="1"/>
                        <wps:spPr>
                          <a:xfrm>
                            <a:off x="1226347" y="183998"/>
                            <a:ext cx="147193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BC2128" w14:textId="77777777" w:rsidR="004E0950" w:rsidRDefault="004E0950" w:rsidP="004E0950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= f &gt;=&gt; 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7" name="Gelijk aan 267"/>
                        <wps:cNvSpPr/>
                        <wps:spPr>
                          <a:xfrm>
                            <a:off x="2603181" y="229866"/>
                            <a:ext cx="344283" cy="267953"/>
                          </a:xfrm>
                          <a:prstGeom prst="mathEqual">
                            <a:avLst>
                              <a:gd name="adj1" fmla="val 23520"/>
                              <a:gd name="adj2" fmla="val 165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4B5C9" id="_x0000_s1070" style="position:absolute;margin-left:0;margin-top:28.35pt;width:443.35pt;height:188.2pt;z-index:251671552;mso-wrap-distance-left:0;mso-wrap-distance-right:0;mso-width-relative:margin;mso-height-relative:margin" coordsize="5629910,23901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">
                <v:shape id="_x0000_s1071" type="#_x0000_t75" style="position:absolute;width:5629910;height:2390140;visibility:visible;mso-wrap-style:square">
                  <v:fill o:detectmouseclick="t"/>
                  <v:path o:connecttype="none"/>
                </v:shape>
                <v:oval id="Ovaal 259" o:spid="_x0000_s1072" style="position:absolute;left:2508195;top:705161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sbQxQAA&#10;ANwAAAAPAAAAZHJzL2Rvd25yZXYueG1sRI9BawIxFITvgv8hPMGbZl2oratRSkEQaQ9aqddH8tws&#10;bl6WTbqu/fWmUOhxmJlvmNWmd7XoqA2VZwWzaQaCWHtTcang9LmdvIAIEdlg7ZkU3CnAZj0crLAw&#10;/sYH6o6xFAnCoUAFNsamkDJoSw7D1DfEybv41mFMsi2lafGW4K6WeZbNpcOK04LFht4s6evx2ynI&#10;ws/7RX89n7Y6/7h3vLPnxf6g1HjUvy5BROrjf/ivvTMK8qcF/J5JR0C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K+xtD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shape id="Rechte verbindingslijn met pijl 260" o:spid="_x0000_s1073" type="#_x0000_t32" style="position:absolute;left:2775323;top:1218868;width:0;height:4101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2WkL4AAADcAAAADwAAAGRycy9kb3ducmV2LnhtbERPy6rCMBDdC/5DGMGNaKqLItUo4gNc&#10;eqvidmimD2wmtYla//5mIbg8nPdy3ZlavKh1lWUF00kEgjizuuJCweV8GM9BOI+ssbZMCj7kYL3q&#10;95aYaPvmP3qlvhAhhF2CCkrvm0RKl5Vk0E1sQxy43LYGfYBtIXWL7xBuajmLolgarDg0lNjQtqTs&#10;nj6Ngh2NnKwf0ZVu+/iW59PTLpWFUsNBt1mA8NT5n/jrPmoFszjMD2fCEZCrf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pvZaQvgAAANwAAAAPAAAAAAAAAAAAAAAAAKEC&#10;AABkcnMvZG93bnJldi54bWxQSwUGAAAAAAQABAD5AAAAjAMAAAAA&#10;" strokecolor="#006a89 [3204]" strokeweight="1.5pt">
                  <v:stroke endarrow="block" joinstyle="miter"/>
                </v:shape>
                <v:oval id="Ovaal 261" o:spid="_x0000_s1074" style="position:absolute;left:2508195;top:162900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ABrxQAA&#10;ANwAAAAPAAAAZHJzL2Rvd25yZXYueG1sRI9PawIxFMTvBb9DeAVvNesebN0apQiCFHvwD3p9JM/N&#10;0s3LsknX1U9vBKHHYWZ+w8wWvatFR22oPCsYjzIQxNqbiksFh/3q7QNEiMgGa8+k4EoBFvPBywwL&#10;4y+8pW4XS5EgHApUYGNsCimDtuQwjHxDnLyzbx3GJNtSmhYvCe5qmWfZRDqsOC1YbGhpSf/u/pyC&#10;LNw2Z318P6x0/nPteG1P0++tUsPX/usTRKQ+/oef7bVRkE/G8DiTjoCc3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KkAGv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shape id="Tekstvak 262" o:spid="_x0000_s1075" type="#_x0000_t202" style="position:absolute;left:3042408;top:180000;width:12084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NljFwwAA&#10;ANwAAAAPAAAAZHJzL2Rvd25yZXYueG1sRI/dasJAFITvhb7Dcgq9042hFY2uUqwF7/x9gEP2mI3J&#10;ng3ZVVOfvisIXg4z8w0zW3S2FldqfelYwXCQgCDOnS65UHA8/PbHIHxA1lg7JgV/5GExf+vNMNPu&#10;xju67kMhIoR9hgpMCE0mpc8NWfQD1xBH7+RaiyHKtpC6xVuE21qmSTKSFkuOCwYbWhrKq/3FKhgn&#10;dlNVk3Tr7ed9+GWWP27VnJX6eO++pyACdeEVfrbXWkE6SuFxJh4B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NljFwwAAANwAAAAPAAAAAAAAAAAAAAAAAJcCAABkcnMvZG93&#10;bnJldi54bWxQSwUGAAAAAAQABAD1AAAAhwMAAAAA&#10;" filled="f" stroked="f">
                  <v:textbox style="mso-fit-shape-to-text:t">
                    <w:txbxContent>
                      <w:p w14:paraId="51D2D6A1" w14:textId="77777777" w:rsidR="004E0950" w:rsidRDefault="004E0950" w:rsidP="004E0950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 = do</w:t>
                        </w:r>
                      </w:p>
                    </w:txbxContent>
                  </v:textbox>
                </v:shape>
                <v:shape id="Tekstvak 263" o:spid="_x0000_s1076" type="#_x0000_t202" style="position:absolute;left:3375025;top:777348;width:9055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v1exAAA&#10;ANwAAAAPAAAAZHJzL2Rvd25yZXYueG1sRI/NbsIwEITvlfoO1iL1Bg4pRRAwqIIi9Vb+HmAVL3FI&#10;vI5iAylPjysh9TiamW8082Vna3Gl1peOFQwHCQji3OmSCwXHw6Y/AeEDssbaMSn4JQ/LxevLHDPt&#10;bryj6z4UIkLYZ6jAhNBkUvrckEU/cA1x9E6utRiibAupW7xFuK1lmiRjabHkuGCwoZWhvNpfrIJJ&#10;Yn+qappuvR3dhx9mtXZfzVmpt173OQMRqAv/4Wf7WytIx+/wdyYeAb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r9XsQAAADcAAAADwAAAAAAAAAAAAAAAACXAgAAZHJzL2Rv&#10;d25yZXYueG1sUEsFBgAAAAAEAAQA9QAAAIgDAAAAAA==&#10;" filled="f" stroked="f">
                  <v:textbox style="mso-fit-shape-to-text:t">
                    <w:txbxContent>
                      <w:p w14:paraId="7DD498C7" w14:textId="77777777" w:rsidR="004E0950" w:rsidRDefault="004E0950" w:rsidP="004E0950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f x</w:t>
                        </w:r>
                      </w:p>
                    </w:txbxContent>
                  </v:textbox>
                </v:shape>
                <v:shape id="Tekstvak 264" o:spid="_x0000_s1077" type="#_x0000_t202" style="position:absolute;left:3375025;top:1629004;width:47942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2UqxQAA&#10;ANwAAAAPAAAAZHJzL2Rvd25yZXYueG1sRI/RasJAFETfC/2H5Qp9q5sEKza6kaIt+Fab9gMu2Ws2&#10;Jns3ZFdN/fpuQfBxmJkzzGo92k6cafCNYwXpNAFBXDndcK3g5/vjeQHCB2SNnWNS8Ese1sXjwwpz&#10;7S78Recy1CJC2OeowITQ51L6ypBFP3U9cfQObrAYohxqqQe8RLjtZJYkc2mx4bhgsKeNoaotT1bB&#10;IrGfbfua7b2dXdMXs9m69/6o1NNkfFuCCDSGe/jW3mkF2XwG/2fiEZ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yTZSrFAAAA3AAAAA8AAAAAAAAAAAAAAAAAlwIAAGRycy9k&#10;b3ducmV2LnhtbFBLBQYAAAAABAAEAPUAAACJAwAAAAA=&#10;" filled="f" stroked="f">
                  <v:textbox style="mso-fit-shape-to-text:t">
                    <w:txbxContent>
                      <w:p w14:paraId="0FC6D62F" w14:textId="77777777" w:rsidR="004E0950" w:rsidRDefault="004E0950" w:rsidP="004E0950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Tekstvak 265" o:spid="_x0000_s1078" type="#_x0000_t202" style="position:absolute;left:2778137;top:1190854;width:53784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38CxxAAA&#10;ANwAAAAPAAAAZHJzL2Rvd25yZXYueG1sRI/RasJAFETfhf7Dcgu+6cZQxaauUrSCb9q0H3DJ3mbT&#10;ZO+G7KrRr3cFwcdhZs4wi1VvG3GizleOFUzGCQjiwumKSwW/P9vRHIQPyBobx6TgQh5Wy5fBAjPt&#10;zvxNpzyUIkLYZ6jAhNBmUvrCkEU/di1x9P5cZzFE2ZVSd3iOcNvINElm0mLFccFgS2tDRZ0frYJ5&#10;Yvd1/Z4evH27TqZmvXFf7b9Sw9f+8wNEoD48w4/2TitIZ1O4n4lHQC5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9/AscQAAADcAAAADwAAAAAAAAAAAAAAAACXAgAAZHJzL2Rv&#10;d25yZXYueG1sUEsFBgAAAAAEAAQA9QAAAIgDAAAAAA==&#10;" filled="f" stroked="f">
                  <v:textbox style="mso-fit-shape-to-text:t">
                    <w:txbxContent>
                      <w:p w14:paraId="47C79F24" w14:textId="77777777" w:rsidR="004E0950" w:rsidRDefault="004E0950" w:rsidP="004E0950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v:shape id="Tekstvak 266" o:spid="_x0000_s1079" type="#_x0000_t202" style="position:absolute;left:1226347;top:183998;width:147193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V7GxAAA&#10;ANwAAAAPAAAAZHJzL2Rvd25yZXYueG1sRI/dasJAFITvC77DcoTe1Y2hDRpdRbSCd60/D3DIHrMx&#10;2bMhu9Xo03cLBS+HmfmGmS9724grdb5yrGA8SkAQF05XXCo4HbdvExA+IGtsHJOCO3lYLgYvc8y1&#10;u/GerodQighhn6MCE0KbS+kLQxb9yLXE0Tu7zmKIsiul7vAW4baRaZJk0mLFccFgS2tDRX34sQom&#10;if2q62n67e37Y/xh1hv32V6Ueh32qxmIQH14hv/bO60gzTL4OxOP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1exsQAAADcAAAADwAAAAAAAAAAAAAAAACXAgAAZHJzL2Rv&#10;d25yZXYueG1sUEsFBgAAAAAEAAQA9QAAAIgDAAAAAA==&#10;" filled="f" stroked="f">
                  <v:textbox style="mso-fit-shape-to-text:t">
                    <w:txbxContent>
                      <w:p w14:paraId="0DBC2128" w14:textId="77777777" w:rsidR="004E0950" w:rsidRDefault="004E0950" w:rsidP="004E0950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= f &gt;=&gt; g</w:t>
                        </w:r>
                      </w:p>
                    </w:txbxContent>
                  </v:textbox>
                </v:shape>
                <v:shape id="Gelijk aan 267" o:spid="_x0000_s1080" style="position:absolute;left:2603181;top:229866;width:344283;height:267953;visibility:visible;mso-wrap-style:square;v-text-anchor:middle" coordsize="344283,2679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/rN+xQAA&#10;ANwAAAAPAAAAZHJzL2Rvd25yZXYueG1sRI9BawIxFITvBf9DeEIvpWZVamU1imjFXnpQC11vj81z&#10;d3HzsiZR139vCoUeh5n5hpnOW1OLKzlfWVbQ7yUgiHOrKy4UfO/Xr2MQPiBrrC2Tgjt5mM86T1NM&#10;tb3xlq67UIgIYZ+igjKEJpXS5yUZ9D3bEEfvaJ3BEKUrpHZ4i3BTy0GSjKTBiuNCiQ0tS8pPu4tR&#10;8PVB2U+N7kBvG3L65ZytsmGm1HO3XUxABGrDf/iv/akVDEbv8HsmHgE5e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+s37FAAAA3AAAAA8AAAAAAAAAAAAAAAAAlwIAAGRycy9k&#10;b3ducmV2LnhtbFBLBQYAAAAABAAEAPUAAACJAwAAAAA=&#10;" path="m45635,48848l298648,48848,298648,111870,45635,111870,45635,48848xm45635,156083l298648,156083,298648,219105,45635,219105,45635,156083xe" fillcolor="#006a89 [3204]" strokecolor="#003444 [1604]" strokeweight="1pt">
                  <v:stroke joinstyle="miter"/>
                  <v:path arrowok="t" o:connecttype="custom" o:connectlocs="45635,48848;298648,48848;298648,111870;45635,111870;45635,48848;45635,156083;298648,156083;298648,219105;45635,219105;45635,156083" o:connectangles="0,0,0,0,0,0,0,0,0,0"/>
                </v:shape>
                <w10:wrap type="topAndBottom"/>
              </v:group>
            </w:pict>
          </mc:Fallback>
        </mc:AlternateContent>
      </w:r>
      <w:proofErr w:type="spellStart"/>
      <w:proofErr w:type="gramStart"/>
      <w:r w:rsidR="00FE182A" w:rsidRPr="00FE182A">
        <w:t>composeKleisli</w:t>
      </w:r>
      <w:proofErr w:type="spellEnd"/>
      <w:proofErr w:type="gramEnd"/>
      <w:r w:rsidR="00FE182A" w:rsidRPr="00FE182A">
        <w:t xml:space="preserve"> past de </w:t>
      </w:r>
      <w:proofErr w:type="spellStart"/>
      <w:r w:rsidR="00FE182A" w:rsidRPr="00FE182A">
        <w:t>Monad</w:t>
      </w:r>
      <w:proofErr w:type="spellEnd"/>
      <w:r w:rsidR="00FE182A" w:rsidRPr="00FE182A">
        <w:t xml:space="preserve"> bind functie toe</w:t>
      </w:r>
      <w:r w:rsidR="005B2C8F">
        <w:t xml:space="preserve">. Daaruit leiden we af dat het eindresultaat van </w:t>
      </w:r>
      <w:r w:rsidR="005B2C8F" w:rsidRPr="005B2C8F">
        <w:rPr>
          <w:rStyle w:val="inlinecode"/>
        </w:rPr>
        <w:t>(f &gt;=&gt; g) a</w:t>
      </w:r>
      <w:r w:rsidR="005B2C8F">
        <w:t xml:space="preserve"> afhankelijk is van resultaat van </w:t>
      </w:r>
      <w:r w:rsidR="005B2C8F" w:rsidRPr="005B2C8F">
        <w:rPr>
          <w:rStyle w:val="inlinecode"/>
        </w:rPr>
        <w:t>f a</w:t>
      </w:r>
      <w:r w:rsidR="005B2C8F">
        <w:t>.</w:t>
      </w:r>
    </w:p>
    <w:p w14:paraId="416EDB06" w14:textId="04090664" w:rsidR="00C6048A" w:rsidRDefault="00C6048A" w:rsidP="00FE182A">
      <w:r>
        <w:t xml:space="preserve">Is </w:t>
      </w:r>
      <w:r w:rsidRPr="00C6048A">
        <w:rPr>
          <w:rStyle w:val="inlinecode"/>
        </w:rPr>
        <w:t>f a</w:t>
      </w:r>
      <w:r>
        <w:t xml:space="preserve"> afhankelijk van </w:t>
      </w:r>
      <w:r w:rsidRPr="00C6048A">
        <w:rPr>
          <w:rStyle w:val="inlinecode"/>
        </w:rPr>
        <w:t>a</w:t>
      </w:r>
      <w:r>
        <w:t>? Dat</w:t>
      </w:r>
      <w:r w:rsidR="00363BB0">
        <w:t xml:space="preserve"> hangt af van de implementa</w:t>
      </w:r>
      <w:r>
        <w:t xml:space="preserve">tie van </w:t>
      </w:r>
      <w:r w:rsidRPr="00C6048A">
        <w:rPr>
          <w:rStyle w:val="inlinecode"/>
        </w:rPr>
        <w:t>f</w:t>
      </w:r>
      <w:r>
        <w:t xml:space="preserve">. Zo ja, dan is het resultaat van </w:t>
      </w:r>
      <w:r w:rsidRPr="005B2C8F">
        <w:rPr>
          <w:rStyle w:val="inlinecode"/>
        </w:rPr>
        <w:t>(f &gt;=&gt; g) a</w:t>
      </w:r>
      <w:r>
        <w:t xml:space="preserve"> </w:t>
      </w:r>
      <w:r>
        <w:t xml:space="preserve">indirect </w:t>
      </w:r>
      <w:r>
        <w:t>afhankelijk</w:t>
      </w:r>
      <w:r>
        <w:t xml:space="preserve"> van </w:t>
      </w:r>
      <w:r w:rsidRPr="00C6048A">
        <w:rPr>
          <w:rStyle w:val="inlinecode"/>
        </w:rPr>
        <w:t>a</w:t>
      </w:r>
      <w:r>
        <w:t>.</w:t>
      </w:r>
    </w:p>
    <w:p w14:paraId="2EDDCBB7" w14:textId="39FECACF" w:rsidR="00E73F83" w:rsidRDefault="00363BB0" w:rsidP="00FE182A">
      <w:r>
        <w:t xml:space="preserve">Als we </w:t>
      </w:r>
      <w:proofErr w:type="spellStart"/>
      <w:r>
        <w:t>Kleisli</w:t>
      </w:r>
      <w:proofErr w:type="spellEnd"/>
      <w:r>
        <w:t xml:space="preserve"> compositie meerdere keren toepassen:</w:t>
      </w:r>
    </w:p>
    <w:p w14:paraId="19E776FB" w14:textId="73089BB0" w:rsidR="00363BB0" w:rsidRDefault="00363BB0" w:rsidP="00363BB0">
      <w:pPr>
        <w:pStyle w:val="Code"/>
      </w:pPr>
      <w:proofErr w:type="spellStart"/>
      <w:proofErr w:type="gramStart"/>
      <w:r>
        <w:t>fun</w:t>
      </w:r>
      <w:proofErr w:type="spellEnd"/>
      <w:proofErr w:type="gramEnd"/>
      <w:r>
        <w:t xml:space="preserve"> = f &gt;=&gt; g &gt;=&gt; h</w:t>
      </w:r>
    </w:p>
    <w:p w14:paraId="37F5D1C1" w14:textId="1DA09A24" w:rsidR="00363BB0" w:rsidRDefault="00363BB0" w:rsidP="00363BB0">
      <w:proofErr w:type="gramStart"/>
      <w:r>
        <w:t>ontstaat</w:t>
      </w:r>
      <w:proofErr w:type="gramEnd"/>
      <w:r>
        <w:t xml:space="preserve"> een herkenbaar patroon als we </w:t>
      </w:r>
      <w:proofErr w:type="spellStart"/>
      <w:r w:rsidRPr="00363BB0">
        <w:rPr>
          <w:rStyle w:val="inlinecode"/>
        </w:rPr>
        <w:t>fun</w:t>
      </w:r>
      <w:proofErr w:type="spellEnd"/>
      <w:r>
        <w:t xml:space="preserve"> als volgt schrijven:</w:t>
      </w:r>
    </w:p>
    <w:p w14:paraId="2C499331" w14:textId="22B29ADC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>fun x = do</w:t>
      </w:r>
    </w:p>
    <w:p w14:paraId="5D79BF74" w14:textId="4696EEF6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 xml:space="preserve">    y &lt;- f x</w:t>
      </w:r>
    </w:p>
    <w:p w14:paraId="38EBBBF8" w14:textId="4A70D152" w:rsidR="00363BB0" w:rsidRPr="00363BB0" w:rsidRDefault="00363BB0" w:rsidP="00363BB0">
      <w:pPr>
        <w:pStyle w:val="Code"/>
        <w:rPr>
          <w:lang w:val="en-US"/>
        </w:rPr>
      </w:pPr>
      <w:r w:rsidRPr="00363BB0">
        <w:rPr>
          <w:lang w:val="en-US"/>
        </w:rPr>
        <w:t xml:space="preserve">    z &lt;- g y</w:t>
      </w:r>
    </w:p>
    <w:p w14:paraId="275A335A" w14:textId="64D22966" w:rsidR="00363BB0" w:rsidRPr="00363BB0" w:rsidRDefault="00363BB0" w:rsidP="00363BB0">
      <w:pPr>
        <w:pStyle w:val="Code"/>
      </w:pPr>
      <w:r w:rsidRPr="00363BB0">
        <w:t xml:space="preserve">    </w:t>
      </w:r>
      <w:proofErr w:type="gramStart"/>
      <w:r w:rsidRPr="00363BB0">
        <w:t>h</w:t>
      </w:r>
      <w:proofErr w:type="gramEnd"/>
      <w:r w:rsidRPr="00363BB0">
        <w:t xml:space="preserve"> </w:t>
      </w:r>
      <w:proofErr w:type="spellStart"/>
      <w:r w:rsidRPr="00363BB0">
        <w:t>z</w:t>
      </w:r>
      <w:proofErr w:type="spellEnd"/>
    </w:p>
    <w:p w14:paraId="61C88639" w14:textId="1E72A93A" w:rsidR="00363BB0" w:rsidRDefault="00363BB0" w:rsidP="00363BB0">
      <w:r w:rsidRPr="00363BB0">
        <w:t xml:space="preserve">Elke regel van de do-constructie representeert een monadische waarde – dus in het geval van </w:t>
      </w:r>
      <w:proofErr w:type="spellStart"/>
      <w:r w:rsidRPr="00363BB0">
        <w:t>NestedLocation</w:t>
      </w:r>
      <w:proofErr w:type="spellEnd"/>
      <w:r w:rsidRPr="00363BB0">
        <w:t xml:space="preserve"> óók een </w:t>
      </w:r>
      <w:proofErr w:type="spellStart"/>
      <w:r w:rsidRPr="00363BB0">
        <w:t>Location</w:t>
      </w:r>
      <w:proofErr w:type="spellEnd"/>
      <w:r w:rsidRPr="00363BB0">
        <w:t xml:space="preserve">. </w:t>
      </w:r>
      <w:r>
        <w:t xml:space="preserve">De drie locaties zijn onderling afhankelijk zoals </w:t>
      </w:r>
      <w:r>
        <w:lastRenderedPageBreak/>
        <w:t xml:space="preserve">weergegeven in het diagram hieronder. </w:t>
      </w:r>
      <w:r w:rsidR="00EA4D67"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7456" behindDoc="0" locked="0" layoutInCell="1" allowOverlap="1" wp14:anchorId="33EEDDA6" wp14:editId="60F0F7D8">
                <wp:simplePos x="0" y="0"/>
                <wp:positionH relativeFrom="column">
                  <wp:posOffset>0</wp:posOffset>
                </wp:positionH>
                <wp:positionV relativeFrom="paragraph">
                  <wp:posOffset>1177925</wp:posOffset>
                </wp:positionV>
                <wp:extent cx="5631937" cy="3547745"/>
                <wp:effectExtent l="0" t="0" r="0" b="0"/>
                <wp:wrapTopAndBottom/>
                <wp:docPr id="196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8" name="Ovaal 268"/>
                        <wps:cNvSpPr/>
                        <wps:spPr>
                          <a:xfrm>
                            <a:off x="2026838" y="849869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hte verbindingslijn met pijl 269"/>
                        <wps:cNvCnPr/>
                        <wps:spPr>
                          <a:xfrm>
                            <a:off x="2293966" y="2287419"/>
                            <a:ext cx="0" cy="40181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al 270"/>
                        <wps:cNvSpPr/>
                        <wps:spPr>
                          <a:xfrm>
                            <a:off x="2026838" y="1773712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al 271"/>
                        <wps:cNvSpPr/>
                        <wps:spPr>
                          <a:xfrm>
                            <a:off x="2026838" y="26892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kstvak 272"/>
                        <wps:cNvSpPr txBox="1"/>
                        <wps:spPr>
                          <a:xfrm>
                            <a:off x="2561079" y="324708"/>
                            <a:ext cx="12084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76492F" w14:textId="77777777" w:rsidR="00AE440F" w:rsidRDefault="00AE440F" w:rsidP="00AE440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x =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Tekstvak 273"/>
                        <wps:cNvSpPr txBox="1"/>
                        <wps:spPr>
                          <a:xfrm>
                            <a:off x="2893695" y="922056"/>
                            <a:ext cx="9055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00DBCD" w14:textId="77777777" w:rsidR="00AE440F" w:rsidRDefault="00AE440F" w:rsidP="00AE440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f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4" name="Tekstvak 274"/>
                        <wps:cNvSpPr txBox="1"/>
                        <wps:spPr>
                          <a:xfrm>
                            <a:off x="2893695" y="1850636"/>
                            <a:ext cx="92964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BFEE9F" w14:textId="77777777" w:rsidR="00AE440F" w:rsidRDefault="00AE440F" w:rsidP="00AE440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g 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5" name="Tekstvak 275"/>
                        <wps:cNvSpPr txBox="1"/>
                        <wps:spPr>
                          <a:xfrm>
                            <a:off x="2893695" y="2761419"/>
                            <a:ext cx="4857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E194E" w14:textId="77777777" w:rsidR="00AE440F" w:rsidRDefault="00AE440F" w:rsidP="00AE440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6" name="Kromme verbindingslijn 276"/>
                        <wps:cNvCnPr/>
                        <wps:spPr>
                          <a:xfrm rot="10800000" flipV="1">
                            <a:off x="2026838" y="1106723"/>
                            <a:ext cx="12700" cy="1839364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Tekstvak 277"/>
                        <wps:cNvSpPr txBox="1"/>
                        <wps:spPr>
                          <a:xfrm>
                            <a:off x="2335701" y="2303660"/>
                            <a:ext cx="5480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0B43E0" w14:textId="77777777" w:rsidR="00AE440F" w:rsidRDefault="00AE440F" w:rsidP="00AE440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EDDA6" id="_x0000_s1081" style="position:absolute;margin-left:0;margin-top:92.75pt;width:443.45pt;height:279.35pt;z-index:251667456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">
                <v:shape id="_x0000_s1082" type="#_x0000_t75" style="position:absolute;width:5631815;height:3547745;visibility:visible;mso-wrap-style:square">
                  <v:fill o:detectmouseclick="t"/>
                  <v:path o:connecttype="none"/>
                </v:shape>
                <v:oval id="Ovaal 268" o:spid="_x0000_s1083" style="position:absolute;left:2026838;top:849869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nqn2wQAA&#10;ANwAAAAPAAAAZHJzL2Rvd25yZXYueG1sRE/Pa8IwFL4P/B/CE7zN1B7cVo0igiDiDjrR6yN5NsXm&#10;pTSxVv/65TDY8eP7PV/2rhYdtaHyrGAyzkAQa28qLhWcfjbvnyBCRDZYeyYFTwqwXAze5lgY/+AD&#10;dcdYihTCoUAFNsamkDJoSw7D2DfEibv61mFMsC2lafGRwl0t8yybSocVpwaLDa0t6dvx7hRk4bW/&#10;6vPHaaPz72fHW3v52h2UGg371QxEpD7+i//cW6Mgn6a16Uw6An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56p9sEAAADcAAAADwAAAAAAAAAAAAAAAACXAgAAZHJzL2Rvd25y&#10;ZXYueG1sUEsFBgAAAAAEAAQA9QAAAIUDAAAAAA==&#10;" fillcolor="white [3201]" strokecolor="#8a479b [3209]" strokeweight="1pt">
                  <v:stroke joinstyle="miter"/>
                  <v:textbox inset="1mm,,1mm"/>
                </v:oval>
                <v:shape id="Rechte verbindingslijn met pijl 269" o:spid="_x0000_s1084" type="#_x0000_t32" style="position:absolute;left:2293966;top:2287419;width:0;height:4018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c/DcQAAADcAAAADwAAAGRycy9kb3ducmV2LnhtbESPT2vCQBTE74LfYXmCF6mb5BBsdBUx&#10;LXhsY4vXR/blD2bfptltTL99t1DwOMzMb5jdYTKdGGlwrWUF8ToCQVxa3XKt4OPy+rQB4Tyyxs4y&#10;KfghB4f9fLbDTNs7v9NY+FoECLsMFTTe95mUrmzIoFvbnjh4lR0M+iCHWuoB7wFuOplEUSoNthwW&#10;Guzp1FB5K76NgpxWTnZf0SddX9JrVcVveSFrpZaL6bgF4Wnyj/B/+6wVJOkz/J0JR0D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4hz8NxAAAANwAAAAPAAAAAAAAAAAA&#10;AAAAAKECAABkcnMvZG93bnJldi54bWxQSwUGAAAAAAQABAD5AAAAkgMAAAAA&#10;" strokecolor="#006a89 [3204]" strokeweight="1.5pt">
                  <v:stroke endarrow="block" joinstyle="miter"/>
                </v:shape>
                <v:oval id="Ovaal 270" o:spid="_x0000_s1085" style="position:absolute;left:2026838;top:1773712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MTMtwgAA&#10;ANwAAAAPAAAAZHJzL2Rvd25yZXYueG1sRE9Na8IwGL4P/A/hFbzNdD3MWU1lDAQZ7uAH2/UledsU&#10;mzelyWr115vDYMeH53u9GV0rBupD41nByzwDQay9abhWcD5tn99AhIhssPVMCm4UYFNOntZYGH/l&#10;Aw3HWIsUwqFABTbGrpAyaEsOw9x3xImrfO8wJtjX0vR4TeGulXmWvUqHDacGix19WNKX469TkIX7&#10;vtLfi/NW51+3gXf2Z/l5UGo2Hd9XICKN8V/8594ZBfkizU9n0hGQ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xMy3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oval id="Ovaal 271" o:spid="_x0000_s1086" style="position:absolute;left:2026838;top:26892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fZa2xQAA&#10;ANwAAAAPAAAAZHJzL2Rvd25yZXYueG1sRI9PawIxFMTvgt8hvII3zboHrVujFEGQYg/+Qa+P5LlZ&#10;unlZNum6+umbQqHHYWZ+wyzXvatFR22oPCuYTjIQxNqbiksF59N2/AoiRGSDtWdS8KAA69VwsMTC&#10;+DsfqDvGUiQIhwIV2BibQsqgLTkME98QJ+/mW4cxybaUpsV7grta5lk2kw4rTgsWG9pY0l/Hb6cg&#10;C8/9TV/m563OPx8d7+x18XFQavTSv7+BiNTH//Bfe2cU5PMp/J5JR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d9lrb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shape id="Tekstvak 272" o:spid="_x0000_s1087" type="#_x0000_t202" style="position:absolute;left:2561079;top:324708;width:12084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784YxAAA&#10;ANwAAAAPAAAAZHJzL2Rvd25yZXYueG1sRI/NbsIwEITvSLyDtZV6Kw5RWyBgEKJU4lb+HmAVL3Ga&#10;eB3FLgSeHiNV4jiamW80s0Vna3Gm1peOFQwHCQji3OmSCwXHw/fbGIQPyBprx6TgSh4W835vhpl2&#10;F97ReR8KESHsM1RgQmgyKX1uyKIfuIY4eifXWgxRtoXULV4i3NYyTZJPabHkuGCwoZWhvNr/WQXj&#10;xP5U1STdevt+G36Y1ZdbN79Kvb50yymIQF14hv/bG60gHaXwOBOP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e/OGMQAAADcAAAADwAAAAAAAAAAAAAAAACXAgAAZHJzL2Rv&#10;d25yZXYueG1sUEsFBgAAAAAEAAQA9QAAAIgDAAAAAA==&#10;" filled="f" stroked="f">
                  <v:textbox style="mso-fit-shape-to-text:t">
                    <w:txbxContent>
                      <w:p w14:paraId="1376492F" w14:textId="77777777" w:rsidR="00AE440F" w:rsidRDefault="00AE440F" w:rsidP="00AE440F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x = do</w:t>
                        </w:r>
                      </w:p>
                    </w:txbxContent>
                  </v:textbox>
                </v:shape>
                <v:shape id="Tekstvak 273" o:spid="_x0000_s1088" type="#_x0000_t202" style="position:absolute;left:2893695;top:922056;width:9055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o2uDxQAA&#10;ANwAAAAPAAAAZHJzL2Rvd25yZXYueG1sRI/NbsIwEITvlXgHa5F6Kw4pFAgYVNEi9Ub5eYBVvMQh&#10;8TqKXQg8fY1UqcfRzHyjWaw6W4sLtb50rGA4SEAQ506XXCg4HjYvUxA+IGusHZOCG3lYLXtPC8y0&#10;u/KOLvtQiAhhn6ECE0KTSelzQxb9wDXE0Tu51mKIsi2kbvEa4baWaZK8SYslxwWDDa0N5dX+xyqY&#10;JnZbVbP029vRfTg26w/32ZyVeu5373MQgbrwH/5rf2kF6eQVHmfiEZ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ja4PFAAAA3AAAAA8AAAAAAAAAAAAAAAAAlwIAAGRycy9k&#10;b3ducmV2LnhtbFBLBQYAAAAABAAEAPUAAACJAwAAAAA=&#10;" filled="f" stroked="f">
                  <v:textbox style="mso-fit-shape-to-text:t">
                    <w:txbxContent>
                      <w:p w14:paraId="3100DBCD" w14:textId="77777777" w:rsidR="00AE440F" w:rsidRDefault="00AE440F" w:rsidP="00AE440F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f x</w:t>
                        </w:r>
                      </w:p>
                    </w:txbxContent>
                  </v:textbox>
                </v:shape>
                <v:shape id="Tekstvak 274" o:spid="_x0000_s1089" type="#_x0000_t202" style="position:absolute;left:2893695;top:1850636;width:92964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vP3xQAA&#10;ANwAAAAPAAAAZHJzL2Rvd25yZXYueG1sRI/BbsIwEETvlfgHa5F6K04iaCHgoIqC1Fsp8AGreIlD&#10;4nUUuxD69XWlSj2OZuaNZrUebCuu1PvasYJ0koAgLp2uuVJwOu6e5iB8QNbYOiYFd/KwLkYPK8y1&#10;u/EnXQ+hEhHCPkcFJoQul9KXhiz6ieuIo3d2vcUQZV9J3eMtwm0rsyR5lhZrjgsGO9oYKpvDl1Uw&#10;T+xH0yyyvbfT73RmNm9u212UehwPr0sQgYbwH/5rv2sF2csUfs/EIy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K8/fFAAAA3AAAAA8AAAAAAAAAAAAAAAAAlwIAAGRycy9k&#10;b3ducmV2LnhtbFBLBQYAAAAABAAEAPUAAACJAwAAAAA=&#10;" filled="f" stroked="f">
                  <v:textbox style="mso-fit-shape-to-text:t">
                    <w:txbxContent>
                      <w:p w14:paraId="0BBFEE9F" w14:textId="77777777" w:rsidR="00AE440F" w:rsidRDefault="00AE440F" w:rsidP="00AE440F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g y</w:t>
                        </w:r>
                      </w:p>
                    </w:txbxContent>
                  </v:textbox>
                </v:shape>
                <v:shape id="Tekstvak 275" o:spid="_x0000_s1090" type="#_x0000_t202" style="position:absolute;left:2893695;top:2761419;width:4857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lZsxAAA&#10;ANwAAAAPAAAAZHJzL2Rvd25yZXYueG1sRI/BbsIwEETvlfgHa5F6A4cIWggYVEErcSsFPmAVL3FI&#10;vI5iF1K+HiMh9TiamTeaxaqztbhQ60vHCkbDBARx7nTJhYLj4WswBeEDssbaMSn4Iw+rZe9lgZl2&#10;V/6hyz4UIkLYZ6jAhNBkUvrckEU/dA1x9E6utRiibAupW7xGuK1lmiRv0mLJccFgQ2tDebX/tQqm&#10;if2uqlm683Z8G03MeuM+m7NSr/3uYw4iUBf+w8/2VitI3yfwOBOP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gZWbMQAAADcAAAADwAAAAAAAAAAAAAAAACXAgAAZHJzL2Rv&#10;d25yZXYueG1sUEsFBgAAAAAEAAQA9QAAAIgDAAAAAA==&#10;" filled="f" stroked="f">
                  <v:textbox style="mso-fit-shape-to-text:t">
                    <w:txbxContent>
                      <w:p w14:paraId="154E194E" w14:textId="77777777" w:rsidR="00AE440F" w:rsidRDefault="00AE440F" w:rsidP="00AE440F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romme verbindingslijn 276" o:spid="_x0000_s1091" type="#_x0000_t38" style="position:absolute;left:2026838;top:1106723;width:12700;height:1839364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7uoEsMAAADcAAAADwAAAGRycy9kb3ducmV2LnhtbESPQWsCMRSE74X+h/AK3mq20lrZGqUU&#10;ClLowVXw+rp53SxuXpbkdV3/fSMIHoeZ+YZZrkffqYFiagMbeJoWoIjrYFtuDOx3n48LUEmQLXaB&#10;ycCZEqxX93dLLG048ZaGShqVIZxKNOBE+lLrVDvymKahJ87eb4geJcvYaBvxlOG+07OimGuPLecF&#10;hz19OKqP1Z83sBnpsPjqXlgOnOS7GuLx2f0YM3kY399ACY1yC1/bG2tg9jqHy5l8BP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O7qBLDAAAA3AAAAA8AAAAAAAAAAAAA&#10;AAAAoQIAAGRycy9kb3ducmV2LnhtbFBLBQYAAAAABAAEAPkAAACRAwAAAAA=&#10;" adj="388800" strokecolor="#006a89 [3204]" strokeweight="1.5pt">
                  <v:stroke endarrow="block" joinstyle="miter"/>
                </v:shape>
                <v:shape id="Tekstvak 277" o:spid="_x0000_s1092" type="#_x0000_t202" style="position:absolute;left:2335701;top:2303660;width:5480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G2AxAAA&#10;ANwAAAAPAAAAZHJzL2Rvd25yZXYueG1sRI/NbsIwEITvlfoO1iL1Bg5RKRAwqIIi9Vb+HmAVL3FI&#10;vI5iAylPjysh9TiamW8082Vna3Gl1peOFQwHCQji3OmSCwXHw6Y/AeEDssbaMSn4JQ/LxevLHDPt&#10;bryj6z4UIkLYZ6jAhNBkUvrckEU/cA1x9E6utRiibAupW7xFuK1lmiQf0mLJccFgQytDebW/WAWT&#10;xP5U1TTdevt+H47Mau2+mrNSb73ucwYiUBf+w8/2t1aQjsfwdyYeAbl4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ZhtgMQAAADcAAAADwAAAAAAAAAAAAAAAACXAgAAZHJzL2Rv&#10;d25yZXYueG1sUEsFBgAAAAAEAAQA9QAAAIgDAAAAAA==&#10;" filled="f" stroked="f">
                  <v:textbox style="mso-fit-shape-to-text:t">
                    <w:txbxContent>
                      <w:p w14:paraId="1B0B43E0" w14:textId="77777777" w:rsidR="00AE440F" w:rsidRDefault="00AE440F" w:rsidP="00AE440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1719E">
        <w:t xml:space="preserve">Waarom? Wel, omdat </w:t>
      </w:r>
      <w:r w:rsidR="0001719E" w:rsidRPr="0001719E">
        <w:rPr>
          <w:rStyle w:val="inlinecode"/>
        </w:rPr>
        <w:t>&gt;=&gt;</w:t>
      </w:r>
      <w:r w:rsidR="0001719E">
        <w:t xml:space="preserve"> rechts associatief is, is </w:t>
      </w:r>
      <w:r w:rsidR="0001719E" w:rsidRPr="0001719E">
        <w:rPr>
          <w:rStyle w:val="inlinecode"/>
        </w:rPr>
        <w:t>f &gt;=&gt; g &gt;=&gt; h</w:t>
      </w:r>
      <w:r w:rsidR="0001719E">
        <w:t xml:space="preserve"> eigenlijk </w:t>
      </w:r>
      <w:r w:rsidR="0001719E" w:rsidRPr="0001719E">
        <w:rPr>
          <w:rStyle w:val="inlinecode"/>
        </w:rPr>
        <w:t>f &gt;=&gt; (g &gt;=&gt; h)</w:t>
      </w:r>
      <w:r w:rsidR="0001719E">
        <w:t xml:space="preserve">. Hieraan zie je dat het resultaat van de hele expressie toegepast op </w:t>
      </w:r>
      <w:r w:rsidR="0001719E" w:rsidRPr="0001719E">
        <w:rPr>
          <w:rStyle w:val="inlinecode"/>
        </w:rPr>
        <w:t>x</w:t>
      </w:r>
      <w:r w:rsidR="0001719E">
        <w:t xml:space="preserve">, afhankelijk is van de toepassing van </w:t>
      </w:r>
      <w:r w:rsidR="0001719E" w:rsidRPr="0001719E">
        <w:rPr>
          <w:rStyle w:val="inlinecode"/>
        </w:rPr>
        <w:t>f</w:t>
      </w:r>
      <w:r w:rsidR="0001719E">
        <w:t xml:space="preserve"> op </w:t>
      </w:r>
      <w:r w:rsidR="0001719E" w:rsidRPr="0001719E">
        <w:rPr>
          <w:rStyle w:val="inlinecode"/>
        </w:rPr>
        <w:t>x</w:t>
      </w:r>
      <w:r w:rsidR="0001719E">
        <w:t xml:space="preserve"> – zoals in het diagram.</w:t>
      </w:r>
    </w:p>
    <w:p w14:paraId="63D4AABF" w14:textId="70A74CE8" w:rsidR="004A5E00" w:rsidRDefault="004A5E00" w:rsidP="004A5E00">
      <w:pPr>
        <w:pStyle w:val="Kop2"/>
      </w:pPr>
      <w:r>
        <w:t>Naamgeving binnen do-expressies</w:t>
      </w:r>
    </w:p>
    <w:p w14:paraId="7CFA8AB7" w14:textId="6A259485" w:rsidR="009F0DC5" w:rsidRDefault="00746261" w:rsidP="004F79B4">
      <w:r>
        <w:t xml:space="preserve">Een do-expressie met n regels wordt door de </w:t>
      </w:r>
      <w:proofErr w:type="spellStart"/>
      <w:r>
        <w:t>Purescript</w:t>
      </w:r>
      <w:proofErr w:type="spellEnd"/>
      <w:r>
        <w:t xml:space="preserve"> compiler herschreven naar n-1 </w:t>
      </w:r>
      <w:proofErr w:type="gramStart"/>
      <w:r>
        <w:t>bind</w:t>
      </w:r>
      <w:proofErr w:type="gramEnd"/>
      <w:r>
        <w:t xml:space="preserve"> expressies, waarbij evenzoveel anonieme functies worden gegenereerd. </w:t>
      </w:r>
      <w:r w:rsidR="00C203FC">
        <w:t xml:space="preserve">Dit </w:t>
      </w:r>
      <w:r w:rsidR="005C349B">
        <w:t>verklaart</w:t>
      </w:r>
      <w:r w:rsidR="00C203FC">
        <w:t xml:space="preserve"> </w:t>
      </w:r>
      <w:r w:rsidR="005C349B">
        <w:t>waarom</w:t>
      </w:r>
      <w:r w:rsidR="00C203FC">
        <w:t xml:space="preserve"> </w:t>
      </w:r>
      <w:proofErr w:type="gramStart"/>
      <w:r w:rsidR="005C349B">
        <w:t>het</w:t>
      </w:r>
      <w:proofErr w:type="gramEnd"/>
      <w:r w:rsidR="00D6026E">
        <w:t xml:space="preserve"> </w:t>
      </w:r>
      <w:r w:rsidR="00D6026E">
        <w:rPr>
          <w:i/>
        </w:rPr>
        <w:t>label</w:t>
      </w:r>
      <w:r w:rsidR="005C349B">
        <w:t xml:space="preserve"> van de verbinding</w:t>
      </w:r>
      <w:r w:rsidR="00D6026E">
        <w:t xml:space="preserve"> tussen de </w:t>
      </w:r>
      <w:r w:rsidR="005C349B">
        <w:t xml:space="preserve">bovenste twee </w:t>
      </w:r>
      <w:r w:rsidR="00D6026E">
        <w:t xml:space="preserve">locaties in het bovenstaande diagram leeg </w:t>
      </w:r>
      <w:r w:rsidR="005C349B">
        <w:t>is</w:t>
      </w:r>
      <w:r w:rsidR="00D6026E">
        <w:t xml:space="preserve"> – een anonieme functie heeft immers geen naam.</w:t>
      </w:r>
      <w:r w:rsidR="009F0DC5">
        <w:t xml:space="preserve"> Bekijk nu de onderstaande twee regels:</w:t>
      </w:r>
    </w:p>
    <w:p w14:paraId="51D25FA5" w14:textId="3C400FFB" w:rsidR="009F0DC5" w:rsidRDefault="009F0DC5" w:rsidP="009F0DC5">
      <w:pPr>
        <w:pStyle w:val="Code"/>
      </w:pPr>
      <w:proofErr w:type="gramStart"/>
      <w:r>
        <w:t>f</w:t>
      </w:r>
      <w:proofErr w:type="gramEnd"/>
      <w:r>
        <w:t xml:space="preserve"> &gt;=&gt; (g &gt;=&gt; h) x</w:t>
      </w:r>
    </w:p>
    <w:p w14:paraId="28255BD0" w14:textId="44D33532" w:rsidR="009F0DC5" w:rsidRDefault="009F0DC5" w:rsidP="009F0DC5">
      <w:pPr>
        <w:pStyle w:val="Code"/>
      </w:pPr>
      <w:proofErr w:type="gramStart"/>
      <w:r>
        <w:t>f</w:t>
      </w:r>
      <w:proofErr w:type="gramEnd"/>
      <w:r>
        <w:t xml:space="preserve"> &gt;=&gt; (p &gt;=&gt; q) x</w:t>
      </w:r>
    </w:p>
    <w:p w14:paraId="00B1ECB9" w14:textId="77777777" w:rsidR="009F0DC5" w:rsidRDefault="009F0DC5" w:rsidP="009F0DC5">
      <w:pPr>
        <w:pStyle w:val="Code"/>
      </w:pPr>
    </w:p>
    <w:p w14:paraId="55D400E8" w14:textId="68597072" w:rsidR="00A131D4" w:rsidRDefault="00F92A7A" w:rsidP="00A131D4">
      <w:r w:rsidRPr="00876996">
        <w:rPr>
          <w:noProof/>
          <w:lang w:val="en-US"/>
        </w:rPr>
        <w:lastRenderedPageBreak/>
        <mc:AlternateContent>
          <mc:Choice Requires="wpc">
            <w:drawing>
              <wp:anchor distT="0" distB="0" distL="0" distR="0" simplePos="0" relativeHeight="251669504" behindDoc="0" locked="0" layoutInCell="1" allowOverlap="1" wp14:anchorId="4A3BADF0" wp14:editId="0AD7E1CA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631937" cy="3547745"/>
                <wp:effectExtent l="0" t="0" r="0" b="0"/>
                <wp:wrapTopAndBottom/>
                <wp:docPr id="224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8" name="Ovaal 278"/>
                        <wps:cNvSpPr/>
                        <wps:spPr>
                          <a:xfrm>
                            <a:off x="2396085" y="705161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 verbindingslijn met pijl 279"/>
                        <wps:cNvCnPr/>
                        <wps:spPr>
                          <a:xfrm>
                            <a:off x="2072663" y="2142711"/>
                            <a:ext cx="0" cy="40181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Ovaal 280"/>
                        <wps:cNvSpPr/>
                        <wps:spPr>
                          <a:xfrm>
                            <a:off x="1805535" y="162900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al 281"/>
                        <wps:cNvSpPr/>
                        <wps:spPr>
                          <a:xfrm>
                            <a:off x="1805535" y="254452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kstvak 282"/>
                        <wps:cNvSpPr txBox="1"/>
                        <wps:spPr>
                          <a:xfrm>
                            <a:off x="3978005" y="180000"/>
                            <a:ext cx="132842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3F5B76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 x =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3" name="Tekstvak 283"/>
                        <wps:cNvSpPr txBox="1"/>
                        <wps:spPr>
                          <a:xfrm>
                            <a:off x="4310622" y="777348"/>
                            <a:ext cx="9055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6ECFC1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f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4" name="Tekstvak 284"/>
                        <wps:cNvSpPr txBox="1"/>
                        <wps:spPr>
                          <a:xfrm>
                            <a:off x="4310622" y="1705928"/>
                            <a:ext cx="92964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02C360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g 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5" name="Tekstvak 285"/>
                        <wps:cNvSpPr txBox="1"/>
                        <wps:spPr>
                          <a:xfrm>
                            <a:off x="4310622" y="2616711"/>
                            <a:ext cx="48577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917C7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6" name="Kromme verbindingslijn 286"/>
                        <wps:cNvCnPr>
                          <a:stCxn id="294" idx="2"/>
                        </wps:cNvCnPr>
                        <wps:spPr>
                          <a:xfrm rot="10800000" flipV="1">
                            <a:off x="1805535" y="962015"/>
                            <a:ext cx="590550" cy="1839364"/>
                          </a:xfrm>
                          <a:prstGeom prst="curvedConnector3">
                            <a:avLst>
                              <a:gd name="adj1" fmla="val 13871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Rechte verbindingslijn met pijl 287"/>
                        <wps:cNvCnPr>
                          <a:stCxn id="288" idx="4"/>
                          <a:endCxn id="289" idx="0"/>
                        </wps:cNvCnPr>
                        <wps:spPr>
                          <a:xfrm>
                            <a:off x="3391928" y="2142711"/>
                            <a:ext cx="0" cy="40181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al 288"/>
                        <wps:cNvSpPr/>
                        <wps:spPr>
                          <a:xfrm>
                            <a:off x="3124800" y="162900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al 289"/>
                        <wps:cNvSpPr/>
                        <wps:spPr>
                          <a:xfrm>
                            <a:off x="3124800" y="254452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Kromme verbindingslijn 290"/>
                        <wps:cNvCnPr>
                          <a:stCxn id="294" idx="6"/>
                          <a:endCxn id="289" idx="6"/>
                        </wps:cNvCnPr>
                        <wps:spPr>
                          <a:xfrm>
                            <a:off x="2930341" y="962015"/>
                            <a:ext cx="728715" cy="1839364"/>
                          </a:xfrm>
                          <a:prstGeom prst="curvedConnector3">
                            <a:avLst>
                              <a:gd name="adj1" fmla="val 13137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kstvak 291"/>
                        <wps:cNvSpPr txBox="1"/>
                        <wps:spPr>
                          <a:xfrm>
                            <a:off x="179996" y="180000"/>
                            <a:ext cx="132842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68974D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fun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 x = do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kstvak 292"/>
                        <wps:cNvSpPr txBox="1"/>
                        <wps:spPr>
                          <a:xfrm>
                            <a:off x="512613" y="777348"/>
                            <a:ext cx="9055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44F8F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f 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kstvak 293"/>
                        <wps:cNvSpPr txBox="1"/>
                        <wps:spPr>
                          <a:xfrm>
                            <a:off x="512613" y="1705928"/>
                            <a:ext cx="94234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A98E46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&lt;- p 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kstvak 294"/>
                        <wps:cNvSpPr txBox="1"/>
                        <wps:spPr>
                          <a:xfrm>
                            <a:off x="512613" y="2616711"/>
                            <a:ext cx="48768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609E0E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z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kstvak 295"/>
                        <wps:cNvSpPr txBox="1"/>
                        <wps:spPr>
                          <a:xfrm>
                            <a:off x="3341784" y="2118954"/>
                            <a:ext cx="5480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8BBFE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kstvak 296"/>
                        <wps:cNvSpPr txBox="1"/>
                        <wps:spPr>
                          <a:xfrm>
                            <a:off x="1623844" y="2118954"/>
                            <a:ext cx="55054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D07CC1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q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kstvak 297"/>
                        <wps:cNvSpPr txBox="1"/>
                        <wps:spPr>
                          <a:xfrm>
                            <a:off x="1317037" y="1253453"/>
                            <a:ext cx="4229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6B7F6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Tekstvak 298"/>
                        <wps:cNvSpPr txBox="1"/>
                        <wps:spPr>
                          <a:xfrm>
                            <a:off x="3664923" y="1253453"/>
                            <a:ext cx="42291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554EC" w14:textId="77777777" w:rsidR="005C349B" w:rsidRDefault="005C349B" w:rsidP="005C349B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BADF0" id="_x0000_s1093" style="position:absolute;margin-left:0;margin-top:22.35pt;width:443.45pt;height:279.35pt;z-index:251669504;mso-wrap-distance-left:0;mso-wrap-distance-right:0;mso-width-relative:margin;mso-height-relative:margin" coordsize="5631815,3547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">
                <v:shape id="_x0000_s1094" type="#_x0000_t75" style="position:absolute;width:5631815;height:3547745;visibility:visible;mso-wrap-style:square">
                  <v:fill o:detectmouseclick="t"/>
                  <v:path o:connecttype="none"/>
                </v:shape>
                <v:oval id="Ovaal 278" o:spid="_x0000_s1095" style="position:absolute;left:2396085;top:705161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Rz8rwgAA&#10;ANwAAAAPAAAAZHJzL2Rvd25yZXYueG1sRE9Na8IwGL4P/A/hFbzNdD3MWU1lDAQZ7uAH2/UledsU&#10;mzelyWr115vDYMeH53u9GV0rBupD41nByzwDQay9abhWcD5tn99AhIhssPVMCm4UYFNOntZYGH/l&#10;Aw3HWIsUwqFABTbGrpAyaEsOw9x3xImrfO8wJtjX0vR4TeGulXmWvUqHDacGix19WNKX469TkIX7&#10;vtLfi/NW51+3gXf2Z/l5UGo2Hd9XICKN8V/8594ZBfkirU1n0hGQ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HPyv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shape id="Rechte verbindingslijn met pijl 279" o:spid="_x0000_s1096" type="#_x0000_t32" style="position:absolute;left:2072663;top:2142711;width:0;height:4018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6p0MUAAADcAAAADwAAAGRycy9kb3ducmV2LnhtbESPT2vCQBTE74LfYXkFL6Ibc4htdBWp&#10;FXqssSXXR/blD82+TbPbJP323ULB4zAzv2H2x8m0YqDeNZYVbNYRCOLC6oYrBe+3y+oRhPPIGlvL&#10;pOCHHBwP89keU21HvtKQ+UoECLsUFdTed6mUrqjJoFvbjjh4pe0N+iD7SuoexwA3rYyjKJEGGw4L&#10;NXb0XFPxmX0bBWdaOtl+RR+UvyR5WW7ezpmslFo8TKcdCE+Tv4f/269aQbx9gr8z4QjIw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V6p0MUAAADcAAAADwAAAAAAAAAA&#10;AAAAAAChAgAAZHJzL2Rvd25yZXYueG1sUEsFBgAAAAAEAAQA+QAAAJMDAAAAAA==&#10;" strokecolor="#006a89 [3204]" strokeweight="1.5pt">
                  <v:stroke endarrow="block" joinstyle="miter"/>
                </v:shape>
                <v:oval id="Ovaal 280" o:spid="_x0000_s1097" style="position:absolute;left:1805535;top:162900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5EMKwgAA&#10;ANwAAAAPAAAAZHJzL2Rvd25yZXYueG1sRE/Pa8IwFL4P/B/CE7zNdD1MV01lDAQZetDJdn0kr02x&#10;eSlNVqt/vTkMdvz4fq83o2vFQH1oPCt4mWcgiLU3DdcKzl/b5yWIEJENtp5JwY0CbMrJ0xoL4698&#10;pOEUa5FCOBSowMbYFVIGbclhmPuOOHGV7x3GBPtamh6vKdy1Ms+yV+mw4dRgsaMPS/py+nUKsnDf&#10;V/p7cd7q/HAbeGd/3j6PSs2m4/sKRKQx/ov/3DujIF+m+elMOgKy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3kQwr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oval id="Ovaal 281" o:spid="_x0000_s1098" style="position:absolute;left:1805535;top:254452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qOaRxgAA&#10;ANwAAAAPAAAAZHJzL2Rvd25yZXYueG1sRI/NasMwEITvhb6D2EJujRwf0sSNbEohEEpyyA/tdZE2&#10;lqm1MpbqOHn6qFDocZiZb5hVNbpWDNSHxrOC2TQDQay9abhWcDqunxcgQkQ22HomBVcKUJWPDyss&#10;jL/wnoZDrEWCcChQgY2xK6QM2pLDMPUdcfLOvncYk+xraXq8JLhrZZ5lc+mw4bRgsaN3S/r78OMU&#10;ZOG2PevPl9Na57vrwBv7tfzYKzV5Gt9eQUQa43/4r70xCvLFDH7PpCMg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qOaRxgAAANwAAAAPAAAAAAAAAAAAAAAAAJcCAABkcnMv&#10;ZG93bnJldi54bWxQSwUGAAAAAAQABAD1AAAAigMAAAAA&#10;" fillcolor="white [3201]" strokecolor="#8a479b [3209]" strokeweight="1pt">
                  <v:stroke joinstyle="miter"/>
                  <v:textbox inset="1mm,,1mm"/>
                </v:oval>
                <v:shape id="Tekstvak 282" o:spid="_x0000_s1099" type="#_x0000_t202" style="position:absolute;left:3978005;top:180000;width:132842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Or4/xQAA&#10;ANwAAAAPAAAAZHJzL2Rvd25yZXYueG1sRI/NasMwEITvhbyD2EJujRyTFse1HEKaQG9tfh5gsbaW&#10;a2tlLDVx8vRVoZDjMDPfMMVqtJ040+AbxwrmswQEceV0w7WC03H3lIHwAVlj55gUXMnDqpw8FJhr&#10;d+E9nQ+hFhHCPkcFJoQ+l9JXhiz6meuJo/flBoshyqGWesBLhNtOpknyIi02HBcM9rQxVLWHH6sg&#10;S+xH2y7TT28Xt/mz2by5bf+t1PRxXL+CCDSGe/i//a4VpFkKf2fiEZD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w6vj/FAAAA3AAAAA8AAAAAAAAAAAAAAAAAlwIAAGRycy9k&#10;b3ducmV2LnhtbFBLBQYAAAAABAAEAPUAAACJAwAAAAA=&#10;" filled="f" stroked="f">
                  <v:textbox style="mso-fit-shape-to-text:t">
                    <w:txbxContent>
                      <w:p w14:paraId="073F5B76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 x = do</w:t>
                        </w:r>
                      </w:p>
                    </w:txbxContent>
                  </v:textbox>
                </v:shape>
                <v:shape id="Tekstvak 283" o:spid="_x0000_s1100" type="#_x0000_t202" style="position:absolute;left:4310622;top:777348;width:9055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hukxQAA&#10;ANwAAAAPAAAAZHJzL2Rvd25yZXYueG1sRI/NbsIwEITvlfoO1lbiBg6BViFgUMWP1FtbygOs4iVO&#10;E6+j2EDg6XElpB5HM/ONZrHqbSPO1PnKsYLxKAFBXDhdcang8LMbZiB8QNbYOCYFV/KwWj4/LTDX&#10;7sLfdN6HUkQI+xwVmBDaXEpfGLLoR64ljt7RdRZDlF0pdYeXCLeNTJPkTVqsOC4YbGltqKj3J6sg&#10;S+xnXc/SL2+nt/GrWW/ctv1VavDSv89BBOrDf/jR/tAK0mwCf2fiEZD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2G6TFAAAA3AAAAA8AAAAAAAAAAAAAAAAAlwIAAGRycy9k&#10;b3ducmV2LnhtbFBLBQYAAAAABAAEAPUAAACJAwAAAAA=&#10;" filled="f" stroked="f">
                  <v:textbox style="mso-fit-shape-to-text:t">
                    <w:txbxContent>
                      <w:p w14:paraId="396ECFC1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f x</w:t>
                        </w:r>
                      </w:p>
                    </w:txbxContent>
                  </v:textbox>
                </v:shape>
                <v:shape id="Tekstvak 284" o:spid="_x0000_s1101" type="#_x0000_t202" style="position:absolute;left:4310622;top:1705928;width:92964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4PQxAAA&#10;ANwAAAAPAAAAZHJzL2Rvd25yZXYueG1sRI/RasJAFETfhf7Dcgt9043BSoyuImqhb1r1Ay7Z22ya&#10;7N2QXTXt17uC0MdhZs4wi1VvG3GlzleOFYxHCQjiwumKSwXn08cwA+EDssbGMSn4JQ+r5ctggbl2&#10;N/6i6zGUIkLY56jAhNDmUvrCkEU/ci1x9L5dZzFE2ZVSd3iLcNvINEmm0mLFccFgSxtDRX28WAVZ&#10;Yvd1PUsP3k7+xu9ms3W79kept9d+PQcRqA//4Wf7UytIsw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+D0MQAAADcAAAADwAAAAAAAAAAAAAAAACXAgAAZHJzL2Rv&#10;d25yZXYueG1sUEsFBgAAAAAEAAQA9QAAAIgDAAAAAA==&#10;" filled="f" stroked="f">
                  <v:textbox style="mso-fit-shape-to-text:t">
                    <w:txbxContent>
                      <w:p w14:paraId="1902C360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g y</w:t>
                        </w:r>
                      </w:p>
                    </w:txbxContent>
                  </v:textbox>
                </v:shape>
                <v:shape id="Tekstvak 285" o:spid="_x0000_s1102" type="#_x0000_t202" style="position:absolute;left:4310622;top:2616711;width:48577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yZLxAAA&#10;ANwAAAAPAAAAZHJzL2Rvd25yZXYueG1sRI/RasJAFETfC/2H5RZ8qxuDSppmI8Va8E1r+wGX7G02&#10;TfZuyK6a+vWuIPRxmJkzTLEabSdONPjGsYLZNAFBXDndcK3g++vjOQPhA7LGzjEp+CMPq/LxocBc&#10;uzN/0ukQahEh7HNUYELocyl9Zciin7qeOHo/brAYohxqqQc8R7jtZJokS2mx4bhgsKe1oao9HK2C&#10;LLG7tn1J997OL7OFWb+7Tf+r1ORpfHsFEWgM/+F7e6sVpNkCbmfiEZDl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9MmS8QAAADcAAAADwAAAAAAAAAAAAAAAACXAgAAZHJzL2Rv&#10;d25yZXYueG1sUEsFBgAAAAAEAAQA9QAAAIgDAAAAAA==&#10;" filled="f" stroked="f">
                  <v:textbox style="mso-fit-shape-to-text:t">
                    <w:txbxContent>
                      <w:p w14:paraId="15A917C7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Kromme verbindingslijn 286" o:spid="_x0000_s1103" type="#_x0000_t38" style="position:absolute;left:1805535;top:962015;width:590550;height:1839364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+YU9cQAAADcAAAADwAAAGRycy9kb3ducmV2LnhtbESP0WrCQBRE3wv+w3IFX4pukoJodBUR&#10;RCl9qfoBl+w1CWbvxt2NRr++Wyj0cZiZM8xy3ZtG3Mn52rKCdJKAIC6srrlUcD7txjMQPiBrbCyT&#10;gid5WK8Gb0vMtX3wN92PoRQRwj5HBVUIbS6lLyoy6Ce2JY7exTqDIUpXSu3wEeGmkVmSTKXBmuNC&#10;hS1tKyqux84o2On0kn59cLZ310662+f73L06pUbDfrMAEagP/+G/9kEryGZT+D0Tj4Bc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j5hT1xAAAANwAAAAPAAAAAAAAAAAA&#10;AAAAAKECAABkcnMvZG93bnJldi54bWxQSwUGAAAAAAQABAD5AAAAkgMAAAAA&#10;" adj="29961" strokecolor="#006a89 [3204]" strokeweight="1.5pt">
                  <v:stroke endarrow="block" joinstyle="miter"/>
                </v:shape>
                <v:shape id="Rechte verbindingslijn met pijl 287" o:spid="_x0000_s1104" type="#_x0000_t32" style="position:absolute;left:3391928;top:2142711;width:0;height:4018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joHsQAAADcAAAADwAAAGRycy9kb3ducmV2LnhtbESPT2vCQBTE7wW/w/IKXkrdmEOU6CpF&#10;W/Co0eL1kX35g9m3aXabpN++Kwgeh5n5DbPejqYRPXWutqxgPotAEOdW11wquJy/3pcgnEfW2Fgm&#10;BX/kYLuZvKwx1XbgE/WZL0WAsEtRQeV9m0rp8ooMupltiYNX2M6gD7Irpe5wCHDTyDiKEmmw5rBQ&#10;YUu7ivJb9msU7OnNyeYn+qbrZ3Itivlxn8lSqenr+LEC4Wn0z/CjfdAK4uUC7mfCEZC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WOgexAAAANwAAAAPAAAAAAAAAAAA&#10;AAAAAKECAABkcnMvZG93bnJldi54bWxQSwUGAAAAAAQABAD5AAAAkgMAAAAA&#10;" strokecolor="#006a89 [3204]" strokeweight="1.5pt">
                  <v:stroke endarrow="block" joinstyle="miter"/>
                </v:shape>
                <v:oval id="Ovaal 288" o:spid="_x0000_s1105" style="position:absolute;left:3124800;top:162900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kk8MwgAA&#10;ANwAAAAPAAAAZHJzL2Rvd25yZXYueG1sRE/Pa8IwFL4P/B/CE7zNdD1MV01lDAQZetDJdn0kr02x&#10;eSlNVqt/vTkMdvz4fq83o2vFQH1oPCt4mWcgiLU3DdcKzl/b5yWIEJENtp5JwY0CbMrJ0xoL4698&#10;pOEUa5FCOBSowMbYFVIGbclhmPuOOHGV7x3GBPtamh6vKdy1Ms+yV+mw4dRgsaMPS/py+nUKsnDf&#10;V/p7cd7q/HAbeGd/3j6PSs2m4/sKRKQx/ov/3DujIF+mtelMOgKy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STwzCAAAA3AAAAA8AAAAAAAAAAAAAAAAAlwIAAGRycy9kb3du&#10;cmV2LnhtbFBLBQYAAAAABAAEAPUAAACGAwAAAAA=&#10;" fillcolor="white [3201]" strokecolor="#8a479b [3209]" strokeweight="1pt">
                  <v:stroke joinstyle="miter"/>
                  <v:textbox inset="1mm,,1mm"/>
                </v:oval>
                <v:oval id="Ovaal 289" o:spid="_x0000_s1106" style="position:absolute;left:3124800;top:254452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3uqXxgAA&#10;ANwAAAAPAAAAZHJzL2Rvd25yZXYueG1sRI/NasMwEITvhbyD2EBvjRwf2sSNHEogEEpzyA/pdZHW&#10;lqm1MpbqOH36qFDocZiZb5jVenStGKgPjWcF81kGglh703Ct4HzaPi1AhIhssPVMCm4UYF1OHlZY&#10;GH/lAw3HWIsE4VCgAhtjV0gZtCWHYeY74uRVvncYk+xraXq8JrhrZZ5lz9Jhw2nBYkcbS/rr+O0U&#10;ZOHno9KXl/NW5/vbwDv7uXw/KPU4Hd9eQUQa43/4r70zCvLFEn7PpCMg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3uqXxgAAANwAAAAPAAAAAAAAAAAAAAAAAJcCAABkcnMv&#10;ZG93bnJldi54bWxQSwUGAAAAAAQABAD1AAAAigMAAAAA&#10;" fillcolor="white [3201]" strokecolor="#8a479b [3209]" strokeweight="1pt">
                  <v:stroke joinstyle="miter"/>
                  <v:textbox inset="1mm,,1mm"/>
                </v:oval>
                <v:shape id="Kromme verbindingslijn 290" o:spid="_x0000_s1107" type="#_x0000_t38" style="position:absolute;left:2930341;top:962015;width:728715;height:1839364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7yA70AAADcAAAADwAAAGRycy9kb3ducmV2LnhtbERPSwrCMBDdC94hjOBOUxVFq1FEEVyI&#10;4OcAQzO2xWYSmmjr7c1CcPl4/9WmNZV4U+1LywpGwwQEcWZ1ybmC++0wmIPwAVljZZkUfMjDZt3t&#10;rDDVtuELva8hFzGEfYoKihBcKqXPCjLoh9YRR+5ha4MhwjqXusYmhptKjpNkJg2WHBsKdLQrKHte&#10;X0bB3uFomk0unzMnj/ukObtjdZoq1e+12yWIQG34i3/uo1YwXsT58Uw8AnL9B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uO8gO9AAAA3AAAAA8AAAAAAAAAAAAAAAAAoQIA&#10;AGRycy9kb3ducmV2LnhtbFBLBQYAAAAABAAEAPkAAACLAwAAAAA=&#10;" adj="28376" strokecolor="#006a89 [3204]" strokeweight="1.5pt">
                  <v:stroke endarrow="block" joinstyle="miter"/>
                </v:shape>
                <v:shape id="Tekstvak 291" o:spid="_x0000_s1108" type="#_x0000_t202" style="position:absolute;left:179996;top:180000;width:132842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baVxAAA&#10;ANwAAAAPAAAAZHJzL2Rvd25yZXYueG1sRI/RasJAFETfBf9huQXfdJNgRVM3QaxC32rVD7hkb7Np&#10;sndDdqtpv75bKPRxmJkzzLYcbSduNPjGsYJ0kYAgrpxuuFZwvRznaxA+IGvsHJOCL/JQFtPJFnPt&#10;7vxGt3OoRYSwz1GBCaHPpfSVIYt+4Xri6L27wWKIcqilHvAe4baTWZKspMWG44LBnvaGqvb8aRWs&#10;E/vatpvs5O3yO300+2d36D+Umj2MuycQgcbwH/5rv2gF2SaF3zPxCMji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G2lcQAAADcAAAADwAAAAAAAAAAAAAAAACXAgAAZHJzL2Rv&#10;d25yZXYueG1sUEsFBgAAAAAEAAQA9QAAAIgDAAAAAA==&#10;" filled="f" stroked="f">
                  <v:textbox style="mso-fit-shape-to-text:t">
                    <w:txbxContent>
                      <w:p w14:paraId="7D68974D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fun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 x = do</w:t>
                        </w:r>
                      </w:p>
                    </w:txbxContent>
                  </v:textbox>
                </v:shape>
                <v:shape id="Tekstvak 292" o:spid="_x0000_s1109" type="#_x0000_t202" style="position:absolute;left:512613;top:777348;width:9055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4yjiwwAA&#10;ANwAAAAPAAAAZHJzL2Rvd25yZXYueG1sRI/RasJAFETfC/7DcgXf6sagRaOriFXwzVb9gEv2mo3J&#10;3g3ZrUa/3i0U+jjMzBlmsepsLW7U+tKxgtEwAUGcO11yoeB82r1PQfiArLF2TAoe5GG17L0tMNPu&#10;zt90O4ZCRAj7DBWYEJpMSp8bsuiHriGO3sW1FkOUbSF1i/cIt7VMk+RDWiw5LhhsaGMor44/VsE0&#10;sYeqmqVf3o6fo4nZfLptc1Vq0O/WcxCBuvAf/mvvtYJ0lsLvmXgE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4yjiwwAAANwAAAAPAAAAAAAAAAAAAAAAAJcCAABkcnMvZG93&#10;bnJldi54bWxQSwUGAAAAAAQABAD1AAAAhwMAAAAA&#10;" filled="f" stroked="f">
                  <v:textbox style="mso-fit-shape-to-text:t">
                    <w:txbxContent>
                      <w:p w14:paraId="19A44F8F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f x</w:t>
                        </w:r>
                      </w:p>
                    </w:txbxContent>
                  </v:textbox>
                </v:shape>
                <v:shape id="Tekstvak 293" o:spid="_x0000_s1110" type="#_x0000_t202" style="position:absolute;left:512613;top:1705928;width:94234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r415xAAA&#10;ANwAAAAPAAAAZHJzL2Rvd25yZXYueG1sRI/BbsIwEETvlfgHa5G4FYdAEaQYhChI3Aq0H7CKt3FI&#10;vI5iFwJfj5Eq9TiamTeaxaqztbhQ60vHCkbDBARx7nTJhYLvr93rDIQPyBprx6TgRh5Wy97LAjPt&#10;rnykyykUIkLYZ6jAhNBkUvrckEU/dA1x9H5cazFE2RZSt3iNcFvLNEmm0mLJccFgQxtDeXX6tQpm&#10;if2sqnl68HZyH72ZzYfbNmelBv1u/Q4iUBf+w3/tvVaQzsfwPBOP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+NecQAAADcAAAADwAAAAAAAAAAAAAAAACXAgAAZHJzL2Rv&#10;d25yZXYueG1sUEsFBgAAAAAEAAQA9QAAAIgDAAAAAA==&#10;" filled="f" stroked="f">
                  <v:textbox style="mso-fit-shape-to-text:t">
                    <w:txbxContent>
                      <w:p w14:paraId="11A98E46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&lt;- p y</w:t>
                        </w:r>
                      </w:p>
                    </w:txbxContent>
                  </v:textbox>
                </v:shape>
                <v:shape id="Tekstvak 294" o:spid="_x0000_s1111" type="#_x0000_t202" style="position:absolute;left:512613;top:2616711;width:48768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hUNxAAA&#10;ANwAAAAPAAAAZHJzL2Rvd25yZXYueG1sRI/RasJAFETfhf7Dcgt9041BRdNsRNSCb1rbD7hkb7Np&#10;sndDdtW0X+8WCj4OM3OGydeDbcWVel87VjCdJCCIS6drrhR8fryNlyB8QNbYOiYFP+RhXTyNcsy0&#10;u/E7Xc+hEhHCPkMFJoQuk9KXhiz6ieuIo/fleoshyr6SusdbhNtWpkmykBZrjgsGO9oaKpvzxSpY&#10;JvbYNKv05O3sdzo3253bd99KvTwPm1cQgYbwCP+3D1pBuprB35l4BGR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UYVDcQAAADcAAAADwAAAAAAAAAAAAAAAACXAgAAZHJzL2Rv&#10;d25yZXYueG1sUEsFBgAAAAAEAAQA9QAAAIgDAAAAAA==&#10;" filled="f" stroked="f">
                  <v:textbox style="mso-fit-shape-to-text:t">
                    <w:txbxContent>
                      <w:p w14:paraId="3F609E0E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z</w:t>
                        </w:r>
                        <w:proofErr w:type="spellEnd"/>
                      </w:p>
                    </w:txbxContent>
                  </v:textbox>
                </v:shape>
                <v:shape id="Tekstvak 295" o:spid="_x0000_s1112" type="#_x0000_t202" style="position:absolute;left:3341784;top:2118954;width:5480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CrCWxAAA&#10;ANwAAAAPAAAAZHJzL2Rvd25yZXYueG1sRI/RasJAFETfhf7Dcgu+6cagoqmrlNRC37S2H3DJ3mbT&#10;ZO+G7BrTfr0rCD4OM3OG2ewG24ieOl85VjCbJiCIC6crLhV8f71PViB8QNbYOCYFf+Rht30abTDT&#10;7sKf1J9CKSKEfYYKTAhtJqUvDFn0U9cSR+/HdRZDlF0pdYeXCLeNTJNkKS1WHBcMtpQbKurT2SpY&#10;JfZQ1+v06O38f7Yw+Zvbt79KjZ+H1xcQgYbwCN/bH1pBul7A7Uw8AnJ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qwlsQAAADcAAAADwAAAAAAAAAAAAAAAACXAgAAZHJzL2Rv&#10;d25yZXYueG1sUEsFBgAAAAAEAAQA9QAAAIgDAAAAAA==&#10;" filled="f" stroked="f">
                  <v:textbox style="mso-fit-shape-to-text:t">
                    <w:txbxContent>
                      <w:p w14:paraId="5438BBFE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v:shape id="Tekstvak 296" o:spid="_x0000_s1113" type="#_x0000_t202" style="position:absolute;left:1623844;top:2118954;width:55054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C7hxAAA&#10;ANwAAAAPAAAAZHJzL2Rvd25yZXYueG1sRI/RasJAFETfhf7Dcgu+6cagotFVirXQN9vUD7hkr9mY&#10;7N2QXTXt17tCwcdhZs4w621vG3GlzleOFUzGCQjiwumKSwXHn4/RAoQPyBobx6TglzxsNy+DNWba&#10;3fibrnkoRYSwz1CBCaHNpPSFIYt+7Fri6J1cZzFE2ZVSd3iLcNvINEnm0mLFccFgSztDRZ1frIJF&#10;Yg91vUy/vJ3+TWZm9+727Vmp4Wv/tgIRqA/P8H/7UytIl3N4nIlHQG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tgu4cQAAADcAAAADwAAAAAAAAAAAAAAAACXAgAAZHJzL2Rv&#10;d25yZXYueG1sUEsFBgAAAAAEAAQA9QAAAIgDAAAAAA==&#10;" filled="f" stroked="f">
                  <v:textbox style="mso-fit-shape-to-text:t">
                    <w:txbxContent>
                      <w:p w14:paraId="3FD07CC1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q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v:shape id="Tekstvak 297" o:spid="_x0000_s1114" type="#_x0000_t202" style="position:absolute;left:1317037;top:1253453;width:4229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It6xAAA&#10;ANwAAAAPAAAAZHJzL2Rvd25yZXYueG1sRI/BbsIwEETvlfgHa5G4FYcICqQYhChI3Aq0H7CKt3FI&#10;vI5iFwJfj5Eq9TiamTeaxaqztbhQ60vHCkbDBARx7nTJhYLvr93rDIQPyBprx6TgRh5Wy97LAjPt&#10;rnykyykUIkLYZ6jAhNBkUvrckEU/dA1x9H5cazFE2RZSt3iNcFvLNEnepMWS44LBhjaG8ur0axXM&#10;EvtZVfP04O34PpqYzYfbNmelBv1u/Q4iUBf+w3/tvVaQzqfwPBOPgFw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ZSLesQAAADcAAAADwAAAAAAAAAAAAAAAACXAgAAZHJzL2Rv&#10;d25yZXYueG1sUEsFBgAAAAAEAAQA9QAAAIgDAAAAAA==&#10;" filled="f" stroked="f">
                  <v:textbox style="mso-fit-shape-to-text:t">
                    <w:txbxContent>
                      <w:p w14:paraId="35C6B7F6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“”</w:t>
                        </w:r>
                      </w:p>
                    </w:txbxContent>
                  </v:textbox>
                </v:shape>
                <v:shape id="Tekstvak 298" o:spid="_x0000_s1115" type="#_x0000_t202" style="position:absolute;left:3664923;top:1253453;width:42291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x8IwAAA&#10;ANwAAAAPAAAAZHJzL2Rvd25yZXYueG1sRE/LisIwFN0L/kO4wuw0teig1SiiDrib8fEBl+ba1DY3&#10;pYnama+fLASXh/Nerjtbiwe1vnSsYDxKQBDnTpdcKLicv4YzED4ga6wdk4Jf8rBe9XtLzLR78pEe&#10;p1CIGMI+QwUmhCaT0ueGLPqRa4gjd3WtxRBhW0jd4jOG21qmSfIpLZYcGww2tDWUV6e7VTBL7HdV&#10;zdMfbyd/46nZ7ty+uSn1Meg2CxCBuvAWv9wHrSCdx7XxTDwC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Cx8IwAAAANwAAAAPAAAAAAAAAAAAAAAAAJcCAABkcnMvZG93bnJl&#10;di54bWxQSwUGAAAAAAQABAD1AAAAhAMAAAAA&#10;" filled="f" stroked="f">
                  <v:textbox style="mso-fit-shape-to-text:t">
                    <w:txbxContent>
                      <w:p w14:paraId="7C4554EC" w14:textId="77777777" w:rsidR="005C349B" w:rsidRDefault="005C349B" w:rsidP="005C349B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131D4">
        <w:t>Het onderstaande diagram geeft de locaties en verbindingen:</w:t>
      </w:r>
    </w:p>
    <w:p w14:paraId="522A0D80" w14:textId="20A92E67" w:rsidR="00F92A7A" w:rsidRDefault="005C349B" w:rsidP="00A131D4">
      <w:r>
        <w:t>Twee</w:t>
      </w:r>
      <w:r w:rsidR="00F92A7A">
        <w:t xml:space="preserve"> labels zijn anoniem! Dit betekent natuurlijk, dat de uitgaande pijlen van de bovenste locatie niet van elkaar onderscheiden kunnen worden. Met andere woorden, zodra </w:t>
      </w:r>
      <w:r w:rsidR="00F92A7A" w:rsidRPr="00F92A7A">
        <w:rPr>
          <w:rStyle w:val="inlinecode"/>
        </w:rPr>
        <w:t>fun2</w:t>
      </w:r>
      <w:r w:rsidR="00F92A7A">
        <w:t xml:space="preserve"> toegepast wordt op x, zal </w:t>
      </w:r>
      <w:proofErr w:type="gramStart"/>
      <w:r w:rsidR="00F92A7A">
        <w:t>bind</w:t>
      </w:r>
      <w:proofErr w:type="gramEnd"/>
      <w:r w:rsidR="00F92A7A">
        <w:t xml:space="preserve"> ontdekken dat er al een </w:t>
      </w:r>
      <w:proofErr w:type="spellStart"/>
      <w:r w:rsidR="00F92A7A">
        <w:t>dependency</w:t>
      </w:r>
      <w:proofErr w:type="spellEnd"/>
      <w:r w:rsidR="00F92A7A">
        <w:t xml:space="preserve"> is naar een locatie met hetzelfde label – en volkomen onterecht het resultaat van </w:t>
      </w:r>
      <w:r w:rsidR="00F92A7A" w:rsidRPr="00F92A7A">
        <w:rPr>
          <w:rStyle w:val="inlinecode"/>
        </w:rPr>
        <w:t>fun1</w:t>
      </w:r>
      <w:r w:rsidR="00F92A7A">
        <w:t xml:space="preserve"> teruggeven.</w:t>
      </w:r>
    </w:p>
    <w:p w14:paraId="45B31ACF" w14:textId="03184B93" w:rsidR="00074B0F" w:rsidRDefault="00074B0F" w:rsidP="00074B0F">
      <w:pPr>
        <w:pStyle w:val="Kop2"/>
      </w:pPr>
      <w:r>
        <w:t xml:space="preserve">Name preserving </w:t>
      </w:r>
      <w:proofErr w:type="spellStart"/>
      <w:r>
        <w:t>Kleisli</w:t>
      </w:r>
      <w:proofErr w:type="spellEnd"/>
      <w:r>
        <w:t xml:space="preserve"> </w:t>
      </w:r>
      <w:proofErr w:type="spellStart"/>
      <w:r>
        <w:t>compose</w:t>
      </w:r>
      <w:proofErr w:type="spellEnd"/>
    </w:p>
    <w:p w14:paraId="5617E7BF" w14:textId="34968F7D" w:rsidR="00074B0F" w:rsidRDefault="00074B0F" w:rsidP="00074B0F">
      <w:r>
        <w:t xml:space="preserve">De module </w:t>
      </w:r>
      <w:proofErr w:type="spellStart"/>
      <w:r>
        <w:t>Location</w:t>
      </w:r>
      <w:proofErr w:type="spellEnd"/>
      <w:r>
        <w:t xml:space="preserve"> bevat een versie van </w:t>
      </w:r>
      <w:proofErr w:type="spellStart"/>
      <w:r>
        <w:t>Kleisli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die de naam van de eerste functie geeft aan de gehele compositie. Bijvoorbeeld:</w:t>
      </w:r>
    </w:p>
    <w:p w14:paraId="4CF38087" w14:textId="3481425D" w:rsidR="00074B0F" w:rsidRDefault="00074B0F" w:rsidP="00074B0F">
      <w:pPr>
        <w:pStyle w:val="Code"/>
      </w:pPr>
      <w:proofErr w:type="gramStart"/>
      <w:r>
        <w:t>f</w:t>
      </w:r>
      <w:proofErr w:type="gramEnd"/>
      <w:r>
        <w:t xml:space="preserve"> &gt;=&gt; (g &gt;==&gt; h)</w:t>
      </w:r>
    </w:p>
    <w:p w14:paraId="152B2D9B" w14:textId="77777777" w:rsidR="00074B0F" w:rsidRDefault="00074B0F" w:rsidP="00074B0F">
      <w:pPr>
        <w:pStyle w:val="Code"/>
      </w:pPr>
    </w:p>
    <w:p w14:paraId="5DDBC652" w14:textId="1606119B" w:rsidR="00074B0F" w:rsidRDefault="00074B0F" w:rsidP="00074B0F">
      <w:proofErr w:type="gramStart"/>
      <w:r>
        <w:lastRenderedPageBreak/>
        <w:t>geeft</w:t>
      </w:r>
      <w:proofErr w:type="gramEnd"/>
      <w:r>
        <w:t xml:space="preserve"> het volgende diagra</w:t>
      </w:r>
      <w:bookmarkStart w:id="0" w:name="_GoBack"/>
      <w:bookmarkEnd w:id="0"/>
      <w:r>
        <w:t>m</w:t>
      </w:r>
      <w:r w:rsidR="00A924F1"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73600" behindDoc="0" locked="0" layoutInCell="1" allowOverlap="1" wp14:anchorId="01DE2A26" wp14:editId="282716F6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5630400" cy="3546000"/>
                <wp:effectExtent l="0" t="0" r="0" b="0"/>
                <wp:wrapTopAndBottom/>
                <wp:docPr id="342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3" name="Ovaal 343"/>
                        <wps:cNvSpPr/>
                        <wps:spPr>
                          <a:xfrm>
                            <a:off x="2597375" y="735569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F4DD8" w14:textId="77777777" w:rsidR="00A924F1" w:rsidRDefault="00A924F1" w:rsidP="00A924F1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  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e verbindingslijn met pijl 344"/>
                        <wps:cNvCnPr/>
                        <wps:spPr>
                          <a:xfrm>
                            <a:off x="2864503" y="2173119"/>
                            <a:ext cx="0" cy="40181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Ovaal 345"/>
                        <wps:cNvSpPr/>
                        <wps:spPr>
                          <a:xfrm>
                            <a:off x="2597375" y="1659412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al 346"/>
                        <wps:cNvSpPr/>
                        <wps:spPr>
                          <a:xfrm>
                            <a:off x="2597375" y="257493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kstvak 347"/>
                        <wps:cNvSpPr txBox="1"/>
                        <wps:spPr>
                          <a:xfrm>
                            <a:off x="1958975" y="221269"/>
                            <a:ext cx="1978660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C0D91" w14:textId="77777777" w:rsidR="00A924F1" w:rsidRDefault="00A924F1" w:rsidP="00A924F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&gt;=&gt; (g &gt;==&gt; h) 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8" name="Kromme verbindingslijn 348"/>
                        <wps:cNvCnPr/>
                        <wps:spPr>
                          <a:xfrm rot="10800000" flipV="1">
                            <a:off x="2597375" y="992423"/>
                            <a:ext cx="12700" cy="1839364"/>
                          </a:xfrm>
                          <a:prstGeom prst="curvedConnector3">
                            <a:avLst>
                              <a:gd name="adj1" fmla="val 1800000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kstvak 349"/>
                        <wps:cNvSpPr txBox="1"/>
                        <wps:spPr>
                          <a:xfrm>
                            <a:off x="2906143" y="2189263"/>
                            <a:ext cx="54800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DF81BB" w14:textId="77777777" w:rsidR="00A924F1" w:rsidRDefault="00A924F1" w:rsidP="00A924F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0" name="Tekstvak 350"/>
                        <wps:cNvSpPr txBox="1"/>
                        <wps:spPr>
                          <a:xfrm>
                            <a:off x="1869596" y="1659339"/>
                            <a:ext cx="53784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FAF271" w14:textId="77777777" w:rsidR="00A924F1" w:rsidRDefault="00A924F1" w:rsidP="00A924F1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E2A26" id="_x0000_s1116" style="position:absolute;margin-left:0;margin-top:28.35pt;width:443.35pt;height:279.2pt;z-index:251673600;mso-wrap-distance-left:0;mso-wrap-distance-right:0;mso-width-relative:margin;mso-height-relative:margin" coordsize="5629910,354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">
                <v:shape id="_x0000_s1117" type="#_x0000_t75" style="position:absolute;width:5629910;height:3545840;visibility:visible;mso-wrap-style:square">
                  <v:fill o:detectmouseclick="t"/>
                  <v:path o:connecttype="none"/>
                </v:shape>
                <v:oval id="Ovaal 343" o:spid="_x0000_s1118" style="position:absolute;left:2597375;top:735569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bmh6xQAA&#10;ANwAAAAPAAAAZHJzL2Rvd25yZXYueG1sRI9PawIxFMTvgt8hvEJvmq2WqlujSEGQYg/+Qa+P5LlZ&#10;unlZNum69tObQsHjMDO/YebLzlWipSaUnhW8DDMQxNqbkgsFx8N6MAURIrLByjMpuFGA5aLfm2Nu&#10;/JV31O5jIRKEQ44KbIx1LmXQlhyGoa+Jk3fxjcOYZFNI0+A1wV0lR1n2Jh2WnBYs1vRhSX/vf5yC&#10;LPxuL/o0Oa716OvW8saeZ587pZ6futU7iEhdfIT/2xujYPw6hr8z6QjIx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uaHrFAAAA3AAAAA8AAAAAAAAAAAAAAAAAlwIAAGRycy9k&#10;b3ducmV2LnhtbFBLBQYAAAAABAAEAPUAAACJAwAAAAA=&#10;" fillcolor="white [3201]" strokecolor="#8a479b [3209]" strokeweight="1pt">
                  <v:stroke joinstyle="miter"/>
                  <v:textbox inset="1mm,,1mm">
                    <w:txbxContent>
                      <w:p w14:paraId="4D5F4DD8" w14:textId="77777777" w:rsidR="00A924F1" w:rsidRDefault="00A924F1" w:rsidP="00A924F1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  a</w:t>
                        </w:r>
                        <w:proofErr w:type="gramEnd"/>
                      </w:p>
                    </w:txbxContent>
                  </v:textbox>
                </v:oval>
                <v:shape id="Rechte verbindingslijn met pijl 344" o:spid="_x0000_s1119" type="#_x0000_t32" style="position:absolute;left:2864503;top:2173119;width:0;height:4018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LDbsQAAADcAAAADwAAAGRycy9kb3ducmV2LnhtbESPT2vCQBTE70K/w/IKvYhu0oYgqWuQ&#10;2kKPNSpeH9mXPzT7Nma3Jv323YLgcZiZ3zDrfDKduNLgWssK4mUEgri0uuVawfHwsViBcB5ZY2eZ&#10;FPySg3zzMFtjpu3Ie7oWvhYBwi5DBY33fSalKxsy6Ja2Jw5eZQeDPsihlnrAMcBNJ5+jKJUGWw4L&#10;Dfb01lD5XfwYBTuaO9ldohOd39NzVcVfu0LWSj09TttXEJ4mfw/f2p9awUuSwP+ZcAT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0sNuxAAAANwAAAAPAAAAAAAAAAAA&#10;AAAAAKECAABkcnMvZG93bnJldi54bWxQSwUGAAAAAAQABAD5AAAAkgMAAAAA&#10;" strokecolor="#006a89 [3204]" strokeweight="1.5pt">
                  <v:stroke endarrow="block" joinstyle="miter"/>
                </v:shape>
                <v:oval id="Ovaal 345" o:spid="_x0000_s1120" style="position:absolute;left:2597375;top:1659412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y1WVxQAA&#10;ANwAAAAPAAAAZHJzL2Rvd25yZXYueG1sRI9BawIxFITvQv9DeAVvmq22tt0apQiCiB600l4fyXOz&#10;dPOybOK69tcboeBxmJlvmOm8c5VoqQmlZwVPwwwEsfam5ELB4Ws5eAMRIrLByjMpuFCA+eyhN8Xc&#10;+DPvqN3HQiQIhxwV2BjrXMqgLTkMQ18TJ+/oG4cxyaaQpsFzgrtKjrJsIh2WnBYs1rSwpH/3J6cg&#10;C3+bo/5+PSz1aHtpeWV/3tc7pfqP3ecHiEhdvIf/2yujYPz8Arcz6QjI2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DLVZX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oval id="Ovaal 346" o:spid="_x0000_s1121" style="position:absolute;left:2597375;top:257493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cvixQAA&#10;ANwAAAAPAAAAZHJzL2Rvd25yZXYueG1sRI9BawIxFITvgv8hPKE3zWqLbbdGkYIgRQ9aaa+P5LlZ&#10;unlZNum6+uuNIHgcZuYbZrboXCVaakLpWcF4lIEg1t6UXCg4fK+GbyBCRDZYeSYFZwqwmPd7M8yN&#10;P/GO2n0sRIJwyFGBjbHOpQzaksMw8jVx8o6+cRiTbAppGjwluKvkJMum0mHJacFiTZ+W9N/+3ynI&#10;wmVz1D+vh5WebM8tr+3v+9dOqadBt/wAEamLj/C9vTYKnl+mcDuTjoCc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AZy+LFAAAA3AAAAA8AAAAAAAAAAAAAAAAAlwIAAGRycy9k&#10;b3ducmV2LnhtbFBLBQYAAAAABAAEAPUAAACJAwAAAAA=&#10;" fillcolor="white [3201]" strokecolor="#8a479b [3209]" strokeweight="1pt">
                  <v:stroke joinstyle="miter"/>
                  <v:textbox inset="1mm,,1mm"/>
                </v:oval>
                <v:shape id="Tekstvak 347" o:spid="_x0000_s1122" type="#_x0000_t202" style="position:absolute;left:1958975;top:221269;width:1978660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aigxAAA&#10;ANwAAAAPAAAAZHJzL2Rvd25yZXYueG1sRI/NbsIwEITvSLyDtUjcisNPKaQYhChI3FooD7CKt3FI&#10;vI5iFwJPjytV4jiamW80i1VrK3GhxheOFQwHCQjizOmCcwWn793LDIQPyBorx6TgRh5Wy25ngal2&#10;Vz7Q5RhyESHsU1RgQqhTKX1myKIfuJo4ej+usRiibHKpG7xGuK3kKEmm0mLBccFgTRtDWXn8tQpm&#10;if0sy/noy9vJffhqNh9uW5+V6vfa9TuIQG14hv/be61gPHmDvzPxCM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WooMQAAADcAAAADwAAAAAAAAAAAAAAAACXAgAAZHJzL2Rv&#10;d25yZXYueG1sUEsFBgAAAAAEAAQA9QAAAIgDAAAAAA==&#10;" filled="f" stroked="f">
                  <v:textbox style="mso-fit-shape-to-text:t">
                    <w:txbxContent>
                      <w:p w14:paraId="186C0D91" w14:textId="77777777" w:rsidR="00A924F1" w:rsidRDefault="00A924F1" w:rsidP="00A924F1">
                        <w:pPr>
                          <w:pStyle w:val="Norma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&gt;=&gt; (g &gt;==&gt; h) a</w:t>
                        </w:r>
                      </w:p>
                    </w:txbxContent>
                  </v:textbox>
                </v:shape>
                <v:shape id="Kromme verbindingslijn 348" o:spid="_x0000_s1123" type="#_x0000_t38" style="position:absolute;left:2597375;top:992423;width:12700;height:1839364;rotation:18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Vc28AAAADcAAAADwAAAGRycy9kb3ducmV2LnhtbERPTWsCMRC9F/wPYQRvNWu1IqtRpFCQ&#10;Qg/dFryOm3GzuJksyXTd/vvmUOjx8b53h9F3aqCY2sAGFvMCFHEdbMuNga/P18cNqCTIFrvAZOCH&#10;Ehz2k4cdljbc+YOGShqVQziVaMCJ9KXWqXbkMc1DT5y5a4geJcPYaBvxnsN9p5+KYq09tpwbHPb0&#10;4qi+Vd/ewGmk8+ate2Y5c5L3aoi3lbsYM5uOxy0ooVH+xX/ukzWwXOW1+Uw+Anr/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XlXNvAAAAA3AAAAA8AAAAAAAAAAAAAAAAA&#10;oQIAAGRycy9kb3ducmV2LnhtbFBLBQYAAAAABAAEAPkAAACOAwAAAAA=&#10;" adj="388800" strokecolor="#006a89 [3204]" strokeweight="1.5pt">
                  <v:stroke endarrow="block" joinstyle="miter"/>
                </v:shape>
                <v:shape id="Tekstvak 349" o:spid="_x0000_s1124" type="#_x0000_t202" style="position:absolute;left:2906143;top:2189263;width:54800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plJxQAA&#10;ANwAAAAPAAAAZHJzL2Rvd25yZXYueG1sRI/NbsIwEITvSH0Hayv1Vhz+KhJiUAWtxA1I+wCreBuH&#10;xOsodiHt09dIlTiOZuYbTb4ZbCsu1PvasYLJOAFBXDpdc6Xg8+P9eQnCB2SNrWNS8EMeNuuHUY6Z&#10;dlc+0aUIlYgQ9hkqMCF0mZS+NGTRj11HHL0v11sMUfaV1D1eI9y2cpokL9JizXHBYEdbQ2VTfFsF&#10;y8QemiadHr2d/04WZrtzb91ZqafH4XUFItAQ7uH/9l4rmM1TuJ2JR0C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/GmUnFAAAA3AAAAA8AAAAAAAAAAAAAAAAAlwIAAGRycy9k&#10;b3ducmV2LnhtbFBLBQYAAAAABAAEAPUAAACJAwAAAAA=&#10;" filled="f" stroked="f">
                  <v:textbox style="mso-fit-shape-to-text:t">
                    <w:txbxContent>
                      <w:p w14:paraId="0EDF81BB" w14:textId="77777777" w:rsidR="00A924F1" w:rsidRDefault="00A924F1" w:rsidP="00A924F1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v:shape id="Tekstvak 350" o:spid="_x0000_s1125" type="#_x0000_t202" style="position:absolute;left:1869596;top:1659339;width:53784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aYJwQAA&#10;ANwAAAAPAAAAZHJzL2Rvd25yZXYueG1sRE9LbsIwEN0jcQdrkNgVByiIphiEgErsyqcHGMXTOCQe&#10;R7GBwOnxAonl0/vPl62txJUaXzhWMBwkIIgzpwvOFfydfj5mIHxA1lg5JgV38rBcdDtzTLW78YGu&#10;x5CLGMI+RQUmhDqV0meGLPqBq4kj9+8aiyHCJpe6wVsMt5UcJclUWiw4NhisaW0oK48Xq2CW2N+y&#10;/Brtvf18DCdmvXHb+qxUv9euvkEEasNb/HLvtILxJM6PZ+IRkI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yWmCcEAAADcAAAADwAAAAAAAAAAAAAAAACXAgAAZHJzL2Rvd25y&#10;ZXYueG1sUEsFBgAAAAAEAAQA9QAAAIUDAAAAAA==&#10;" filled="f" stroked="f">
                  <v:textbox style="mso-fit-shape-to-text:t">
                    <w:txbxContent>
                      <w:p w14:paraId="59FAF271" w14:textId="77777777" w:rsidR="00A924F1" w:rsidRDefault="00A924F1" w:rsidP="00A924F1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“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:</w:t>
      </w:r>
    </w:p>
    <w:p w14:paraId="5F12AD9B" w14:textId="77777777" w:rsidR="00074B0F" w:rsidRPr="00074B0F" w:rsidRDefault="00074B0F" w:rsidP="00074B0F"/>
    <w:p w14:paraId="1B29B189" w14:textId="3BBA7962" w:rsidR="003300C4" w:rsidRDefault="00CB044B" w:rsidP="003300C4">
      <w:pPr>
        <w:pStyle w:val="Kop1"/>
      </w:pPr>
      <w:r>
        <w:t>Een functie liften met &lt;$&gt; en &lt;*&gt;</w:t>
      </w:r>
    </w:p>
    <w:p w14:paraId="5AEC7111" w14:textId="692FF1EF" w:rsidR="00CB044B" w:rsidRDefault="00CB044B" w:rsidP="00CB044B">
      <w:r>
        <w:t xml:space="preserve">Een functie van twee argumenten kunnen we als volgt liften naar </w:t>
      </w:r>
      <w:proofErr w:type="spellStart"/>
      <w:r>
        <w:t>Applicative</w:t>
      </w:r>
      <w:proofErr w:type="spellEnd"/>
      <w:r>
        <w:t xml:space="preserve"> waarden:</w:t>
      </w:r>
    </w:p>
    <w:p w14:paraId="540BF12B" w14:textId="4CFB08C9" w:rsidR="00CB044B" w:rsidRDefault="00CB044B" w:rsidP="00CB044B">
      <w:pPr>
        <w:pStyle w:val="Code"/>
      </w:pPr>
      <w:r>
        <w:t>(+) &lt;$&gt; pure 1 &lt;*&gt; pure 2</w:t>
      </w:r>
    </w:p>
    <w:p w14:paraId="0DE95F55" w14:textId="77777777" w:rsidR="00CB044B" w:rsidRDefault="00CB044B" w:rsidP="00CB044B">
      <w:pPr>
        <w:pStyle w:val="Code"/>
      </w:pPr>
    </w:p>
    <w:p w14:paraId="558CD6BE" w14:textId="137A36F3" w:rsidR="00CB044B" w:rsidRPr="00CB044B" w:rsidRDefault="00AD53D7" w:rsidP="00CB044B">
      <w:r w:rsidRPr="00876996">
        <w:rPr>
          <w:noProof/>
          <w:lang w:val="en-US"/>
        </w:rPr>
        <mc:AlternateContent>
          <mc:Choice Requires="wpc">
            <w:drawing>
              <wp:anchor distT="0" distB="0" distL="0" distR="0" simplePos="0" relativeHeight="251665408" behindDoc="0" locked="0" layoutInCell="1" allowOverlap="0" wp14:anchorId="529ACCC3" wp14:editId="76C97C5F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5994400" cy="2861945"/>
                <wp:effectExtent l="0" t="0" r="0" b="0"/>
                <wp:wrapTopAndBottom/>
                <wp:docPr id="124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Ovaal 140"/>
                        <wps:cNvSpPr/>
                        <wps:spPr>
                          <a:xfrm>
                            <a:off x="871950" y="180000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3687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hte verbindingslijn met pijl 141"/>
                        <wps:cNvCnPr>
                          <a:stCxn id="156" idx="4"/>
                        </wps:cNvCnPr>
                        <wps:spPr>
                          <a:xfrm>
                            <a:off x="1139078" y="693707"/>
                            <a:ext cx="0" cy="4418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kstvak 142"/>
                        <wps:cNvSpPr txBox="1"/>
                        <wps:spPr>
                          <a:xfrm>
                            <a:off x="603228" y="325201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52637B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" name="Ovaal 143"/>
                        <wps:cNvSpPr/>
                        <wps:spPr>
                          <a:xfrm>
                            <a:off x="871950" y="1135593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82CA2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fun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kstvak 144"/>
                        <wps:cNvSpPr txBox="1"/>
                        <wps:spPr>
                          <a:xfrm>
                            <a:off x="364432" y="789340"/>
                            <a:ext cx="54292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58DB9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(+)&lt;$&gt;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5" name="Tekstvak 145"/>
                        <wps:cNvSpPr txBox="1"/>
                        <wps:spPr>
                          <a:xfrm>
                            <a:off x="269032" y="1280398"/>
                            <a:ext cx="60960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BAC86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6" name="Rechte verbindingslijn met pijl 146"/>
                        <wps:cNvCnPr/>
                        <wps:spPr>
                          <a:xfrm>
                            <a:off x="1139078" y="1649300"/>
                            <a:ext cx="0" cy="370064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kstvak 147"/>
                        <wps:cNvSpPr txBox="1"/>
                        <wps:spPr>
                          <a:xfrm>
                            <a:off x="106371" y="16880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6C490C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" name="Tekstvak 148"/>
                        <wps:cNvSpPr txBox="1"/>
                        <wps:spPr>
                          <a:xfrm>
                            <a:off x="10168" y="2153065"/>
                            <a:ext cx="855980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67559E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$&gt;1&lt;*&gt;2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Ovaal 149"/>
                        <wps:cNvSpPr/>
                        <wps:spPr>
                          <a:xfrm>
                            <a:off x="871950" y="2019364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C0A1D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al 150"/>
                        <wps:cNvSpPr/>
                        <wps:spPr>
                          <a:xfrm>
                            <a:off x="1941786" y="191465"/>
                            <a:ext cx="534256" cy="51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5358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 verbindingslijn met pijl 151"/>
                        <wps:cNvCnPr/>
                        <wps:spPr>
                          <a:xfrm flipH="1">
                            <a:off x="1327966" y="705172"/>
                            <a:ext cx="880948" cy="138942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kstvak 152"/>
                        <wps:cNvSpPr txBox="1"/>
                        <wps:spPr>
                          <a:xfrm>
                            <a:off x="1564550" y="1647594"/>
                            <a:ext cx="78930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D7EF01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+)&lt;</w:t>
                              </w:r>
                              <w:proofErr w:type="gramEnd"/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$&gt;1&lt;*&gt;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3" name="Blokboog 153"/>
                        <wps:cNvSpPr/>
                        <wps:spPr>
                          <a:xfrm rot="1585342">
                            <a:off x="1128140" y="1648635"/>
                            <a:ext cx="361997" cy="325205"/>
                          </a:xfrm>
                          <a:prstGeom prst="blockArc">
                            <a:avLst>
                              <a:gd name="adj1" fmla="val 10800000"/>
                              <a:gd name="adj2" fmla="val 21473292"/>
                              <a:gd name="adj3" fmla="val 913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kstvak 154"/>
                        <wps:cNvSpPr txBox="1"/>
                        <wps:spPr>
                          <a:xfrm>
                            <a:off x="2474659" y="313736"/>
                            <a:ext cx="249555" cy="238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428F3A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2682BB" w:themeColor="accent2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" name="Tekstvak 155"/>
                        <wps:cNvSpPr txBox="1"/>
                        <wps:spPr>
                          <a:xfrm>
                            <a:off x="2913380" y="802987"/>
                            <a:ext cx="2738755" cy="356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FD57F" w14:textId="77777777" w:rsidR="00B2029F" w:rsidRDefault="00B2029F" w:rsidP="00B2029F">
                              <w:pPr>
                                <w:pStyle w:val="Norma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Trebuchet MS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(+) &lt;$&gt; pure 1 &lt;*&gt; pure 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6" name="Vierkante haak links 156"/>
                        <wps:cNvSpPr/>
                        <wps:spPr>
                          <a:xfrm rot="5400000">
                            <a:off x="4966792" y="372912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Vierkante haak links 157"/>
                        <wps:cNvSpPr/>
                        <wps:spPr>
                          <a:xfrm rot="16200000">
                            <a:off x="4082980" y="876743"/>
                            <a:ext cx="220435" cy="2361952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Kromme verbindingslijn 158"/>
                        <wps:cNvCnPr/>
                        <wps:spPr>
                          <a:xfrm rot="16200000" flipH="1" flipV="1">
                            <a:off x="3829527" y="920454"/>
                            <a:ext cx="1611154" cy="883812"/>
                          </a:xfrm>
                          <a:prstGeom prst="curvedConnector5">
                            <a:avLst>
                              <a:gd name="adj1" fmla="val -14189"/>
                              <a:gd name="adj2" fmla="val -93696"/>
                              <a:gd name="adj3" fmla="val 114189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Vierkante haak links 159"/>
                        <wps:cNvSpPr/>
                        <wps:spPr>
                          <a:xfrm rot="5400000">
                            <a:off x="3913204" y="372911"/>
                            <a:ext cx="220435" cy="588176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Kromme verbindingslijn 160"/>
                        <wps:cNvCnPr/>
                        <wps:spPr>
                          <a:xfrm rot="16200000" flipH="1" flipV="1">
                            <a:off x="3426446" y="793664"/>
                            <a:ext cx="833858" cy="360094"/>
                          </a:xfrm>
                          <a:prstGeom prst="curvedConnector5">
                            <a:avLst>
                              <a:gd name="adj1" fmla="val -27415"/>
                              <a:gd name="adj2" fmla="val 363890"/>
                              <a:gd name="adj3" fmla="val 127415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Vierkante haak links 161"/>
                        <wps:cNvSpPr/>
                        <wps:spPr>
                          <a:xfrm rot="16200000">
                            <a:off x="3553110" y="626240"/>
                            <a:ext cx="220435" cy="1308365"/>
                          </a:xfrm>
                          <a:prstGeom prst="leftBracke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Kromme verbindingslijn 162"/>
                        <wps:cNvCnPr/>
                        <wps:spPr>
                          <a:xfrm>
                            <a:off x="3009145" y="1170205"/>
                            <a:ext cx="1184053" cy="997732"/>
                          </a:xfrm>
                          <a:prstGeom prst="curvedConnector4">
                            <a:avLst>
                              <a:gd name="adj1" fmla="val -42708"/>
                              <a:gd name="adj2" fmla="val 122912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ACCC3" id="_x0000_s1126" style="position:absolute;margin-left:0;margin-top:28.3pt;width:472pt;height:225.35pt;z-index:251665408;mso-wrap-distance-left:0;mso-wrap-distance-right:0;mso-width-relative:margin;mso-height-relative:margin" coordsize="5994400,28619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" o:allowoverlap="f">
                <v:shape id="_x0000_s1127" type="#_x0000_t75" style="position:absolute;width:5994400;height:2861945;visibility:visible;mso-wrap-style:square">
                  <v:fill o:detectmouseclick="t"/>
                  <v:path o:connecttype="none"/>
                </v:shape>
                <v:oval id="Ovaal 140" o:spid="_x0000_s1128" style="position:absolute;left:871950;top:180000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JjsxgAA&#10;ANwAAAAPAAAAZHJzL2Rvd25yZXYueG1sRI9BawIxEIXvhf6HMAVvNVsR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eJjs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0BE3687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shape id="Rechte verbindingslijn met pijl 141" o:spid="_x0000_s1129" type="#_x0000_t32" style="position:absolute;left:1139078;top:693707;width:0;height:44188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mEOF8AAAADcAAAADwAAAGRycy9kb3ducmV2LnhtbERPS4vCMBC+L/gfwgheFk0rIlKNIj7A&#10;o3ZXvA7N9IHNpDZR6783wsLe5uN7zmLVmVo8qHWVZQXxKAJBnFldcaHg92c/nIFwHlljbZkUvMjB&#10;atn7WmCi7ZNP9Eh9IUIIuwQVlN43iZQuK8mgG9mGOHC5bQ36ANtC6hafIdzUchxFU2mw4tBQYkOb&#10;krJrejcKtvTtZH2LznTZTS95Hh+3qSyUGvS79RyEp87/i//cBx3mT2L4PBMukMs3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hDhfAAAAA3AAAAA8AAAAAAAAAAAAAAAAA&#10;oQIAAGRycy9kb3ducmV2LnhtbFBLBQYAAAAABAAEAPkAAACOAwAAAAA=&#10;" strokecolor="#006a89 [3204]" strokeweight="1.5pt">
                  <v:stroke endarrow="block" joinstyle="miter"/>
                </v:shape>
                <v:shape id="Tekstvak 142" o:spid="_x0000_s1130" type="#_x0000_t202" style="position:absolute;left:603228;top:325201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mXZwQAA&#10;ANwAAAAPAAAAZHJzL2Rvd25yZXYueG1sRE/NisIwEL4L+w5hFrxpalHRapTFVfCmqz7A0Mw23TaT&#10;0kTt7tMbQdjbfHy/s1x3thY3an3pWMFomIAgzp0uuVBwOe8GMxA+IGusHZOCX/KwXr31lphpd+cv&#10;up1CIWII+wwVmBCaTEqfG7Loh64hjty3ay2GCNtC6hbvMdzWMk2SqbRYcmww2NDGUF6drlbBLLGH&#10;qpqnR2/Hf6OJ2Xy6bfOjVP+9+1iACNSFf/HLvddx/jiF5zPxArl6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Zl2cEAAADcAAAADwAAAAAAAAAAAAAAAACXAgAAZHJzL2Rvd25y&#10;ZXYueG1sUEsFBgAAAAAEAAQA9QAAAIUDAAAAAA==&#10;" filled="f" stroked="f">
                  <v:textbox style="mso-fit-shape-to-text:t">
                    <w:txbxContent>
                      <w:p w14:paraId="0652637B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oval id="Ovaal 143" o:spid="_x0000_s1131" style="position:absolute;left:871950;top:1135593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gabwwAA&#10;ANwAAAAPAAAAZHJzL2Rvd25yZXYueG1sRE9LawIxEL4X/A9hhN5qViutrkYRQZDSHnyg1yEZN4ub&#10;ybJJ19Vf3xQKvc3H95z5snOVaKkJpWcFw0EGglh7U3Kh4HjYvExAhIhssPJMCu4UYLnoPc0xN/7G&#10;O2r3sRAphEOOCmyMdS5l0JYchoGviRN38Y3DmGBTSNPgLYW7So6y7E06LDk1WKxpbUlf999OQRYe&#10;nxd9ej9u9Ojr3vLWnqcfO6We+91qBiJSF//Ff+6tSfPHr/D7TLpAL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qgabwwAAANwAAAAPAAAAAAAAAAAAAAAAAJcCAABkcnMvZG93&#10;bnJldi54bWxQSwUGAAAAAAQABAD1AAAAhwMAAAAA&#10;" fillcolor="white [3201]" strokecolor="#8a479b [3209]" strokeweight="1pt">
                  <v:stroke joinstyle="miter"/>
                  <v:textbox inset="1mm,,1mm">
                    <w:txbxContent>
                      <w:p w14:paraId="59582CA2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fun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oval>
                <v:shape id="Tekstvak 144" o:spid="_x0000_s1132" type="#_x0000_t202" style="position:absolute;left:364432;top:789340;width:54292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1g2wgAA&#10;ANwAAAAPAAAAZHJzL2Rvd25yZXYueG1sRE/NasJAEL4X+g7LFHqrm0gsGt1IsRa8tUYfYMiO2Zjs&#10;bMiumvbpu4WCt/n4fme1Hm0nrjT4xrGCdJKAIK6cbrhWcDx8vMxB+ICssXNMCr7Jw7p4fFhhrt2N&#10;93QtQy1iCPscFZgQ+lxKXxmy6CeuJ47cyQ0WQ4RDLfWAtxhuOzlNkldpseHYYLCnjaGqLS9WwTyx&#10;n227mH55m/2kM7N5d9v+rNTz0/i2BBFoDHfxv3un4/wsg79n4gWy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DWDbCAAAA3AAAAA8AAAAAAAAAAAAAAAAAlwIAAGRycy9kb3du&#10;cmV2LnhtbFBLBQYAAAAABAAEAPUAAACGAwAAAAA=&#10;" filled="f" stroked="f">
                  <v:textbox style="mso-fit-shape-to-text:t">
                    <w:txbxContent>
                      <w:p w14:paraId="4958DB9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(+)&lt;$&gt;</w:t>
                        </w:r>
                      </w:p>
                    </w:txbxContent>
                  </v:textbox>
                </v:shape>
                <v:shape id="Tekstvak 145" o:spid="_x0000_s1133" type="#_x0000_t202" style="position:absolute;left:269032;top:1280398;width:60960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/2t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oz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0/9rcEAAADcAAAADwAAAAAAAAAAAAAAAACXAgAAZHJzL2Rvd25y&#10;ZXYueG1sUEsFBgAAAAAEAAQA9QAAAIUDAAAAAA==&#10;" filled="f" stroked="f">
                  <v:textbox style="mso-fit-shape-to-text:t">
                    <w:txbxContent>
                      <w:p w14:paraId="2A9BAC86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</w:t>
                        </w:r>
                      </w:p>
                    </w:txbxContent>
                  </v:textbox>
                </v:shape>
                <v:shape id="Rechte verbindingslijn met pijl 146" o:spid="_x0000_s1134" type="#_x0000_t32" style="position:absolute;left:1139078;top:1649300;width:0;height:37006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iWY8EAAADcAAAADwAAAGRycy9kb3ducmV2LnhtbERPS2vCQBC+F/wPywheSt1YJJTUTRC1&#10;4NGmLV6H7OSB2dmYXZP4791Cobf5+J6zySbTioF611hWsFpGIIgLqxuuFHx/fby8gXAeWWNrmRTc&#10;yUGWzp42mGg78icNua9ECGGXoILa+y6R0hU1GXRL2xEHrrS9QR9gX0nd4xjCTStfoyiWBhsODTV2&#10;tKupuOQ3o2BPz0621+iHzof4XJar0z6XlVKL+bR9B+Fp8v/iP/dRh/nrGH6fCRfI9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iJZjwQAAANwAAAAPAAAAAAAAAAAAAAAA&#10;AKECAABkcnMvZG93bnJldi54bWxQSwUGAAAAAAQABAD5AAAAjwMAAAAA&#10;" strokecolor="#006a89 [3204]" strokeweight="1.5pt">
                  <v:stroke endarrow="block" joinstyle="miter"/>
                </v:shape>
                <v:shape id="Tekstvak 147" o:spid="_x0000_s1135" type="#_x0000_t202" style="position:absolute;left:106371;top:16880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0cZBwgAA&#10;ANwAAAAPAAAAZHJzL2Rvd25yZXYueG1sRE/NasJAEL4XfIdlhN7qJmKtxqxSbAvetOoDDNkxG5Od&#10;Ddmtpj69KxR6m4/vd/JVbxtxoc5XjhWkowQEceF0xaWC4+HrZQbCB2SNjWNS8EseVsvBU46Zdlf+&#10;pss+lCKGsM9QgQmhzaT0hSGLfuRa4sidXGcxRNiVUnd4jeG2keMkmUqLFccGgy2tDRX1/scqmCV2&#10;W9fz8c7byS19NesP99melXoe9u8LEIH68C/+c290nD95g8cz8QK5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RxkHCAAAA3AAAAA8AAAAAAAAAAAAAAAAAlwIAAGRycy9kb3du&#10;cmV2LnhtbFBLBQYAAAAABAAEAPUAAACGAwAAAAA=&#10;" filled="f" stroked="f">
                  <v:textbox style="mso-fit-shape-to-text:t">
                    <w:txbxContent>
                      <w:p w14:paraId="426C490C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Tekstvak 148" o:spid="_x0000_s1136" type="#_x0000_t202" style="position:absolute;left:10168;top:2153065;width:855980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IzxQAA&#10;ANwAAAAPAAAAZHJzL2Rvd25yZXYueG1sRI/NbsJADITvlXiHlZG4lQ2IVjRlQYgfqbeWnwewsm42&#10;TdYbZRdI+/T1AYmbrRnPfF6set+oK3WxCmxgMs5AERfBVlwaOJ/2z3NQMSFbbAKTgV+KsFoOnhaY&#10;23DjA12PqVQSwjFHAy6lNtc6Fo48xnFoiUX7Dp3HJGtXatvhTcJ9o6dZ9qo9ViwNDlvaOCrq48Ub&#10;mGf+s67fpl/Rz/4mL26zDbv2x5jRsF+/g0rUp4f5fv1hBX8mtPKMTKC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1OUjPFAAAA3AAAAA8AAAAAAAAAAAAAAAAAlwIAAGRycy9k&#10;b3ducmV2LnhtbFBLBQYAAAAABAAEAPUAAACJAwAAAAA=&#10;" filled="f" stroked="f">
                  <v:textbox style="mso-fit-shape-to-text:t">
                    <w:txbxContent>
                      <w:p w14:paraId="6E67559E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$&gt;1&lt;*&gt;2</w:t>
                        </w:r>
                      </w:p>
                    </w:txbxContent>
                  </v:textbox>
                </v:shape>
                <v:oval id="Ovaal 149" o:spid="_x0000_s1137" style="position:absolute;left:871950;top:2019364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jFxwgAA&#10;ANwAAAAPAAAAZHJzL2Rvd25yZXYueG1sRE9NawIxEL0X/A9hBG81q5RWV6OIIIjUg1b0OiTjZnEz&#10;WTbpuvbXN0Kht3m8z5kvO1eJlppQelYwGmYgiLU3JRcKTl+b1wmIEJENVp5JwYMCLBe9lznmxt/5&#10;QO0xFiKFcMhRgY2xzqUM2pLDMPQ1ceKuvnEYE2wKaRq8p3BXyXGWvUuHJacGizWtLenb8dspyMLP&#10;51WfP04bPd4/Wt7ay3R3UGrQ71YzEJG6+C/+c29Nmv82hecz6QK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CMXHCAAAA3AAAAA8AAAAAAAAAAAAAAAAAlwIAAGRycy9kb3du&#10;cmV2LnhtbFBLBQYAAAAABAAEAPUAAACGAwAAAAA=&#10;" fillcolor="white [3201]" strokecolor="#8a479b [3209]" strokeweight="1pt">
                  <v:stroke joinstyle="miter"/>
                  <v:textbox inset="1mm,,1mm">
                    <w:txbxContent>
                      <w:p w14:paraId="515C0A1D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oval>
                <v:oval id="Ovaal 150" o:spid="_x0000_s1138" style="position:absolute;left:1941786;top:191465;width:534256;height:5137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Q4xxgAA&#10;ANwAAAAPAAAAZHJzL2Rvd25yZXYueG1sRI9BawIxEIXvhf6HMAVvNVtB226NUgqCSD1opb0OybhZ&#10;upksm7iu/fXOQehthvfmvW/myyE0qqcu1ZENPI0LUMQ2uporA4ev1eMLqJSRHTaRycCFEiwX93dz&#10;LF088476fa6UhHAq0YDPuS21TtZTwDSOLbFox9gFzLJ2lXYdniU8NHpSFDMdsGZp8NjShyf7uz8F&#10;A0X6+zza7+fDyk62l57X/ud1szNm9DC8v4HKNOR/8+167QR/KvjyjEygF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oQ4xxgAAANwAAAAPAAAAAAAAAAAAAAAAAJcCAABkcnMv&#10;ZG93bnJldi54bWxQSwUGAAAAAAQABAD1AAAAigMAAAAA&#10;" fillcolor="white [3201]" strokecolor="#8a479b [3209]" strokeweight="1pt">
                  <v:stroke joinstyle="miter"/>
                  <v:textbox inset="1mm,,1mm">
                    <w:txbxContent>
                      <w:p w14:paraId="4F75358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Trebuchet MS" w:cstheme="minorBidi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shape id="Rechte verbindingslijn met pijl 151" o:spid="_x0000_s1139" type="#_x0000_t32" style="position:absolute;left:1327966;top:705172;width:880948;height:1389423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T1PsQAAADcAAAADwAAAGRycy9kb3ducmV2LnhtbERPTWvCQBC9F/oflin0UnQToUWiGymC&#10;qIgHY4vXMTvZpGZnQ3ar6b/vFgre5vE+Z74YbCuu1PvGsYJ0nIAgLp1u2Cj4OK5GUxA+IGtsHZOC&#10;H/KwyB8f5phpd+MDXYtgRAxhn6GCOoQuk9KXNVn0Y9cRR65yvcUQYW+k7vEWw20rJ0nyJi02HBtq&#10;7GhZU3kpvq0Cszuc98VXa4by9LK9rKrPfbFOlXp+Gt5nIAIN4S7+d290nP+awt8z8QKZ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1PU+xAAAANwAAAAPAAAAAAAAAAAA&#10;AAAAAKECAABkcnMvZG93bnJldi54bWxQSwUGAAAAAAQABAD5AAAAkgMAAAAA&#10;" strokecolor="#006a89 [3204]" strokeweight="1.5pt">
                  <v:stroke endarrow="block" joinstyle="miter"/>
                </v:shape>
                <v:shape id="Tekstvak 152" o:spid="_x0000_s1140" type="#_x0000_t202" style="position:absolute;left:1564550;top:1647594;width:78930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f/MEwgAA&#10;ANwAAAAPAAAAZHJzL2Rvd25yZXYueG1sRE/NasJAEL4X+g7LFHqrm4RaNLqRYi14s40+wJAdszHZ&#10;2ZBdNfXp3UKht/n4fme5Gm0nLjT4xrGCdJKAIK6cbrhWcNh/vsxA+ICssXNMCn7Iw6p4fFhirt2V&#10;v+lShlrEEPY5KjAh9LmUvjJk0U9cTxy5oxsshgiHWuoBrzHcdjJLkjdpseHYYLCntaGqLc9WwSyx&#10;u7adZ1/evt7SqVl/uE1/Uur5aXxfgAg0hn/xn3ur4/xpBr/PxAtk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/8wTCAAAA3AAAAA8AAAAAAAAAAAAAAAAAlwIAAGRycy9kb3du&#10;cmV2LnhtbFBLBQYAAAAABAAEAPUAAACGAwAAAAA=&#10;" filled="f" stroked="f">
                  <v:textbox style="mso-fit-shape-to-text:t">
                    <w:txbxContent>
                      <w:p w14:paraId="31D7EF01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+)&lt;</w:t>
                        </w:r>
                        <w:proofErr w:type="gramEnd"/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$&gt;1&lt;*&gt;</w:t>
                        </w:r>
                      </w:p>
                    </w:txbxContent>
                  </v:textbox>
                </v:shape>
                <v:shape id="Blokboog 153" o:spid="_x0000_s1141" style="position:absolute;left:1128140;top:1648635;width:361997;height:325205;rotation:1731616fd;visibility:visible;mso-wrap-style:square;v-text-anchor:middle" coordsize="361997,325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A3HwQAA&#10;ANwAAAAPAAAAZHJzL2Rvd25yZXYueG1sRE9Na8JAEL0X/A/LCL3VjRWLRFcJQsGToC2ex+yYjWZn&#10;Y3bU9N+7hUJv83ifs1j1vlF36mId2MB4lIEiLoOtuTLw/fX5NgMVBdliE5gM/FCE1XLwssDchgfv&#10;6L6XSqUQjjkacCJtrnUsHXmMo9ASJ+4UOo+SYFdp2+EjhftGv2fZh/ZYc2pw2NLaUXnZ37yB82Y8&#10;u25lWm1PuqiPvjgcnRyMeR32xRyUUC//4j/3xqb50wn8PpMu0M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EANx8EAAADcAAAADwAAAAAAAAAAAAAAAACXAgAAZHJzL2Rvd25y&#10;ZXYueG1sUEsFBgAAAAAEAAQA9QAAAIUDAAAAAA==&#10;" path="m0,162603c0,73849,79221,1492,178002,22,276226,-1439,357816,67755,361845,155934l332163,157028c328722,85025,260579,28551,178549,29718,95955,30893,29700,90042,29700,162603l0,162603xe" fillcolor="#006a89 [3204]" strokecolor="#003444 [1604]" strokeweight="1pt">
                  <v:stroke joinstyle="miter"/>
                  <v:path arrowok="t" o:connecttype="custom" o:connectlocs="0,162603;178002,22;361845,155934;332163,157028;178549,29718;29700,162603;0,162603" o:connectangles="0,0,0,0,0,0,0"/>
                </v:shape>
                <v:shape id="Tekstvak 154" o:spid="_x0000_s1142" type="#_x0000_t202" style="position:absolute;left:2474659;top:313736;width:249555;height:23876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2s7rwQAA&#10;ANwAAAAPAAAAZHJzL2Rvd25yZXYueG1sRE/NisIwEL4L+w5hhL1pqqhoNcqiK3hb1/UBhmZsaptJ&#10;aaJWn34jCN7m4/udxaq1lbhS4wvHCgb9BARx5nTBuYLj37Y3BeEDssbKMSm4k4fV8qOzwFS7G//S&#10;9RByEUPYp6jAhFCnUvrMkEXfdzVx5E6usRgibHKpG7zFcFvJYZJMpMWCY4PBmtaGsvJwsQqmif0p&#10;y9lw7+3oMRib9cZ912elPrvt1xxEoDa8xS/3Tsf54xE8n4kXyO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drO68EAAADcAAAADwAAAAAAAAAAAAAAAACXAgAAZHJzL2Rvd25y&#10;ZXYueG1sUEsFBgAAAAAEAAQA9QAAAIUDAAAAAA==&#10;" filled="f" stroked="f">
                  <v:textbox style="mso-fit-shape-to-text:t">
                    <w:txbxContent>
                      <w:p w14:paraId="43428F3A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2682BB" w:themeColor="accent2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kstvak 155" o:spid="_x0000_s1143" type="#_x0000_t202" style="position:absolute;left:2913380;top:802987;width:2738755;height:35687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lmtwwgAA&#10;ANwAAAAPAAAAZHJzL2Rvd25yZXYueG1sRE/NasJAEL4X+g7LFHqrm0hTNLqRYi30Zo0+wJAdszHZ&#10;2ZBdNe3Tu4WCt/n4fme5Gm0nLjT4xrGCdJKAIK6cbrhWcNh/vsxA+ICssXNMCn7Iw6p4fFhirt2V&#10;d3QpQy1iCPscFZgQ+lxKXxmy6CeuJ47c0Q0WQ4RDLfWA1xhuOzlNkjdpseHYYLCntaGqLc9WwSyx&#10;27adT7+9ff1NM7P+cJv+pNTz0/i+ABFoDHfxv/tLx/lZBn/PxAtk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Wa3DCAAAA3AAAAA8AAAAAAAAAAAAAAAAAlwIAAGRycy9kb3du&#10;cmV2LnhtbFBLBQYAAAAABAAEAPUAAACGAwAAAAA=&#10;" filled="f" stroked="f">
                  <v:textbox style="mso-fit-shape-to-text:t">
                    <w:txbxContent>
                      <w:p w14:paraId="04DFD57F" w14:textId="77777777" w:rsidR="00B2029F" w:rsidRDefault="00B2029F" w:rsidP="00B2029F">
                        <w:pPr>
                          <w:pStyle w:val="Norma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Trebuchet MS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(+) &lt;$&gt; pure 1 &lt;*&gt; pure 2</w:t>
                        </w:r>
                      </w:p>
                    </w:txbxContent>
                  </v:textbox>
                </v:shape>
                <v:shape id="Vierkante haak links 156" o:spid="_x0000_s1144" type="#_x0000_t85" style="position:absolute;left:4966792;top:372912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b07xAAA&#10;ANwAAAAPAAAAZHJzL2Rvd25yZXYueG1sRE9Na8JAEL0X+h+WEXprNlYMJXUN0hIQtAfTUvE2ZKdJ&#10;MDsbsmtM/fVuQfA2j/c5i2w0rRiod41lBdMoBkFcWt1wpeD7K39+BeE8ssbWMin4IwfZ8vFhgam2&#10;Z97RUPhKhBB2KSqove9SKV1Zk0EX2Y44cL+2N+gD7CupezyHcNPKlzhOpMGGQ0ONHb3XVB6Lk1Fw&#10;SYZtWXzg588hvuQzudm3m+1MqafJuHoD4Wn0d/HNvdZh/jyB/2fCBXJ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JG9O8QAAADcAAAADwAAAAAAAAAAAAAAAACXAgAAZHJzL2Rv&#10;d25yZXYueG1sUEsFBgAAAAAEAAQA9QAAAIgDAAAAAA==&#10;" adj="675" strokecolor="#006a89 [3204]" strokeweight="3pt">
                  <v:stroke joinstyle="miter"/>
                </v:shape>
                <v:shape id="Vierkante haak links 157" o:spid="_x0000_s1145" type="#_x0000_t85" style="position:absolute;left:4082980;top:876743;width:220435;height:2361952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SzvwQAA&#10;ANwAAAAPAAAAZHJzL2Rvd25yZXYueG1sRE9Li8IwEL4L/ocwghdZUxd80DWKCgXBkw+Kx9lmti02&#10;k9Jka/33RhC8zcf3nOW6M5VoqXGlZQWTcQSCOLO65FzB5Zx8LUA4j6yxskwKHuRgver3lhhre+cj&#10;tSefixDCLkYFhfd1LKXLCjLoxrYmDtyfbQz6AJtc6gbvIdxU8juKZtJgyaGhwJp2BWW3079RsN2k&#10;lFzbtJv8+mSEaX08lNlWqeGg2/yA8NT5j/jt3uswfzqH1zPhArl6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Yks78EAAADcAAAADwAAAAAAAAAAAAAAAACXAgAAZHJzL2Rvd25y&#10;ZXYueG1sUEsFBgAAAAAEAAQA9QAAAIUDAAAAAA==&#10;" adj="168" strokecolor="#006a89 [3204]" strokeweight="3pt">
                  <v:stroke joinstyle="miter"/>
                </v:shape>
                <v:shape id="Kromme verbindingslijn 158" o:spid="_x0000_s1146" type="#_x0000_t40" style="position:absolute;left:3829527;top:920454;width:1611154;height:883812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0WL8cYAAADcAAAADwAAAGRycy9kb3ducmV2LnhtbESPT2sCQQzF74LfYYjQm84qtJXVUUTQ&#10;toceqiJ4izvZP7iTWXZGXfvpm0PBW8J7ee+X+bJztbpRGyrPBsajBBRx5m3FhYHDfjOcggoR2WLt&#10;mQw8KMBy0e/NMbX+zj9028VCSQiHFA2UMTap1iEryWEY+YZYtNy3DqOsbaFti3cJd7WeJMmbdlix&#10;NJTY0Lqk7LK7OgPT/PztO/7YZHmzfT9eHqf95PfLmJdBt5qBitTFp/n/+tMK/qvQyjMygV7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Fi/HGAAAA3AAAAA8AAAAAAAAA&#10;AAAAAAAAoQIAAGRycy9kb3ducmV2LnhtbFBLBQYAAAAABAAEAPkAAACUAwAAAAA=&#10;" adj="-3065,-20238,24665" strokecolor="#006a89 [3204]" strokeweight="1.5pt">
                  <v:stroke endarrow="open" joinstyle="miter"/>
                </v:shape>
                <v:shape id="Vierkante haak links 159" o:spid="_x0000_s1147" type="#_x0000_t85" style="position:absolute;left:3913204;top:372911;width:220435;height:588176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ilJxAAA&#10;ANwAAAAPAAAAZHJzL2Rvd25yZXYueG1sRE9Na8JAEL0X/A/LCL3VjQ0Vja5BWoSCemgUxduQHZNg&#10;djZktzH113cLQm/zeJ+zSHtTi45aV1lWMB5FIIhzqysuFBz265cpCOeRNdaWScEPOUiXg6cFJtre&#10;+Iu6zBcihLBLUEHpfZNI6fKSDLqRbYgDd7GtQR9gW0jd4i2Em1q+RtFEGqw4NJTY0HtJ+TX7Ngru&#10;k26bZx+4O56j+zqWm1O92cZKPQ/71RyEp97/ix/uTx3mv83g75lwgV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Q4pScQAAADcAAAADwAAAAAAAAAAAAAAAACXAgAAZHJzL2Rv&#10;d25yZXYueG1sUEsFBgAAAAAEAAQA9QAAAIgDAAAAAA==&#10;" adj="675" strokecolor="#006a89 [3204]" strokeweight="3pt">
                  <v:stroke joinstyle="miter"/>
                </v:shape>
                <v:shape id="Kromme verbindingslijn 160" o:spid="_x0000_s1148" type="#_x0000_t40" style="position:absolute;left:3426446;top:793664;width:833858;height:360094;rotation:-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X45cUAAADcAAAADwAAAGRycy9kb3ducmV2LnhtbESPQYvCQAyF7wv+hyHC3tapsohURxFB&#10;EGEPuip6C53YVjuZ0pnV6q/fHARvCe/lvS+TWesqdaMmlJ4N9HsJKOLM25JzA7vf5dcIVIjIFivP&#10;ZOBBAWbTzscEU+vvvKHbNuZKQjikaKCIsU61DllBDkPP18SinX3jMMra5No2eJdwV+lBkgy1w5Kl&#10;ocCaFgVl1+2fM7BpD6vk4nej/tkdB6ef7+X+ud4b89lt52NQkdr4Nr+uV1bwh4Ivz8gEev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X45cUAAADcAAAADwAAAAAAAAAA&#10;AAAAAAChAgAAZHJzL2Rvd25yZXYueG1sUEsFBgAAAAAEAAQA+QAAAJMDAAAAAA==&#10;" adj="-5922,78600,27522" strokecolor="#006a89 [3204]" strokeweight="1.5pt">
                  <v:stroke endarrow="open" joinstyle="miter"/>
                </v:shape>
                <v:shape id="Vierkante haak links 161" o:spid="_x0000_s1149" type="#_x0000_t85" style="position:absolute;left:3553110;top:626240;width:220435;height:13083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YkGwAAA&#10;ANwAAAAPAAAAZHJzL2Rvd25yZXYueG1sRE/NisIwEL4L+w5hBG+a6qFK1ygiFJZlF7XuAwzN2FSb&#10;SWmi1rffCIK3+fh+Z7nubSNu1PnasYLpJAFBXDpdc6Xg75iPFyB8QNbYOCYFD/KwXn0Mlphpd+cD&#10;3YpQiRjCPkMFJoQ2k9KXhiz6iWuJI3dyncUQYVdJ3eE9httGzpIklRZrjg0GW9oaKi/F1SqQl55N&#10;vtt9F9v9DzXpeZ7/JnOlRsN+8wkiUB/e4pf7S8f56RSez8QL5O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0YkGwAAAANwAAAAPAAAAAAAAAAAAAAAAAJcCAABkcnMvZG93bnJl&#10;di54bWxQSwUGAAAAAAQABAD1AAAAhAMAAAAA&#10;" adj="303" strokecolor="#006a89 [3204]" strokeweight="3pt">
                  <v:stroke joinstyle="miter"/>
                </v:shape>
                <v:shapetype id="_x0000_t39" coordsize="21600,21600" o:spt="39" o:oned="t" path="m0,0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Kromme verbindingslijn 162" o:spid="_x0000_s1150" type="#_x0000_t39" style="position:absolute;left:3009145;top:1170205;width:1184053;height:997732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6h8MQAAADcAAAADwAAAGRycy9kb3ducmV2LnhtbERPS2sCMRC+C/0PYQq9SM3qQWRrFFm0&#10;lHrydehtupkmWzeT7SbV1V/fCAVv8/E9ZzrvXC1O1IbKs4LhIANBXHpdsVGw362eJyBCRNZYeyYF&#10;Fwownz30pphrf+YNnbbRiBTCIUcFNsYmlzKUlhyGgW+IE/flW4cxwdZI3eI5hbtajrJsLB1WnBos&#10;NlRYKo/bX6fg8HnZf7xOeEl23S+W3+anMNd3pZ4eu8ULiEhdvIv/3W86zR+P4PZMukDO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XqHwxAAAANwAAAAPAAAAAAAAAAAA&#10;AAAAAKECAABkcnMvZG93bnJldi54bWxQSwUGAAAAAAQABAD5AAAAkgMAAAAA&#10;" adj="-9225,26549" strokecolor="#006a89 [3204]" strokeweight="1.5pt">
                  <v:stroke endarrow="open" joinstyle="miter"/>
                </v:shape>
                <w10:wrap type="topAndBottom"/>
              </v:group>
            </w:pict>
          </mc:Fallback>
        </mc:AlternateContent>
      </w:r>
      <w:r w:rsidR="00CB044B">
        <w:t xml:space="preserve">Dit kan uiteraard óók met de </w:t>
      </w:r>
      <w:proofErr w:type="spellStart"/>
      <w:r w:rsidR="00CB044B">
        <w:t>Applicative</w:t>
      </w:r>
      <w:proofErr w:type="spellEnd"/>
      <w:r w:rsidR="00CB044B">
        <w:t xml:space="preserve"> instantie van </w:t>
      </w:r>
      <w:proofErr w:type="spellStart"/>
      <w:r w:rsidR="00CB044B">
        <w:t>NestedLocation</w:t>
      </w:r>
      <w:proofErr w:type="spellEnd"/>
      <w:r w:rsidR="00CB044B">
        <w:t xml:space="preserve">. Door de opeenvolging van map en </w:t>
      </w:r>
      <w:proofErr w:type="spellStart"/>
      <w:r w:rsidR="00CB044B">
        <w:t>apply</w:t>
      </w:r>
      <w:proofErr w:type="spellEnd"/>
      <w:r w:rsidR="00CB044B">
        <w:t xml:space="preserve"> ontstaat dan een gelaagde structuur van </w:t>
      </w:r>
      <w:proofErr w:type="spellStart"/>
      <w:r w:rsidR="00CB044B">
        <w:t>Locations</w:t>
      </w:r>
      <w:proofErr w:type="spellEnd"/>
      <w:r w:rsidR="00CB044B">
        <w:t>.</w:t>
      </w:r>
    </w:p>
    <w:sectPr w:rsidR="00CB044B" w:rsidRPr="00CB044B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163F5" w14:textId="77777777" w:rsidR="00EB6F12" w:rsidRDefault="00EB6F12">
      <w:pPr>
        <w:spacing w:after="0" w:line="240" w:lineRule="auto"/>
      </w:pPr>
      <w:r>
        <w:separator/>
      </w:r>
    </w:p>
  </w:endnote>
  <w:endnote w:type="continuationSeparator" w:id="0">
    <w:p w14:paraId="2BCFD375" w14:textId="77777777" w:rsidR="00EB6F12" w:rsidRDefault="00EB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078EACE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4F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F6EA8" w14:textId="77777777" w:rsidR="00EB6F12" w:rsidRDefault="00EB6F12">
      <w:pPr>
        <w:spacing w:after="0" w:line="240" w:lineRule="auto"/>
      </w:pPr>
      <w:r>
        <w:separator/>
      </w:r>
    </w:p>
  </w:footnote>
  <w:footnote w:type="continuationSeparator" w:id="0">
    <w:p w14:paraId="56F5C8AF" w14:textId="77777777" w:rsidR="00EB6F12" w:rsidRDefault="00EB6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12"/>
    <w:rsid w:val="0001719E"/>
    <w:rsid w:val="00020504"/>
    <w:rsid w:val="00074B0F"/>
    <w:rsid w:val="000A3CB3"/>
    <w:rsid w:val="000B1537"/>
    <w:rsid w:val="000E411B"/>
    <w:rsid w:val="00171E9D"/>
    <w:rsid w:val="001B41ED"/>
    <w:rsid w:val="001C3EA8"/>
    <w:rsid w:val="0020031A"/>
    <w:rsid w:val="00243272"/>
    <w:rsid w:val="00281749"/>
    <w:rsid w:val="002A5403"/>
    <w:rsid w:val="002E06BC"/>
    <w:rsid w:val="003300C4"/>
    <w:rsid w:val="00363BB0"/>
    <w:rsid w:val="003737BF"/>
    <w:rsid w:val="00390D26"/>
    <w:rsid w:val="003A2DD1"/>
    <w:rsid w:val="00405633"/>
    <w:rsid w:val="00412657"/>
    <w:rsid w:val="00441033"/>
    <w:rsid w:val="004A5E00"/>
    <w:rsid w:val="004B0271"/>
    <w:rsid w:val="004E0950"/>
    <w:rsid w:val="004F79B4"/>
    <w:rsid w:val="005A6A84"/>
    <w:rsid w:val="005B2C8F"/>
    <w:rsid w:val="005C349B"/>
    <w:rsid w:val="005C5441"/>
    <w:rsid w:val="005F69BE"/>
    <w:rsid w:val="0065058E"/>
    <w:rsid w:val="00704D3C"/>
    <w:rsid w:val="00716207"/>
    <w:rsid w:val="00723290"/>
    <w:rsid w:val="00746261"/>
    <w:rsid w:val="00764F20"/>
    <w:rsid w:val="00782963"/>
    <w:rsid w:val="00835BC5"/>
    <w:rsid w:val="00886795"/>
    <w:rsid w:val="008B27D3"/>
    <w:rsid w:val="00914213"/>
    <w:rsid w:val="009262FD"/>
    <w:rsid w:val="00935B01"/>
    <w:rsid w:val="009515E8"/>
    <w:rsid w:val="00980DF6"/>
    <w:rsid w:val="009F0DC5"/>
    <w:rsid w:val="00A131D4"/>
    <w:rsid w:val="00A924F1"/>
    <w:rsid w:val="00AA7613"/>
    <w:rsid w:val="00AB4EB1"/>
    <w:rsid w:val="00AD53D7"/>
    <w:rsid w:val="00AE440F"/>
    <w:rsid w:val="00B11C11"/>
    <w:rsid w:val="00B2029F"/>
    <w:rsid w:val="00BF505D"/>
    <w:rsid w:val="00C203FC"/>
    <w:rsid w:val="00C44AD4"/>
    <w:rsid w:val="00C6048A"/>
    <w:rsid w:val="00C61DD7"/>
    <w:rsid w:val="00CB044B"/>
    <w:rsid w:val="00CB4063"/>
    <w:rsid w:val="00CC52EC"/>
    <w:rsid w:val="00CF7E38"/>
    <w:rsid w:val="00D6026E"/>
    <w:rsid w:val="00D6371A"/>
    <w:rsid w:val="00DF4C54"/>
    <w:rsid w:val="00E73F83"/>
    <w:rsid w:val="00EA0A95"/>
    <w:rsid w:val="00EA3B20"/>
    <w:rsid w:val="00EA4D67"/>
    <w:rsid w:val="00EB6F12"/>
    <w:rsid w:val="00ED2DE1"/>
    <w:rsid w:val="00F81612"/>
    <w:rsid w:val="00F92A7A"/>
    <w:rsid w:val="00FE1153"/>
    <w:rsid w:val="00FE182A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2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Normaalweb">
    <w:name w:val="Normal (Web)"/>
    <w:basedOn w:val="Standaard"/>
    <w:uiPriority w:val="99"/>
    <w:semiHidden/>
    <w:unhideWhenUsed/>
    <w:rsid w:val="00FE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1338</TotalTime>
  <Pages>8</Pages>
  <Words>937</Words>
  <Characters>5158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32</cp:revision>
  <cp:lastPrinted>2017-10-02T12:37:00Z</cp:lastPrinted>
  <dcterms:created xsi:type="dcterms:W3CDTF">2017-09-27T10:02:00Z</dcterms:created>
  <dcterms:modified xsi:type="dcterms:W3CDTF">2017-10-02T13:07:00Z</dcterms:modified>
</cp:coreProperties>
</file>