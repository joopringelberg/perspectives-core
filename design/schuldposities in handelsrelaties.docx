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57F90" w14:textId="7F3694F1" w:rsidR="00716207" w:rsidRDefault="00F41F97">
      <w:pPr>
        <w:pStyle w:val="Titel"/>
      </w:pPr>
      <w:r>
        <w:t xml:space="preserve">Schuldposities in handelsrelaties met </w:t>
      </w:r>
      <w:proofErr w:type="spellStart"/>
      <w:r>
        <w:t>Perspectives</w:t>
      </w:r>
      <w:proofErr w:type="spellEnd"/>
      <w:r w:rsidR="00157CE0">
        <w:t xml:space="preserve">: </w:t>
      </w:r>
      <w:proofErr w:type="spellStart"/>
      <w:r w:rsidR="00157CE0">
        <w:t>bitcoin</w:t>
      </w:r>
      <w:proofErr w:type="spellEnd"/>
      <w:r w:rsidR="00157CE0">
        <w:t>, no blockchain!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1F04C071" w14:textId="77777777">
        <w:trPr>
          <w:trHeight w:hRule="exact" w:val="461"/>
        </w:trPr>
        <w:tc>
          <w:tcPr>
            <w:tcW w:w="3870" w:type="dxa"/>
          </w:tcPr>
          <w:p w14:paraId="2B7B8DDB" w14:textId="77777777" w:rsidR="00716207" w:rsidRDefault="002A5403">
            <w:r>
              <w:t>Joop Ringelberg</w:t>
            </w:r>
          </w:p>
        </w:tc>
        <w:tc>
          <w:tcPr>
            <w:tcW w:w="2363" w:type="dxa"/>
          </w:tcPr>
          <w:p w14:paraId="3DFDDC88" w14:textId="77777777" w:rsidR="00716207" w:rsidRDefault="002A5403" w:rsidP="002A5403">
            <w:r>
              <w:fldChar w:fldCharType="begin"/>
            </w:r>
            <w:r>
              <w:instrText xml:space="preserve"> CREATEDATE \@ "dd-MM-yy" \* MERGEFORMAT </w:instrText>
            </w:r>
            <w:r>
              <w:fldChar w:fldCharType="separate"/>
            </w:r>
            <w:r w:rsidR="0028173E">
              <w:rPr>
                <w:noProof/>
              </w:rPr>
              <w:t>18-03-18</w:t>
            </w:r>
            <w:r>
              <w:fldChar w:fldCharType="end"/>
            </w:r>
          </w:p>
        </w:tc>
        <w:tc>
          <w:tcPr>
            <w:tcW w:w="3117" w:type="dxa"/>
          </w:tcPr>
          <w:p w14:paraId="4F021C4E" w14:textId="77777777" w:rsidR="00716207" w:rsidRDefault="002A5403" w:rsidP="002A5403">
            <w:pPr>
              <w:jc w:val="right"/>
            </w:pPr>
            <w:r>
              <w:t>Versie: 1</w:t>
            </w:r>
          </w:p>
        </w:tc>
      </w:tr>
    </w:tbl>
    <w:p w14:paraId="14577C4E" w14:textId="77777777" w:rsidR="00716207" w:rsidRDefault="002A5403" w:rsidP="002A5403">
      <w:pPr>
        <w:pStyle w:val="Kop1"/>
      </w:pPr>
      <w:r>
        <w:t>Introductie</w:t>
      </w:r>
    </w:p>
    <w:p w14:paraId="24F59071" w14:textId="6B51C393" w:rsidR="00604C23" w:rsidRDefault="00604C23" w:rsidP="00604C23">
      <w:r>
        <w:t>Als mensen uitsluitend ruilhandel zouden bedrijven, was geld niet nodig. Maar de bakker krijgt ook klanten die wel brood willen maar de bakker niet iets gelijkwaardigs kunnen teruggeven. Daar is geld voor nodig. En geld is ook nodig om krediet te verschaffen. Krediet is in essentie een vorm van vooruit betalen (</w:t>
      </w:r>
      <w:r w:rsidR="00A74081">
        <w:t>meer hierover in een ander stuk</w:t>
      </w:r>
      <w:r>
        <w:t>).</w:t>
      </w:r>
    </w:p>
    <w:p w14:paraId="7BB30A20" w14:textId="1E986DFB" w:rsidR="00604C23" w:rsidRPr="00604C23" w:rsidRDefault="00604C23" w:rsidP="00604C23">
      <w:pPr>
        <w:pStyle w:val="Kop1"/>
      </w:pPr>
      <w:r>
        <w:t>Arie, Bea en Chris</w:t>
      </w:r>
    </w:p>
    <w:p w14:paraId="7B487A39" w14:textId="058A2C96" w:rsidR="002A5403" w:rsidRDefault="00F41F97" w:rsidP="002A5403">
      <w:r>
        <w:t xml:space="preserve">Arie bakt een Appeltaart. Bea heeft een boek en Chris een </w:t>
      </w:r>
      <w:proofErr w:type="gramStart"/>
      <w:r>
        <w:t>CD</w:t>
      </w:r>
      <w:proofErr w:type="gramEnd"/>
      <w:r>
        <w:t>. Bea is dol op appeltaart en neemt die van Arie over. Maar ze rekenen niet af in geld: in plaats daarvan leggen ze hun transactie vast in een Zaak waarin vastligt dat Arie de taart leverde en Bea 7 euro schuldig is aan Arie.</w:t>
      </w:r>
    </w:p>
    <w:p w14:paraId="2F87BDD4" w14:textId="0CFCD10F" w:rsidR="00F41F97" w:rsidRDefault="00F41F97" w:rsidP="002A5403">
      <w:r>
        <w:t xml:space="preserve">Chris wil graag </w:t>
      </w:r>
      <w:r w:rsidR="00604C23">
        <w:t xml:space="preserve">Bea’s boek en zij gaan op dezelfde manier een transactie aan, ook ter waarde van 7 euro. Bea heeft nu zowel een schuld aan Arie, als een schuldbekentenis van Chris. Die heffen elkaar op. </w:t>
      </w:r>
    </w:p>
    <w:p w14:paraId="0A58D555" w14:textId="3648E13C" w:rsidR="00604C23" w:rsidRDefault="00604C23" w:rsidP="002A5403">
      <w:r>
        <w:t>Arie, tenslotte, neemt Chris’ cd over voor 7 euro. Nu heeft iedereen zowel een geregistreerde schuld als een gelijkwaardige schuldbekentenis en daarmee is alles vereffend.</w:t>
      </w:r>
    </w:p>
    <w:p w14:paraId="69492622" w14:textId="6F65F9E9" w:rsidR="00604C23" w:rsidRDefault="00604C23" w:rsidP="002A5403">
      <w:r>
        <w:t>Arie, Bea e</w:t>
      </w:r>
      <w:r w:rsidR="0073527A">
        <w:t>n Chris deden geen ruilhandel, want i</w:t>
      </w:r>
      <w:r>
        <w:t xml:space="preserve">n geen enkele transactie gingen gelijkwaardige goederen over en weer. Toch zijn geen euro’s gebruikt: in plaats daarvan </w:t>
      </w:r>
      <w:r w:rsidR="0073527A">
        <w:t xml:space="preserve">voerden ze </w:t>
      </w:r>
      <w:r>
        <w:t>een nauwkeurige registratie van schuldposities – en dat is natuurlijk precies wat geld óók is.</w:t>
      </w:r>
    </w:p>
    <w:p w14:paraId="3B055B9B" w14:textId="57981942" w:rsidR="00604C23" w:rsidRDefault="00604C23" w:rsidP="00320512">
      <w:pPr>
        <w:pStyle w:val="Kop1"/>
      </w:pPr>
      <w:r>
        <w:t>Bedrog</w:t>
      </w:r>
    </w:p>
    <w:p w14:paraId="1851BF12" w14:textId="59622033" w:rsidR="002300E6" w:rsidRDefault="000811C5" w:rsidP="00320512">
      <w:r>
        <w:t xml:space="preserve">Arie zou goed garen spinnen als hij tegenover Chris kon doen alsof hij zijn taart voor 14 euro aan Bea had geleverd, want dan kon hij nog een tweede cd van Chris overnemen. </w:t>
      </w:r>
      <w:r w:rsidR="002300E6">
        <w:t>Chris zou dan nog 7 euro overhebben nadat hij Bea’s boek had gekocht. Maar daar zou hij niets meer mee kunnen, want Arie noch Bea hebben op dat moment nog schulden</w:t>
      </w:r>
      <w:r w:rsidR="002300E6">
        <w:rPr>
          <w:rStyle w:val="Voetnootmarkering"/>
        </w:rPr>
        <w:footnoteReference w:id="1"/>
      </w:r>
      <w:r w:rsidR="002300E6">
        <w:t>.</w:t>
      </w:r>
    </w:p>
    <w:p w14:paraId="2C455436" w14:textId="153C303D" w:rsidR="005B18D0" w:rsidRDefault="005B18D0" w:rsidP="00320512">
      <w:r>
        <w:lastRenderedPageBreak/>
        <w:t>Omgekeerd, Bea zou graag anderen willen doen geloven dat ze Aries taart voor minder dan 7 euro had gekocht, want dan hield ze na verkoop van haar boek nog geld over voor andere dingen.</w:t>
      </w:r>
    </w:p>
    <w:p w14:paraId="4ECFCEC5" w14:textId="6E71BDBD" w:rsidR="005B18D0" w:rsidRDefault="005B18D0" w:rsidP="00320512">
      <w:r>
        <w:t>Elke speler heeft dus baat bij twee vormen van bedrog:</w:t>
      </w:r>
    </w:p>
    <w:p w14:paraId="079EB426" w14:textId="71ABE426" w:rsidR="005B18D0" w:rsidRDefault="005B18D0" w:rsidP="005B18D0">
      <w:pPr>
        <w:pStyle w:val="Lijstalinea"/>
        <w:numPr>
          <w:ilvl w:val="0"/>
          <w:numId w:val="13"/>
        </w:numPr>
      </w:pPr>
      <w:proofErr w:type="gramStart"/>
      <w:r>
        <w:t>de</w:t>
      </w:r>
      <w:proofErr w:type="gramEnd"/>
      <w:r>
        <w:t xml:space="preserve"> prijs van aankopen lager voorstellen;</w:t>
      </w:r>
    </w:p>
    <w:p w14:paraId="120F57E7" w14:textId="07AC4B46" w:rsidR="005B18D0" w:rsidRDefault="005B18D0" w:rsidP="005B18D0">
      <w:pPr>
        <w:pStyle w:val="Lijstalinea"/>
        <w:numPr>
          <w:ilvl w:val="0"/>
          <w:numId w:val="13"/>
        </w:numPr>
      </w:pPr>
      <w:proofErr w:type="gramStart"/>
      <w:r>
        <w:t>de</w:t>
      </w:r>
      <w:proofErr w:type="gramEnd"/>
      <w:r>
        <w:t xml:space="preserve"> prijs van verkopen hoger voorstellen.</w:t>
      </w:r>
    </w:p>
    <w:p w14:paraId="79713933" w14:textId="12A07FAD" w:rsidR="005B18D0" w:rsidRDefault="005B18D0" w:rsidP="005B18D0">
      <w:r>
        <w:t xml:space="preserve">Merk op dat als Arie later ten onrechte tegen anderen zegt dat hij de taart voor meer dan 7 euro heeft verkocht, Bea (de koopster) daar niet rechtstreeks door benadeeld wordt. Op dezelfde manier is Chris niet direct benadeeld, want hij heeft immers een </w:t>
      </w:r>
      <w:proofErr w:type="spellStart"/>
      <w:r>
        <w:t>bona</w:t>
      </w:r>
      <w:proofErr w:type="spellEnd"/>
      <w:r>
        <w:t xml:space="preserve"> </w:t>
      </w:r>
      <w:proofErr w:type="spellStart"/>
      <w:r>
        <w:t>fide</w:t>
      </w:r>
      <w:proofErr w:type="spellEnd"/>
      <w:r>
        <w:t xml:space="preserve"> transactie met Arie afgesloten (hij levert twee cd’s voor 14 euro).</w:t>
      </w:r>
    </w:p>
    <w:p w14:paraId="791C8C56" w14:textId="7D1CBBB1" w:rsidR="00BB09F4" w:rsidRDefault="00BB09F4" w:rsidP="005B18D0">
      <w:r>
        <w:t xml:space="preserve">Maar het is een probleem van het systeem. Er zou </w:t>
      </w:r>
      <w:proofErr w:type="gramStart"/>
      <w:r>
        <w:t>teveel</w:t>
      </w:r>
      <w:proofErr w:type="gramEnd"/>
      <w:r>
        <w:t xml:space="preserve"> geld in omloop zijn.</w:t>
      </w:r>
      <w:r w:rsidR="00443DF7">
        <w:t xml:space="preserve"> Bij een kleine hoeveelheid is dat misschien niet zo erg. Maar stel dat dit bedrog bij elke transactie plaatsvond, dan was op elk moment de hoeveelheid geregistreerd</w:t>
      </w:r>
      <w:r w:rsidR="0073527A">
        <w:t>e</w:t>
      </w:r>
      <w:r w:rsidR="00443DF7">
        <w:t xml:space="preserve"> </w:t>
      </w:r>
      <w:r w:rsidR="0073527A">
        <w:t>schuldbekentenissen (geld)</w:t>
      </w:r>
      <w:r w:rsidR="00443DF7">
        <w:t xml:space="preserve"> even groot als de totale transactiegeschiedenis! Dat zou gevolgen hebben, b.v. inflatie, of – terecht – verlies van vertrouwen in het systeem. En dus verlies van het systeem, want geld = vertrouwen.</w:t>
      </w:r>
    </w:p>
    <w:p w14:paraId="3CC27402" w14:textId="52598310" w:rsidR="00320512" w:rsidRDefault="0073527A" w:rsidP="0073527A">
      <w:pPr>
        <w:pStyle w:val="Kop1"/>
      </w:pPr>
      <w:r>
        <w:t>Onweerlegbaarheid</w:t>
      </w:r>
    </w:p>
    <w:p w14:paraId="4F05F020" w14:textId="321EE312" w:rsidR="0073527A" w:rsidRDefault="0073527A" w:rsidP="0073527A">
      <w:r>
        <w:t xml:space="preserve">Alle spelers hebben er dus baat bij om de integriteit van het systeem te handhaven. En dat vereist onweerlegbaarheid van transacties. Als Arie niet </w:t>
      </w:r>
      <w:proofErr w:type="spellStart"/>
      <w:r>
        <w:t>kàn</w:t>
      </w:r>
      <w:proofErr w:type="spellEnd"/>
      <w:r>
        <w:t xml:space="preserve"> voordoen alsof hij zijn taart duurder heeft verkocht, is er niets aan de hand.</w:t>
      </w:r>
    </w:p>
    <w:p w14:paraId="43B92DCD" w14:textId="10ED83FB" w:rsidR="0073527A" w:rsidRDefault="0073527A" w:rsidP="0073527A">
      <w:r>
        <w:t xml:space="preserve">De enige die kan weten dat Arie bedriegt, is Bea. Zij weet immers precies voor hoeveel ze de taart heeft gekocht! </w:t>
      </w:r>
    </w:p>
    <w:p w14:paraId="02ECDE72" w14:textId="1C538B72" w:rsidR="0073527A" w:rsidRDefault="0073527A" w:rsidP="0073527A">
      <w:r>
        <w:t xml:space="preserve">In </w:t>
      </w:r>
      <w:proofErr w:type="spellStart"/>
      <w:r>
        <w:t>Perspectives</w:t>
      </w:r>
      <w:proofErr w:type="spellEnd"/>
      <w:r>
        <w:t xml:space="preserve"> zouden we de systeemintegriteit </w:t>
      </w:r>
      <w:r w:rsidR="000E3550">
        <w:t>waarborgen</w:t>
      </w:r>
      <w:r>
        <w:t xml:space="preserve"> door Bea te betrekken in de transactie tussen Arie en Chris. Dat zouden we rechtvaardigen door het feit dat Arie de schuldbekentenis van Bea </w:t>
      </w:r>
      <w:r>
        <w:rPr>
          <w:i/>
        </w:rPr>
        <w:t>gebruikt</w:t>
      </w:r>
      <w:r>
        <w:t xml:space="preserve"> om de </w:t>
      </w:r>
      <w:proofErr w:type="gramStart"/>
      <w:r>
        <w:t>CD</w:t>
      </w:r>
      <w:proofErr w:type="gramEnd"/>
      <w:r>
        <w:t xml:space="preserve"> van Chris aan te schaffen. </w:t>
      </w:r>
      <w:r w:rsidR="00734AC9">
        <w:t>De transactiezaak tussen Arie en Chris heeft dan de volgende rollen:</w:t>
      </w:r>
    </w:p>
    <w:p w14:paraId="39F19AE3" w14:textId="24C50463" w:rsidR="00734AC9" w:rsidRDefault="00734AC9" w:rsidP="00734AC9">
      <w:pPr>
        <w:pStyle w:val="Lijstalinea"/>
        <w:numPr>
          <w:ilvl w:val="0"/>
          <w:numId w:val="14"/>
        </w:numPr>
      </w:pPr>
      <w:r>
        <w:t xml:space="preserve">Arie: koper van een </w:t>
      </w:r>
      <w:proofErr w:type="gramStart"/>
      <w:r>
        <w:t>CD</w:t>
      </w:r>
      <w:proofErr w:type="gramEnd"/>
      <w:r>
        <w:t xml:space="preserve"> ter waarde van 7 euro</w:t>
      </w:r>
    </w:p>
    <w:p w14:paraId="046D0E27" w14:textId="354603F6" w:rsidR="00734AC9" w:rsidRDefault="00734AC9" w:rsidP="00734AC9">
      <w:pPr>
        <w:pStyle w:val="Lijstalinea"/>
        <w:numPr>
          <w:ilvl w:val="0"/>
          <w:numId w:val="14"/>
        </w:numPr>
      </w:pPr>
      <w:r>
        <w:t xml:space="preserve">Chris: verkoper van een </w:t>
      </w:r>
      <w:proofErr w:type="gramStart"/>
      <w:r>
        <w:t>CD</w:t>
      </w:r>
      <w:proofErr w:type="gramEnd"/>
      <w:r>
        <w:t xml:space="preserve"> ter waarde van 7 euro</w:t>
      </w:r>
    </w:p>
    <w:p w14:paraId="1FB69169" w14:textId="522E5349" w:rsidR="00734AC9" w:rsidRDefault="00734AC9" w:rsidP="00734AC9">
      <w:pPr>
        <w:pStyle w:val="Lijstalinea"/>
        <w:numPr>
          <w:ilvl w:val="0"/>
          <w:numId w:val="14"/>
        </w:numPr>
      </w:pPr>
      <w:r>
        <w:t>Verkoop van taart aan Bea: een verkooptransactie met een schuldenaar ter waarde van 7 euro</w:t>
      </w:r>
    </w:p>
    <w:p w14:paraId="5A12BE78" w14:textId="23D54F7B" w:rsidR="00734AC9" w:rsidRDefault="00734AC9" w:rsidP="00734AC9">
      <w:pPr>
        <w:pStyle w:val="Lijstalinea"/>
        <w:numPr>
          <w:ilvl w:val="0"/>
          <w:numId w:val="14"/>
        </w:numPr>
      </w:pPr>
      <w:proofErr w:type="gramStart"/>
      <w:r>
        <w:t>het</w:t>
      </w:r>
      <w:proofErr w:type="gramEnd"/>
      <w:r>
        <w:t xml:space="preserve"> verhandelde Goed: de CD.</w:t>
      </w:r>
    </w:p>
    <w:p w14:paraId="4956E5B8" w14:textId="036A2FE1" w:rsidR="00734AC9" w:rsidRDefault="00734AC9" w:rsidP="00734AC9">
      <w:r>
        <w:t xml:space="preserve">Op het moment dat Arie en Chris de zaak opzetten, </w:t>
      </w:r>
      <w:r>
        <w:rPr>
          <w:i/>
        </w:rPr>
        <w:t>moet</w:t>
      </w:r>
      <w:r>
        <w:t xml:space="preserve"> Arie Bea erbij betrekken. Want zonder schuldenaren met een gezamenlijke schuld aan Arie gelijk aan de prijs van het verhandelde goed, gaat Chris niet akkoord.</w:t>
      </w:r>
    </w:p>
    <w:p w14:paraId="36FF83A5" w14:textId="65C810C3" w:rsidR="00734AC9" w:rsidRDefault="00734AC9" w:rsidP="00734AC9">
      <w:r>
        <w:t xml:space="preserve">Maar zodra Arie Bea erbij betrekt, stuurt Bea’s computer de gegevens over de transactie tussen haar en Arie naar Chris. En Bea stuurt natuurlijk de werkelijke prijs (zij heeft er </w:t>
      </w:r>
      <w:r>
        <w:lastRenderedPageBreak/>
        <w:t>geen belang bij om de prijs hoger voor te stellen). Dus als Arie beweert dat hij meer heeft ontvangen, loopt hij</w:t>
      </w:r>
      <w:r w:rsidR="00310791">
        <w:t xml:space="preserve"> direct tegen de lamp bij Chris!</w:t>
      </w:r>
    </w:p>
    <w:p w14:paraId="61572850" w14:textId="2003A473" w:rsidR="001D612E" w:rsidRDefault="001D612E" w:rsidP="00734AC9">
      <w:r>
        <w:t>Onweerlegbaarheid is verankerd in het systeem.</w:t>
      </w:r>
    </w:p>
    <w:p w14:paraId="183B4B73" w14:textId="1A6ACC38" w:rsidR="0074211A" w:rsidRDefault="001D612E" w:rsidP="001D612E">
      <w:pPr>
        <w:pStyle w:val="Kop1"/>
      </w:pPr>
      <w:r>
        <w:t>Wat is de administratieve last?</w:t>
      </w:r>
    </w:p>
    <w:p w14:paraId="46C8A4E5" w14:textId="24646389" w:rsidR="001D612E" w:rsidRDefault="001D612E" w:rsidP="001D612E">
      <w:r>
        <w:t>In het echte leven ontvangen de meesten van ons maandelijks een inkomen en geven dat in de loop van de maand erop uit. Ieders actuele rekeningstand is de uitkomst van de optelling van historische inkomsten en uitgaven. Maar dat gaat terug tot het moment van oprichten van de rekening. Dat zou betekenen dat, om een transactie aan te gaan, de koper de transactiegeschiedenis van zijn gehele voorafgaande leven moet delen met de verkoper!</w:t>
      </w:r>
    </w:p>
    <w:p w14:paraId="2FCC2D9C" w14:textId="2D545272" w:rsidR="001D612E" w:rsidRDefault="001D612E" w:rsidP="001D612E">
      <w:r>
        <w:t>Dat gaat niet werken.</w:t>
      </w:r>
    </w:p>
    <w:p w14:paraId="70B90757" w14:textId="6940FBEF" w:rsidR="001D612E" w:rsidRDefault="001D612E" w:rsidP="001D612E">
      <w:r>
        <w:t>Stel nu dat de verkoper erop vertrouwt dat</w:t>
      </w:r>
    </w:p>
    <w:p w14:paraId="0DFE59CD" w14:textId="21417950" w:rsidR="001D612E" w:rsidRDefault="001D612E" w:rsidP="001D612E">
      <w:pPr>
        <w:pStyle w:val="Lijstalinea"/>
        <w:numPr>
          <w:ilvl w:val="0"/>
          <w:numId w:val="15"/>
        </w:numPr>
      </w:pPr>
      <w:proofErr w:type="gramStart"/>
      <w:r>
        <w:t>de</w:t>
      </w:r>
      <w:proofErr w:type="gramEnd"/>
      <w:r>
        <w:t xml:space="preserve"> vorige transactie </w:t>
      </w:r>
      <w:r w:rsidR="00D0161A">
        <w:t xml:space="preserve">van de koper </w:t>
      </w:r>
      <w:proofErr w:type="spellStart"/>
      <w:r>
        <w:t>bona</w:t>
      </w:r>
      <w:proofErr w:type="spellEnd"/>
      <w:r>
        <w:t xml:space="preserve"> </w:t>
      </w:r>
      <w:proofErr w:type="spellStart"/>
      <w:r>
        <w:t>fide</w:t>
      </w:r>
      <w:proofErr w:type="spellEnd"/>
      <w:r>
        <w:t xml:space="preserve"> is verlopen;</w:t>
      </w:r>
    </w:p>
    <w:p w14:paraId="59B7D51E" w14:textId="67D7C814" w:rsidR="001D612E" w:rsidRDefault="001D612E" w:rsidP="001D612E">
      <w:pPr>
        <w:pStyle w:val="Lijstalinea"/>
        <w:numPr>
          <w:ilvl w:val="0"/>
          <w:numId w:val="15"/>
        </w:numPr>
      </w:pPr>
      <w:proofErr w:type="gramStart"/>
      <w:r>
        <w:t>de</w:t>
      </w:r>
      <w:proofErr w:type="gramEnd"/>
      <w:r>
        <w:t xml:space="preserve"> vorige transactiepartner</w:t>
      </w:r>
      <w:r w:rsidR="00D0161A">
        <w:t xml:space="preserve"> (van de koper)</w:t>
      </w:r>
      <w:r>
        <w:t xml:space="preserve"> de rekeningstand van de koper heeft gecontroleerd (en goed heeft bevonden, want anders was hij de transactie niet aangegaan).</w:t>
      </w:r>
    </w:p>
    <w:p w14:paraId="1AEAB7D3" w14:textId="47E3A27E" w:rsidR="001D612E" w:rsidRDefault="001D612E" w:rsidP="001D612E">
      <w:r>
        <w:t>Dus, concreet: de koper biedt een</w:t>
      </w:r>
      <w:r w:rsidR="00451A36">
        <w:t xml:space="preserve"> transactie Zaak aan met de volgende rollen:</w:t>
      </w:r>
    </w:p>
    <w:p w14:paraId="40F6F840" w14:textId="1AC2DF11" w:rsidR="001D612E" w:rsidRDefault="00451A36" w:rsidP="001D612E">
      <w:pPr>
        <w:pStyle w:val="Lijstalinea"/>
        <w:numPr>
          <w:ilvl w:val="0"/>
          <w:numId w:val="16"/>
        </w:numPr>
      </w:pPr>
      <w:proofErr w:type="gramStart"/>
      <w:r>
        <w:t>de</w:t>
      </w:r>
      <w:proofErr w:type="gramEnd"/>
      <w:r>
        <w:t xml:space="preserve"> vorige transactie (</w:t>
      </w:r>
      <w:r w:rsidR="00231588">
        <w:t xml:space="preserve">van de koper, een transactie </w:t>
      </w:r>
      <w:r>
        <w:t xml:space="preserve">met precies dezelfde </w:t>
      </w:r>
      <w:r w:rsidR="00231588">
        <w:t xml:space="preserve">soorten </w:t>
      </w:r>
      <w:r>
        <w:t>rollen</w:t>
      </w:r>
      <w:r w:rsidR="00231588">
        <w:t xml:space="preserve"> en eigenschappen, maar andere actoren</w:t>
      </w:r>
      <w:r>
        <w:t>)</w:t>
      </w:r>
    </w:p>
    <w:p w14:paraId="0AEF4C22" w14:textId="2EAEBFB6" w:rsidR="00451A36" w:rsidRDefault="00451A36" w:rsidP="001D612E">
      <w:pPr>
        <w:pStyle w:val="Lijstalinea"/>
        <w:numPr>
          <w:ilvl w:val="0"/>
          <w:numId w:val="16"/>
        </w:numPr>
      </w:pPr>
      <w:proofErr w:type="gramStart"/>
      <w:r>
        <w:t>de</w:t>
      </w:r>
      <w:proofErr w:type="gramEnd"/>
      <w:r>
        <w:t xml:space="preserve"> koper (hijzelf dus)</w:t>
      </w:r>
    </w:p>
    <w:p w14:paraId="13F810F2" w14:textId="16AE8899" w:rsidR="00451A36" w:rsidRDefault="00451A36" w:rsidP="001D612E">
      <w:pPr>
        <w:pStyle w:val="Lijstalinea"/>
        <w:numPr>
          <w:ilvl w:val="0"/>
          <w:numId w:val="16"/>
        </w:numPr>
      </w:pPr>
      <w:proofErr w:type="gramStart"/>
      <w:r>
        <w:t>de</w:t>
      </w:r>
      <w:proofErr w:type="gramEnd"/>
      <w:r>
        <w:t xml:space="preserve"> verkoper</w:t>
      </w:r>
    </w:p>
    <w:p w14:paraId="5B434F65" w14:textId="579175FC" w:rsidR="00451A36" w:rsidRDefault="00451A36" w:rsidP="00451A36">
      <w:pPr>
        <w:pStyle w:val="Lijstalinea"/>
        <w:numPr>
          <w:ilvl w:val="0"/>
          <w:numId w:val="16"/>
        </w:numPr>
      </w:pPr>
      <w:proofErr w:type="gramStart"/>
      <w:r>
        <w:t>het</w:t>
      </w:r>
      <w:proofErr w:type="gramEnd"/>
      <w:r>
        <w:t xml:space="preserve"> goed, met de prijs</w:t>
      </w:r>
    </w:p>
    <w:p w14:paraId="10F6F158" w14:textId="336E678E" w:rsidR="007402D7" w:rsidRDefault="007402D7" w:rsidP="007402D7">
      <w:r>
        <w:t>Bovendien heeft deze transactie de volgende externe eigenschappen:</w:t>
      </w:r>
    </w:p>
    <w:p w14:paraId="2D8777AC" w14:textId="77777777" w:rsidR="007402D7" w:rsidRDefault="007402D7" w:rsidP="00451A36">
      <w:pPr>
        <w:pStyle w:val="Lijstalinea"/>
        <w:numPr>
          <w:ilvl w:val="0"/>
          <w:numId w:val="16"/>
        </w:numPr>
      </w:pPr>
      <w:proofErr w:type="gramStart"/>
      <w:r>
        <w:t>de</w:t>
      </w:r>
      <w:proofErr w:type="gramEnd"/>
      <w:r w:rsidR="00451A36">
        <w:t xml:space="preserve"> rekeningstand </w:t>
      </w:r>
      <w:r>
        <w:t xml:space="preserve">van de koper </w:t>
      </w:r>
      <w:r w:rsidR="00451A36">
        <w:t xml:space="preserve">na de transactie (en dat is de rekeningstand van de vorige transactie </w:t>
      </w:r>
      <w:r w:rsidR="00451A36" w:rsidRPr="007402D7">
        <w:rPr>
          <w:i/>
        </w:rPr>
        <w:t>minus</w:t>
      </w:r>
      <w:r w:rsidR="00451A36">
        <w:t xml:space="preserve"> de prijs van het goed)</w:t>
      </w:r>
    </w:p>
    <w:p w14:paraId="5418D893" w14:textId="3C10B3BE" w:rsidR="00451A36" w:rsidRDefault="007402D7" w:rsidP="00451A36">
      <w:pPr>
        <w:pStyle w:val="Lijstalinea"/>
        <w:numPr>
          <w:ilvl w:val="0"/>
          <w:numId w:val="16"/>
        </w:numPr>
      </w:pPr>
      <w:proofErr w:type="gramStart"/>
      <w:r>
        <w:t>de</w:t>
      </w:r>
      <w:proofErr w:type="gramEnd"/>
      <w:r>
        <w:t xml:space="preserve"> rekeningstand van de verkoper na de transactie (en dat is zijn rekeningstand </w:t>
      </w:r>
      <w:r w:rsidRPr="007402D7">
        <w:rPr>
          <w:i/>
        </w:rPr>
        <w:t>plus</w:t>
      </w:r>
      <w:r>
        <w:t xml:space="preserve"> de prijs van het goed)</w:t>
      </w:r>
      <w:r w:rsidR="00451A36">
        <w:t>.</w:t>
      </w:r>
    </w:p>
    <w:p w14:paraId="67CC5990" w14:textId="2F86D927" w:rsidR="007402D7" w:rsidRDefault="007402D7" w:rsidP="007402D7">
      <w:r>
        <w:t>Tenslotte, de verkoper wordt betrokken bij de</w:t>
      </w:r>
      <w:r w:rsidR="00231588">
        <w:t>ze</w:t>
      </w:r>
      <w:r>
        <w:t xml:space="preserve"> vorige transactie.</w:t>
      </w:r>
    </w:p>
    <w:p w14:paraId="37495E36" w14:textId="77ECB879" w:rsidR="007402D7" w:rsidRDefault="007402D7" w:rsidP="007402D7">
      <w:r>
        <w:t xml:space="preserve">Dit is in essentie dezelfde opzet als bij het voorbeeld van Arie, Bea en Chris. </w:t>
      </w:r>
      <w:r w:rsidR="00D0161A">
        <w:t xml:space="preserve">De koper kan niet liegen </w:t>
      </w:r>
      <w:r w:rsidR="00231588">
        <w:t>over zijn rekeningstand, want zijn</w:t>
      </w:r>
      <w:r w:rsidR="00D0161A">
        <w:t xml:space="preserve"> vorige transactiepartner bevestigt die naar de verkoper. Het cruciale verschil met dat voorbeeld is dat we hier de </w:t>
      </w:r>
      <w:r w:rsidR="00D0161A">
        <w:rPr>
          <w:i/>
        </w:rPr>
        <w:t>rekeningstanden</w:t>
      </w:r>
      <w:r w:rsidR="00D0161A">
        <w:t xml:space="preserve"> van de transactiepartners doorgeven.</w:t>
      </w:r>
    </w:p>
    <w:p w14:paraId="74F0C8BD" w14:textId="07991731" w:rsidR="00D0161A" w:rsidRDefault="00D0161A" w:rsidP="007402D7">
      <w:r>
        <w:t>Nu volgt een recursief denkproces:</w:t>
      </w:r>
    </w:p>
    <w:p w14:paraId="263E452A" w14:textId="11EA5B10" w:rsidR="00D0161A" w:rsidRDefault="00D0161A" w:rsidP="00D0161A">
      <w:pPr>
        <w:pStyle w:val="Lijstalinea"/>
        <w:numPr>
          <w:ilvl w:val="0"/>
          <w:numId w:val="17"/>
        </w:numPr>
      </w:pPr>
      <w:proofErr w:type="gramStart"/>
      <w:r>
        <w:t>de</w:t>
      </w:r>
      <w:proofErr w:type="gramEnd"/>
      <w:r>
        <w:t xml:space="preserve"> verkoper kan controleren dat de aan hem voorgestelde transactie </w:t>
      </w:r>
      <w:proofErr w:type="spellStart"/>
      <w:r>
        <w:t>bona</w:t>
      </w:r>
      <w:proofErr w:type="spellEnd"/>
      <w:r>
        <w:t xml:space="preserve"> </w:t>
      </w:r>
      <w:proofErr w:type="spellStart"/>
      <w:r>
        <w:t>fide</w:t>
      </w:r>
      <w:proofErr w:type="spellEnd"/>
      <w:r>
        <w:t xml:space="preserve"> is;</w:t>
      </w:r>
    </w:p>
    <w:p w14:paraId="171B6B26" w14:textId="47100EA6" w:rsidR="00D0161A" w:rsidRDefault="00D0161A" w:rsidP="00D0161A">
      <w:pPr>
        <w:pStyle w:val="Lijstalinea"/>
        <w:numPr>
          <w:ilvl w:val="0"/>
          <w:numId w:val="17"/>
        </w:numPr>
      </w:pPr>
      <w:proofErr w:type="gramStart"/>
      <w:r>
        <w:t>de</w:t>
      </w:r>
      <w:proofErr w:type="gramEnd"/>
      <w:r>
        <w:t xml:space="preserve"> verkoper krijgt de garantie van de vorige verkoper dat de rekeningstand van de koper klopt;</w:t>
      </w:r>
    </w:p>
    <w:p w14:paraId="2883102B" w14:textId="34968419" w:rsidR="00D0161A" w:rsidRDefault="00D0161A" w:rsidP="00D0161A">
      <w:pPr>
        <w:pStyle w:val="Lijstalinea"/>
        <w:numPr>
          <w:ilvl w:val="0"/>
          <w:numId w:val="17"/>
        </w:numPr>
      </w:pPr>
      <w:proofErr w:type="gramStart"/>
      <w:r>
        <w:lastRenderedPageBreak/>
        <w:t>dus</w:t>
      </w:r>
      <w:proofErr w:type="gramEnd"/>
      <w:r>
        <w:t xml:space="preserve"> de verkoper kan aan de </w:t>
      </w:r>
      <w:proofErr w:type="spellStart"/>
      <w:r>
        <w:t>vòlgende</w:t>
      </w:r>
      <w:proofErr w:type="spellEnd"/>
      <w:r>
        <w:t xml:space="preserve"> transactiepartner van de koper garanderen dat diens rekeningstand klopt!</w:t>
      </w:r>
    </w:p>
    <w:p w14:paraId="2446361C" w14:textId="48474190" w:rsidR="00D0161A" w:rsidRDefault="00D0161A" w:rsidP="00D0161A">
      <w:r>
        <w:t>Dit geldt voor elke transactie, tot het beginpunt, toen de rekening van de koper opgericht werd met een stand van 0.</w:t>
      </w:r>
    </w:p>
    <w:p w14:paraId="29374463" w14:textId="015488F9" w:rsidR="00D0161A" w:rsidRPr="00D0161A" w:rsidRDefault="00D0161A" w:rsidP="00D0161A">
      <w:r>
        <w:t xml:space="preserve">De administratieve last blijft dus beperkt tot inzicht in en betrokkenheid bij de </w:t>
      </w:r>
      <w:r>
        <w:rPr>
          <w:i/>
        </w:rPr>
        <w:t>vorige transactie</w:t>
      </w:r>
      <w:r>
        <w:t xml:space="preserve"> van je voorgenomen transactiepartner. Vanwege die betrokkenheid wordt je door die vorige transactiepartner onafhankelijk geïnformeerd over de rekeningstand van je voorgenomen transactiepartner. Een recursieve redenering laat zien dat je je dan kunt </w:t>
      </w:r>
      <w:bookmarkStart w:id="0" w:name="_GoBack"/>
      <w:r w:rsidR="00D51D11" w:rsidRPr="001038E4">
        <w:rPr>
          <w:rStyle w:val="inlinecode"/>
          <w:noProof/>
          <w:lang w:eastAsia="nl-NL"/>
        </w:rPr>
        <mc:AlternateContent>
          <mc:Choice Requires="wpc">
            <w:drawing>
              <wp:anchor distT="0" distB="0" distL="0" distR="0" simplePos="0" relativeHeight="251659264" behindDoc="0" locked="0" layoutInCell="1" allowOverlap="1" wp14:anchorId="3E24E599" wp14:editId="01489DC2">
                <wp:simplePos x="0" y="0"/>
                <wp:positionH relativeFrom="column">
                  <wp:posOffset>0</wp:posOffset>
                </wp:positionH>
                <wp:positionV relativeFrom="line">
                  <wp:posOffset>-1046639</wp:posOffset>
                </wp:positionV>
                <wp:extent cx="6212840" cy="5867400"/>
                <wp:effectExtent l="0" t="0" r="0" b="127000"/>
                <wp:wrapTopAndBottom/>
                <wp:docPr id="1419" name="Canvas 1"/>
                <wp:cNvGraphicFramePr/>
                <a:graphic xmlns:a="http://schemas.openxmlformats.org/drawingml/2006/main">
                  <a:graphicData uri="http://schemas.microsoft.com/office/word/2010/wordprocessingCanvas">
                    <wpc:wpc>
                      <wpc:bg/>
                      <wpc:whole/>
                      <wps:wsp>
                        <wps:cNvPr id="237" name="Rechthoek 237"/>
                        <wps:cNvSpPr/>
                        <wps:spPr>
                          <a:xfrm>
                            <a:off x="2449611" y="0"/>
                            <a:ext cx="1503130" cy="756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Ovaal 238"/>
                        <wps:cNvSpPr/>
                        <wps:spPr>
                          <a:xfrm>
                            <a:off x="2562179" y="97222"/>
                            <a:ext cx="230991" cy="230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Rechthoek 239"/>
                        <wps:cNvSpPr/>
                        <wps:spPr>
                          <a:xfrm>
                            <a:off x="0" y="73102"/>
                            <a:ext cx="1145404" cy="4492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8DA6B1" w14:textId="77777777" w:rsidR="00D51D11" w:rsidRDefault="00D51D11" w:rsidP="00D51D11">
                              <w:pPr>
                                <w:pStyle w:val="Normaalweb"/>
                                <w:spacing w:before="0" w:beforeAutospacing="0" w:after="0" w:afterAutospacing="0"/>
                                <w:jc w:val="center"/>
                              </w:pPr>
                              <w:proofErr w:type="spellStart"/>
                              <w:r>
                                <w:rPr>
                                  <w:rFonts w:asciiTheme="minorHAnsi" w:hAnsi="Trebuchet MS" w:cstheme="minorBidi"/>
                                  <w:color w:val="000000" w:themeColor="text1"/>
                                  <w:kern w:val="24"/>
                                  <w:sz w:val="22"/>
                                  <w:szCs w:val="22"/>
                                </w:rPr>
                                <w:t>ContextBuilders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al 240"/>
                        <wps:cNvSpPr/>
                        <wps:spPr>
                          <a:xfrm>
                            <a:off x="1257972" y="182702"/>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Rechte verbindingslijn met pijl 241"/>
                        <wps:cNvCnPr>
                          <a:stCxn id="239" idx="3"/>
                          <a:endCxn id="240" idx="2"/>
                        </wps:cNvCnPr>
                        <wps:spPr>
                          <a:xfrm>
                            <a:off x="1145404" y="297745"/>
                            <a:ext cx="112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Rechte verbindingslijn met pijl 242"/>
                        <wps:cNvCnPr>
                          <a:stCxn id="240" idx="6"/>
                          <a:endCxn id="238" idx="2"/>
                        </wps:cNvCnPr>
                        <wps:spPr>
                          <a:xfrm flipV="1">
                            <a:off x="1488963" y="212264"/>
                            <a:ext cx="1073216" cy="85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Tekstvak 243"/>
                        <wps:cNvSpPr txBox="1"/>
                        <wps:spPr>
                          <a:xfrm>
                            <a:off x="2802230" y="84883"/>
                            <a:ext cx="761365" cy="253365"/>
                          </a:xfrm>
                          <a:prstGeom prst="rect">
                            <a:avLst/>
                          </a:prstGeom>
                          <a:noFill/>
                        </wps:spPr>
                        <wps:txbx>
                          <w:txbxContent>
                            <w:p w14:paraId="6D68F9CC"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oprichter</w:t>
                              </w:r>
                              <w:proofErr w:type="gramEnd"/>
                            </w:p>
                          </w:txbxContent>
                        </wps:txbx>
                        <wps:bodyPr wrap="none" rtlCol="0">
                          <a:spAutoFit/>
                        </wps:bodyPr>
                      </wps:wsp>
                      <wps:wsp>
                        <wps:cNvPr id="244" name="Ovaal 244"/>
                        <wps:cNvSpPr/>
                        <wps:spPr>
                          <a:xfrm>
                            <a:off x="2562179" y="424528"/>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ekstvak 245"/>
                        <wps:cNvSpPr txBox="1"/>
                        <wps:spPr>
                          <a:xfrm>
                            <a:off x="2806790" y="406739"/>
                            <a:ext cx="1158875" cy="253365"/>
                          </a:xfrm>
                          <a:prstGeom prst="rect">
                            <a:avLst/>
                          </a:prstGeom>
                          <a:noFill/>
                        </wps:spPr>
                        <wps:txbx>
                          <w:txbxContent>
                            <w:p w14:paraId="37BA077F"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rekeninghouder</w:t>
                              </w:r>
                              <w:proofErr w:type="gramEnd"/>
                            </w:p>
                          </w:txbxContent>
                        </wps:txbx>
                        <wps:bodyPr wrap="none" rtlCol="0">
                          <a:spAutoFit/>
                        </wps:bodyPr>
                      </wps:wsp>
                      <wps:wsp>
                        <wps:cNvPr id="246" name="Rechthoek 246"/>
                        <wps:cNvSpPr/>
                        <wps:spPr>
                          <a:xfrm>
                            <a:off x="0" y="844253"/>
                            <a:ext cx="1145404" cy="4492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Ovaal 247"/>
                        <wps:cNvSpPr/>
                        <wps:spPr>
                          <a:xfrm>
                            <a:off x="827216" y="953854"/>
                            <a:ext cx="230991" cy="230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Rechte verbindingslijn met pijl 248"/>
                        <wps:cNvCnPr>
                          <a:stCxn id="251" idx="6"/>
                          <a:endCxn id="248" idx="2"/>
                        </wps:cNvCnPr>
                        <wps:spPr>
                          <a:xfrm flipV="1">
                            <a:off x="1058207" y="539571"/>
                            <a:ext cx="1503971" cy="52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Tekstvak 249"/>
                        <wps:cNvSpPr txBox="1"/>
                        <wps:spPr>
                          <a:xfrm>
                            <a:off x="0" y="607258"/>
                            <a:ext cx="1254760" cy="253365"/>
                          </a:xfrm>
                          <a:prstGeom prst="rect">
                            <a:avLst/>
                          </a:prstGeom>
                          <a:noFill/>
                        </wps:spPr>
                        <wps:txbx>
                          <w:txbxContent>
                            <w:p w14:paraId="7D8DA269"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Arie</w:t>
                              </w:r>
                            </w:p>
                          </w:txbxContent>
                        </wps:txbx>
                        <wps:bodyPr wrap="none" rtlCol="0">
                          <a:spAutoFit/>
                        </wps:bodyPr>
                      </wps:wsp>
                      <wps:wsp>
                        <wps:cNvPr id="250" name="Tekstvak 250"/>
                        <wps:cNvSpPr txBox="1"/>
                        <wps:spPr>
                          <a:xfrm>
                            <a:off x="143230" y="953828"/>
                            <a:ext cx="778510" cy="253365"/>
                          </a:xfrm>
                          <a:prstGeom prst="rect">
                            <a:avLst/>
                          </a:prstGeom>
                          <a:noFill/>
                        </wps:spPr>
                        <wps:txbx>
                          <w:txbxContent>
                            <w:p w14:paraId="3272A064"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wps:txbx>
                        <wps:bodyPr wrap="none" rtlCol="0">
                          <a:spAutoFit/>
                        </wps:bodyPr>
                      </wps:wsp>
                      <wps:wsp>
                        <wps:cNvPr id="251" name="Ovaal 251"/>
                        <wps:cNvSpPr/>
                        <wps:spPr>
                          <a:xfrm>
                            <a:off x="4171876" y="263142"/>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Rechte verbindingslijn met pijl 252"/>
                        <wps:cNvCnPr>
                          <a:stCxn id="237" idx="3"/>
                          <a:endCxn id="260" idx="2"/>
                        </wps:cNvCnPr>
                        <wps:spPr>
                          <a:xfrm>
                            <a:off x="3952741" y="378185"/>
                            <a:ext cx="219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Tekstvak 253"/>
                        <wps:cNvSpPr txBox="1"/>
                        <wps:spPr>
                          <a:xfrm>
                            <a:off x="4365341" y="333189"/>
                            <a:ext cx="1076960" cy="224155"/>
                          </a:xfrm>
                          <a:prstGeom prst="rect">
                            <a:avLst/>
                          </a:prstGeom>
                          <a:noFill/>
                        </wps:spPr>
                        <wps:txbx>
                          <w:txbxContent>
                            <w:p w14:paraId="57ABDBC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0</w:t>
                              </w:r>
                            </w:p>
                          </w:txbxContent>
                        </wps:txbx>
                        <wps:bodyPr wrap="none" rtlCol="0">
                          <a:spAutoFit/>
                        </wps:bodyPr>
                      </wps:wsp>
                      <wps:wsp>
                        <wps:cNvPr id="254" name="Rechthoek 254"/>
                        <wps:cNvSpPr/>
                        <wps:spPr>
                          <a:xfrm>
                            <a:off x="2449611" y="931504"/>
                            <a:ext cx="1503130" cy="1540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Ovaal 255"/>
                        <wps:cNvSpPr/>
                        <wps:spPr>
                          <a:xfrm>
                            <a:off x="2562179" y="1028726"/>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Tekstvak 256"/>
                        <wps:cNvSpPr txBox="1"/>
                        <wps:spPr>
                          <a:xfrm>
                            <a:off x="2802230" y="1016362"/>
                            <a:ext cx="1090295" cy="253365"/>
                          </a:xfrm>
                          <a:prstGeom prst="rect">
                            <a:avLst/>
                          </a:prstGeom>
                          <a:noFill/>
                        </wps:spPr>
                        <wps:txbx>
                          <w:txbxContent>
                            <w:p w14:paraId="53A68071"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wps:txbx>
                        <wps:bodyPr wrap="none" rtlCol="0">
                          <a:spAutoFit/>
                        </wps:bodyPr>
                      </wps:wsp>
                      <wps:wsp>
                        <wps:cNvPr id="257" name="Ovaal 257"/>
                        <wps:cNvSpPr/>
                        <wps:spPr>
                          <a:xfrm>
                            <a:off x="3652409" y="1352587"/>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Tekstvak 258"/>
                        <wps:cNvSpPr txBox="1"/>
                        <wps:spPr>
                          <a:xfrm>
                            <a:off x="2562179" y="1352550"/>
                            <a:ext cx="1252855" cy="253365"/>
                          </a:xfrm>
                          <a:prstGeom prst="rect">
                            <a:avLst/>
                          </a:prstGeom>
                          <a:noFill/>
                        </wps:spPr>
                        <wps:txbx>
                          <w:txbxContent>
                            <w:p w14:paraId="05F47B3F"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wps:txbx>
                        <wps:bodyPr wrap="none" rtlCol="0">
                          <a:spAutoFit/>
                        </wps:bodyPr>
                      </wps:wsp>
                      <wps:wsp>
                        <wps:cNvPr id="259" name="Ovaal 259"/>
                        <wps:cNvSpPr/>
                        <wps:spPr>
                          <a:xfrm>
                            <a:off x="4190854" y="1586118"/>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Rechte verbindingslijn met pijl 260"/>
                        <wps:cNvCnPr>
                          <a:stCxn id="265" idx="3"/>
                          <a:endCxn id="270" idx="2"/>
                        </wps:cNvCnPr>
                        <wps:spPr>
                          <a:xfrm flipV="1">
                            <a:off x="3952741" y="1701161"/>
                            <a:ext cx="238113" cy="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Tekstvak 261"/>
                        <wps:cNvSpPr txBox="1"/>
                        <wps:spPr>
                          <a:xfrm>
                            <a:off x="4460438" y="1647170"/>
                            <a:ext cx="1099185" cy="224155"/>
                          </a:xfrm>
                          <a:prstGeom prst="rect">
                            <a:avLst/>
                          </a:prstGeom>
                          <a:noFill/>
                        </wps:spPr>
                        <wps:txbx>
                          <w:txbxContent>
                            <w:p w14:paraId="409FC376"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Bea = -7</w:t>
                              </w:r>
                            </w:p>
                          </w:txbxContent>
                        </wps:txbx>
                        <wps:bodyPr wrap="none" rtlCol="0">
                          <a:spAutoFit/>
                        </wps:bodyPr>
                      </wps:wsp>
                      <wps:wsp>
                        <wps:cNvPr id="262" name="Gebogen verbindingslijn 262"/>
                        <wps:cNvCnPr>
                          <a:stCxn id="238" idx="2"/>
                          <a:endCxn id="266" idx="2"/>
                        </wps:cNvCnPr>
                        <wps:spPr>
                          <a:xfrm rot="10800000" flipV="1">
                            <a:off x="2562179" y="212264"/>
                            <a:ext cx="8149" cy="931504"/>
                          </a:xfrm>
                          <a:prstGeom prst="bentConnector3">
                            <a:avLst>
                              <a:gd name="adj1" fmla="val 498987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Rechte verbindingslijn met pijl 263"/>
                        <wps:cNvCnPr>
                          <a:stCxn id="260" idx="4"/>
                          <a:endCxn id="268" idx="7"/>
                        </wps:cNvCnPr>
                        <wps:spPr>
                          <a:xfrm flipH="1">
                            <a:off x="3849572" y="493228"/>
                            <a:ext cx="437800" cy="893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Ovaal 264"/>
                        <wps:cNvSpPr/>
                        <wps:spPr>
                          <a:xfrm>
                            <a:off x="2571239" y="1582673"/>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Tekstvak 265"/>
                        <wps:cNvSpPr txBox="1"/>
                        <wps:spPr>
                          <a:xfrm>
                            <a:off x="2793310" y="1582630"/>
                            <a:ext cx="850265" cy="253365"/>
                          </a:xfrm>
                          <a:prstGeom prst="rect">
                            <a:avLst/>
                          </a:prstGeom>
                          <a:noFill/>
                        </wps:spPr>
                        <wps:txbx>
                          <w:txbxContent>
                            <w:p w14:paraId="7C506DC0"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Appeltaart</w:t>
                              </w:r>
                            </w:p>
                          </w:txbxContent>
                        </wps:txbx>
                        <wps:bodyPr wrap="none" rtlCol="0">
                          <a:spAutoFit/>
                        </wps:bodyPr>
                      </wps:wsp>
                      <wps:wsp>
                        <wps:cNvPr id="266" name="Ovaal 266"/>
                        <wps:cNvSpPr/>
                        <wps:spPr>
                          <a:xfrm>
                            <a:off x="2571099" y="1924354"/>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Tekstvak 267"/>
                        <wps:cNvSpPr txBox="1"/>
                        <wps:spPr>
                          <a:xfrm>
                            <a:off x="2793170" y="1924302"/>
                            <a:ext cx="749300" cy="253365"/>
                          </a:xfrm>
                          <a:prstGeom prst="rect">
                            <a:avLst/>
                          </a:prstGeom>
                          <a:noFill/>
                        </wps:spPr>
                        <wps:txbx>
                          <w:txbxContent>
                            <w:p w14:paraId="374C8719"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wps:txbx>
                        <wps:bodyPr wrap="none" rtlCol="0">
                          <a:spAutoFit/>
                        </wps:bodyPr>
                      </wps:wsp>
                      <wps:wsp>
                        <wps:cNvPr id="268" name="Ovaal 268"/>
                        <wps:cNvSpPr/>
                        <wps:spPr>
                          <a:xfrm>
                            <a:off x="3652409" y="2130279"/>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Tekstvak 269"/>
                        <wps:cNvSpPr txBox="1"/>
                        <wps:spPr>
                          <a:xfrm>
                            <a:off x="3183157" y="2123328"/>
                            <a:ext cx="537210" cy="253365"/>
                          </a:xfrm>
                          <a:prstGeom prst="rect">
                            <a:avLst/>
                          </a:prstGeom>
                          <a:noFill/>
                        </wps:spPr>
                        <wps:txbx>
                          <w:txbxContent>
                            <w:p w14:paraId="18653C0B"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koper</w:t>
                              </w:r>
                              <w:proofErr w:type="gramEnd"/>
                            </w:p>
                          </w:txbxContent>
                        </wps:txbx>
                        <wps:bodyPr wrap="none" rtlCol="0">
                          <a:spAutoFit/>
                        </wps:bodyPr>
                      </wps:wsp>
                      <wps:wsp>
                        <wps:cNvPr id="270" name="Rechte verbindingslijn met pijl 270"/>
                        <wps:cNvCnPr>
                          <a:stCxn id="251" idx="6"/>
                          <a:endCxn id="292" idx="2"/>
                        </wps:cNvCnPr>
                        <wps:spPr>
                          <a:xfrm>
                            <a:off x="1058207" y="1068896"/>
                            <a:ext cx="1512891" cy="97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1" name="Rechte verbindingslijn met pijl 271"/>
                        <wps:cNvCnPr>
                          <a:endCxn id="294" idx="6"/>
                        </wps:cNvCnPr>
                        <wps:spPr>
                          <a:xfrm flipH="1" flipV="1">
                            <a:off x="3883400" y="2245322"/>
                            <a:ext cx="1110099" cy="229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 name="Tekstvak 272"/>
                        <wps:cNvSpPr txBox="1"/>
                        <wps:spPr>
                          <a:xfrm>
                            <a:off x="2947964" y="1730738"/>
                            <a:ext cx="600710" cy="224155"/>
                          </a:xfrm>
                          <a:prstGeom prst="rect">
                            <a:avLst/>
                          </a:prstGeom>
                          <a:noFill/>
                        </wps:spPr>
                        <wps:txbx>
                          <w:txbxContent>
                            <w:p w14:paraId="39447B4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wps:txbx>
                        <wps:bodyPr wrap="none" rtlCol="0">
                          <a:spAutoFit/>
                        </wps:bodyPr>
                      </wps:wsp>
                      <wps:wsp>
                        <wps:cNvPr id="273" name="Rechthoek 273"/>
                        <wps:cNvSpPr/>
                        <wps:spPr>
                          <a:xfrm>
                            <a:off x="2449611" y="2630688"/>
                            <a:ext cx="1503130" cy="1478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4" name="Ovaal 274"/>
                        <wps:cNvSpPr/>
                        <wps:spPr>
                          <a:xfrm>
                            <a:off x="2562179" y="2727909"/>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Tekstvak 275"/>
                        <wps:cNvSpPr txBox="1"/>
                        <wps:spPr>
                          <a:xfrm>
                            <a:off x="2802230" y="2715500"/>
                            <a:ext cx="1090295" cy="253365"/>
                          </a:xfrm>
                          <a:prstGeom prst="rect">
                            <a:avLst/>
                          </a:prstGeom>
                          <a:noFill/>
                        </wps:spPr>
                        <wps:txbx>
                          <w:txbxContent>
                            <w:p w14:paraId="4206378B"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wps:txbx>
                        <wps:bodyPr wrap="none" rtlCol="0">
                          <a:spAutoFit/>
                        </wps:bodyPr>
                      </wps:wsp>
                      <wps:wsp>
                        <wps:cNvPr id="276" name="Ovaal 276"/>
                        <wps:cNvSpPr/>
                        <wps:spPr>
                          <a:xfrm>
                            <a:off x="3652409" y="3051771"/>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Tekstvak 277"/>
                        <wps:cNvSpPr txBox="1"/>
                        <wps:spPr>
                          <a:xfrm>
                            <a:off x="2562179" y="3051688"/>
                            <a:ext cx="1252855" cy="253365"/>
                          </a:xfrm>
                          <a:prstGeom prst="rect">
                            <a:avLst/>
                          </a:prstGeom>
                          <a:noFill/>
                        </wps:spPr>
                        <wps:txbx>
                          <w:txbxContent>
                            <w:p w14:paraId="6058D57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wps:txbx>
                        <wps:bodyPr wrap="none" rtlCol="0">
                          <a:spAutoFit/>
                        </wps:bodyPr>
                      </wps:wsp>
                      <wps:wsp>
                        <wps:cNvPr id="278" name="Ovaal 278"/>
                        <wps:cNvSpPr/>
                        <wps:spPr>
                          <a:xfrm>
                            <a:off x="4190854" y="3255090"/>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Rechte verbindingslijn met pijl 279"/>
                        <wps:cNvCnPr>
                          <a:stCxn id="307" idx="3"/>
                          <a:endCxn id="312" idx="2"/>
                        </wps:cNvCnPr>
                        <wps:spPr>
                          <a:xfrm>
                            <a:off x="3952741" y="3370133"/>
                            <a:ext cx="238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0" name="Tekstvak 280"/>
                        <wps:cNvSpPr txBox="1"/>
                        <wps:spPr>
                          <a:xfrm>
                            <a:off x="4421846" y="3155556"/>
                            <a:ext cx="1057275" cy="224155"/>
                          </a:xfrm>
                          <a:prstGeom prst="rect">
                            <a:avLst/>
                          </a:prstGeom>
                          <a:noFill/>
                        </wps:spPr>
                        <wps:txbx>
                          <w:txbxContent>
                            <w:p w14:paraId="6E1A282B"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Bea = 0</w:t>
                              </w:r>
                            </w:p>
                          </w:txbxContent>
                        </wps:txbx>
                        <wps:bodyPr wrap="none" rtlCol="0">
                          <a:spAutoFit/>
                        </wps:bodyPr>
                      </wps:wsp>
                      <wps:wsp>
                        <wps:cNvPr id="281" name="Ovaal 281"/>
                        <wps:cNvSpPr/>
                        <wps:spPr>
                          <a:xfrm>
                            <a:off x="2571239" y="3281856"/>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Tekstvak 282"/>
                        <wps:cNvSpPr txBox="1"/>
                        <wps:spPr>
                          <a:xfrm>
                            <a:off x="2793310" y="3281767"/>
                            <a:ext cx="483870" cy="253365"/>
                          </a:xfrm>
                          <a:prstGeom prst="rect">
                            <a:avLst/>
                          </a:prstGeom>
                          <a:noFill/>
                        </wps:spPr>
                        <wps:txbx>
                          <w:txbxContent>
                            <w:p w14:paraId="5DD80D13"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Boek</w:t>
                              </w:r>
                            </w:p>
                          </w:txbxContent>
                        </wps:txbx>
                        <wps:bodyPr wrap="none" rtlCol="0">
                          <a:spAutoFit/>
                        </wps:bodyPr>
                      </wps:wsp>
                      <wps:wsp>
                        <wps:cNvPr id="283" name="Ovaal 283"/>
                        <wps:cNvSpPr/>
                        <wps:spPr>
                          <a:xfrm>
                            <a:off x="2571099" y="3623537"/>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Tekstvak 284"/>
                        <wps:cNvSpPr txBox="1"/>
                        <wps:spPr>
                          <a:xfrm>
                            <a:off x="2793170" y="3623439"/>
                            <a:ext cx="749300" cy="253365"/>
                          </a:xfrm>
                          <a:prstGeom prst="rect">
                            <a:avLst/>
                          </a:prstGeom>
                          <a:noFill/>
                        </wps:spPr>
                        <wps:txbx>
                          <w:txbxContent>
                            <w:p w14:paraId="54984B8D"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wps:txbx>
                        <wps:bodyPr wrap="none" rtlCol="0">
                          <a:spAutoFit/>
                        </wps:bodyPr>
                      </wps:wsp>
                      <wps:wsp>
                        <wps:cNvPr id="285" name="Ovaal 285"/>
                        <wps:cNvSpPr/>
                        <wps:spPr>
                          <a:xfrm>
                            <a:off x="3652409" y="3814613"/>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Tekstvak 286"/>
                        <wps:cNvSpPr txBox="1"/>
                        <wps:spPr>
                          <a:xfrm>
                            <a:off x="3186365" y="3807616"/>
                            <a:ext cx="546735" cy="253365"/>
                          </a:xfrm>
                          <a:prstGeom prst="rect">
                            <a:avLst/>
                          </a:prstGeom>
                          <a:noFill/>
                        </wps:spPr>
                        <wps:txbx>
                          <w:txbxContent>
                            <w:p w14:paraId="23F8E0F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Koper</w:t>
                              </w:r>
                            </w:p>
                          </w:txbxContent>
                        </wps:txbx>
                        <wps:bodyPr wrap="none" rtlCol="0">
                          <a:spAutoFit/>
                        </wps:bodyPr>
                      </wps:wsp>
                      <wps:wsp>
                        <wps:cNvPr id="287" name="Rechte verbindingslijn met pijl 287"/>
                        <wps:cNvCnPr>
                          <a:endCxn id="319" idx="6"/>
                        </wps:cNvCnPr>
                        <wps:spPr>
                          <a:xfrm flipH="1" flipV="1">
                            <a:off x="3883400" y="3929656"/>
                            <a:ext cx="1110099" cy="259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 name="Tekstvak 288"/>
                        <wps:cNvSpPr txBox="1"/>
                        <wps:spPr>
                          <a:xfrm>
                            <a:off x="2947964" y="3429874"/>
                            <a:ext cx="600710" cy="224155"/>
                          </a:xfrm>
                          <a:prstGeom prst="rect">
                            <a:avLst/>
                          </a:prstGeom>
                          <a:noFill/>
                        </wps:spPr>
                        <wps:txbx>
                          <w:txbxContent>
                            <w:p w14:paraId="6C0F5BF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wps:txbx>
                        <wps:bodyPr wrap="none" rtlCol="0">
                          <a:spAutoFit/>
                        </wps:bodyPr>
                      </wps:wsp>
                      <wps:wsp>
                        <wps:cNvPr id="289" name="Rechte verbindingslijn met pijl 289"/>
                        <wps:cNvCnPr>
                          <a:stCxn id="294" idx="3"/>
                          <a:endCxn id="308" idx="7"/>
                        </wps:cNvCnPr>
                        <wps:spPr>
                          <a:xfrm flipH="1">
                            <a:off x="2759342" y="2326669"/>
                            <a:ext cx="926894" cy="434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 name="Rechte verbindingslijn met pijl 290"/>
                        <wps:cNvCnPr>
                          <a:stCxn id="270" idx="4"/>
                          <a:endCxn id="310" idx="7"/>
                        </wps:cNvCnPr>
                        <wps:spPr>
                          <a:xfrm flipH="1">
                            <a:off x="3849572" y="1816204"/>
                            <a:ext cx="456778" cy="126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1" name="Rechte verbindingslijn met pijl 291"/>
                        <wps:cNvCnPr>
                          <a:endCxn id="317" idx="7"/>
                        </wps:cNvCnPr>
                        <wps:spPr>
                          <a:xfrm flipH="1">
                            <a:off x="2768262" y="2556107"/>
                            <a:ext cx="2259066" cy="110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Rechthoek 292"/>
                        <wps:cNvSpPr/>
                        <wps:spPr>
                          <a:xfrm>
                            <a:off x="4890077" y="2250116"/>
                            <a:ext cx="1145404" cy="449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Ovaal 293"/>
                        <wps:cNvSpPr/>
                        <wps:spPr>
                          <a:xfrm>
                            <a:off x="4993499" y="2359716"/>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Tekstvak 294"/>
                        <wps:cNvSpPr txBox="1"/>
                        <wps:spPr>
                          <a:xfrm>
                            <a:off x="5224492" y="2352759"/>
                            <a:ext cx="778510" cy="253365"/>
                          </a:xfrm>
                          <a:prstGeom prst="rect">
                            <a:avLst/>
                          </a:prstGeom>
                          <a:noFill/>
                        </wps:spPr>
                        <wps:txbx>
                          <w:txbxContent>
                            <w:p w14:paraId="5595B3D0"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wps:txbx>
                        <wps:bodyPr wrap="none" rtlCol="0">
                          <a:spAutoFit/>
                        </wps:bodyPr>
                      </wps:wsp>
                      <wps:wsp>
                        <wps:cNvPr id="295" name="Tekstvak 295"/>
                        <wps:cNvSpPr txBox="1"/>
                        <wps:spPr>
                          <a:xfrm>
                            <a:off x="4892681" y="1923888"/>
                            <a:ext cx="1230630" cy="253365"/>
                          </a:xfrm>
                          <a:prstGeom prst="rect">
                            <a:avLst/>
                          </a:prstGeom>
                          <a:noFill/>
                        </wps:spPr>
                        <wps:txbx>
                          <w:txbxContent>
                            <w:p w14:paraId="72427798"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Bea</w:t>
                              </w:r>
                            </w:p>
                          </w:txbxContent>
                        </wps:txbx>
                        <wps:bodyPr wrap="none" rtlCol="0">
                          <a:spAutoFit/>
                        </wps:bodyPr>
                      </wps:wsp>
                      <wps:wsp>
                        <wps:cNvPr id="296" name="Rechthoek 296"/>
                        <wps:cNvSpPr/>
                        <wps:spPr>
                          <a:xfrm>
                            <a:off x="4890077" y="3964228"/>
                            <a:ext cx="1145404" cy="449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Ovaal 297"/>
                        <wps:cNvSpPr/>
                        <wps:spPr>
                          <a:xfrm>
                            <a:off x="4993499" y="4073828"/>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Tekstvak 298"/>
                        <wps:cNvSpPr txBox="1"/>
                        <wps:spPr>
                          <a:xfrm>
                            <a:off x="5224485" y="4066935"/>
                            <a:ext cx="778510" cy="253365"/>
                          </a:xfrm>
                          <a:prstGeom prst="rect">
                            <a:avLst/>
                          </a:prstGeom>
                          <a:noFill/>
                        </wps:spPr>
                        <wps:txbx>
                          <w:txbxContent>
                            <w:p w14:paraId="340AF0A9"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wps:txbx>
                        <wps:bodyPr wrap="none" rtlCol="0">
                          <a:spAutoFit/>
                        </wps:bodyPr>
                      </wps:wsp>
                      <wps:wsp>
                        <wps:cNvPr id="299" name="Tekstvak 299"/>
                        <wps:cNvSpPr txBox="1"/>
                        <wps:spPr>
                          <a:xfrm>
                            <a:off x="4900585" y="3685512"/>
                            <a:ext cx="1312545" cy="253365"/>
                          </a:xfrm>
                          <a:prstGeom prst="rect">
                            <a:avLst/>
                          </a:prstGeom>
                          <a:noFill/>
                        </wps:spPr>
                        <wps:txbx>
                          <w:txbxContent>
                            <w:p w14:paraId="147CEDA5"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Chris</w:t>
                              </w:r>
                            </w:p>
                          </w:txbxContent>
                        </wps:txbx>
                        <wps:bodyPr wrap="none" rtlCol="0">
                          <a:spAutoFit/>
                        </wps:bodyPr>
                      </wps:wsp>
                      <wps:wsp>
                        <wps:cNvPr id="300" name="Tekstvak 300"/>
                        <wps:cNvSpPr txBox="1"/>
                        <wps:spPr>
                          <a:xfrm>
                            <a:off x="4460230" y="1449594"/>
                            <a:ext cx="1076960" cy="224155"/>
                          </a:xfrm>
                          <a:prstGeom prst="rect">
                            <a:avLst/>
                          </a:prstGeom>
                          <a:noFill/>
                        </wps:spPr>
                        <wps:txbx>
                          <w:txbxContent>
                            <w:p w14:paraId="05247C3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7</w:t>
                              </w:r>
                            </w:p>
                          </w:txbxContent>
                        </wps:txbx>
                        <wps:bodyPr wrap="none" rtlCol="0">
                          <a:spAutoFit/>
                        </wps:bodyPr>
                      </wps:wsp>
                      <wps:wsp>
                        <wps:cNvPr id="301" name="Tekstvak 301"/>
                        <wps:cNvSpPr txBox="1"/>
                        <wps:spPr>
                          <a:xfrm>
                            <a:off x="4421641" y="3385040"/>
                            <a:ext cx="1087120" cy="224155"/>
                          </a:xfrm>
                          <a:prstGeom prst="rect">
                            <a:avLst/>
                          </a:prstGeom>
                          <a:noFill/>
                        </wps:spPr>
                        <wps:txbx>
                          <w:txbxContent>
                            <w:p w14:paraId="41E2793F"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 xml:space="preserve">Rekening </w:t>
                              </w:r>
                              <w:proofErr w:type="spellStart"/>
                              <w:r>
                                <w:rPr>
                                  <w:rFonts w:asciiTheme="minorHAnsi" w:hAnsi="Trebuchet MS" w:cstheme="minorBidi"/>
                                  <w:color w:val="000000" w:themeColor="text1"/>
                                  <w:kern w:val="24"/>
                                  <w:sz w:val="18"/>
                                  <w:szCs w:val="18"/>
                                </w:rPr>
                                <w:t>Chis</w:t>
                              </w:r>
                              <w:proofErr w:type="spellEnd"/>
                              <w:r>
                                <w:rPr>
                                  <w:rFonts w:asciiTheme="minorHAnsi" w:hAnsi="Trebuchet MS" w:cstheme="minorBidi"/>
                                  <w:color w:val="000000" w:themeColor="text1"/>
                                  <w:kern w:val="24"/>
                                  <w:sz w:val="18"/>
                                  <w:szCs w:val="18"/>
                                </w:rPr>
                                <w:t>= -7</w:t>
                              </w:r>
                            </w:p>
                          </w:txbxContent>
                        </wps:txbx>
                        <wps:bodyPr wrap="none" rtlCol="0">
                          <a:spAutoFit/>
                        </wps:bodyPr>
                      </wps:wsp>
                      <wps:wsp>
                        <wps:cNvPr id="302" name="Rechthoek 302"/>
                        <wps:cNvSpPr/>
                        <wps:spPr>
                          <a:xfrm>
                            <a:off x="2449611" y="4317123"/>
                            <a:ext cx="1503130" cy="1478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Ovaal 303"/>
                        <wps:cNvSpPr/>
                        <wps:spPr>
                          <a:xfrm>
                            <a:off x="2562179" y="4414345"/>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Tekstvak 304"/>
                        <wps:cNvSpPr txBox="1"/>
                        <wps:spPr>
                          <a:xfrm>
                            <a:off x="2802099" y="4402010"/>
                            <a:ext cx="1090295" cy="253365"/>
                          </a:xfrm>
                          <a:prstGeom prst="rect">
                            <a:avLst/>
                          </a:prstGeom>
                          <a:noFill/>
                        </wps:spPr>
                        <wps:txbx>
                          <w:txbxContent>
                            <w:p w14:paraId="00960F7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wps:txbx>
                        <wps:bodyPr wrap="none" rtlCol="0">
                          <a:spAutoFit/>
                        </wps:bodyPr>
                      </wps:wsp>
                      <wps:wsp>
                        <wps:cNvPr id="305" name="Ovaal 305"/>
                        <wps:cNvSpPr/>
                        <wps:spPr>
                          <a:xfrm>
                            <a:off x="3652409" y="4738207"/>
                            <a:ext cx="230991" cy="230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kstvak 306"/>
                        <wps:cNvSpPr txBox="1"/>
                        <wps:spPr>
                          <a:xfrm>
                            <a:off x="2562059" y="4738207"/>
                            <a:ext cx="1252855" cy="253365"/>
                          </a:xfrm>
                          <a:prstGeom prst="rect">
                            <a:avLst/>
                          </a:prstGeom>
                          <a:noFill/>
                        </wps:spPr>
                        <wps:txbx>
                          <w:txbxContent>
                            <w:p w14:paraId="4E89CCED"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wps:txbx>
                        <wps:bodyPr wrap="none" rtlCol="0">
                          <a:spAutoFit/>
                        </wps:bodyPr>
                      </wps:wsp>
                      <wps:wsp>
                        <wps:cNvPr id="307" name="Ovaal 307"/>
                        <wps:cNvSpPr/>
                        <wps:spPr>
                          <a:xfrm>
                            <a:off x="4190854" y="4941525"/>
                            <a:ext cx="230992"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Rechte verbindingslijn met pijl 308"/>
                        <wps:cNvCnPr/>
                        <wps:spPr>
                          <a:xfrm>
                            <a:off x="3952741" y="5056568"/>
                            <a:ext cx="238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Tekstvak 309"/>
                        <wps:cNvSpPr txBox="1"/>
                        <wps:spPr>
                          <a:xfrm>
                            <a:off x="4421640" y="4842078"/>
                            <a:ext cx="1123950" cy="224155"/>
                          </a:xfrm>
                          <a:prstGeom prst="rect">
                            <a:avLst/>
                          </a:prstGeom>
                          <a:noFill/>
                        </wps:spPr>
                        <wps:txbx>
                          <w:txbxContent>
                            <w:p w14:paraId="705DAC5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Chris = 0</w:t>
                              </w:r>
                            </w:p>
                          </w:txbxContent>
                        </wps:txbx>
                        <wps:bodyPr wrap="none" rtlCol="0">
                          <a:spAutoFit/>
                        </wps:bodyPr>
                      </wps:wsp>
                      <wps:wsp>
                        <wps:cNvPr id="310" name="Ovaal 310"/>
                        <wps:cNvSpPr/>
                        <wps:spPr>
                          <a:xfrm>
                            <a:off x="2571239" y="4968291"/>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Tekstvak 311"/>
                        <wps:cNvSpPr txBox="1"/>
                        <wps:spPr>
                          <a:xfrm>
                            <a:off x="2793180" y="4968291"/>
                            <a:ext cx="352425" cy="253365"/>
                          </a:xfrm>
                          <a:prstGeom prst="rect">
                            <a:avLst/>
                          </a:prstGeom>
                          <a:noFill/>
                        </wps:spPr>
                        <wps:txbx>
                          <w:txbxContent>
                            <w:p w14:paraId="19A00C3C"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CD</w:t>
                              </w:r>
                              <w:proofErr w:type="gramEnd"/>
                            </w:p>
                          </w:txbxContent>
                        </wps:txbx>
                        <wps:bodyPr wrap="none" rtlCol="0">
                          <a:spAutoFit/>
                        </wps:bodyPr>
                      </wps:wsp>
                      <wps:wsp>
                        <wps:cNvPr id="312" name="Ovaal 312"/>
                        <wps:cNvSpPr/>
                        <wps:spPr>
                          <a:xfrm>
                            <a:off x="2571099" y="5309973"/>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Tekstvak 313"/>
                        <wps:cNvSpPr txBox="1"/>
                        <wps:spPr>
                          <a:xfrm>
                            <a:off x="2793040" y="5309973"/>
                            <a:ext cx="749300" cy="253365"/>
                          </a:xfrm>
                          <a:prstGeom prst="rect">
                            <a:avLst/>
                          </a:prstGeom>
                          <a:noFill/>
                        </wps:spPr>
                        <wps:txbx>
                          <w:txbxContent>
                            <w:p w14:paraId="76AF52F8"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wps:txbx>
                        <wps:bodyPr wrap="none" rtlCol="0">
                          <a:spAutoFit/>
                        </wps:bodyPr>
                      </wps:wsp>
                      <wps:wsp>
                        <wps:cNvPr id="314" name="Ovaal 314"/>
                        <wps:cNvSpPr/>
                        <wps:spPr>
                          <a:xfrm>
                            <a:off x="3652409" y="5501049"/>
                            <a:ext cx="230991" cy="230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Tekstvak 315"/>
                        <wps:cNvSpPr txBox="1"/>
                        <wps:spPr>
                          <a:xfrm>
                            <a:off x="3194126" y="5494154"/>
                            <a:ext cx="546735" cy="253365"/>
                          </a:xfrm>
                          <a:prstGeom prst="rect">
                            <a:avLst/>
                          </a:prstGeom>
                          <a:noFill/>
                        </wps:spPr>
                        <wps:txbx>
                          <w:txbxContent>
                            <w:p w14:paraId="2B9B6020"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Koper</w:t>
                              </w:r>
                            </w:p>
                          </w:txbxContent>
                        </wps:txbx>
                        <wps:bodyPr wrap="none" rtlCol="0">
                          <a:spAutoFit/>
                        </wps:bodyPr>
                      </wps:wsp>
                      <wps:wsp>
                        <wps:cNvPr id="316" name="Tekstvak 316"/>
                        <wps:cNvSpPr txBox="1"/>
                        <wps:spPr>
                          <a:xfrm>
                            <a:off x="2947826" y="5116402"/>
                            <a:ext cx="600710" cy="224155"/>
                          </a:xfrm>
                          <a:prstGeom prst="rect">
                            <a:avLst/>
                          </a:prstGeom>
                          <a:noFill/>
                        </wps:spPr>
                        <wps:txbx>
                          <w:txbxContent>
                            <w:p w14:paraId="24E49B2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wps:txbx>
                        <wps:bodyPr wrap="none" rtlCol="0">
                          <a:spAutoFit/>
                        </wps:bodyPr>
                      </wps:wsp>
                      <wps:wsp>
                        <wps:cNvPr id="317" name="Rechte verbindingslijn met pijl 317"/>
                        <wps:cNvCnPr/>
                        <wps:spPr>
                          <a:xfrm flipH="1">
                            <a:off x="2768262" y="4270219"/>
                            <a:ext cx="2259066" cy="1073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Tekstvak 318"/>
                        <wps:cNvSpPr txBox="1"/>
                        <wps:spPr>
                          <a:xfrm>
                            <a:off x="4421641" y="5071476"/>
                            <a:ext cx="1076960" cy="224155"/>
                          </a:xfrm>
                          <a:prstGeom prst="rect">
                            <a:avLst/>
                          </a:prstGeom>
                          <a:noFill/>
                        </wps:spPr>
                        <wps:txbx>
                          <w:txbxContent>
                            <w:p w14:paraId="3AEDBCF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0</w:t>
                              </w:r>
                            </w:p>
                          </w:txbxContent>
                        </wps:txbx>
                        <wps:bodyPr wrap="none" rtlCol="0">
                          <a:spAutoFit/>
                        </wps:bodyPr>
                      </wps:wsp>
                      <wps:wsp>
                        <wps:cNvPr id="319" name="Gebogen verbindingslijn 319"/>
                        <wps:cNvCnPr>
                          <a:stCxn id="251" idx="4"/>
                        </wps:cNvCnPr>
                        <wps:spPr>
                          <a:xfrm rot="16200000" flipH="1">
                            <a:off x="81711" y="2044940"/>
                            <a:ext cx="4547195" cy="2825193"/>
                          </a:xfrm>
                          <a:prstGeom prst="bentConnector3">
                            <a:avLst>
                              <a:gd name="adj1" fmla="val 10495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Rechte verbindingslijn met pijl 320"/>
                        <wps:cNvCnPr>
                          <a:stCxn id="312" idx="4"/>
                        </wps:cNvCnPr>
                        <wps:spPr>
                          <a:xfrm flipH="1">
                            <a:off x="3849572" y="3485176"/>
                            <a:ext cx="456778" cy="1286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Rechte verbindingslijn met pijl 321"/>
                        <wps:cNvCnPr>
                          <a:stCxn id="317" idx="4"/>
                        </wps:cNvCnPr>
                        <wps:spPr>
                          <a:xfrm flipH="1">
                            <a:off x="2681623" y="3853623"/>
                            <a:ext cx="4972" cy="546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E24E599" id="Canvas 1" o:spid="_x0000_s1026" style="position:absolute;margin-left:0;margin-top:-82.35pt;width:489.2pt;height:462pt;z-index:251659264;mso-wrap-distance-left:0;mso-wrap-distance-right:0;mso-position-vertical-relative:line;mso-width-relative:margin;mso-height-relative:margin" coordsize="6212840,586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12840;height:5867400;visibility:visible;mso-wrap-style:square">
                  <v:fill o:detectmouseclick="t"/>
                  <v:path o:connecttype="none"/>
                </v:shape>
                <v:rect id="Rechthoek 237" o:spid="_x0000_s1028" style="position:absolute;left:2449611;width:1503130;height:7563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5ZaxwAA&#10;ANwAAAAPAAAAZHJzL2Rvd25yZXYueG1sRI/dasJAFITvC32H5Qi9azZaqiW6kSgIUqFgKqXeHbIn&#10;P5g9m2a3mr59VxC8HGbmG2axHEwrztS7xrKCcRSDIC6sbrhScPjcPL+BcB5ZY2uZFPyRg2X6+LDA&#10;RNsL7+mc+0oECLsEFdTed4mUrqjJoItsRxy80vYGfZB9JXWPlwA3rZzE8VQabDgs1NjRuqbilP8a&#10;BV/715JWq+lBfhyzn2ycb4fd+7dST6Mhm4PwNPh7+NbeagWTlxlcz4QjINN/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WWscAAADcAAAADwAAAAAAAAAAAAAAAACXAgAAZHJz&#10;L2Rvd25yZXYueG1sUEsFBgAAAAAEAAQA9QAAAIsDAAAAAA==&#10;" filled="f" strokecolor="#003444 [1604]" strokeweight="1pt"/>
                <v:oval id="Ovaal 238" o:spid="_x0000_s1029" style="position:absolute;left:2562179;top:97222;width:230991;height:230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gWUDwgAA&#10;ANwAAAAPAAAAZHJzL2Rvd25yZXYueG1sRE/Pa8IwFL4P/B/CE3abqR0MV40ig8EO28HWw47P5NlW&#10;k5fSZG23v94cBh4/vt+b3eSsGKgPrWcFy0UGglh703Kt4Fi9P61AhIhs0HomBb8UYLedPWywMH7k&#10;Aw1lrEUK4VCggibGrpAy6IYchoXviBN39r3DmGBfS9PjmMKdlXmWvUiHLaeGBjt6a0hfyx+nQJtj&#10;ffm8/g3xpO13Zeyr5/ZLqcf5tF+DiDTFu/jf/WEU5M9pbTqTjoD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BZQPCAAAA3AAAAA8AAAAAAAAAAAAAAAAAlwIAAGRycy9kb3du&#10;cmV2LnhtbFBLBQYAAAAABAAEAPUAAACGAwAAAAA=&#10;" filled="f" strokecolor="#003444 [1604]" strokeweight="1pt">
                  <v:stroke joinstyle="miter"/>
                </v:oval>
                <v:rect id="Rechthoek 239" o:spid="_x0000_s1030" style="position:absolute;top:73102;width:1145404;height:449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KezxwAA&#10;ANwAAAAPAAAAZHJzL2Rvd25yZXYueG1sRI/dasJAFITvC32H5Qi9azZaKja6kSgIUqFgKqXeHbIn&#10;P5g9m2a3mr59VxC8HGbmG2axHEwrztS7xrKCcRSDIC6sbrhScPjcPM9AOI+ssbVMCv7IwTJ9fFhg&#10;ou2F93TOfSUChF2CCmrvu0RKV9Rk0EW2Iw5eaXuDPsi+krrHS4CbVk7ieCoNNhwWauxoXVNxyn+N&#10;gq/9a0mr1fQgP47ZTzbOt8Pu/Vupp9GQzUF4Gvw9fGtvtYLJyxtcz4QjINN/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yns8cAAADcAAAADwAAAAAAAAAAAAAAAACXAgAAZHJz&#10;L2Rvd25yZXYueG1sUEsFBgAAAAAEAAQA9QAAAIsDAAAAAA==&#10;" filled="f" strokecolor="#003444 [1604]" strokeweight="1pt">
                  <v:textbox>
                    <w:txbxContent>
                      <w:p w14:paraId="718DA6B1" w14:textId="77777777" w:rsidR="00D51D11" w:rsidRDefault="00D51D11" w:rsidP="00D51D11">
                        <w:pPr>
                          <w:pStyle w:val="Normaalweb"/>
                          <w:spacing w:before="0" w:beforeAutospacing="0" w:after="0" w:afterAutospacing="0"/>
                          <w:jc w:val="center"/>
                        </w:pPr>
                        <w:proofErr w:type="spellStart"/>
                        <w:r>
                          <w:rPr>
                            <w:rFonts w:asciiTheme="minorHAnsi" w:hAnsi="Trebuchet MS" w:cstheme="minorBidi"/>
                            <w:color w:val="000000" w:themeColor="text1"/>
                            <w:kern w:val="24"/>
                            <w:sz w:val="22"/>
                            <w:szCs w:val="22"/>
                          </w:rPr>
                          <w:t>ContextBuilders</w:t>
                        </w:r>
                        <w:proofErr w:type="spellEnd"/>
                      </w:p>
                    </w:txbxContent>
                  </v:textbox>
                </v:rect>
                <v:oval id="Ovaal 240" o:spid="_x0000_s1031" style="position:absolute;left:1257972;top:182702;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Rp4wgAA&#10;ANwAAAAPAAAAZHJzL2Rvd25yZXYueG1sRE/Pa8IwFL4P/B/CE3abqWUMV40ig8EO28HWw47P5NlW&#10;k5fSZG23v94cBh4/vt+b3eSsGKgPrWcFy0UGglh703Kt4Fi9P61AhIhs0HomBb8UYLedPWywMH7k&#10;Aw1lrEUK4VCggibGrpAy6IYchoXviBN39r3DmGBfS9PjmMKdlXmWvUiHLaeGBjt6a0hfyx+nQJtj&#10;ffm8/g3xpO13Zeyr5/ZLqcf5tF+DiDTFu/jf/WEU5M9pfjqTjoD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xGnjCAAAA3AAAAA8AAAAAAAAAAAAAAAAAlwIAAGRycy9kb3du&#10;cmV2LnhtbFBLBQYAAAAABAAEAPUAAACGAwAAAAA=&#10;" filled="f" strokecolor="#003444 [1604]" strokeweight="1pt">
                  <v:stroke joinstyle="miter"/>
                </v:oval>
                <v:shapetype id="_x0000_t32" coordsize="21600,21600" o:spt="32" o:oned="t" path="m0,0l21600,21600e" filled="f">
                  <v:path arrowok="t" fillok="f" o:connecttype="none"/>
                  <o:lock v:ext="edit" shapetype="t"/>
                </v:shapetype>
                <v:shape id="Rechte verbindingslijn met pijl 241" o:spid="_x0000_s1032" type="#_x0000_t32" style="position:absolute;left:1145404;top:297745;width:11256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DAKLDAAAA3AAAAA8AAAAAAAAAAAAA&#10;AAAAoQIAAGRycy9kb3ducmV2LnhtbFBLBQYAAAAABAAEAPkAAACRAwAAAAA=&#10;" strokecolor="#006a89 [3204]" strokeweight=".5pt">
                  <v:stroke endarrow="block" joinstyle="miter"/>
                </v:shape>
                <v:shape id="Rechte verbindingslijn met pijl 242" o:spid="_x0000_s1033" type="#_x0000_t32" style="position:absolute;left:1488963;top:212264;width:1073216;height:854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1LusYAAADcAAAADwAAAGRycy9kb3ducmV2LnhtbESPQWvCQBSE74X+h+UVvEjdNGopqavU&#10;SMGrWqi9PbLPbNrs2zS7jdFf7wpCj8PMfMPMFr2tRUetrxwreBolIIgLpysuFXzs3h9fQPiArLF2&#10;TApO5GExv7+bYabdkTfUbUMpIoR9hgpMCE0mpS8MWfQj1xBH7+BaiyHKtpS6xWOE21qmSfIsLVYc&#10;Fww2lBsqfrZ/VsHXYaq7Zb6qCrPPx5/Dyfn3e79SavDQv72CCNSH//CtvdYK0kkK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oNS7rGAAAA3AAAAA8AAAAAAAAA&#10;AAAAAAAAoQIAAGRycy9kb3ducmV2LnhtbFBLBQYAAAAABAAEAPkAAACUAwAAAAA=&#10;" strokecolor="#006a89 [3204]" strokeweight=".5pt">
                  <v:stroke endarrow="block" joinstyle="miter"/>
                </v:shape>
                <v:shapetype id="_x0000_t202" coordsize="21600,21600" o:spt="202" path="m0,0l0,21600,21600,21600,21600,0xe">
                  <v:stroke joinstyle="miter"/>
                  <v:path gradientshapeok="t" o:connecttype="rect"/>
                </v:shapetype>
                <v:shape id="Tekstvak 243" o:spid="_x0000_s1034" type="#_x0000_t202" style="position:absolute;left:2802230;top:84883;width:76136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6E+xAAA&#10;ANwAAAAPAAAAZHJzL2Rvd25yZXYueG1sRI/BbsIwEETvlfgHa5F6A4dAKwgYVEErcSsFPmAVL3FI&#10;vI5iF1K+HiMh9TiamTeaxaqztbhQ60vHCkbDBARx7nTJhYLj4WswBeEDssbaMSn4Iw+rZe9lgZl2&#10;V/6hyz4UIkLYZ6jAhNBkUvrckEU/dA1x9E6utRiibAupW7xGuK1lmiTv0mLJccFgQ2tDebX/tQqm&#10;if2uqlm683ZyG72Z9cZ9NmelXvvdxxxEoC78h5/trVaQTsb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M+hPsQAAADcAAAADwAAAAAAAAAAAAAAAACXAgAAZHJzL2Rv&#10;d25yZXYueG1sUEsFBgAAAAAEAAQA9QAAAIgDAAAAAA==&#10;" filled="f" stroked="f">
                  <v:textbox style="mso-fit-shape-to-text:t">
                    <w:txbxContent>
                      <w:p w14:paraId="6D68F9CC"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oprichter</w:t>
                        </w:r>
                        <w:proofErr w:type="gramEnd"/>
                      </w:p>
                    </w:txbxContent>
                  </v:textbox>
                </v:shape>
                <v:oval id="Ovaal 244" o:spid="_x0000_s1035" style="position:absolute;left:2562179;top:424528;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hx7xQAA&#10;ANwAAAAPAAAAZHJzL2Rvd25yZXYueG1sRI9Ba8JAFITvhf6H5RV6q5uKiKZupBQKPbQHNQePr7vP&#10;JGb3bchuY+qvdwXB4zAz3zCr9eisGKgPjWcFr5MMBLH2puFKQbn7fFmACBHZoPVMCv4pwLp4fFhh&#10;bvyJNzRsYyUShEOOCuoYu1zKoGtyGCa+I07ewfcOY5J9JU2PpwR3Vk6zbC4dNpwWauzooybdbv+c&#10;Am3K6vjdnof4q+1+Z+zSc/Oj1PPT+P4GItIY7+Fb+8somM5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KHHvFAAAA3AAAAA8AAAAAAAAAAAAAAAAAlwIAAGRycy9k&#10;b3ducmV2LnhtbFBLBQYAAAAABAAEAPUAAACJAwAAAAA=&#10;" filled="f" strokecolor="#003444 [1604]" strokeweight="1pt">
                  <v:stroke joinstyle="miter"/>
                </v:oval>
                <v:shape id="Tekstvak 245" o:spid="_x0000_s1036" type="#_x0000_t202" style="position:absolute;left:2806790;top:406739;width:115887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pzRxAAA&#10;ANwAAAAPAAAAZHJzL2Rvd25yZXYueG1sRI/dasJAFITvC77Dcgre1Y1Bi6auIv5A76w/D3DInmbT&#10;ZM+G7KqxT+8KgpfDzHzDzBadrcWFWl86VjAcJCCIc6dLLhScjtuPCQgfkDXWjknBjTws5r23GWba&#10;XXlPl0MoRISwz1CBCaHJpPS5IYt+4Bri6P261mKIsi2kbvEa4baWaZJ8SoslxwWDDa0M5dXhbBVM&#10;Erurqmn64+3ofzg2q7XbNH9K9d+75ReIQF14hZ/tb60gHY3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qc0cQAAADcAAAADwAAAAAAAAAAAAAAAACXAgAAZHJzL2Rv&#10;d25yZXYueG1sUEsFBgAAAAAEAAQA9QAAAIgDAAAAAA==&#10;" filled="f" stroked="f">
                  <v:textbox style="mso-fit-shape-to-text:t">
                    <w:txbxContent>
                      <w:p w14:paraId="37BA077F"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rekeninghouder</w:t>
                        </w:r>
                        <w:proofErr w:type="gramEnd"/>
                      </w:p>
                    </w:txbxContent>
                  </v:textbox>
                </v:shape>
                <v:rect id="Rechthoek 246" o:spid="_x0000_s1037" style="position:absolute;top:844253;width:1145404;height:449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UC8xgAA&#10;ANwAAAAPAAAAZHJzL2Rvd25yZXYueG1sRI/dasJAFITvBd9hOULvdKO0QVI3EoWCKBSMIu3dIXvy&#10;Q7NnY3ar6dt3CwUvh5n5hlmtB9OKG/WusaxgPotAEBdWN1wpOJ/epksQziNrbC2Tgh9ysE7HoxUm&#10;2t75SLfcVyJA2CWooPa+S6R0RU0G3cx2xMErbW/QB9lXUvd4D3DTykUUxdJgw2Ghxo62NRVf+bdR&#10;cDm+lLTZxGf5/plds3m+Gw77D6WeJkP2CsLT4B/h//ZOK1g8x/B3JhwBmf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zRUC8xgAAANwAAAAPAAAAAAAAAAAAAAAAAJcCAABkcnMv&#10;ZG93bnJldi54bWxQSwUGAAAAAAQABAD1AAAAigMAAAAA&#10;" filled="f" strokecolor="#003444 [1604]" strokeweight="1pt"/>
                <v:oval id="Ovaal 247" o:spid="_x0000_s1038" style="position:absolute;left:827216;top:953854;width:230991;height:230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IIMxAAA&#10;ANwAAAAPAAAAZHJzL2Rvd25yZXYueG1sRI9PawIxFMTvgt8hPKE3zSrF1tUoUih4aA/+OXh8Js/d&#10;1eRl2cR1209vhEKPw8z8hlmsOmdFS02oPCsYjzIQxNqbigsFh/3n8B1EiMgGrWdS8EMBVst+b4G5&#10;8XfeUruLhUgQDjkqKGOscymDLslhGPmaOHln3ziMSTaFNA3eE9xZOcmyqXRYcVoosaaPkvR1d3MK&#10;tDkUl6/rbxtP2h73xs48V99KvQy69RxEpC7+h//aG6Ng8voGzzPp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BiCDMQAAADcAAAADwAAAAAAAAAAAAAAAACXAgAAZHJzL2Rv&#10;d25yZXYueG1sUEsFBgAAAAAEAAQA9QAAAIgDAAAAAA==&#10;" filled="f" strokecolor="#003444 [1604]" strokeweight="1pt">
                  <v:stroke joinstyle="miter"/>
                </v:oval>
                <v:shape id="Rechte verbindingslijn met pijl 248" o:spid="_x0000_s1039" type="#_x0000_t32" style="position:absolute;left:1058207;top:539571;width:1503971;height:5293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vlfFDDAAAA3AAAAA8AAAAAAAAAAAAA&#10;AAAAoQIAAGRycy9kb3ducmV2LnhtbFBLBQYAAAAABAAEAPkAAACRAwAAAAA=&#10;" strokecolor="#006a89 [3204]" strokeweight=".5pt">
                  <v:stroke endarrow="block" joinstyle="miter"/>
                </v:shape>
                <v:shape id="Tekstvak 249" o:spid="_x0000_s1040" type="#_x0000_t202" style="position:absolute;top:607258;width:125476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J5bUxAAA&#10;ANwAAAAPAAAAZHJzL2Rvd25yZXYueG1sRI/RasJAFETfhf7Dcgt9041BRdNsRNSCb1rbD7hkb7Np&#10;sndDdtW0X+8WCj4OM3OGydeDbcWVel87VjCdJCCIS6drrhR8fryNlyB8QNbYOiYFP+RhXTyNcsy0&#10;u/E7Xc+hEhHCPkMFJoQuk9KXhiz6ieuIo/fleoshyr6SusdbhNtWpkmykBZrjgsGO9oaKpvzxSpY&#10;JvbYNKv05O3sdzo3253bd99KvTwPm1cQgYbwCP+3D1pBOlvB35l4BGR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eW1MQAAADcAAAADwAAAAAAAAAAAAAAAACXAgAAZHJzL2Rv&#10;d25yZXYueG1sUEsFBgAAAAAEAAQA9QAAAIgDAAAAAA==&#10;" filled="f" stroked="f">
                  <v:textbox style="mso-fit-shape-to-text:t">
                    <w:txbxContent>
                      <w:p w14:paraId="7D8DA269"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Arie</w:t>
                        </w:r>
                      </w:p>
                    </w:txbxContent>
                  </v:textbox>
                </v:shape>
                <v:shape id="Tekstvak 250" o:spid="_x0000_s1041" type="#_x0000_t202" style="position:absolute;left:143230;top:953828;width:77851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xKmUwAAA&#10;ANwAAAAPAAAAZHJzL2Rvd25yZXYueG1sRE/LisIwFN0L8w/hDrjT1KLidIwyOArufMx8wKW5NrXN&#10;TWmiVr/eLASXh/OeLztbiyu1vnSsYDRMQBDnTpdcKPj/2wxmIHxA1lg7JgV38rBcfPTmmGl34wNd&#10;j6EQMYR9hgpMCE0mpc8NWfRD1xBH7uRaiyHCtpC6xVsMt7VMk2QqLZYcGww2tDKUV8eLVTBL7K6q&#10;vtK9t+PHaGJWv27dnJXqf3Y/3yACdeEtfrm3WkE6i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xKmUwAAAANwAAAAPAAAAAAAAAAAAAAAAAJcCAABkcnMvZG93bnJl&#10;di54bWxQSwUGAAAAAAQABAD1AAAAhAMAAAAA&#10;" filled="f" stroked="f">
                  <v:textbox style="mso-fit-shape-to-text:t">
                    <w:txbxContent>
                      <w:p w14:paraId="3272A064"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v:textbox>
                </v:shape>
                <v:oval id="Ovaal 251" o:spid="_x0000_s1042" style="position:absolute;left:4171876;top:263142;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Ck+xAAA&#10;ANwAAAAPAAAAZHJzL2Rvd25yZXYueG1sRI9BawIxFITvBf9DeEJvNavQoqtRRCh4sIfqHjw+k+fu&#10;avKybNJ121/fCILHYWa+YRar3lnRURtqzwrGowwEsfam5lJBcfh8m4IIEdmg9UwKfinAajl4WWBu&#10;/I2/qdvHUiQIhxwVVDE2uZRBV+QwjHxDnLyzbx3GJNtSmhZvCe6snGTZh3RYc1qosKFNRfq6/3EK&#10;tCnKy+7618WTtseDsTPP9ZdSr8N+PQcRqY/P8KO9NQom72O4n0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QpPsQAAADcAAAADwAAAAAAAAAAAAAAAACXAgAAZHJzL2Rv&#10;d25yZXYueG1sUEsFBgAAAAAEAAQA9QAAAIgDAAAAAA==&#10;" filled="f" strokecolor="#003444 [1604]" strokeweight="1pt">
                  <v:stroke joinstyle="miter"/>
                </v:oval>
                <v:shape id="Rechte verbindingslijn met pijl 252" o:spid="_x0000_s1043" type="#_x0000_t32" style="position:absolute;left:3952741;top:378185;width:21913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gICMMAAADcAAAADwAAAGRycy9kb3ducmV2LnhtbESPT2vCQBDF70K/wzKFXqRuDFra1FWK&#10;UPTaaEuPQ3aaDWZnQ3bU+O1doeDx8f78eIvV4Ft1oj42gQ1MJxko4irYhmsD+93n8yuoKMgW28Bk&#10;4EIRVsuH0QILG878RadSapVGOBZowIl0hdaxcuQxTkJHnLy/0HuUJPta2x7Pady3Os+yF+2x4URw&#10;2NHaUXUojz5xaZ+Py/n4bXbY4Pfvj5PLbCrGPD0OH++ghAa5h//bW2sgn+dwO5OOgF5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ICAjDAAAA3AAAAA8AAAAAAAAAAAAA&#10;AAAAoQIAAGRycy9kb3ducmV2LnhtbFBLBQYAAAAABAAEAPkAAACRAwAAAAA=&#10;" strokecolor="#006a89 [3204]" strokeweight=".5pt">
                  <v:stroke endarrow="block" joinstyle="miter"/>
                </v:shape>
                <v:shape id="Tekstvak 253" o:spid="_x0000_s1044" type="#_x0000_t202" style="position:absolute;left:4365341;top:333189;width:107696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fjxAAA&#10;ANwAAAAPAAAAZHJzL2Rvd25yZXYueG1sRI/NbsIwEITvlfoO1lbiBg5pQZBiEKIg9cbvA6ziJU4T&#10;r6PYQOjT10hIPY5m5hvNbNHZWlyp9aVjBcNBAoI4d7rkQsHpuOlPQPiArLF2TAru5GExf32ZYabd&#10;jfd0PYRCRAj7DBWYEJpMSp8bsugHriGO3tm1FkOUbSF1i7cIt7VMk2QsLZYcFww2tDKUV4eLVTBJ&#10;7LaqpunO24/f4cisvty6+VGq99YtP0EE6sJ/+Nn+1grS0Ts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Y348QAAADcAAAADwAAAAAAAAAAAAAAAACXAgAAZHJzL2Rv&#10;d25yZXYueG1sUEsFBgAAAAAEAAQA9QAAAIgDAAAAAA==&#10;" filled="f" stroked="f">
                  <v:textbox style="mso-fit-shape-to-text:t">
                    <w:txbxContent>
                      <w:p w14:paraId="57ABDBC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0</w:t>
                        </w:r>
                      </w:p>
                    </w:txbxContent>
                  </v:textbox>
                </v:shape>
                <v:rect id="Rechthoek 254" o:spid="_x0000_s1045" style="position:absolute;left:2449611;top:931504;width:1503130;height:15402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u2NxgAA&#10;ANwAAAAPAAAAZHJzL2Rvd25yZXYueG1sRI9Ba8JAFITvBf/D8oTemo1SpaSuEoWCtCCYBrG3R/aZ&#10;BLNv0+xWt//eLRQ8DjPzDbNYBdOJCw2utaxgkqQgiCurW64VlJ9vTy8gnEfW2FkmBb/kYLUcPSww&#10;0/bKe7oUvhYRwi5DBY33fSalqxoy6BLbE0fvZAeDPsqhlnrAa4SbTk7TdC4NthwXGuxp01B1Ln6M&#10;gsN+dqL1el7K3Vf+nU+Kbfh4Pyr1OA75KwhPwd/D/+2tVjCdPcPfmXgE5P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Au2NxgAAANwAAAAPAAAAAAAAAAAAAAAAAJcCAABkcnMv&#10;ZG93bnJldi54bWxQSwUGAAAAAAQABAD1AAAAigMAAAAA&#10;" filled="f" strokecolor="#003444 [1604]" strokeweight="1pt"/>
                <v:oval id="Ovaal 255" o:spid="_x0000_s1046" style="position:absolute;left:2562179;top:1028726;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y89xQAA&#10;ANwAAAAPAAAAZHJzL2Rvd25yZXYueG1sRI9Ba8JAFITvhf6H5RV6q5sKiqZupBQKPbQHNQePr7vP&#10;JGb3bchuY+qvdwXB4zAz3zCr9eisGKgPjWcFr5MMBLH2puFKQbn7fFmACBHZoPVMCv4pwLp4fFhh&#10;bvyJNzRsYyUShEOOCuoYu1zKoGtyGCa+I07ewfcOY5J9JU2PpwR3Vk6zbC4dNpwWauzooybdbv+c&#10;Am3K6vjdnof4q+1+Z+zSc/Oj1PPT+P4GItIY7+Fb+8somM5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pfLz3FAAAA3AAAAA8AAAAAAAAAAAAAAAAAlwIAAGRycy9k&#10;b3ducmV2LnhtbFBLBQYAAAAABAAEAPUAAACJAwAAAAA=&#10;" filled="f" strokecolor="#003444 [1604]" strokeweight="1pt">
                  <v:stroke joinstyle="miter"/>
                </v:oval>
                <v:shape id="Tekstvak 256" o:spid="_x0000_s1047" type="#_x0000_t202" style="position:absolute;left:2802230;top:1016362;width:109029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ZR7xAAA&#10;ANwAAAAPAAAAZHJzL2Rvd25yZXYueG1sRI/RasJAFETfhf7Dcgu+6cZQxaauUrSCb9q0H3DJ3mbT&#10;ZO+G7KrRr3cFwcdhZs4wi1VvG3GizleOFUzGCQjiwumKSwW/P9vRHIQPyBobx6TgQh5Wy5fBAjPt&#10;zvxNpzyUIkLYZ6jAhNBmUvrCkEU/di1x9P5cZzFE2ZVSd3iOcNvINElm0mLFccFgS2tDRZ0frYJ5&#10;Yvd1/Z4evH27TqZmvXFf7b9Sw9f+8wNEoD48w4/2TitIpz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GUe8QAAADcAAAADwAAAAAAAAAAAAAAAACXAgAAZHJzL2Rv&#10;d25yZXYueG1sUEsFBgAAAAAEAAQA9QAAAIgDAAAAAA==&#10;" filled="f" stroked="f">
                  <v:textbox style="mso-fit-shape-to-text:t">
                    <w:txbxContent>
                      <w:p w14:paraId="53A68071"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v:textbox>
                </v:shape>
                <v:oval id="Ovaal 257" o:spid="_x0000_s1048" style="position:absolute;left:3652409;top:1352587;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RTRxAAA&#10;ANwAAAAPAAAAZHJzL2Rvd25yZXYueG1sRI9PawIxFMTvgt8hPKE3zSrU1tUoUih4aA/+OXh8Js/d&#10;1eRl2cR1209vhEKPw8z8hlmsOmdFS02oPCsYjzIQxNqbigsFh/3n8B1EiMgGrWdS8EMBVst+b4G5&#10;8XfeUruLhUgQDjkqKGOscymDLslhGPmaOHln3ziMSTaFNA3eE9xZOcmyqXRYcVoosaaPkvR1d3MK&#10;tDkUl6/rbxtP2h73xs48V99KvQy69RxEpC7+h//aG6Ng8voGzzPp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EU0cQAAADcAAAADwAAAAAAAAAAAAAAAACXAgAAZHJzL2Rv&#10;d25yZXYueG1sUEsFBgAAAAAEAAQA9QAAAIgDAAAAAA==&#10;" filled="f" strokecolor="#003444 [1604]" strokeweight="1pt">
                  <v:stroke joinstyle="miter"/>
                </v:oval>
                <v:shape id="Tekstvak 258" o:spid="_x0000_s1049" type="#_x0000_t202" style="position:absolute;left:2562179;top:1352550;width:125285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qWSwAAA&#10;ANwAAAAPAAAAZHJzL2Rvd25yZXYueG1sRE/LisIwFN0L8w/hDrjT1KLidIwyOArufMx8wKW5NrXN&#10;TWmiVr/eLASXh/OeLztbiyu1vnSsYDRMQBDnTpdcKPj/2wxmIHxA1lg7JgV38rBcfPTmmGl34wNd&#10;j6EQMYR9hgpMCE0mpc8NWfRD1xBH7uRaiyHCtpC6xVsMt7VMk2QqLZYcGww2tDKUV8eLVTBL7K6q&#10;vtK9t+PHaGJWv27dnJXqf3Y/3yACdeEtfrm3WkE6iWv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sqWSwAAAANwAAAAPAAAAAAAAAAAAAAAAAJcCAABkcnMvZG93bnJl&#10;di54bWxQSwUGAAAAAAQABAD1AAAAhAMAAAAA&#10;" filled="f" stroked="f">
                  <v:textbox style="mso-fit-shape-to-text:t">
                    <w:txbxContent>
                      <w:p w14:paraId="05F47B3F"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v:textbox>
                </v:shape>
                <v:oval id="Ovaal 259" o:spid="_x0000_s1050" style="position:absolute;left:4190854;top:1586118;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iU4xAAA&#10;ANwAAAAPAAAAZHJzL2Rvd25yZXYueG1sRI9BawIxFITvBf9DeEJvNavQUlfjIoLgwR6qHnp8TZ67&#10;6yYvyyauW3+9KRR6HGbmG2ZZDM6KnrpQe1YwnWQgiLU3NZcKTsftyzuIEJENWs+k4IcCFKvR0xJz&#10;42/8Sf0hliJBOOSooIqxzaUMuiKHYeJb4uSdfecwJtmV0nR4S3Bn5SzL3qTDmtNChS1tKtLN4eoU&#10;aHMqL/vm3sdvbb+Oxs491x9KPY+H9QJEpCH+h//aO6Ng9jqH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xIlOMQAAADcAAAADwAAAAAAAAAAAAAAAACXAgAAZHJzL2Rv&#10;d25yZXYueG1sUEsFBgAAAAAEAAQA9QAAAIgDAAAAAA==&#10;" filled="f" strokecolor="#003444 [1604]" strokeweight="1pt">
                  <v:stroke joinstyle="miter"/>
                </v:oval>
                <v:shape id="Rechte verbindingslijn met pijl 260" o:spid="_x0000_s1051" type="#_x0000_t32" style="position:absolute;left:3952741;top:1701161;width:238113;height:4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YsNsQAAADcAAAADwAAAGRycy9kb3ducmV2LnhtbERPy2rCQBTdF/yH4Ra6kTqpj1Cio9hI&#10;wa1WqN1dMtdMbOZOmpnG6Nc7i0KXh/NerHpbi45aXzlW8DJKQBAXTldcKjh8vD+/gvABWWPtmBRc&#10;ycNqOXhYYKbdhXfU7UMpYgj7DBWYEJpMSl8YsuhHriGO3Mm1FkOEbSl1i5cYbms5TpJUWqw4Nhhs&#10;KDdUfO9/rYKv00x3b/mmKswxn3wOp7ef83Gj1NNjv56DCNSHf/Gfe6sVjNM4P56JR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Jiw2xAAAANwAAAAPAAAAAAAAAAAA&#10;AAAAAKECAABkcnMvZG93bnJldi54bWxQSwUGAAAAAAQABAD5AAAAkgMAAAAA&#10;" strokecolor="#006a89 [3204]" strokeweight=".5pt">
                  <v:stroke endarrow="block" joinstyle="miter"/>
                </v:shape>
                <v:shape id="Tekstvak 261" o:spid="_x0000_s1052" type="#_x0000_t202" style="position:absolute;left:4460438;top:1647170;width:109918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MayxAAA&#10;ANwAAAAPAAAAZHJzL2Rvd25yZXYueG1sRI/RasJAFETfhf7Dcgu+6SbBik2zkWIt+Ga1/YBL9jab&#10;Jns3ZFdN/fquUPBxmJkzTLEebSfONPjGsYJ0noAgrpxuuFbw9fk+W4HwAVlj55gU/JKHdfkwKTDX&#10;7sIHOh9DLSKEfY4KTAh9LqWvDFn0c9cTR+/bDRZDlEMt9YCXCLedzJJkKS02HBcM9rQxVLXHk1Ww&#10;Suy+bZ+zD28X1/TJbN7ctv9Ravo4vr6ACDSGe/i/vdMKsmUKtzPxCMj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OTGssQAAADcAAAADwAAAAAAAAAAAAAAAACXAgAAZHJzL2Rv&#10;d25yZXYueG1sUEsFBgAAAAAEAAQA9QAAAIgDAAAAAA==&#10;" filled="f" stroked="f">
                  <v:textbox style="mso-fit-shape-to-text:t">
                    <w:txbxContent>
                      <w:p w14:paraId="409FC376"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Bea = -7</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262" o:spid="_x0000_s1053" type="#_x0000_t34" style="position:absolute;left:2562179;top:212264;width:8149;height:931504;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zT8cUAAADcAAAADwAAAGRycy9kb3ducmV2LnhtbESPX0vDQBDE3wW/w7GCL9JejHKUtNdS&#10;FGlfW//0dZtbk2BuL8mtbfz2PUHwcZiZ3zCL1ehbdaIhNoEt3E8zUMRlcA1XFt5eXyYzUFGQHbaB&#10;ycIPRVgtr68WWLhw5h2d9lKpBOFYoIVapCu0jmVNHuM0dMTJ+wyDR0lyqLQb8JzgvtV5lhntseG0&#10;UGNHTzWVX/tvb4Hv1n3fy4OZmc3zu/k4Hjp5ZGtvb8b1HJTQKP/hv/bWWchNDr9n0hH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jzT8cUAAADcAAAADwAAAAAAAAAA&#10;AAAAAAChAgAAZHJzL2Rvd25yZXYueG1sUEsFBgAAAAAEAAQA+QAAAJMDAAAAAA==&#10;" adj="1077813" strokecolor="#006a89 [3204]" strokeweight=".5pt">
                  <v:stroke endarrow="block"/>
                </v:shape>
                <v:shape id="Rechte verbindingslijn met pijl 263" o:spid="_x0000_s1054" type="#_x0000_t32" style="position:absolute;left:3849572;top:493228;width:437800;height:89305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SyQcYAAADcAAAADwAAAGRycy9kb3ducmV2LnhtbESPQWvCQBSE74L/YXmCl1I31VYkdRWN&#10;CL1WC9XbI/vMpmbfptk1pv31XaHgcZiZb5j5srOVaKnxpWMFT6MEBHHudMmFgo/99nEGwgdkjZVj&#10;UvBDHpaLfm+OqXZXfqd2FwoRIexTVGBCqFMpfW7Ioh+5mjh6J9dYDFE2hdQNXiPcVnKcJFNpseS4&#10;YLCmzFB+3l2sguPpRbfrbFPm5pBNPh+ef7+/DhulhoNu9QoiUBfu4f/2m1Ywnk7gdiYeAbn4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70skHGAAAA3AAAAA8AAAAAAAAA&#10;AAAAAAAAoQIAAGRycy9kb3ducmV2LnhtbFBLBQYAAAAABAAEAPkAAACUAwAAAAA=&#10;" strokecolor="#006a89 [3204]" strokeweight=".5pt">
                  <v:stroke endarrow="block" joinstyle="miter"/>
                </v:shape>
                <v:oval id="Ovaal 264" o:spid="_x0000_s1055" style="position:absolute;left:2571239;top:1582673;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0AbwwAA&#10;ANwAAAAPAAAAZHJzL2Rvd25yZXYueG1sRI9BawIxFITvBf9DeEJvNauI2NUoIgge7KHqocdn8txd&#10;TV6WTVy3/fWNIHgcZuYbZr7snBUtNaHyrGA4yEAQa28qLhQcD5uPKYgQkQ1az6TglwIsF723OebG&#10;3/mb2n0sRIJwyFFBGWOdSxl0SQ7DwNfEyTv7xmFMsimkafCe4M7KUZZNpMOK00KJNa1L0tf9zSnQ&#10;5lhcdte/Np60/TkY++m5+lLqvd+tZiAidfEVfra3RsFoMob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0AbwwAAANwAAAAPAAAAAAAAAAAAAAAAAJcCAABkcnMvZG93&#10;bnJldi54bWxQSwUGAAAAAAQABAD1AAAAhwMAAAAA&#10;" filled="f" strokecolor="#003444 [1604]" strokeweight="1pt">
                  <v:stroke joinstyle="miter"/>
                </v:oval>
                <v:shape id="Tekstvak 265" o:spid="_x0000_s1056" type="#_x0000_t202" style="position:absolute;left:2793310;top:1582630;width:85026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8CxxAAA&#10;ANwAAAAPAAAAZHJzL2Rvd25yZXYueG1sRI/RasJAFETfhf7Dcgu+6cZQxaauUrSCb9q0H3DJ3mbT&#10;ZO+G7KrRr3cFwcdhZs4wi1VvG3GizleOFUzGCQjiwumKSwW/P9vRHIQPyBobx6TgQh5Wy5fBAjPt&#10;zvxNpzyUIkLYZ6jAhNBmUvrCkEU/di1x9P5cZzFE2ZVSd3iOcNvINElm0mLFccFgS2tDRZ0frYJ5&#10;Yvd1/Z4evH27TqZmvXFf7b9Sw9f+8wNEoD48w4/2TitIZ1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9/AscQAAADcAAAADwAAAAAAAAAAAAAAAACXAgAAZHJzL2Rv&#10;d25yZXYueG1sUEsFBgAAAAAEAAQA9QAAAIgDAAAAAA==&#10;" filled="f" stroked="f">
                  <v:textbox style="mso-fit-shape-to-text:t">
                    <w:txbxContent>
                      <w:p w14:paraId="7C506DC0"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Appeltaart</w:t>
                        </w:r>
                      </w:p>
                    </w:txbxContent>
                  </v:textbox>
                </v:shape>
                <v:oval id="Ovaal 266" o:spid="_x0000_s1057" style="position:absolute;left:2571099;top:1924354;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4Xv3xAAA&#10;ANwAAAAPAAAAZHJzL2Rvd25yZXYueG1sRI8xb8IwFIT3SvwH6yF1axwYojZgEEJCYoChwMD4sB9J&#10;wH6OYhPS/vq6UqWOp7v7TjdfDs6KnrrQeFYwyXIQxNqbhisFp+Pm7R1EiMgGrWdS8EUBlovRyxxL&#10;45/8Sf0hViJBOJSooI6xLaUMuiaHIfMtcfKuvnMYk+wqaTp8JrizcprnhXTYcFqosaV1Tfp+eDgF&#10;2pyq2+7+3ceLtuejsR+em71Sr+NhNQMRaYj/4b/21iiYFgX8nklH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F798QAAADcAAAADwAAAAAAAAAAAAAAAACXAgAAZHJzL2Rv&#10;d25yZXYueG1sUEsFBgAAAAAEAAQA9QAAAIgDAAAAAA==&#10;" filled="f" strokecolor="#003444 [1604]" strokeweight="1pt">
                  <v:stroke joinstyle="miter"/>
                </v:oval>
                <v:shape id="Tekstvak 267" o:spid="_x0000_s1058" type="#_x0000_t202" style="position:absolute;left:2793170;top:1924302;width:74930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ftdxAAA&#10;ANwAAAAPAAAAZHJzL2Rvd25yZXYueG1sRI/NbsIwEITvlfoO1lbiBg5Ry0+KQYiC1Bu/D7CKlzhN&#10;vI5iA6FPXyMh9TiamW80s0Vna3Gl1peOFQwHCQji3OmSCwWn46Y/AeEDssbaMSm4k4fF/PVlhpl2&#10;N97T9RAKESHsM1RgQmgyKX1uyKIfuIY4emfXWgxRtoXULd4i3NYyTZKRtFhyXDDY0MpQXh0uVsEk&#10;sduqmqY7b99/hx9m9eXWzY9Svbdu+QkiUBf+w8/2t1aQjsbwOBOP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EH7XcQAAADcAAAADwAAAAAAAAAAAAAAAACXAgAAZHJzL2Rv&#10;d25yZXYueG1sUEsFBgAAAAAEAAQA9QAAAIgDAAAAAA==&#10;" filled="f" stroked="f">
                  <v:textbox style="mso-fit-shape-to-text:t">
                    <w:txbxContent>
                      <w:p w14:paraId="374C8719"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v:textbox>
                </v:shape>
                <v:oval id="Ovaal 268" o:spid="_x0000_s1059" style="position:absolute;left:3652409;top:2130279;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koewQAA&#10;ANwAAAAPAAAAZHJzL2Rvd25yZXYueG1sRE89b8IwEN0r9T9YV6lbcWCIIMWgCqlSBzqQZGA87GuS&#10;Yp+j2IS0vx4PSIxP73u9nZwVIw2h86xgPstAEGtvOm4U1NXn2xJEiMgGrWdS8EcBtpvnpzUWxl/5&#10;QGMZG5FCOBSooI2xL6QMuiWHYeZ74sT9+MFhTHBopBnwmsKdlYssy6XDjlNDiz3tWtLn8uIUaFM3&#10;v/vz/xhP2h4rY1eeu2+lXl+mj3cQkab4EN/dX0bBIk9r05l0BO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jJKHsEAAADcAAAADwAAAAAAAAAAAAAAAACXAgAAZHJzL2Rvd25y&#10;ZXYueG1sUEsFBgAAAAAEAAQA9QAAAIUDAAAAAA==&#10;" filled="f" strokecolor="#003444 [1604]" strokeweight="1pt">
                  <v:stroke joinstyle="miter"/>
                </v:oval>
                <v:shape id="Tekstvak 269" o:spid="_x0000_s1060" type="#_x0000_t202" style="position:absolute;left:3183157;top:2123328;width:53721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sq0xAAA&#10;ANwAAAAPAAAAZHJzL2Rvd25yZXYueG1sRI/RasJAFETfhf7Dcgu+6cagotFVirXQN9vUD7hkr9mY&#10;7N2QXTXt17tCwcdhZs4w621vG3GlzleOFUzGCQjiwumKSwXHn4/RAoQPyBobx6TglzxsNy+DNWba&#10;3fibrnkoRYSwz1CBCaHNpPSFIYt+7Fri6J1cZzFE2ZVSd3iLcNvINEnm0mLFccFgSztDRZ1frIJF&#10;Yg91vUy/vJ3+TWZm9+727Vmp4Wv/tgIRqA/P8H/7UytI50t4nIlH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LKtMQAAADcAAAADwAAAAAAAAAAAAAAAACXAgAAZHJzL2Rv&#10;d25yZXYueG1sUEsFBgAAAAAEAAQA9QAAAIgDAAAAAA==&#10;" filled="f" stroked="f">
                  <v:textbox style="mso-fit-shape-to-text:t">
                    <w:txbxContent>
                      <w:p w14:paraId="18653C0B"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koper</w:t>
                        </w:r>
                        <w:proofErr w:type="gramEnd"/>
                      </w:p>
                    </w:txbxContent>
                  </v:textbox>
                </v:shape>
                <v:shape id="Rechte verbindingslijn met pijl 270" o:spid="_x0000_s1061" type="#_x0000_t32" style="position:absolute;left:1058207;top:1068896;width:1512891;height:9705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NvhMEAAADcAAAADwAAAGRycy9kb3ducmV2LnhtbERPS0vDQBC+C/6HZQQvpd001Ffstogg&#10;ejXW4nHIjtnQ7GzIjm36752D4PHje6+3U+zNkcbcJXawXBRgiJvkO24d7D5e5vdgsiB77BOTgzNl&#10;2G4uL9ZY+XTidzrW0hoN4VyhgyAyVNbmJlDEvEgDsXLfaYwoCsfW+hFPGh57WxbFrY3YsTYEHOg5&#10;UHOof6L20q6c1Tezh9XhFT+/9kHOq6U4d301PT2CEZrkX/znfvMOyjudr2f0CNj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o2+EwQAAANwAAAAPAAAAAAAAAAAAAAAA&#10;AKECAABkcnMvZG93bnJldi54bWxQSwUGAAAAAAQABAD5AAAAjwMAAAAA&#10;" strokecolor="#006a89 [3204]" strokeweight=".5pt">
                  <v:stroke endarrow="block" joinstyle="miter"/>
                </v:shape>
                <v:shape id="Rechte verbindingslijn met pijl 271" o:spid="_x0000_s1062" type="#_x0000_t32" style="position:absolute;left:3883400;top:2245322;width:1110099;height:2294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jJMsQAAADcAAAADwAAAGRycy9kb3ducmV2LnhtbESP3YrCMBSE7wXfIZwF7zRVXJWuUVxh&#10;qTfi7wMcmrNt2eakJKnWtzcLgpfDzHzDLNedqcWNnK8sKxiPEhDEudUVFwqul5/hAoQPyBpry6Tg&#10;QR7Wq35viam2dz7R7RwKESHsU1RQhtCkUvq8JIN+ZBvi6P1aZzBE6QqpHd4j3NRykiQzabDiuFBi&#10;Q9uS8r9zaxS02ezafH+6y+GYTfeHfbZdtO6h1OCj23yBCNSFd/jV3mkFk/kY/s/EIyB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CMkyxAAAANwAAAAPAAAAAAAAAAAA&#10;AAAAAKECAABkcnMvZG93bnJldi54bWxQSwUGAAAAAAQABAD5AAAAkgMAAAAA&#10;" strokecolor="#006a89 [3204]" strokeweight=".5pt">
                  <v:stroke endarrow="block" joinstyle="miter"/>
                </v:shape>
                <v:shape id="Tekstvak 272" o:spid="_x0000_s1063" type="#_x0000_t202" style="position:absolute;left:2947964;top:1730738;width:60071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784YxAAA&#10;ANwAAAAPAAAAZHJzL2Rvd25yZXYueG1sRI/NbsIwEITvSLyDtZV6Kw5RWyBgEKJU4lb+HmAVL3Ga&#10;eB3FLgSeHiNV4jiamW80s0Vna3Gm1peOFQwHCQji3OmSCwXHw/fbGIQPyBprx6TgSh4W835vhpl2&#10;F97ReR8KESHsM1RgQmgyKX1uyKIfuIY4eifXWgxRtoXULV4i3NYyTZJPabHkuGCwoZWhvNr/WQXj&#10;xP5U1STdevt+G36Y1ZdbN79Kvb50yymIQF14hv/bG60gHaX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OGMQAAADcAAAADwAAAAAAAAAAAAAAAACXAgAAZHJzL2Rv&#10;d25yZXYueG1sUEsFBgAAAAAEAAQA9QAAAIgDAAAAAA==&#10;" filled="f" stroked="f">
                  <v:textbox style="mso-fit-shape-to-text:t">
                    <w:txbxContent>
                      <w:p w14:paraId="39447B4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v:textbox>
                </v:shape>
                <v:rect id="Rechthoek 273" o:spid="_x0000_s1064" style="position:absolute;left:2449611;top:2630688;width:1503130;height:1478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imZxwAA&#10;ANwAAAAPAAAAZHJzL2Rvd25yZXYueG1sRI/dasJAFITvC32H5Qi9azZaqiW6kSgIUqFgKqXeHbIn&#10;P5g9m2a3mr59VxC8HGbmG2axHEwrztS7xrKCcRSDIC6sbrhScPjcPL+BcB5ZY2uZFPyRg2X6+LDA&#10;RNsL7+mc+0oECLsEFdTed4mUrqjJoItsRxy80vYGfZB9JXWPlwA3rZzE8VQabDgs1NjRuqbilP8a&#10;BV/715JWq+lBfhyzn2ycb4fd+7dST6Mhm4PwNPh7+NbeagWT2Qtcz4QjINN/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V4pmccAAADcAAAADwAAAAAAAAAAAAAAAACXAgAAZHJz&#10;L2Rvd25yZXYueG1sUEsFBgAAAAAEAAQA9QAAAIsDAAAAAA==&#10;" filled="f" strokecolor="#003444 [1604]" strokeweight="1pt"/>
                <v:oval id="Ovaal 274" o:spid="_x0000_s1065" style="position:absolute;left:2562179;top:2727909;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ptbGxAAA&#10;ANwAAAAPAAAAZHJzL2Rvd25yZXYueG1sRI9PawIxFMTvgt8hPKE3zSrF1tUoUih4aA/+OXh8Js/d&#10;1eRl2cR1209vhEKPw8z8hlmsOmdFS02oPCsYjzIQxNqbigsFh/3n8B1EiMgGrWdS8EMBVst+b4G5&#10;8XfeUruLhUgQDjkqKGOscymDLslhGPmaOHln3ziMSTaFNA3eE9xZOcmyqXRYcVoosaaPkvR1d3MK&#10;tDkUl6/rbxtP2h73xs48V99KvQy69RxEpC7+h//aG6Ng8vYKzzPp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bWxsQAAADcAAAADwAAAAAAAAAAAAAAAACXAgAAZHJzL2Rv&#10;d25yZXYueG1sUEsFBgAAAAAEAAQA9QAAAIgDAAAAAA==&#10;" filled="f" strokecolor="#003444 [1604]" strokeweight="1pt">
                  <v:stroke joinstyle="miter"/>
                </v:oval>
                <v:shape id="Tekstvak 275" o:spid="_x0000_s1066" type="#_x0000_t202" style="position:absolute;left:2802230;top:2715500;width:109029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lZsxAAA&#10;ANwAAAAPAAAAZHJzL2Rvd25yZXYueG1sRI/BbsIwEETvlfgHa5F6A4cIWggYVEErcSsFPmAVL3FI&#10;vI5iF1K+HiMh9TiamTeaxaqztbhQ60vHCkbDBARx7nTJhYLj4WswBeEDssbaMSn4Iw+rZe9lgZl2&#10;V/6hyz4UIkLYZ6jAhNBkUvrckEU/dA1x9E6utRiibAupW7xGuK1lmiRv0mLJccFgQ2tDebX/tQqm&#10;if2uqlm683Z8G03MeuM+m7NSr/3uYw4iUBf+w8/2VitI3yf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ZWbMQAAADcAAAADwAAAAAAAAAAAAAAAACXAgAAZHJzL2Rv&#10;d25yZXYueG1sUEsFBgAAAAAEAAQA9QAAAIgDAAAAAA==&#10;" filled="f" stroked="f">
                  <v:textbox style="mso-fit-shape-to-text:t">
                    <w:txbxContent>
                      <w:p w14:paraId="4206378B"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v:textbox>
                </v:shape>
                <v:oval id="Ovaal 276" o:spid="_x0000_s1067" style="position:absolute;left:3652409;top:3051771;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O0qxQAA&#10;ANwAAAAPAAAAZHJzL2Rvd25yZXYueG1sRI/NasMwEITvhb6D2EJvjdwc8uNGDqVQ6KE9JPEhx620&#10;sR1LK2OpjpunjwKBHIeZ+YZZrUdnxUB9aDwreJ1kIIi1Nw1XCsrd58sCRIjIBq1nUvBPAdbF48MK&#10;c+NPvKFhGyuRIBxyVFDH2OVSBl2TwzDxHXHyDr53GJPsK2l6PCW4s3KaZTPpsOG0UGNHHzXpdvvn&#10;FGhTVsfv9jzEX233O2OXnpsfpZ6fxvc3EJHGeA/f2l9GwXQ+g+uZdARk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47SrFAAAA3AAAAA8AAAAAAAAAAAAAAAAAlwIAAGRycy9k&#10;b3ducmV2LnhtbFBLBQYAAAAABAAEAPUAAACJAwAAAAA=&#10;" filled="f" strokecolor="#003444 [1604]" strokeweight="1pt">
                  <v:stroke joinstyle="miter"/>
                </v:oval>
                <v:shape id="Tekstvak 277" o:spid="_x0000_s1068" type="#_x0000_t202" style="position:absolute;left:2562179;top:3051688;width:125285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G2AxAAA&#10;ANwAAAAPAAAAZHJzL2Rvd25yZXYueG1sRI/NbsIwEITvlfoO1iL1Bg5RKRAwqIIi9Vb+HmAVL3FI&#10;vI5iAylPjysh9TiamW8082Vna3Gl1peOFQwHCQji3OmSCwXHw6Y/AeEDssbaMSn4JQ/LxevLHDPt&#10;bryj6z4UIkLYZ6jAhNBkUvrckEU/cA1x9E6utRiibAupW7xFuK1lmiQf0mLJccFgQytDebW/WAWT&#10;xP5U1TTdevt+H47Mau2+mrNSb73ucwYiUBf+w8/2t1aQjs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htgMQAAADcAAAADwAAAAAAAAAAAAAAAACXAgAAZHJzL2Rv&#10;d25yZXYueG1sUEsFBgAAAAAEAAQA9QAAAIgDAAAAAA==&#10;" filled="f" stroked="f">
                  <v:textbox style="mso-fit-shape-to-text:t">
                    <w:txbxContent>
                      <w:p w14:paraId="6058D57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v:textbox>
                </v:shape>
                <v:oval id="Ovaal 278" o:spid="_x0000_s1069" style="position:absolute;left:4190854;top:3255090;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69zDwgAA&#10;ANwAAAAPAAAAZHJzL2Rvd25yZXYueG1sRE89b8IwEN0r8R+sQ+pWHDK0NGAQqlSpQzuQMHQ87CMJ&#10;2OcodpO0vx4PlRif3vdmNzkrBupD61nBcpGBINbetFwrOFbvTysQISIbtJ5JwS8F2G1nDxssjB/5&#10;QEMZa5FCOBSooImxK6QMuiGHYeE74sSdfe8wJtjX0vQ4pnBnZZ5lz9Jhy6mhwY7eGtLX8scp0OZY&#10;Xz6vf0M8aftdGfvquf1S6nE+7dcgIk3xLv53fxgF+Utam86kIyC3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3MPCAAAA3AAAAA8AAAAAAAAAAAAAAAAAlwIAAGRycy9kb3du&#10;cmV2LnhtbFBLBQYAAAAABAAEAPUAAACGAwAAAAA=&#10;" filled="f" strokecolor="#003444 [1604]" strokeweight="1pt">
                  <v:stroke joinstyle="miter"/>
                </v:oval>
                <v:shape id="Rechte verbindingslijn met pijl 279" o:spid="_x0000_s1070" type="#_x0000_t32" style="position:absolute;left:3952741;top:3370133;width:238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nGGcQAAADcAAAADwAAAGRycy9kb3ducmV2LnhtbESPT2vCQBDF74V+h2UKvYhuDLbW1FVK&#10;oei1qRWPQ3aaDWZnQ3aq8du7QqHHx/vz4y3Xg2/VifrYBDYwnWSgiKtgG64N7L4+xi+goiBbbAOT&#10;gQtFWK/u75ZY2HDmTzqVUqs0wrFAA06kK7SOlSOPcRI64uT9hN6jJNnX2vZ4TuO+1XmWPWuPDSeC&#10;w47eHVXH8tcnLu3yUfk0WsyOG/w+7J1cZlMx5vFheHsFJTTIf/ivvbUG8vkCbmfSEdCr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mcYZxAAAANwAAAAPAAAAAAAAAAAA&#10;AAAAAKECAABkcnMvZG93bnJldi54bWxQSwUGAAAAAAQABAD5AAAAkgMAAAAA&#10;" strokecolor="#006a89 [3204]" strokeweight=".5pt">
                  <v:stroke endarrow="block" joinstyle="miter"/>
                </v:shape>
                <v:shape id="Tekstvak 280" o:spid="_x0000_s1071" type="#_x0000_t202" style="position:absolute;left:4421846;top:3155556;width:105727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IXTwQAA&#10;ANwAAAAPAAAAZHJzL2Rvd25yZXYueG1sRE/dasIwFL4f7B3CGXg3U8scXTXK0AneOese4NAcm67N&#10;SWmiVp/eXAhefnz/8+VgW3Gm3teOFUzGCQji0umaKwV/h817BsIHZI2tY1JwJQ/LxevLHHPtLryn&#10;cxEqEUPY56jAhNDlUvrSkEU/dh1x5I6utxgi7Cupe7zEcNvKNEk+pcWaY4PBjlaGyqY4WQVZYndN&#10;85X+evtxm0zNau1+un+lRm/D9wxEoCE8xQ/3VitIszg/nolHQC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SF08EAAADcAAAADwAAAAAAAAAAAAAAAACXAgAAZHJzL2Rvd25y&#10;ZXYueG1sUEsFBgAAAAAEAAQA9QAAAIUDAAAAAA==&#10;" filled="f" stroked="f">
                  <v:textbox style="mso-fit-shape-to-text:t">
                    <w:txbxContent>
                      <w:p w14:paraId="6E1A282B"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Bea = 0</w:t>
                        </w:r>
                      </w:p>
                    </w:txbxContent>
                  </v:textbox>
                </v:shape>
                <v:oval id="Ovaal 281" o:spid="_x0000_s1072" style="position:absolute;left:2571239;top:3281856;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AV5wwAA&#10;ANwAAAAPAAAAZHJzL2Rvd25yZXYueG1sRI9Pi8IwFMTvwn6H8Ba8aaoH0a5RZGHBgx78c/D4TN62&#10;1eSlNLF299MbQfA4zMxvmPmyc1a01ITKs4LRMANBrL2puFBwPPwMpiBCRDZoPZOCPwqwXHz05pgb&#10;f+cdtftYiAThkKOCMsY6lzLokhyGoa+Jk/frG4cxyaaQpsF7gjsrx1k2kQ4rTgsl1vRdkr7ub06B&#10;Nsfisrn+t/Gs7elg7MxztVWq/9mtvkBE6uI7/GqvjYLxdATPM+kI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AV5wwAAANwAAAAPAAAAAAAAAAAAAAAAAJcCAABkcnMvZG93&#10;bnJldi54bWxQSwUGAAAAAAQABAD1AAAAhwMAAAAA&#10;" filled="f" strokecolor="#003444 [1604]" strokeweight="1pt">
                  <v:stroke joinstyle="miter"/>
                </v:oval>
                <v:shape id="Tekstvak 282" o:spid="_x0000_s1073" type="#_x0000_t202" style="position:absolute;left:2793310;top:3281767;width:48387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r4/xQAA&#10;ANwAAAAPAAAAZHJzL2Rvd25yZXYueG1sRI/NasMwEITvhbyD2EJujRyTFse1HEKaQG9tfh5gsbaW&#10;a2tlLDVx8vRVoZDjMDPfMMVqtJ040+AbxwrmswQEceV0w7WC03H3lIHwAVlj55gUXMnDqpw8FJhr&#10;d+E9nQ+hFhHCPkcFJoQ+l9JXhiz6meuJo/flBoshyqGWesBLhNtOpknyIi02HBcM9rQxVLWHH6sg&#10;S+xH2y7TT28Xt/mz2by5bf+t1PRxXL+CCDSGe/i//a4VpFkKf2fiEZ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6vj/FAAAA3AAAAA8AAAAAAAAAAAAAAAAAlwIAAGRycy9k&#10;b3ducmV2LnhtbFBLBQYAAAAABAAEAPUAAACJAwAAAAA=&#10;" filled="f" stroked="f">
                  <v:textbox style="mso-fit-shape-to-text:t">
                    <w:txbxContent>
                      <w:p w14:paraId="5DD80D13"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Boek</w:t>
                        </w:r>
                      </w:p>
                    </w:txbxContent>
                  </v:textbox>
                </v:shape>
                <v:oval id="Ovaal 283" o:spid="_x0000_s1074" style="position:absolute;left:2571099;top:3623537;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j6VwwAA&#10;ANwAAAAPAAAAZHJzL2Rvd25yZXYueG1sRI9BawIxFITvBf9DeEJvNauC2NUoIgge7KHqocdn8txd&#10;TV6WTVy3/fWNIHgcZuYbZr7snBUtNaHyrGA4yEAQa28qLhQcD5uPKYgQkQ1az6TglwIsF723OebG&#10;3/mb2n0sRIJwyFFBGWOdSxl0SQ7DwNfEyTv7xmFMsimkafCe4M7KUZZNpMOK00KJNa1L0tf9zSnQ&#10;5lhcdte/Np60/TkY++m5+lLqvd+tZiAidfEVfra3RsFoOob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j6VwwAAANwAAAAPAAAAAAAAAAAAAAAAAJcCAABkcnMvZG93&#10;bnJldi54bWxQSwUGAAAAAAQABAD1AAAAhwMAAAAA&#10;" filled="f" strokecolor="#003444 [1604]" strokeweight="1pt">
                  <v:stroke joinstyle="miter"/>
                </v:oval>
                <v:shape id="Tekstvak 284" o:spid="_x0000_s1075" type="#_x0000_t202" style="position:absolute;left:2793170;top:3623439;width:74930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4PQxAAA&#10;ANwAAAAPAAAAZHJzL2Rvd25yZXYueG1sRI/RasJAFETfhf7Dcgt9043BSoyuImqhb1r1Ay7Z22ya&#10;7N2QXTXt17uC0MdhZs4wi1VvG3GlzleOFYxHCQjiwumKSwXn08cwA+EDssbGMSn4JQ+r5ctggbl2&#10;N/6i6zGUIkLY56jAhNDmUvrCkEU/ci1x9L5dZzFE2ZVSd3iLcNvINEmm0mLFccFgSxtDRX28WAVZ&#10;Yvd1PUsP3k7+xu9ms3W79kept9d+PQcRqA//4Wf7UytIs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D0MQAAADcAAAADwAAAAAAAAAAAAAAAACXAgAAZHJzL2Rv&#10;d25yZXYueG1sUEsFBgAAAAAEAAQA9QAAAIgDAAAAAA==&#10;" filled="f" stroked="f">
                  <v:textbox style="mso-fit-shape-to-text:t">
                    <w:txbxContent>
                      <w:p w14:paraId="54984B8D"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v:textbox>
                </v:shape>
                <v:oval id="Ovaal 285" o:spid="_x0000_s1076" style="position:absolute;left:3652409;top:3814613;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wN6wwAA&#10;ANwAAAAPAAAAZHJzL2Rvd25yZXYueG1sRI9BawIxFITvBf9DeEJvNaug2NUoIgge7KHqocdn8txd&#10;TV6WTVy3/fWNIHgcZuYbZr7snBUtNaHyrGA4yEAQa28qLhQcD5uPKYgQkQ1az6TglwIsF723OebG&#10;3/mb2n0sRIJwyFFBGWOdSxl0SQ7DwNfEyTv7xmFMsimkafCe4M7KUZZNpMOK00KJNa1L0tf9zSnQ&#10;5lhcdte/Np60/TkY++m5+lLqvd+tZiAidfEVfra3RsFoOob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PwN6wwAAANwAAAAPAAAAAAAAAAAAAAAAAJcCAABkcnMvZG93&#10;bnJldi54bWxQSwUGAAAAAAQABAD1AAAAhwMAAAAA&#10;" filled="f" strokecolor="#003444 [1604]" strokeweight="1pt">
                  <v:stroke joinstyle="miter"/>
                </v:oval>
                <v:shape id="Tekstvak 286" o:spid="_x0000_s1077" type="#_x0000_t202" style="position:absolute;left:3186365;top:3807616;width:54673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Abg8xAAA&#10;ANwAAAAPAAAAZHJzL2Rvd25yZXYueG1sRI/dasJAFITvC77DcoTe1Y2hlRhdRbSCd60/D3DIHrMx&#10;2bMhu9Xo03cLBS+HmfmGmS9724grdb5yrGA8SkAQF05XXCo4HbdvGQgfkDU2jknBnTwsF4OXOeba&#10;3XhP10MoRYSwz1GBCaHNpfSFIYt+5Fri6J1dZzFE2ZVSd3iLcNvINEkm0mLFccFgS2tDRX34sQqy&#10;xH7V9TT99vb9Mf4w6437bC9KvQ771QxEoD48w//tnVaQZhP4OxOP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G4PMQAAADcAAAADwAAAAAAAAAAAAAAAACXAgAAZHJzL2Rv&#10;d25yZXYueG1sUEsFBgAAAAAEAAQA9QAAAIgDAAAAAA==&#10;" filled="f" stroked="f">
                  <v:textbox style="mso-fit-shape-to-text:t">
                    <w:txbxContent>
                      <w:p w14:paraId="23F8E0F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Koper</w:t>
                        </w:r>
                      </w:p>
                    </w:txbxContent>
                  </v:textbox>
                </v:shape>
                <v:shape id="Rechte verbindingslijn met pijl 287" o:spid="_x0000_s1078" type="#_x0000_t32" style="position:absolute;left:3883400;top:3929656;width:1110099;height:25921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iE+sQAAADcAAAADwAAAGRycy9kb3ducmV2LnhtbESP0WrCQBRE3wX/YbmCb7pRrA2pq1ih&#10;xBexVT/gkr1NQrN3w+5G49+7BcHHYWbOMKtNbxpxJedrywpm0wQEcWF1zaWCy/lrkoLwAVljY5kU&#10;3MnDZj0crDDT9sY/dD2FUkQI+wwVVCG0mZS+qMign9qWOHq/1hkMUbpSaoe3CDeNnCfJUhqsOS5U&#10;2NKuouLv1BkFXb68tJ9v7nz8zheH4yHfpZ27KzUe9dsPEIH68Ao/23utYJ6+w/+ZeATk+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eIT6xAAAANwAAAAPAAAAAAAAAAAA&#10;AAAAAKECAABkcnMvZG93bnJldi54bWxQSwUGAAAAAAQABAD5AAAAkgMAAAAA&#10;" strokecolor="#006a89 [3204]" strokeweight=".5pt">
                  <v:stroke endarrow="block" joinstyle="miter"/>
                </v:shape>
                <v:shape id="Tekstvak 288" o:spid="_x0000_s1079" type="#_x0000_t202" style="position:absolute;left:2947964;top:3429874;width:60071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0onVwQAA&#10;ANwAAAAPAAAAZHJzL2Rvd25yZXYueG1sRE/dasIwFL4f7B3CGXg3U8scXTXK0AneOese4NAcm67N&#10;SWmiVp/eXAhefnz/8+VgW3Gm3teOFUzGCQji0umaKwV/h817BsIHZI2tY1JwJQ/LxevLHHPtLryn&#10;cxEqEUPY56jAhNDlUvrSkEU/dh1x5I6utxgi7Cupe7zEcNvKNEk+pcWaY4PBjlaGyqY4WQVZYndN&#10;85X+evtxm0zNau1+un+lRm/D9wxEoCE8xQ/3VitIs7g2nolHQC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dKJ1cEAAADcAAAADwAAAAAAAAAAAAAAAACXAgAAZHJzL2Rvd25y&#10;ZXYueG1sUEsFBgAAAAAEAAQA9QAAAIUDAAAAAA==&#10;" filled="f" stroked="f">
                  <v:textbox style="mso-fit-shape-to-text:t">
                    <w:txbxContent>
                      <w:p w14:paraId="6C0F5BFA"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v:textbox>
                </v:shape>
                <v:shape id="Rechte verbindingslijn met pijl 289" o:spid="_x0000_s1080" type="#_x0000_t32" style="position:absolute;left:2759342;top:2326669;width:926894;height:4349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BjUccAAADcAAAADwAAAGRycy9kb3ducmV2LnhtbESPQWvCQBSE74L/YXlCL0U32lY0dRUb&#10;KfRaK6i3R/aZTc2+jdltTPvru4WCx2FmvmEWq85WoqXGl44VjEcJCOLc6ZILBbuP1+EMhA/IGivH&#10;pOCbPKyW/d4CU+2u/E7tNhQiQtinqMCEUKdS+tyQRT9yNXH0Tq6xGKJsCqkbvEa4reQkSabSYslx&#10;wWBNmaH8vP2yCo6nJ92+ZJsyN4fsYX//+HP5PGyUuht062cQgbpwC/+337SCyWwOf2fi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PEGNRxwAAANwAAAAPAAAAAAAA&#10;AAAAAAAAAKECAABkcnMvZG93bnJldi54bWxQSwUGAAAAAAQABAD5AAAAlQMAAAAA&#10;" strokecolor="#006a89 [3204]" strokeweight=".5pt">
                  <v:stroke endarrow="block" joinstyle="miter"/>
                </v:shape>
                <v:shape id="Rechte verbindingslijn met pijl 290" o:spid="_x0000_s1081" type="#_x0000_t32" style="position:absolute;left:3849572;top:1816204;width:456778;height:126926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cEcQAAADcAAAADwAAAGRycy9kb3ducmV2LnhtbERPz2vCMBS+D/wfwhvsMjSdOtk6o8yK&#10;4FUn6G6P5tl0Ni+1yWrnX78cBI8f3+/pvLOVaKnxpWMFL4MEBHHudMmFgt3Xqv8GwgdkjZVjUvBH&#10;Huaz3sMUU+0uvKF2GwoRQ9inqMCEUKdS+tyQRT9wNXHkjq6xGCJsCqkbvMRwW8lhkkykxZJjg8Ga&#10;MkP5aftrFXwfX3W7yJZlbg7ZaP88vp5/Dkulnh67zw8QgbpwF9/ca61g+B7nxzPxCMj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81wRxAAAANwAAAAPAAAAAAAAAAAA&#10;AAAAAKECAABkcnMvZG93bnJldi54bWxQSwUGAAAAAAQABAD5AAAAkgMAAAAA&#10;" strokecolor="#006a89 [3204]" strokeweight=".5pt">
                  <v:stroke endarrow="block" joinstyle="miter"/>
                </v:shape>
                <v:shape id="Rechte verbindingslijn met pijl 291" o:spid="_x0000_s1082" type="#_x0000_t32" style="position:absolute;left:2768262;top:2556107;width:2259066;height:11011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5iscAAADcAAAADwAAAGRycy9kb3ducmV2LnhtbESPQWvCQBSE7wX/w/IKXkQ3WltqdJUa&#10;KfSqLWhvj+wzm5p9m2a3MfrruwWhx2FmvmEWq85WoqXGl44VjEcJCOLc6ZILBR/vr8NnED4ga6wc&#10;k4ILeVgte3cLTLU785baXShEhLBPUYEJoU6l9Lkhi37kauLoHV1jMUTZFFI3eI5wW8lJkjxJiyXH&#10;BYM1ZYby0+7HKvg8Pup2nW3K3Byyh/1gev3+OmyU6t93L3MQgbrwH76137SCyWwMf2fi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v/mKxwAAANwAAAAPAAAAAAAA&#10;AAAAAAAAAKECAABkcnMvZG93bnJldi54bWxQSwUGAAAAAAQABAD5AAAAlQMAAAAA&#10;" strokecolor="#006a89 [3204]" strokeweight=".5pt">
                  <v:stroke endarrow="block" joinstyle="miter"/>
                </v:shape>
                <v:rect id="Rechthoek 292" o:spid="_x0000_s1083" style="position:absolute;left:4890077;top:2250116;width:1145404;height:449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mr4xQAA&#10;ANwAAAAPAAAAZHJzL2Rvd25yZXYueG1sRI9Ba8JAFITvQv/D8gredGNAqamrREEQhYJRpL09ss8k&#10;NPs2ZleN/94tFDwOM/MNM1t0phY3al1lWcFoGIEgzq2uuFBwPKwHHyCcR9ZYWyYFD3KwmL/1Zpho&#10;e+c93TJfiABhl6CC0vsmkdLlJRl0Q9sQB+9sW4M+yLaQusV7gJtaxlE0kQYrDgslNrQqKf/NrkbB&#10;aT8+03I5Ocqvn/SSjrJNt9t+K9V/79JPEJ46/wr/tzdaQTyN4e9MOAJy/gQ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eavjFAAAA3AAAAA8AAAAAAAAAAAAAAAAAlwIAAGRycy9k&#10;b3ducmV2LnhtbFBLBQYAAAAABAAEAPUAAACJAwAAAAA=&#10;" filled="f" strokecolor="#003444 [1604]" strokeweight="1pt"/>
                <v:oval id="Ovaal 293" o:spid="_x0000_s1084" style="position:absolute;left:4993499;top:2359716;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6hIxAAA&#10;ANwAAAAPAAAAZHJzL2Rvd25yZXYueG1sRI9BawIxFITvBf9DeEJvNauFUlfjIoLgwR6qHnp8TZ67&#10;6yYvyyauW3+9KRR6HGbmG2ZZDM6KnrpQe1YwnWQgiLU3NZcKTsftyzuIEJENWs+k4IcCFKvR0xJz&#10;42/8Sf0hliJBOOSooIqxzaUMuiKHYeJb4uSdfecwJtmV0nR4S3Bn5SzL3qTDmtNChS1tKtLN4eoU&#10;aHMqL/vm3sdvbb+Oxs491x9KPY+H9QJEpCH+h//aO6NgNn+F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oSMQAAADcAAAADwAAAAAAAAAAAAAAAACXAgAAZHJzL2Rv&#10;d25yZXYueG1sUEsFBgAAAAAEAAQA9QAAAIgDAAAAAA==&#10;" filled="f" strokecolor="#003444 [1604]" strokeweight="1pt">
                  <v:stroke joinstyle="miter"/>
                </v:oval>
                <v:shape id="Tekstvak 294" o:spid="_x0000_s1085" type="#_x0000_t202" style="position:absolute;left:5224492;top:2352759;width:77851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hUNxAAA&#10;ANwAAAAPAAAAZHJzL2Rvd25yZXYueG1sRI/RasJAFETfhf7Dcgt9041BRdNsRNSCb1rbD7hkb7Np&#10;sndDdtW0X+8WCj4OM3OGydeDbcWVel87VjCdJCCIS6drrhR8fryNlyB8QNbYOiYFP+RhXTyNcsy0&#10;u/E7Xc+hEhHCPkMFJoQuk9KXhiz6ieuIo/fleoshyr6SusdbhNtWpkmykBZrjgsGO9oaKpvzxSpY&#10;JvbYNKv05O3sdzo3253bd99KvTwPm1cQgYbwCP+3D1pBuprB35l4BGR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YVDcQAAADcAAAADwAAAAAAAAAAAAAAAACXAgAAZHJzL2Rv&#10;d25yZXYueG1sUEsFBgAAAAAEAAQA9QAAAIgDAAAAAA==&#10;" filled="f" stroked="f">
                  <v:textbox style="mso-fit-shape-to-text:t">
                    <w:txbxContent>
                      <w:p w14:paraId="5595B3D0"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v:textbox>
                </v:shape>
                <v:shape id="Tekstvak 295" o:spid="_x0000_s1086" type="#_x0000_t202" style="position:absolute;left:4892681;top:1923888;width:123063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rCWxAAA&#10;ANwAAAAPAAAAZHJzL2Rvd25yZXYueG1sRI/RasJAFETfhf7Dcgu+6cagoqmrlNRC37S2H3DJ3mbT&#10;ZO+G7BrTfr0rCD4OM3OG2ewG24ieOl85VjCbJiCIC6crLhV8f71PViB8QNbYOCYFf+Rht30abTDT&#10;7sKf1J9CKSKEfYYKTAhtJqUvDFn0U9cSR+/HdRZDlF0pdYeXCLeNTJNkKS1WHBcMtpQbKurT2SpY&#10;JfZQ1+v06O38f7Yw+Zvbt79KjZ+H1xcQgYbwCN/bH1pBul7A7Uw8AnJ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qwlsQAAADcAAAADwAAAAAAAAAAAAAAAACXAgAAZHJzL2Rv&#10;d25yZXYueG1sUEsFBgAAAAAEAAQA9QAAAIgDAAAAAA==&#10;" filled="f" stroked="f">
                  <v:textbox style="mso-fit-shape-to-text:t">
                    <w:txbxContent>
                      <w:p w14:paraId="72427798"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Bea</w:t>
                        </w:r>
                      </w:p>
                    </w:txbxContent>
                  </v:textbox>
                </v:shape>
                <v:rect id="Rechthoek 296" o:spid="_x0000_s1087" style="position:absolute;left:4890077;top:3964228;width:1145404;height:449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Wz7xgAA&#10;ANwAAAAPAAAAZHJzL2Rvd25yZXYueG1sRI/dasJAFITvBd9hOULvdKPQUFM3EoWCKBSMIu3dIXvy&#10;Q7NnY3ar6dt3CwUvh5n5hlmtB9OKG/WusaxgPotAEBdWN1wpOJ/epi8gnEfW2FomBT/kYJ2ORytM&#10;tL3zkW65r0SAsEtQQe19l0jpipoMupntiINX2t6gD7KvpO7xHuCmlYsoiqXBhsNCjR1tayq+8m+j&#10;4HJ8Lmmzic/y/TO7ZvN8Nxz2H0o9TYbsFYSnwT/C/+2dVrBYxvB3JhwBmf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JWz7xgAAANwAAAAPAAAAAAAAAAAAAAAAAJcCAABkcnMv&#10;ZG93bnJldi54bWxQSwUGAAAAAAQABAD1AAAAigMAAAAA&#10;" filled="f" strokecolor="#003444 [1604]" strokeweight="1pt"/>
                <v:oval id="Ovaal 297" o:spid="_x0000_s1088" style="position:absolute;left:4993499;top:4073828;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K5LxAAA&#10;ANwAAAAPAAAAZHJzL2Rvd25yZXYueG1sRI8xb8IwFIT3SvwH6yF1Kw4MbQmYCCEhMdChwNDx1X4k&#10;IfZzFJuQ8utxpUodT3f3nW5ZDM6KnrpQe1YwnWQgiLU3NZcKTsftyzuIEJENWs+k4IcCFKvR0xJz&#10;42/8Sf0hliJBOOSooIqxzaUMuiKHYeJb4uSdfecwJtmV0nR4S3Bn5SzLXqXDmtNChS1tKtLN4eoU&#10;aHMqL/vm3sdvbb+Oxs491x9KPY+H9QJEpCH+h//aO6NgNn+D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niuS8QAAADcAAAADwAAAAAAAAAAAAAAAACXAgAAZHJzL2Rv&#10;d25yZXYueG1sUEsFBgAAAAAEAAQA9QAAAIgDAAAAAA==&#10;" filled="f" strokecolor="#003444 [1604]" strokeweight="1pt">
                  <v:stroke joinstyle="miter"/>
                </v:oval>
                <v:shape id="Tekstvak 298" o:spid="_x0000_s1089" type="#_x0000_t202" style="position:absolute;left:5224485;top:4066935;width:77851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x8IwAAA&#10;ANwAAAAPAAAAZHJzL2Rvd25yZXYueG1sRE/LisIwFN0L/kO4wuw0teig1SiiDrib8fEBl+ba1DY3&#10;pYnama+fLASXh/Nerjtbiwe1vnSsYDxKQBDnTpdcKLicv4YzED4ga6wdk4Jf8rBe9XtLzLR78pEe&#10;p1CIGMI+QwUmhCaT0ueGLPqRa4gjd3WtxRBhW0jd4jOG21qmSfIpLZYcGww2tDWUV6e7VTBL7HdV&#10;zdMfbyd/46nZ7ty+uSn1Meg2CxCBuvAWv9wHrSCdx7X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Cx8IwAAAANwAAAAPAAAAAAAAAAAAAAAAAJcCAABkcnMvZG93bnJl&#10;di54bWxQSwUGAAAAAAQABAD1AAAAhAMAAAAA&#10;" filled="f" stroked="f">
                  <v:textbox style="mso-fit-shape-to-text:t">
                    <w:txbxContent>
                      <w:p w14:paraId="340AF0A9"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gebruiker</w:t>
                        </w:r>
                        <w:proofErr w:type="gramEnd"/>
                      </w:p>
                    </w:txbxContent>
                  </v:textbox>
                </v:shape>
                <v:shape id="Tekstvak 299" o:spid="_x0000_s1090" type="#_x0000_t202" style="position:absolute;left:4900585;top:3685512;width:131254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7qTxAAA&#10;ANwAAAAPAAAAZHJzL2Rvd25yZXYueG1sRI/RasJAFETfhf7Dcgt9042hionZSLEt+FarfsAle82m&#10;yd4N2a1Gv75bKPRxmJkzTLEZbScuNPjGsYL5LAFBXDndcK3gdHyfrkD4gKyxc0wKbuRhUz5MCsy1&#10;u/InXQ6hFhHCPkcFJoQ+l9JXhiz6meuJo3d2g8UQ5VBLPeA1wm0n0yRZSosNxwWDPW0NVe3h2ypY&#10;JfajbbN07+3zfb4w21f31n8p9fQ4vqxBBBrDf/ivvdMK0iyD3zPxCMj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0e6k8QAAADcAAAADwAAAAAAAAAAAAAAAACXAgAAZHJzL2Rv&#10;d25yZXYueG1sUEsFBgAAAAAEAAQA9QAAAIgDAAAAAA==&#10;" filled="f" stroked="f">
                  <v:textbox style="mso-fit-shape-to-text:t">
                    <w:txbxContent>
                      <w:p w14:paraId="147CEDA5"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Systeem van Chris</w:t>
                        </w:r>
                      </w:p>
                    </w:txbxContent>
                  </v:textbox>
                </v:shape>
                <v:shape id="Tekstvak 300" o:spid="_x0000_s1091" type="#_x0000_t202" style="position:absolute;left:4460230;top:1449594;width:107696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okUwQAA&#10;ANwAAAAPAAAAZHJzL2Rvd25yZXYueG1sRE9LbsIwEN0jcQdrkNgVO/QjGnBQRUHqDkp7gFE8jUPi&#10;cRS7EHr6eoHE8un9V+vBteJMfag9a8hmCgRx6U3NlYbvr93DAkSIyAZbz6ThSgHWxXi0wtz4C3/S&#10;+RgrkUI45KjBxtjlUobSksMw8x1x4n587zAm2FfS9HhJ4a6Vc6VepMOaU4PFjjaWyub46zQslNs3&#10;zev8ENzTX/ZsN+9+2520nk6GtyWISEO8i2/uD6PhUaX56Uw6ArL4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aJFMEAAADcAAAADwAAAAAAAAAAAAAAAACXAgAAZHJzL2Rvd25y&#10;ZXYueG1sUEsFBgAAAAAEAAQA9QAAAIUDAAAAAA==&#10;" filled="f" stroked="f">
                  <v:textbox style="mso-fit-shape-to-text:t">
                    <w:txbxContent>
                      <w:p w14:paraId="05247C3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7</w:t>
                        </w:r>
                      </w:p>
                    </w:txbxContent>
                  </v:textbox>
                </v:shape>
                <v:shape id="Tekstvak 301" o:spid="_x0000_s1092" type="#_x0000_t202" style="position:absolute;left:4421641;top:3385040;width:10871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2iyPxAAA&#10;ANwAAAAPAAAAZHJzL2Rvd25yZXYueG1sRI/BbsIwEETvSPyDtZV6AzuUVjRgEKJF4lag/YBVvMRp&#10;4nUUu5D262skJI6jmXmjWax614gzdaHyrCEbKxDEhTcVlxq+PrejGYgQkQ02nknDLwVYLYeDBebG&#10;X/hA52MsRYJwyFGDjbHNpQyFJYdh7Fvi5J185zAm2ZXSdHhJcNfIiVIv0mHFacFiSxtLRX38cRpm&#10;yn3U9etkH9z0L3u2mzf/3n5r/fjQr+cgIvXxHr61d0bDk8rgeiYdAbn8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9osj8QAAADcAAAADwAAAAAAAAAAAAAAAACXAgAAZHJzL2Rv&#10;d25yZXYueG1sUEsFBgAAAAAEAAQA9QAAAIgDAAAAAA==&#10;" filled="f" stroked="f">
                  <v:textbox style="mso-fit-shape-to-text:t">
                    <w:txbxContent>
                      <w:p w14:paraId="41E2793F"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 xml:space="preserve">Rekening </w:t>
                        </w:r>
                        <w:proofErr w:type="spellStart"/>
                        <w:r>
                          <w:rPr>
                            <w:rFonts w:asciiTheme="minorHAnsi" w:hAnsi="Trebuchet MS" w:cstheme="minorBidi"/>
                            <w:color w:val="000000" w:themeColor="text1"/>
                            <w:kern w:val="24"/>
                            <w:sz w:val="18"/>
                            <w:szCs w:val="18"/>
                          </w:rPr>
                          <w:t>Chis</w:t>
                        </w:r>
                        <w:proofErr w:type="spellEnd"/>
                        <w:r>
                          <w:rPr>
                            <w:rFonts w:asciiTheme="minorHAnsi" w:hAnsi="Trebuchet MS" w:cstheme="minorBidi"/>
                            <w:color w:val="000000" w:themeColor="text1"/>
                            <w:kern w:val="24"/>
                            <w:sz w:val="18"/>
                            <w:szCs w:val="18"/>
                          </w:rPr>
                          <w:t>= -7</w:t>
                        </w:r>
                      </w:p>
                    </w:txbxContent>
                  </v:textbox>
                </v:shape>
                <v:rect id="Rechthoek 302" o:spid="_x0000_s1093" style="position:absolute;left:2449611;top:4317123;width:1503130;height:1478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9fDixQAA&#10;ANwAAAAPAAAAZHJzL2Rvd25yZXYueG1sRI9Bi8IwFITvC/6H8IS9rakuilSjVGFBFASriN4ezbMt&#10;Ni+1yWr992ZhweMwM98w03lrKnGnxpWWFfR7EQjizOqScwWH/c/XGITzyBory6TgSQ7ms87HFGNt&#10;H7yje+pzESDsYlRQeF/HUrqsIIOuZ2vi4F1sY9AH2eRSN/gIcFPJQRSNpMGSw0KBNS0Lyq7pr1Fw&#10;3A0vtFiMDnJ7Tm5JP121m/VJqc9um0xAeGr9O/zfXmkF39EA/s6EIyB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18OLFAAAA3AAAAA8AAAAAAAAAAAAAAAAAlwIAAGRycy9k&#10;b3ducmV2LnhtbFBLBQYAAAAABAAEAPUAAACJAwAAAAA=&#10;" filled="f" strokecolor="#003444 [1604]" strokeweight="1pt"/>
                <v:oval id="Ovaal 303" o:spid="_x0000_s1094" style="position:absolute;left:2562179;top:4414345;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JSxQAA&#10;ANwAAAAPAAAAZHJzL2Rvd25yZXYueG1sRI9PawIxFMTvhX6H8ArearYVpG7NihQKHvTgn4PHZ/K6&#10;u27ysmziuvbTN4LQ4zAzv2Hmi8FZ0VMXas8K3sYZCGLtTc2lgsP++/UDRIjIBq1nUnCjAIvi+WmO&#10;ufFX3lK/i6VIEA45KqhibHMpg67IYRj7ljh5P75zGJPsSmk6vCa4s/I9y6bSYc1pocKWvirSze7i&#10;FGhzKM/r5rePJ22Pe2NnnuuNUqOXYfkJItIQ/8OP9soomGQTuJ9JR0AW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MlLFAAAA3AAAAA8AAAAAAAAAAAAAAAAAlwIAAGRycy9k&#10;b3ducmV2LnhtbFBLBQYAAAAABAAEAPUAAACJAwAAAAA=&#10;" filled="f" strokecolor="#003444 [1604]" strokeweight="1pt">
                  <v:stroke joinstyle="miter"/>
                </v:oval>
                <v:shape id="Tekstvak 304" o:spid="_x0000_s1095" type="#_x0000_t202" style="position:absolute;left:2802099;top:4402010;width:109029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rY8XxAAA&#10;ANwAAAAPAAAAZHJzL2Rvd25yZXYueG1sRI/dagIxFITvC75DOELvNPGnRVejFK3Qu1r1AQ6b42bd&#10;zcmySXXt0zcFoZfDzHzDLNedq8WV2lB61jAaKhDEuTclFxpOx91gBiJEZIO1Z9JwpwDrVe9piZnx&#10;N/6i6yEWIkE4ZKjBxthkUobcksMw9A1x8s6+dRiTbAtpWrwluKvlWKlX6bDktGCxoY2lvDp8Ow0z&#10;5T6raj7eBzf9Gb3Yzda/Nxetn/vd2wJEpC7+hx/tD6Nhoq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62PF8QAAADcAAAADwAAAAAAAAAAAAAAAACXAgAAZHJzL2Rv&#10;d25yZXYueG1sUEsFBgAAAAAEAAQA9QAAAIgDAAAAAA==&#10;" filled="f" stroked="f">
                  <v:textbox style="mso-fit-shape-to-text:t">
                    <w:txbxContent>
                      <w:p w14:paraId="00960F7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partner</w:t>
                        </w:r>
                      </w:p>
                    </w:txbxContent>
                  </v:textbox>
                </v:shape>
                <v:oval id="Ovaal 305" o:spid="_x0000_s1096" style="position:absolute;left:3652409;top:4738207;width:230991;height:230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DQ+9xQAA&#10;ANwAAAAPAAAAZHJzL2Rvd25yZXYueG1sRI/NasMwEITvgb6D2EJvidyWhNaxHEqh0ENyyM+hx620&#10;sd1IK2OpjpOnjwKBHIeZ+YYpFoOzoqcuNJ4VPE8yEMTam4YrBbvt1/gNRIjIBq1nUnCiAIvyYVRg&#10;bvyR19RvYiUShEOOCuoY21zKoGtyGCa+JU7e3ncOY5JdJU2HxwR3Vr5k2Uw6bDgt1NjSZ036sPl3&#10;CrTZVX/Lw7mPv9r+bI1999yslHp6HD7mICIN8R6+tb+NgtdsCtcz6QjI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ND73FAAAA3AAAAA8AAAAAAAAAAAAAAAAAlwIAAGRycy9k&#10;b3ducmV2LnhtbFBLBQYAAAAABAAEAPUAAACJAwAAAAA=&#10;" filled="f" strokecolor="#003444 [1604]" strokeweight="1pt">
                  <v:stroke joinstyle="miter"/>
                </v:oval>
                <v:shape id="Tekstvak 306" o:spid="_x0000_s1097" type="#_x0000_t202" style="position:absolute;left:2562059;top:4738207;width:125285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7T7xAAA&#10;ANwAAAAPAAAAZHJzL2Rvd25yZXYueG1sRI/dagIxFITvC75DOIJ3NVFb0dUoYlvwrv49wGFz3Ky7&#10;OVk2qW779I1Q6OUwM98wy3XnanGjNpSeNYyGCgRx7k3JhYbz6eN5BiJEZIO1Z9LwTQHWq97TEjPj&#10;73yg2zEWIkE4ZKjBxthkUobcksMw9A1x8i6+dRiTbAtpWrwnuKvlWKmpdFhyWrDY0NZSXh2/nIaZ&#10;cp9VNR/vg3v5Gb3a7Zt/b65aD/rdZgEiUhf/w3/tndEwUV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O0+8QAAADcAAAADwAAAAAAAAAAAAAAAACXAgAAZHJzL2Rv&#10;d25yZXYueG1sUEsFBgAAAAAEAAQA9QAAAIgDAAAAAA==&#10;" filled="f" stroked="f">
                  <v:textbox style="mso-fit-shape-to-text:t">
                    <w:txbxContent>
                      <w:p w14:paraId="4E89CCED"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Vorige transactie</w:t>
                        </w:r>
                      </w:p>
                    </w:txbxContent>
                  </v:textbox>
                </v:shape>
                <v:oval id="Ovaal 307" o:spid="_x0000_s1098" style="position:absolute;left:4190854;top:4941525;width:230992;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zRRxQAA&#10;ANwAAAAPAAAAZHJzL2Rvd25yZXYueG1sRI/NasMwEITvgb6D2EJvidwWktaxHEqh0ENyyM+hx620&#10;sd1IK2OpjpOnjwKBHIeZ+YYpFoOzoqcuNJ4VPE8yEMTam4YrBbvt1/gNRIjIBq1nUnCiAIvyYVRg&#10;bvyR19RvYiUShEOOCuoY21zKoGtyGCa+JU7e3ncOY5JdJU2HxwR3Vr5k2VQ6bDgt1NjSZ036sPl3&#10;CrTZVX/Lw7mPv9r+bI1999yslHp6HD7mICIN8R6+tb+NgtdsBtcz6QjI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TNFHFAAAA3AAAAA8AAAAAAAAAAAAAAAAAlwIAAGRycy9k&#10;b3ducmV2LnhtbFBLBQYAAAAABAAEAPUAAACJAwAAAAA=&#10;" filled="f" strokecolor="#003444 [1604]" strokeweight="1pt">
                  <v:stroke joinstyle="miter"/>
                </v:oval>
                <v:shape id="Rechte verbindingslijn met pijl 308" o:spid="_x0000_s1099" type="#_x0000_t32" style="position:absolute;left:3952741;top:5056568;width:238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IfYsEAAADcAAAADwAAAGRycy9kb3ducmV2LnhtbERPTUvDQBC9C/0Pywheit201qKx21IE&#10;0auxFY9DdsyGZmdDdmzTf+8cBI+P973ejrEzJxpym9jBfFaAIa6Tb7lxsP94uX0AkwXZY5eYHFwo&#10;w3YzuVpj6dOZ3+lUSWM0hHOJDoJIX1qb60AR8yz1xMp9pyGiKBwa6wc8a3js7KIoVjZiy9oQsKfn&#10;QPWx+onaS/vFtLqfPi6Pr3j4+gxyWc7FuZvrcfcERmiUf/Gf+807uCt0rZ7RI2A3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Mh9iwQAAANwAAAAPAAAAAAAAAAAAAAAA&#10;AKECAABkcnMvZG93bnJldi54bWxQSwUGAAAAAAQABAD5AAAAjwMAAAAA&#10;" strokecolor="#006a89 [3204]" strokeweight=".5pt">
                  <v:stroke endarrow="block" joinstyle="miter"/>
                </v:shape>
                <v:shape id="Tekstvak 309" o:spid="_x0000_s1100" type="#_x0000_t202" style="position:absolute;left:4421640;top:4842078;width:11239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CCJxAAA&#10;ANwAAAAPAAAAZHJzL2Rvd25yZXYueG1sRI/BbsIwEETvSP0Ha5F6Kza0VBAwqIJW4gZN+wGreIlD&#10;4nUUG0j79TVSJY6jmXmjWa5714gLdaHyrGE8UiCIC28qLjV8f308zUCEiGyw8UwafijAevUwWGJm&#10;/JU/6ZLHUiQIhww12BjbTMpQWHIYRr4lTt7Rdw5jkl0pTYfXBHeNnCj1Kh1WnBYstrSxVNT52WmY&#10;Kbev6/nkENzL73hqN1v/3p60fhz2bwsQkfp4D/+3d0bDs5rD7Uw6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awgicQAAADcAAAADwAAAAAAAAAAAAAAAACXAgAAZHJzL2Rv&#10;d25yZXYueG1sUEsFBgAAAAAEAAQA9QAAAIgDAAAAAA==&#10;" filled="f" stroked="f">
                  <v:textbox style="mso-fit-shape-to-text:t">
                    <w:txbxContent>
                      <w:p w14:paraId="705DAC5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Chris = 0</w:t>
                        </w:r>
                      </w:p>
                    </w:txbxContent>
                  </v:textbox>
                </v:shape>
                <v:oval id="Ovaal 310" o:spid="_x0000_s1101" style="position:absolute;left:2571239;top:4968291;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zr4wQAA&#10;ANwAAAAPAAAAZHJzL2Rvd25yZXYueG1sRE/LisIwFN0L/kO4A7PTVAXRapRBEFw4Cx8Ll9fkTtsx&#10;uSlNrJ35erMQXB7Oe7nunBUtNaHyrGA0zEAQa28qLhScT9vBDESIyAatZ1LwRwHWq35vibnxDz5Q&#10;e4yFSCEcclRQxljnUgZdksMw9DVx4n584zAm2BTSNPhI4c7KcZZNpcOKU0OJNW1K0rfj3SnQ5lz8&#10;7m//bbxqezkZO/dcfSv1+dF9LUBE6uJb/HLvjILJKM1PZ9IRkK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qM6+MEAAADcAAAADwAAAAAAAAAAAAAAAACXAgAAZHJzL2Rvd25y&#10;ZXYueG1sUEsFBgAAAAAEAAQA9QAAAIUDAAAAAA==&#10;" filled="f" strokecolor="#003444 [1604]" strokeweight="1pt">
                  <v:stroke joinstyle="miter"/>
                </v:oval>
                <v:shape id="Tekstvak 311" o:spid="_x0000_s1102" type="#_x0000_t202" style="position:absolute;left:2793180;top:4968291;width:35242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7pSxQAA&#10;ANwAAAAPAAAAZHJzL2Rvd25yZXYueG1sRI/NbsIwEITvlfoO1iJxI074qWiIQRUUqTda2gdYxUsc&#10;Eq+j2EDap68rIfU4mplvNMVmsK24Uu9rxwqyJAVBXDpdc6Xg63M/WYLwAVlj65gUfJOHzfrxocBc&#10;uxt/0PUYKhEh7HNUYELocil9aciiT1xHHL2T6y2GKPtK6h5vEW5bOU3TJ2mx5rhgsKOtobI5XqyC&#10;ZWoPTfM8ffd2/pMtzHbnXruzUuPR8LICEWgI/+F7+00rmGUZ/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DulLFAAAA3AAAAA8AAAAAAAAAAAAAAAAAlwIAAGRycy9k&#10;b3ducmV2LnhtbFBLBQYAAAAABAAEAPUAAACJAwAAAAA=&#10;" filled="f" stroked="f">
                  <v:textbox style="mso-fit-shape-to-text:t">
                    <w:txbxContent>
                      <w:p w14:paraId="19A00C3C" w14:textId="77777777" w:rsidR="00D51D11" w:rsidRDefault="00D51D11" w:rsidP="00D51D11">
                        <w:pPr>
                          <w:pStyle w:val="Normaalweb"/>
                          <w:spacing w:before="0" w:beforeAutospacing="0" w:after="0" w:afterAutospacing="0"/>
                        </w:pPr>
                        <w:proofErr w:type="gramStart"/>
                        <w:r>
                          <w:rPr>
                            <w:rFonts w:asciiTheme="minorHAnsi" w:hAnsi="Trebuchet MS" w:cstheme="minorBidi"/>
                            <w:color w:val="000000" w:themeColor="text1"/>
                            <w:kern w:val="24"/>
                            <w:sz w:val="22"/>
                            <w:szCs w:val="22"/>
                          </w:rPr>
                          <w:t>CD</w:t>
                        </w:r>
                        <w:proofErr w:type="gramEnd"/>
                      </w:p>
                    </w:txbxContent>
                  </v:textbox>
                </v:shape>
                <v:oval id="Ovaal 312" o:spid="_x0000_s1103" style="position:absolute;left:2571099;top:5309973;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QEUxAAA&#10;ANwAAAAPAAAAZHJzL2Rvd25yZXYueG1sRI9BawIxFITvBf9DeEJvNauFoqtRRCh4sIfqHjw+k+fu&#10;avKybNJ121/fCILHYWa+YRar3lnRURtqzwrGowwEsfam5lJBcfh8m4IIEdmg9UwKfinAajl4WWBu&#10;/I2/qdvHUiQIhxwVVDE2uZRBV+QwjHxDnLyzbx3GJNtSmhZvCe6snGTZh3RYc1qosKFNRfq6/3EK&#10;tCnKy+7618WTtseDsTPP9ZdSr8N+PQcRqY/P8KO9NQrexxO4n0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0BFMQAAADcAAAADwAAAAAAAAAAAAAAAACXAgAAZHJzL2Rv&#10;d25yZXYueG1sUEsFBgAAAAAEAAQA9QAAAIgDAAAAAA==&#10;" filled="f" strokecolor="#003444 [1604]" strokeweight="1pt">
                  <v:stroke joinstyle="miter"/>
                </v:oval>
                <v:shape id="Tekstvak 313" o:spid="_x0000_s1104" type="#_x0000_t202" style="position:absolute;left:2793040;top:5309973;width:749300;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nYG+xQAA&#10;ANwAAAAPAAAAZHJzL2Rvd25yZXYueG1sRI/BbsIwEETvlfgHa5F6AydAKxpwooqC1Fsp7Qes4m0c&#10;Eq+j2IXA1+NKSD2OZuaNZl0MthUn6n3tWEE6TUAQl07XXCn4/tpNliB8QNbYOiYFF/JQ5KOHNWba&#10;nfmTTodQiQhhn6ECE0KXSelLQxb91HXE0ftxvcUQZV9J3eM5wm0rZ0nyLC3WHBcMdrQxVDaHX6tg&#10;mdiPpnmZ7b1dXNMns3lz2+6o1ON4eF2BCDSE//C9/a4VzNM5/J2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2dgb7FAAAA3AAAAA8AAAAAAAAAAAAAAAAAlwIAAGRycy9k&#10;b3ducmV2LnhtbFBLBQYAAAAABAAEAPUAAACJAwAAAAA=&#10;" filled="f" stroked="f">
                  <v:textbox style="mso-fit-shape-to-text:t">
                    <w:txbxContent>
                      <w:p w14:paraId="76AF52F8"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Verkoper</w:t>
                        </w:r>
                      </w:p>
                    </w:txbxContent>
                  </v:textbox>
                </v:shape>
                <v:oval id="Ovaal 314" o:spid="_x0000_s1105" style="position:absolute;left:3652409;top:5501049;width:230991;height:2300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Dz7xAAA&#10;ANwAAAAPAAAAZHJzL2Rvd25yZXYueG1sRI9BawIxFITvgv8hPKE3zWql1NUoIgge2kPVg8dn8txd&#10;TV6WTVy3/fWmUOhxmJlvmMWqc1a01ITKs4LxKANBrL2puFBwPGyH7yBCRDZoPZOCbwqwWvZ7C8yN&#10;f/AXtftYiAThkKOCMsY6lzLokhyGka+Jk3fxjcOYZFNI0+AjwZ2Vkyx7kw4rTgsl1rQpSd/2d6dA&#10;m2Nx/bj9tPGs7elg7Mxz9anUy6Bbz0FE6uJ/+K+9Mwpex1P4PZOOgF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g8+8QAAADcAAAADwAAAAAAAAAAAAAAAACXAgAAZHJzL2Rv&#10;d25yZXYueG1sUEsFBgAAAAAEAAQA9QAAAIgDAAAAAA==&#10;" filled="f" strokecolor="#003444 [1604]" strokeweight="1pt">
                  <v:stroke joinstyle="miter"/>
                </v:oval>
                <v:shape id="Tekstvak 315" o:spid="_x0000_s1106" type="#_x0000_t202" style="position:absolute;left:3194126;top:5494154;width:546735;height:2533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LxRxQAA&#10;ANwAAAAPAAAAZHJzL2Rvd25yZXYueG1sRI/NbsIwEITvlXgHa5F6K074qSDgRBW0Um+lwAOs4iUO&#10;iddR7ELK09eVKvU4mplvNJtisK24Uu9rxwrSSQKCuHS65krB6fj2tAThA7LG1jEp+CYPRT562GCm&#10;3Y0/6XoIlYgQ9hkqMCF0mZS+NGTRT1xHHL2z6y2GKPtK6h5vEW5bOU2SZ2mx5rhgsKOtobI5fFkF&#10;y8R+NM1quvd2fk8XZrtzr91Fqcfx8LIGEWgI/+G/9rtWMEsX8HsmHg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4vFHFAAAA3AAAAA8AAAAAAAAAAAAAAAAAlwIAAGRycy9k&#10;b3ducmV2LnhtbFBLBQYAAAAABAAEAPUAAACJAwAAAAA=&#10;" filled="f" stroked="f">
                  <v:textbox style="mso-fit-shape-to-text:t">
                    <w:txbxContent>
                      <w:p w14:paraId="2B9B6020"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22"/>
                            <w:szCs w:val="22"/>
                          </w:rPr>
                          <w:t>Koper</w:t>
                        </w:r>
                      </w:p>
                    </w:txbxContent>
                  </v:textbox>
                </v:shape>
                <v:shape id="Tekstvak 316" o:spid="_x0000_s1107" type="#_x0000_t202" style="position:absolute;left:2947826;top:5116402;width:60071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iImxQAA&#10;ANwAAAAPAAAAZHJzL2Rvd25yZXYueG1sRI/BbsIwEETvSPyDtZW4FSdQEE3jIESpxA1K+wGreBun&#10;iddR7ELo19dIlTiOZuaNJl8PthVn6n3tWEE6TUAQl07XXCn4/Hh7XIHwAVlj65gUXMnDuhiPcsy0&#10;u/A7nU+hEhHCPkMFJoQuk9KXhiz6qeuIo/fleoshyr6SusdLhNtWzpJkKS3WHBcMdrQ1VDanH6tg&#10;ldhD0zzPjt4+/aYLs311u+5bqcnDsHkBEWgI9/B/e68VzNMl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qIibFAAAA3AAAAA8AAAAAAAAAAAAAAAAAlwIAAGRycy9k&#10;b3ducmV2LnhtbFBLBQYAAAAABAAEAPUAAACJAwAAAAA=&#10;" filled="f" stroked="f">
                  <v:textbox style="mso-fit-shape-to-text:t">
                    <w:txbxContent>
                      <w:p w14:paraId="24E49B24"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Prijs = 7</w:t>
                        </w:r>
                      </w:p>
                    </w:txbxContent>
                  </v:textbox>
                </v:shape>
                <v:shape id="Rechte verbindingslijn met pijl 317" o:spid="_x0000_s1108" type="#_x0000_t32" style="position:absolute;left:2768262;top:4270219;width:2259066;height:107344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jIoscAAADcAAAADwAAAGRycy9kb3ducmV2LnhtbESPQWvCQBSE74L/YXmFXopurK1KdJU2&#10;UuhVK6i3R/aZTc2+TbPbmPbXdwuCx2FmvmEWq85WoqXGl44VjIYJCOLc6ZILBbuPt8EMhA/IGivH&#10;pOCHPKyW/d4CU+0uvKF2GwoRIexTVGBCqFMpfW7Ioh+6mjh6J9dYDFE2hdQNXiLcVvIxSSbSYslx&#10;wWBNmaH8vP22Co6nZ92+ZusyN4dsvH94+v36PKyVur/rXuYgAnXhFr6237WC8WgK/2fiEZ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KMiixwAAANwAAAAPAAAAAAAA&#10;AAAAAAAAAKECAABkcnMvZG93bnJldi54bWxQSwUGAAAAAAQABAD5AAAAlQMAAAAA&#10;" strokecolor="#006a89 [3204]" strokeweight=".5pt">
                  <v:stroke endarrow="block" joinstyle="miter"/>
                </v:shape>
                <v:shape id="Tekstvak 318" o:spid="_x0000_s1109" type="#_x0000_t202" style="position:absolute;left:4421641;top:5071476;width:107696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RPPwQAA&#10;ANwAAAAPAAAAZHJzL2Rvd25yZXYueG1sRE9LbsIwEN1X4g7WILErTihFEDAIUSqxK78DjOIhDonH&#10;UWwg5fR4UanLp/dfrDpbizu1vnSsIB0mIIhzp0suFJxP3+9TED4ga6wdk4Jf8rBa9t4WmGn34APd&#10;j6EQMYR9hgpMCE0mpc8NWfRD1xBH7uJaiyHCtpC6xUcMt7UcJclEWiw5NhhsaGMor443q2Ca2J+q&#10;mo323o6f6afZfLltc1Vq0O/WcxCBuvAv/nPvtIKPNK6NZ+IR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kTz8EAAADcAAAADwAAAAAAAAAAAAAAAACXAgAAZHJzL2Rvd25y&#10;ZXYueG1sUEsFBgAAAAAEAAQA9QAAAIUDAAAAAA==&#10;" filled="f" stroked="f">
                  <v:textbox style="mso-fit-shape-to-text:t">
                    <w:txbxContent>
                      <w:p w14:paraId="3AEDBCF7" w14:textId="77777777" w:rsidR="00D51D11" w:rsidRDefault="00D51D11" w:rsidP="00D51D11">
                        <w:pPr>
                          <w:pStyle w:val="Normaalweb"/>
                          <w:spacing w:before="0" w:beforeAutospacing="0" w:after="0" w:afterAutospacing="0"/>
                        </w:pPr>
                        <w:r>
                          <w:rPr>
                            <w:rFonts w:asciiTheme="minorHAnsi" w:hAnsi="Trebuchet MS" w:cstheme="minorBidi"/>
                            <w:color w:val="000000" w:themeColor="text1"/>
                            <w:kern w:val="24"/>
                            <w:sz w:val="18"/>
                            <w:szCs w:val="18"/>
                          </w:rPr>
                          <w:t>Rekening Arie = 0</w:t>
                        </w:r>
                      </w:p>
                    </w:txbxContent>
                  </v:textbox>
                </v:shape>
                <v:shape id="Gebogen verbindingslijn 319" o:spid="_x0000_s1110" type="#_x0000_t34" style="position:absolute;left:81711;top:2044940;width:4547195;height:282519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Fb28YAAADcAAAADwAAAGRycy9kb3ducmV2LnhtbESPQWvCQBSE70L/w/IEL1I3Whpq6iqt&#10;RZB6KE28eHtkX5Ng9m2aXWPy791CweMwM98wq01vatFR6yrLCuazCARxbnXFhYJjtnt8AeE8ssba&#10;MikYyMFm/TBaYaLtlb+pS30hAoRdggpK75tESpeXZNDNbEMcvB/bGvRBtoXULV4D3NRyEUWxNFhx&#10;WCixoW1J+Tm9GAVTveP6sPyMs1Nn33+Hr4bNx7NSk3H/9grCU+/v4f/2Xit4mi/h70w4AnJ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fBW9vGAAAA3AAAAA8AAAAAAAAA&#10;AAAAAAAAoQIAAGRycy9kb3ducmV2LnhtbFBLBQYAAAAABAAEAPkAAACUAwAAAAA=&#10;" adj="22671" strokecolor="#006a89 [3204]" strokeweight=".5pt">
                  <v:stroke endarrow="block"/>
                </v:shape>
                <v:shape id="Rechte verbindingslijn met pijl 320" o:spid="_x0000_s1111" type="#_x0000_t32" style="position:absolute;left:3849572;top:3485176;width:456778;height:1286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2aa8MAAADcAAAADwAAAGRycy9kb3ducmV2LnhtbERPy2rCQBTdF/oPwy24kTrx0VJSR9GI&#10;4FYt1O4umWsmbeZOzIwx+vXOQujycN7TeWcr0VLjS8cKhoMEBHHudMmFgq/9+vUDhA/IGivHpOBK&#10;Huaz56cpptpdeEvtLhQihrBPUYEJoU6l9Lkhi37gauLIHV1jMUTYFFI3eInhtpKjJHmXFkuODQZr&#10;ygzlf7uzVfBzfNPtMluVuTlk4+/+5Hb6PayU6r10i08QgbrwL364N1rBeBTnxzPxCMjZ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6tmmvDAAAA3AAAAA8AAAAAAAAAAAAA&#10;AAAAoQIAAGRycy9kb3ducmV2LnhtbFBLBQYAAAAABAAEAPkAAACRAwAAAAA=&#10;" strokecolor="#006a89 [3204]" strokeweight=".5pt">
                  <v:stroke endarrow="block" joinstyle="miter"/>
                </v:shape>
                <v:shape id="Rechte verbindingslijn met pijl 321" o:spid="_x0000_s1112" type="#_x0000_t32" style="position:absolute;left:2681623;top:3853623;width:4972;height:54612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E/8MYAAADcAAAADwAAAGRycy9kb3ducmV2LnhtbESPQWvCQBSE7wX/w/IEL0U3ahWJrlIj&#10;Qq+1gnp7ZJ/ZtNm3aXaNaX99t1DocZiZb5jVprOVaKnxpWMF41ECgjh3uuRCwfFtP1yA8AFZY+WY&#10;FHyRh82697DCVLs7v1J7CIWIEPYpKjAh1KmUPjdk0Y9cTRy9q2sshiibQuoG7xFuKzlJkrm0WHJc&#10;MFhTZij/ONysgst1pttttitzc86mp8en78/3806pQb97XoII1IX/8F/7RSuYTsbweyYeAbn+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hP/DGAAAA3AAAAA8AAAAAAAAA&#10;AAAAAAAAoQIAAGRycy9kb3ducmV2LnhtbFBLBQYAAAAABAAEAPkAAACUAwAAAAA=&#10;" strokecolor="#006a89 [3204]" strokeweight=".5pt">
                  <v:stroke endarrow="block" joinstyle="miter"/>
                </v:shape>
                <w10:wrap type="topAndBottom" anchory="line"/>
              </v:group>
            </w:pict>
          </mc:Fallback>
        </mc:AlternateContent>
      </w:r>
      <w:bookmarkEnd w:id="0"/>
      <w:r>
        <w:t>baseren op die rekeningstand.</w:t>
      </w:r>
    </w:p>
    <w:p w14:paraId="02682775" w14:textId="75AB20ED" w:rsidR="00451A36" w:rsidRDefault="003A2B67" w:rsidP="003A2B67">
      <w:pPr>
        <w:pStyle w:val="Kop1"/>
      </w:pPr>
      <w:r>
        <w:t>Kun je dezelfde rekeningstand tweemaal gebruiken?</w:t>
      </w:r>
    </w:p>
    <w:p w14:paraId="4F6DE720" w14:textId="5B059C93" w:rsidR="00231588" w:rsidRDefault="00231588" w:rsidP="003A2B67">
      <w:r>
        <w:t>Er is nog een denkbare vorm van bedrog.</w:t>
      </w:r>
    </w:p>
    <w:p w14:paraId="411B2C18" w14:textId="147BBEA3" w:rsidR="003A2B67" w:rsidRDefault="003A2B67" w:rsidP="003A2B67">
      <w:r>
        <w:lastRenderedPageBreak/>
        <w:t xml:space="preserve">Arie heeft zijn taart verkocht aan Bea. Hij heeft zijn resulterende rekeningstand gebruikt in een transactie met Chris, wiens cd hij kocht. Maar nu wil hij </w:t>
      </w:r>
      <w:r w:rsidR="00775AD9">
        <w:t>bij</w:t>
      </w:r>
      <w:r>
        <w:t xml:space="preserve"> Dirk een </w:t>
      </w:r>
      <w:r w:rsidR="00775AD9">
        <w:t xml:space="preserve">diner betalen en hij komt op het idee dat hij de transactie met Chris gaat verzwijgen (want dan ziet Dirk een hogere rekeningstand!). Dus, hij probeert met Dirk een zaak aan te gaan voor het diner waarbij de transactie met </w:t>
      </w:r>
      <w:r w:rsidR="0033762E">
        <w:t>Bea</w:t>
      </w:r>
      <w:r w:rsidR="00775AD9">
        <w:t xml:space="preserve"> de rol van de vorige transactie speelt. </w:t>
      </w:r>
    </w:p>
    <w:p w14:paraId="66771A78" w14:textId="36F7CC9D" w:rsidR="00775AD9" w:rsidRDefault="00775AD9" w:rsidP="003A2B67">
      <w:r>
        <w:t xml:space="preserve">Maar </w:t>
      </w:r>
      <w:r w:rsidR="0033762E">
        <w:t>Bea</w:t>
      </w:r>
      <w:r>
        <w:t xml:space="preserve">, die daar natuurlijk bij betrokken wordt, zal dat afwijzen: immers, </w:t>
      </w:r>
      <w:r w:rsidR="001F65FF">
        <w:t>haar</w:t>
      </w:r>
      <w:r>
        <w:t xml:space="preserve"> transactie met Arie </w:t>
      </w:r>
      <w:r>
        <w:rPr>
          <w:i/>
        </w:rPr>
        <w:t>speelt al een keer de rol van vorige transactie</w:t>
      </w:r>
      <w:r w:rsidR="001F65FF">
        <w:t>, namelijk die tussen Arie en Chris</w:t>
      </w:r>
      <w:r>
        <w:t xml:space="preserve">. Deze vorm van bedrog is dus </w:t>
      </w:r>
      <w:r w:rsidR="001F65FF">
        <w:t xml:space="preserve">ook </w:t>
      </w:r>
      <w:r>
        <w:t>onmogelijk.</w:t>
      </w:r>
    </w:p>
    <w:p w14:paraId="10B63212" w14:textId="692BF024" w:rsidR="00775AD9" w:rsidRDefault="00775AD9" w:rsidP="003A2B67">
      <w:r>
        <w:t xml:space="preserve">Dit is het equivalent van dezelfde </w:t>
      </w:r>
      <w:proofErr w:type="spellStart"/>
      <w:r>
        <w:t>bitcoin</w:t>
      </w:r>
      <w:proofErr w:type="spellEnd"/>
      <w:r>
        <w:t xml:space="preserve"> tweemaal proberen uit te geven. De blockchain verhindert dat. Bij </w:t>
      </w:r>
      <w:proofErr w:type="spellStart"/>
      <w:r>
        <w:t>Perpectives</w:t>
      </w:r>
      <w:proofErr w:type="spellEnd"/>
      <w:r>
        <w:t xml:space="preserve"> verhindert de vorige transactiepartner dat.</w:t>
      </w:r>
    </w:p>
    <w:p w14:paraId="46BD7768" w14:textId="3C332688" w:rsidR="00707A00" w:rsidRPr="00775AD9" w:rsidRDefault="00707A00" w:rsidP="003A2B67"/>
    <w:sectPr w:rsidR="00707A00" w:rsidRPr="00775AD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FF4B0" w14:textId="77777777" w:rsidR="00FC3283" w:rsidRDefault="00FC3283">
      <w:pPr>
        <w:spacing w:after="0" w:line="240" w:lineRule="auto"/>
      </w:pPr>
      <w:r>
        <w:separator/>
      </w:r>
    </w:p>
  </w:endnote>
  <w:endnote w:type="continuationSeparator" w:id="0">
    <w:p w14:paraId="33854E55" w14:textId="77777777" w:rsidR="00FC3283" w:rsidRDefault="00FC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038203F" w14:textId="77777777" w:rsidR="00441033" w:rsidRDefault="00171E9D">
        <w:pPr>
          <w:pStyle w:val="Voettekst"/>
        </w:pPr>
        <w:r>
          <w:fldChar w:fldCharType="begin"/>
        </w:r>
        <w:r>
          <w:instrText xml:space="preserve"> PAGE   \* MERGEFORMAT </w:instrText>
        </w:r>
        <w:r>
          <w:fldChar w:fldCharType="separate"/>
        </w:r>
        <w:r w:rsidR="00D51D11">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1D95A" w14:textId="77777777" w:rsidR="00FC3283" w:rsidRDefault="00FC3283">
      <w:pPr>
        <w:spacing w:after="0" w:line="240" w:lineRule="auto"/>
      </w:pPr>
      <w:r>
        <w:separator/>
      </w:r>
    </w:p>
  </w:footnote>
  <w:footnote w:type="continuationSeparator" w:id="0">
    <w:p w14:paraId="4AB9E6BD" w14:textId="77777777" w:rsidR="00FC3283" w:rsidRDefault="00FC3283">
      <w:pPr>
        <w:spacing w:after="0" w:line="240" w:lineRule="auto"/>
      </w:pPr>
      <w:r>
        <w:continuationSeparator/>
      </w:r>
    </w:p>
  </w:footnote>
  <w:footnote w:id="1">
    <w:p w14:paraId="247A3585" w14:textId="7D22BEC3" w:rsidR="002300E6" w:rsidRDefault="002300E6">
      <w:pPr>
        <w:pStyle w:val="Voetnoottekst"/>
      </w:pPr>
      <w:r>
        <w:rPr>
          <w:rStyle w:val="Voetnootmarkering"/>
        </w:rPr>
        <w:footnoteRef/>
      </w:r>
      <w:r>
        <w:t xml:space="preserve"> In het algemeen zijn er natuurlijk meer spelers in de wereld en dan zou Chris daar zijn </w:t>
      </w:r>
      <w:proofErr w:type="gramStart"/>
      <w:r>
        <w:t>tegoed</w:t>
      </w:r>
      <w:proofErr w:type="gramEnd"/>
      <w:r>
        <w:t xml:space="preserve"> kunnen besteden. Het probleem zou niet anders zijn, maar moeilijker en later aan het licht komen.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86C2606"/>
    <w:multiLevelType w:val="hybridMultilevel"/>
    <w:tmpl w:val="C240A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C884D21"/>
    <w:multiLevelType w:val="hybridMultilevel"/>
    <w:tmpl w:val="5C2A46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46860E4"/>
    <w:multiLevelType w:val="hybridMultilevel"/>
    <w:tmpl w:val="8C980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2CA2179"/>
    <w:multiLevelType w:val="hybridMultilevel"/>
    <w:tmpl w:val="B6BE3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2434E9E"/>
    <w:multiLevelType w:val="hybridMultilevel"/>
    <w:tmpl w:val="783C0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2"/>
  </w:num>
  <w:num w:numId="14">
    <w:abstractNumId w:val="14"/>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3E"/>
    <w:rsid w:val="000811C5"/>
    <w:rsid w:val="000B1537"/>
    <w:rsid w:val="000E3550"/>
    <w:rsid w:val="00157CE0"/>
    <w:rsid w:val="00171E9D"/>
    <w:rsid w:val="001D612E"/>
    <w:rsid w:val="001F65FF"/>
    <w:rsid w:val="002300E6"/>
    <w:rsid w:val="00231588"/>
    <w:rsid w:val="00281344"/>
    <w:rsid w:val="0028173E"/>
    <w:rsid w:val="002A5403"/>
    <w:rsid w:val="00310791"/>
    <w:rsid w:val="00320512"/>
    <w:rsid w:val="0033762E"/>
    <w:rsid w:val="003A2B67"/>
    <w:rsid w:val="00402405"/>
    <w:rsid w:val="00405633"/>
    <w:rsid w:val="00412657"/>
    <w:rsid w:val="00441033"/>
    <w:rsid w:val="00443DF7"/>
    <w:rsid w:val="00451A36"/>
    <w:rsid w:val="005A6A84"/>
    <w:rsid w:val="005B18D0"/>
    <w:rsid w:val="005F69BE"/>
    <w:rsid w:val="00604C23"/>
    <w:rsid w:val="0065058E"/>
    <w:rsid w:val="00707A00"/>
    <w:rsid w:val="00716207"/>
    <w:rsid w:val="00723290"/>
    <w:rsid w:val="00734AC9"/>
    <w:rsid w:val="0073527A"/>
    <w:rsid w:val="007402D7"/>
    <w:rsid w:val="0074211A"/>
    <w:rsid w:val="00775AD9"/>
    <w:rsid w:val="00886795"/>
    <w:rsid w:val="008E73E4"/>
    <w:rsid w:val="00980DF6"/>
    <w:rsid w:val="00A74081"/>
    <w:rsid w:val="00B11C11"/>
    <w:rsid w:val="00B30FF8"/>
    <w:rsid w:val="00BB09F4"/>
    <w:rsid w:val="00C61DD7"/>
    <w:rsid w:val="00CC52EC"/>
    <w:rsid w:val="00D0161A"/>
    <w:rsid w:val="00D51D11"/>
    <w:rsid w:val="00DC0E94"/>
    <w:rsid w:val="00F41F97"/>
    <w:rsid w:val="00FA2322"/>
    <w:rsid w:val="00FC32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BB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2300E6"/>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300E6"/>
    <w:rPr>
      <w:sz w:val="24"/>
      <w:szCs w:val="24"/>
    </w:rPr>
  </w:style>
  <w:style w:type="character" w:styleId="Voetnootmarkering">
    <w:name w:val="footnote reference"/>
    <w:basedOn w:val="Standaardalinea-lettertype"/>
    <w:uiPriority w:val="99"/>
    <w:unhideWhenUsed/>
    <w:rsid w:val="002300E6"/>
    <w:rPr>
      <w:vertAlign w:val="superscript"/>
    </w:rPr>
  </w:style>
  <w:style w:type="paragraph" w:styleId="Lijstalinea">
    <w:name w:val="List Paragraph"/>
    <w:basedOn w:val="Standaard"/>
    <w:uiPriority w:val="34"/>
    <w:unhideWhenUsed/>
    <w:qFormat/>
    <w:rsid w:val="005B18D0"/>
    <w:pPr>
      <w:ind w:left="720"/>
      <w:contextualSpacing/>
    </w:pPr>
  </w:style>
  <w:style w:type="paragraph" w:styleId="Normaalweb">
    <w:name w:val="Normal (Web)"/>
    <w:basedOn w:val="Standaard"/>
    <w:uiPriority w:val="99"/>
    <w:semiHidden/>
    <w:unhideWhenUsed/>
    <w:rsid w:val="00707A00"/>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96</TotalTime>
  <Pages>5</Pages>
  <Words>1296</Words>
  <Characters>6561</Characters>
  <Application>Microsoft Macintosh Word</Application>
  <DocSecurity>0</DocSecurity>
  <Lines>123</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13</cp:revision>
  <cp:lastPrinted>2018-03-18T12:16:00Z</cp:lastPrinted>
  <dcterms:created xsi:type="dcterms:W3CDTF">2018-03-18T08:45:00Z</dcterms:created>
  <dcterms:modified xsi:type="dcterms:W3CDTF">2018-03-18T20:27:00Z</dcterms:modified>
</cp:coreProperties>
</file>